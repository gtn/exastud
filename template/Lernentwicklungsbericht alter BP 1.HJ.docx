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5954C7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</w:t>
            </w:r>
            <w:r w:rsidR="002D31E2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D31E2">
        <w:rPr>
          <w:rFonts w:ascii="Arial" w:hAnsi="Arial" w:cs="Arial"/>
          <w:noProof/>
          <w:sz w:val="24"/>
          <w:szCs w:val="24"/>
          <w:lang w:eastAsia="de-DE"/>
        </w:rPr>
        <w:t>16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D31E2">
        <w:rPr>
          <w:rFonts w:ascii="Arial" w:hAnsi="Arial" w:cs="Arial"/>
          <w:noProof/>
          <w:sz w:val="24"/>
          <w:szCs w:val="24"/>
          <w:lang w:eastAsia="de-DE"/>
        </w:rPr>
        <w:t>17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7" w:name="Text10"/>
      <w:r w:rsidR="00C405EF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530485" w:rsidRDefault="00C405EF" w:rsidP="00FB6633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sz w:val="20"/>
              </w:rPr>
              <w:t>${</w:t>
            </w:r>
            <w:r w:rsidR="002D31E2">
              <w:rPr>
                <w:rFonts w:ascii="Arial" w:hAnsi="Arial" w:cs="Arial"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D546AF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ECFEAC8937C3480BA59027E494E90B9B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2D31E2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23F43E5972B432A89488478C7CE58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A12744EE61FD498EA4FE84D3856E844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C405EF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A68EAECB2B804C8B9CEF0AC78FE1914B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31CDF7C364F0412BA2F0A37B086B50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DFBFDE82C0814B169D4E4AC6286DC27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06CBDA7EED3C4FAAAA90EC4132BB00C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A92568536B56476095648FF83658B6F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59EA71553584437CA8C6EC82D9EBD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46AB6">
              <w:rPr>
                <w:rFonts w:ascii="Arial" w:hAnsi="Arial" w:cs="Arial"/>
                <w:noProof/>
                <w:sz w:val="20"/>
              </w:rPr>
              <w:t>erdkunde_wirtschaftskunde_gemeinschaftskunde</w:t>
            </w:r>
            <w:bookmarkStart w:id="13" w:name="_GoBack"/>
            <w:bookmarkEnd w:id="13"/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934655FFF05340BCBFC2D9089A931E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642C98C3DB1A4FFDA62D8231256CD0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46AB6">
              <w:rPr>
                <w:rFonts w:ascii="Arial" w:hAnsi="Arial" w:cs="Arial"/>
                <w:noProof/>
                <w:sz w:val="20"/>
              </w:rPr>
              <w:t>naturwissenschaftliches_arbeiten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B91F124F4B8A4788ABCC0F52F95608D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1F76169B94DF471BA928E58E6FEF663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E3C157ADBE3D454EB684E86BB1912B4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2BFF539636B0472D84711C2AA91379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bildende</w:t>
            </w:r>
            <w:r w:rsidR="00946AB6">
              <w:rPr>
                <w:rFonts w:ascii="Arial" w:hAnsi="Arial" w:cs="Arial"/>
                <w:noProof/>
                <w:sz w:val="20"/>
              </w:rPr>
              <w:t>_</w:t>
            </w:r>
            <w:r w:rsidR="002D31E2">
              <w:rPr>
                <w:rFonts w:ascii="Arial" w:hAnsi="Arial" w:cs="Arial"/>
                <w:noProof/>
                <w:sz w:val="20"/>
              </w:rPr>
              <w:t>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54039244"/>
              <w:placeholder>
                <w:docPart w:val="AD1B32B4235F43A4B229BB53E85A14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1A5027841133434EAE8EEDCFFA6EB9D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275702159"/>
              <w:placeholder>
                <w:docPart w:val="EE4D4F9F23354A34AE3D683EC9A416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DFFF51AD8D114966A7DBD7396BCE703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501190493"/>
              <w:placeholder>
                <w:docPart w:val="E07D30F08FF64ADE89360BF6E001BE4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232D34DEB6A546A18904D26A5D617A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B25CF3D55464C648987F6F5E4B74FF5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2D31E2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0D54E1C636E14EF6B92F99B4E6212C3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AF643DE3972F425DBC578F755AA892D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E249594E44D54D2EB2491B30B00D423A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DefaultParagraphFon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D31E2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1CCF1CE3B8D745CC81F37BF9C261FB6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C42D31D655664866971B6007F1F6A9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bemerkungen}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leGrid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954C7">
              <w:rPr>
                <w:rFonts w:ascii="Arial" w:hAnsi="Arial" w:cs="Arial"/>
                <w:noProof/>
              </w:rPr>
              <w:t>${</w:t>
            </w:r>
            <w:r w:rsidR="002D31E2">
              <w:rPr>
                <w:rFonts w:ascii="Arial" w:hAnsi="Arial" w:cs="Arial"/>
                <w:noProof/>
              </w:rPr>
              <w:t>ort},</w:t>
            </w:r>
            <w:r w:rsidR="005954C7">
              <w:rPr>
                <w:rFonts w:ascii="Arial" w:hAnsi="Arial" w:cs="Arial"/>
                <w:noProof/>
              </w:rPr>
              <w:t xml:space="preserve"> ${</w:t>
            </w:r>
            <w:r w:rsidR="002D31E2">
              <w:rPr>
                <w:rFonts w:ascii="Arial" w:hAnsi="Arial" w:cs="Arial"/>
                <w:noProof/>
              </w:rPr>
              <w:t>certdate}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6AF" w:rsidRDefault="00D546AF" w:rsidP="001E03DE">
      <w:r>
        <w:separator/>
      </w:r>
    </w:p>
  </w:endnote>
  <w:endnote w:type="continuationSeparator" w:id="0">
    <w:p w:rsidR="00D546AF" w:rsidRDefault="00D546A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CBD" w:rsidRDefault="002F0CBD" w:rsidP="00F60749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46AB6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46AB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6AF" w:rsidRDefault="00D546AF" w:rsidP="001E03DE">
      <w:r>
        <w:separator/>
      </w:r>
    </w:p>
  </w:footnote>
  <w:footnote w:type="continuationSeparator" w:id="0">
    <w:p w:rsidR="00D546AF" w:rsidRDefault="00D546A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CBD" w:rsidRPr="00262C9E" w:rsidRDefault="003F06C3" w:rsidP="00262C9E">
    <w:pPr>
      <w:pStyle w:val="Header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396F39" w:rsidRPr="00396F39">
      <w:rPr>
        <w:rFonts w:ascii="Arial" w:hAnsi="Arial" w:cs="Arial"/>
        <w:noProof/>
        <w:szCs w:val="22"/>
      </w:rPr>
      <w:t>{</w:t>
    </w:r>
    <w:r w:rsidR="00396F39">
      <w:rPr>
        <w:rFonts w:ascii="Arial" w:hAnsi="Arial" w:cs="Arial"/>
        <w:noProof/>
        <w:sz w:val="24"/>
        <w:szCs w:val="24"/>
      </w:rPr>
      <w:t>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396F39">
      <w:rPr>
        <w:rFonts w:ascii="Arial" w:hAnsi="Arial" w:cs="Arial"/>
        <w:noProof/>
        <w:sz w:val="24"/>
        <w:szCs w:val="24"/>
      </w:rPr>
      <w:t>{klasse}</w:t>
    </w:r>
    <w:r>
      <w:rPr>
        <w:rFonts w:ascii="Arial" w:hAnsi="Arial" w:cs="Arial"/>
        <w:szCs w:val="22"/>
      </w:rPr>
      <w:fldChar w:fldCharType="end"/>
    </w:r>
    <w:r w:rsidR="002F0CBD" w:rsidRPr="00262C9E">
      <w:rPr>
        <w:rFonts w:ascii="Arial" w:hAnsi="Arial" w:cs="Arial"/>
        <w:szCs w:val="22"/>
      </w:rPr>
      <w:t xml:space="preserve">, </w:t>
    </w:r>
    <w:r w:rsidR="005E6FA2" w:rsidRPr="00262C9E">
      <w:rPr>
        <w:rFonts w:ascii="Arial" w:hAnsi="Arial" w:cs="Arial"/>
        <w:szCs w:val="22"/>
      </w:rPr>
      <w:t>1. Schulhalbjahr</w:t>
    </w:r>
    <w:r w:rsidR="004E796B">
      <w:rPr>
        <w:rFonts w:ascii="Arial" w:hAnsi="Arial" w:cs="Arial"/>
        <w:szCs w:val="22"/>
      </w:rPr>
      <w:t xml:space="preserve"> </w:t>
    </w:r>
    <w:r w:rsidR="002878BA">
      <w:rPr>
        <w:rFonts w:ascii="Arial" w:hAnsi="Arial" w:cs="Arial"/>
        <w:szCs w:val="22"/>
      </w:rPr>
      <w:fldChar w:fldCharType="begin"/>
    </w:r>
    <w:r w:rsidR="002878BA">
      <w:rPr>
        <w:rFonts w:ascii="Arial" w:hAnsi="Arial" w:cs="Arial"/>
        <w:szCs w:val="22"/>
      </w:rPr>
      <w:instrText xml:space="preserve"> REF Schulhalbjahr12neu \h </w:instrText>
    </w:r>
    <w:r w:rsidR="002878BA">
      <w:rPr>
        <w:rFonts w:ascii="Arial" w:hAnsi="Arial" w:cs="Arial"/>
        <w:szCs w:val="22"/>
      </w:rPr>
    </w:r>
    <w:r w:rsidR="002878BA">
      <w:rPr>
        <w:rFonts w:ascii="Arial" w:hAnsi="Arial" w:cs="Arial"/>
        <w:szCs w:val="22"/>
      </w:rPr>
      <w:fldChar w:fldCharType="separate"/>
    </w:r>
    <w:r w:rsidR="00396F39">
      <w:rPr>
        <w:rFonts w:ascii="Arial" w:hAnsi="Arial" w:cs="Arial"/>
        <w:noProof/>
        <w:sz w:val="24"/>
        <w:szCs w:val="24"/>
      </w:rPr>
      <w:t>2016/2017</w:t>
    </w:r>
    <w:r w:rsidR="002878BA"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aVhDNjO1Qx8jGKzi16kQ9pjnfZs=" w:salt="yDCZFVvZDQ9mZhL6/4co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8F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83D8A"/>
    <w:rsid w:val="00092B39"/>
    <w:rsid w:val="000A5483"/>
    <w:rsid w:val="000A6B5B"/>
    <w:rsid w:val="000B329D"/>
    <w:rsid w:val="000C14CC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A768F"/>
    <w:rsid w:val="001B49EE"/>
    <w:rsid w:val="001C2044"/>
    <w:rsid w:val="001D5177"/>
    <w:rsid w:val="001E03DE"/>
    <w:rsid w:val="001E30BB"/>
    <w:rsid w:val="001F42DB"/>
    <w:rsid w:val="001F61B1"/>
    <w:rsid w:val="00204677"/>
    <w:rsid w:val="0020633C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4EDC"/>
    <w:rsid w:val="002B704E"/>
    <w:rsid w:val="002C1560"/>
    <w:rsid w:val="002C36D6"/>
    <w:rsid w:val="002C5F03"/>
    <w:rsid w:val="002D31E2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66286"/>
    <w:rsid w:val="00373CBF"/>
    <w:rsid w:val="003752C3"/>
    <w:rsid w:val="003828D6"/>
    <w:rsid w:val="00387B41"/>
    <w:rsid w:val="00393680"/>
    <w:rsid w:val="00396F39"/>
    <w:rsid w:val="003E31A4"/>
    <w:rsid w:val="003E564E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3B30"/>
    <w:rsid w:val="004664A8"/>
    <w:rsid w:val="0047063F"/>
    <w:rsid w:val="004741B7"/>
    <w:rsid w:val="00497ECF"/>
    <w:rsid w:val="004B7CC9"/>
    <w:rsid w:val="004C5272"/>
    <w:rsid w:val="004D26D8"/>
    <w:rsid w:val="004D653F"/>
    <w:rsid w:val="004E173E"/>
    <w:rsid w:val="004E796B"/>
    <w:rsid w:val="004F169B"/>
    <w:rsid w:val="00503FFD"/>
    <w:rsid w:val="00504295"/>
    <w:rsid w:val="00510B07"/>
    <w:rsid w:val="00520DB0"/>
    <w:rsid w:val="00522F4A"/>
    <w:rsid w:val="00527579"/>
    <w:rsid w:val="00530485"/>
    <w:rsid w:val="00537585"/>
    <w:rsid w:val="00537659"/>
    <w:rsid w:val="005427D7"/>
    <w:rsid w:val="005460F3"/>
    <w:rsid w:val="00557BA8"/>
    <w:rsid w:val="00562761"/>
    <w:rsid w:val="00573C1C"/>
    <w:rsid w:val="005954C7"/>
    <w:rsid w:val="00595F9C"/>
    <w:rsid w:val="005A32CB"/>
    <w:rsid w:val="005B3985"/>
    <w:rsid w:val="005C0239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F7164"/>
    <w:rsid w:val="0070390F"/>
    <w:rsid w:val="00707482"/>
    <w:rsid w:val="00707B90"/>
    <w:rsid w:val="00710979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46AB6"/>
    <w:rsid w:val="009521AD"/>
    <w:rsid w:val="009533B3"/>
    <w:rsid w:val="0095738D"/>
    <w:rsid w:val="00984C78"/>
    <w:rsid w:val="009935DA"/>
    <w:rsid w:val="009A719E"/>
    <w:rsid w:val="009C05F9"/>
    <w:rsid w:val="009D1CCE"/>
    <w:rsid w:val="009D2AB4"/>
    <w:rsid w:val="009D4ECB"/>
    <w:rsid w:val="009F66F5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B2249"/>
    <w:rsid w:val="00AC4869"/>
    <w:rsid w:val="00AD7322"/>
    <w:rsid w:val="00AD7CF5"/>
    <w:rsid w:val="00AE35E7"/>
    <w:rsid w:val="00B03E67"/>
    <w:rsid w:val="00B424E9"/>
    <w:rsid w:val="00B43985"/>
    <w:rsid w:val="00B52007"/>
    <w:rsid w:val="00B52A54"/>
    <w:rsid w:val="00B53534"/>
    <w:rsid w:val="00B7228E"/>
    <w:rsid w:val="00B73FA4"/>
    <w:rsid w:val="00B75F53"/>
    <w:rsid w:val="00B802F7"/>
    <w:rsid w:val="00B944BE"/>
    <w:rsid w:val="00BA31FB"/>
    <w:rsid w:val="00BA48D5"/>
    <w:rsid w:val="00BA6373"/>
    <w:rsid w:val="00BB1CA1"/>
    <w:rsid w:val="00BC41F4"/>
    <w:rsid w:val="00BD10B4"/>
    <w:rsid w:val="00BD555B"/>
    <w:rsid w:val="00BE5AD2"/>
    <w:rsid w:val="00BF72E8"/>
    <w:rsid w:val="00C20217"/>
    <w:rsid w:val="00C22DA6"/>
    <w:rsid w:val="00C34EB0"/>
    <w:rsid w:val="00C37597"/>
    <w:rsid w:val="00C405EF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546AF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2076"/>
    <w:rsid w:val="00E05DBA"/>
    <w:rsid w:val="00E10D52"/>
    <w:rsid w:val="00E13CBC"/>
    <w:rsid w:val="00E32292"/>
    <w:rsid w:val="00E33680"/>
    <w:rsid w:val="00E474E9"/>
    <w:rsid w:val="00E52F25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5F8E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7167B"/>
  <w15:docId w15:val="{1E56F601-1199-4CE4-B47D-A26E620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5">
    <w:name w:val="Formatvorlage5"/>
    <w:basedOn w:val="DefaultParagraphFon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DefaultParagraphFon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DefaultParagraphFon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DefaultParagraphFon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DefaultParagraphFon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DefaultParagraphFont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alt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EAC8937C3480BA59027E494E90B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EFFE4-93C3-466A-A21F-7BC0C1B1983E}"/>
      </w:docPartPr>
      <w:docPartBody>
        <w:p w:rsidR="00CC5C0F" w:rsidRDefault="00175EDD">
          <w:pPr>
            <w:pStyle w:val="ECFEAC8937C3480BA59027E494E90B9B"/>
          </w:pPr>
          <w:r w:rsidRPr="002E35A0">
            <w:rPr>
              <w:rStyle w:val="Placehold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523F43E5972B432A89488478C7CE58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82001B-7A1A-4C1F-AC7D-75F1A398A1E1}"/>
      </w:docPartPr>
      <w:docPartBody>
        <w:p w:rsidR="00CC5C0F" w:rsidRDefault="00175EDD">
          <w:pPr>
            <w:pStyle w:val="523F43E5972B432A89488478C7CE58E3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12744EE61FD498EA4FE84D3856E8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51CC0C-F0A5-446F-A896-A6FBCE1185AA}"/>
      </w:docPartPr>
      <w:docPartBody>
        <w:p w:rsidR="00CC5C0F" w:rsidRDefault="00175EDD">
          <w:pPr>
            <w:pStyle w:val="A12744EE61FD498EA4FE84D3856E8441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68EAECB2B804C8B9CEF0AC78FE19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D9D27A-FEA4-4EFD-AC25-110805467AA9}"/>
      </w:docPartPr>
      <w:docPartBody>
        <w:p w:rsidR="00CC5C0F" w:rsidRDefault="00175EDD">
          <w:pPr>
            <w:pStyle w:val="A68EAECB2B804C8B9CEF0AC78FE1914B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1CDF7C364F0412BA2F0A37B086B5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E6A1D-7B46-4A55-B2D4-7A4FFB8B3984}"/>
      </w:docPartPr>
      <w:docPartBody>
        <w:p w:rsidR="00CC5C0F" w:rsidRDefault="00175EDD">
          <w:pPr>
            <w:pStyle w:val="31CDF7C364F0412BA2F0A37B086B50C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DFBFDE82C0814B169D4E4AC6286DC2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2A019C-C88F-43D5-B43C-3359F5C5E7D0}"/>
      </w:docPartPr>
      <w:docPartBody>
        <w:p w:rsidR="00CC5C0F" w:rsidRDefault="00175EDD">
          <w:pPr>
            <w:pStyle w:val="DFBFDE82C0814B169D4E4AC6286DC270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6CBDA7EED3C4FAAAA90EC4132BB00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FB9E1-2FF3-491C-BDED-DD6DD280A16A}"/>
      </w:docPartPr>
      <w:docPartBody>
        <w:p w:rsidR="00CC5C0F" w:rsidRDefault="00175EDD">
          <w:pPr>
            <w:pStyle w:val="06CBDA7EED3C4FAAAA90EC4132BB00CA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92568536B56476095648FF83658B6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C2497A-0ECA-47A8-9233-4ABF3287AD61}"/>
      </w:docPartPr>
      <w:docPartBody>
        <w:p w:rsidR="00CC5C0F" w:rsidRDefault="00175EDD">
          <w:pPr>
            <w:pStyle w:val="A92568536B56476095648FF83658B6F5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9EA71553584437CA8C6EC82D9EBD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1F9A1-B016-4735-8D8B-0AA3549DA70D}"/>
      </w:docPartPr>
      <w:docPartBody>
        <w:p w:rsidR="00CC5C0F" w:rsidRDefault="00175EDD">
          <w:pPr>
            <w:pStyle w:val="59EA71553584437CA8C6EC82D9EBDD3C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934655FFF05340BCBFC2D9089A93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331332-F777-48A1-A1BA-6C6B0DF172B3}"/>
      </w:docPartPr>
      <w:docPartBody>
        <w:p w:rsidR="00CC5C0F" w:rsidRDefault="00175EDD">
          <w:pPr>
            <w:pStyle w:val="934655FFF05340BCBFC2D9089A931E16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42C98C3DB1A4FFDA62D8231256CD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A9543-B8FB-43BF-86DA-F70F2BDFBD13}"/>
      </w:docPartPr>
      <w:docPartBody>
        <w:p w:rsidR="00CC5C0F" w:rsidRDefault="00175EDD">
          <w:pPr>
            <w:pStyle w:val="642C98C3DB1A4FFDA62D8231256CD0DB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B91F124F4B8A4788ABCC0F52F95608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399E88-92EB-43CB-8C88-C9F67568686A}"/>
      </w:docPartPr>
      <w:docPartBody>
        <w:p w:rsidR="00CC5C0F" w:rsidRDefault="00175EDD">
          <w:pPr>
            <w:pStyle w:val="B91F124F4B8A4788ABCC0F52F95608DE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F76169B94DF471BA928E58E6FEF6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27D9D3-65C0-48A9-8632-D268EF2F8ACC}"/>
      </w:docPartPr>
      <w:docPartBody>
        <w:p w:rsidR="00CC5C0F" w:rsidRDefault="00175EDD">
          <w:pPr>
            <w:pStyle w:val="1F76169B94DF471BA928E58E6FEF6632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3C157ADBE3D454EB684E86BB1912B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21F239-0B9B-4FBA-8118-B630CA9C4780}"/>
      </w:docPartPr>
      <w:docPartBody>
        <w:p w:rsidR="00CC5C0F" w:rsidRDefault="00175EDD">
          <w:pPr>
            <w:pStyle w:val="E3C157ADBE3D454EB684E86BB1912B4D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BFF539636B0472D84711C2AA9137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49C0C-1281-40EA-8A1F-0683DF5B137D}"/>
      </w:docPartPr>
      <w:docPartBody>
        <w:p w:rsidR="00CC5C0F" w:rsidRDefault="00175EDD">
          <w:pPr>
            <w:pStyle w:val="2BFF539636B0472D84711C2AA913793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D1B32B4235F43A4B229BB53E85A1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A0C657-5DDB-457F-B9E9-0FA41C3AD95F}"/>
      </w:docPartPr>
      <w:docPartBody>
        <w:p w:rsidR="00CC5C0F" w:rsidRDefault="00175EDD">
          <w:pPr>
            <w:pStyle w:val="AD1B32B4235F43A4B229BB53E85A1424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A5027841133434EAE8EEDCFFA6EB9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CF252B-6F3B-47CF-818B-1C889727E683}"/>
      </w:docPartPr>
      <w:docPartBody>
        <w:p w:rsidR="00CC5C0F" w:rsidRDefault="00175EDD">
          <w:pPr>
            <w:pStyle w:val="1A5027841133434EAE8EEDCFFA6EB9D0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E4D4F9F23354A34AE3D683EC9A41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A8D7CD-DA80-45EB-8071-6C0EBE0113CB}"/>
      </w:docPartPr>
      <w:docPartBody>
        <w:p w:rsidR="00CC5C0F" w:rsidRDefault="00175EDD">
          <w:pPr>
            <w:pStyle w:val="EE4D4F9F23354A34AE3D683EC9A41646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FFF51AD8D114966A7DBD7396BCE70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E9A94B-63F5-48B2-8EC1-83683E407ACB}"/>
      </w:docPartPr>
      <w:docPartBody>
        <w:p w:rsidR="00CC5C0F" w:rsidRDefault="00175EDD">
          <w:pPr>
            <w:pStyle w:val="DFFF51AD8D114966A7DBD7396BCE703E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07D30F08FF64ADE89360BF6E001BE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3208C-DF68-47FA-83E8-AA792F262674}"/>
      </w:docPartPr>
      <w:docPartBody>
        <w:p w:rsidR="00CC5C0F" w:rsidRDefault="00175EDD">
          <w:pPr>
            <w:pStyle w:val="E07D30F08FF64ADE89360BF6E001BE42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32D34DEB6A546A18904D26A5D617A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EF724C-B497-4F33-B3DC-46CAC1C79CF4}"/>
      </w:docPartPr>
      <w:docPartBody>
        <w:p w:rsidR="00CC5C0F" w:rsidRDefault="00175EDD">
          <w:pPr>
            <w:pStyle w:val="232D34DEB6A546A18904D26A5D617A4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9B25CF3D55464C648987F6F5E4B74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56AD6-3E12-45D7-AF68-5CB9FE29A932}"/>
      </w:docPartPr>
      <w:docPartBody>
        <w:p w:rsidR="00CC5C0F" w:rsidRDefault="00175EDD">
          <w:pPr>
            <w:pStyle w:val="9B25CF3D55464C648987F6F5E4B74FF5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0D54E1C636E14EF6B92F99B4E6212C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C9328-6795-4906-A5DD-A0F146F2578C}"/>
      </w:docPartPr>
      <w:docPartBody>
        <w:p w:rsidR="00CC5C0F" w:rsidRDefault="00175EDD">
          <w:pPr>
            <w:pStyle w:val="0D54E1C636E14EF6B92F99B4E6212C30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F643DE3972F425DBC578F755AA892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B7D974-8189-4538-9D5A-80ACBA933B17}"/>
      </w:docPartPr>
      <w:docPartBody>
        <w:p w:rsidR="00CC5C0F" w:rsidRDefault="00175EDD">
          <w:pPr>
            <w:pStyle w:val="AF643DE3972F425DBC578F755AA892D7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249594E44D54D2EB2491B30B00D42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3FC48F-C68E-4C23-8D57-58056ABE04D2}"/>
      </w:docPartPr>
      <w:docPartBody>
        <w:p w:rsidR="00CC5C0F" w:rsidRDefault="00175EDD">
          <w:pPr>
            <w:pStyle w:val="E249594E44D54D2EB2491B30B00D423A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1CCF1CE3B8D745CC81F37BF9C261FB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2541D-86AC-41EA-8517-2B0102F32626}"/>
      </w:docPartPr>
      <w:docPartBody>
        <w:p w:rsidR="00CC5C0F" w:rsidRDefault="00175EDD">
          <w:pPr>
            <w:pStyle w:val="1CCF1CE3B8D745CC81F37BF9C261FB65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42D31D655664866971B6007F1F6A9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6A9089-0643-4F90-871E-2FA130352C0D}"/>
      </w:docPartPr>
      <w:docPartBody>
        <w:p w:rsidR="00CC5C0F" w:rsidRDefault="00175EDD">
          <w:pPr>
            <w:pStyle w:val="C42D31D655664866971B6007F1F6A946"/>
          </w:pPr>
          <w:r w:rsidRPr="00420BCB"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DD"/>
    <w:rsid w:val="00175EDD"/>
    <w:rsid w:val="00A53AF4"/>
    <w:rsid w:val="00CC5C0F"/>
    <w:rsid w:val="00D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FEAC8937C3480BA59027E494E90B9B">
    <w:name w:val="ECFEAC8937C3480BA59027E494E90B9B"/>
  </w:style>
  <w:style w:type="paragraph" w:customStyle="1" w:styleId="523F43E5972B432A89488478C7CE58E3">
    <w:name w:val="523F43E5972B432A89488478C7CE58E3"/>
  </w:style>
  <w:style w:type="paragraph" w:customStyle="1" w:styleId="A12744EE61FD498EA4FE84D3856E8441">
    <w:name w:val="A12744EE61FD498EA4FE84D3856E8441"/>
  </w:style>
  <w:style w:type="paragraph" w:customStyle="1" w:styleId="A68EAECB2B804C8B9CEF0AC78FE1914B">
    <w:name w:val="A68EAECB2B804C8B9CEF0AC78FE1914B"/>
  </w:style>
  <w:style w:type="paragraph" w:customStyle="1" w:styleId="31CDF7C364F0412BA2F0A37B086B50CF">
    <w:name w:val="31CDF7C364F0412BA2F0A37B086B50CF"/>
  </w:style>
  <w:style w:type="paragraph" w:customStyle="1" w:styleId="DFBFDE82C0814B169D4E4AC6286DC270">
    <w:name w:val="DFBFDE82C0814B169D4E4AC6286DC270"/>
  </w:style>
  <w:style w:type="paragraph" w:customStyle="1" w:styleId="06CBDA7EED3C4FAAAA90EC4132BB00CA">
    <w:name w:val="06CBDA7EED3C4FAAAA90EC4132BB00CA"/>
  </w:style>
  <w:style w:type="paragraph" w:customStyle="1" w:styleId="A92568536B56476095648FF83658B6F5">
    <w:name w:val="A92568536B56476095648FF83658B6F5"/>
  </w:style>
  <w:style w:type="paragraph" w:customStyle="1" w:styleId="59EA71553584437CA8C6EC82D9EBDD3C">
    <w:name w:val="59EA71553584437CA8C6EC82D9EBDD3C"/>
  </w:style>
  <w:style w:type="paragraph" w:customStyle="1" w:styleId="934655FFF05340BCBFC2D9089A931E16">
    <w:name w:val="934655FFF05340BCBFC2D9089A931E16"/>
  </w:style>
  <w:style w:type="paragraph" w:customStyle="1" w:styleId="642C98C3DB1A4FFDA62D8231256CD0DB">
    <w:name w:val="642C98C3DB1A4FFDA62D8231256CD0DB"/>
  </w:style>
  <w:style w:type="paragraph" w:customStyle="1" w:styleId="B91F124F4B8A4788ABCC0F52F95608DE">
    <w:name w:val="B91F124F4B8A4788ABCC0F52F95608DE"/>
  </w:style>
  <w:style w:type="paragraph" w:customStyle="1" w:styleId="1F76169B94DF471BA928E58E6FEF6632">
    <w:name w:val="1F76169B94DF471BA928E58E6FEF6632"/>
  </w:style>
  <w:style w:type="paragraph" w:customStyle="1" w:styleId="E3C157ADBE3D454EB684E86BB1912B4D">
    <w:name w:val="E3C157ADBE3D454EB684E86BB1912B4D"/>
  </w:style>
  <w:style w:type="paragraph" w:customStyle="1" w:styleId="2BFF539636B0472D84711C2AA913793F">
    <w:name w:val="2BFF539636B0472D84711C2AA913793F"/>
  </w:style>
  <w:style w:type="paragraph" w:customStyle="1" w:styleId="AD1B32B4235F43A4B229BB53E85A1424">
    <w:name w:val="AD1B32B4235F43A4B229BB53E85A1424"/>
  </w:style>
  <w:style w:type="paragraph" w:customStyle="1" w:styleId="1A5027841133434EAE8EEDCFFA6EB9D0">
    <w:name w:val="1A5027841133434EAE8EEDCFFA6EB9D0"/>
  </w:style>
  <w:style w:type="paragraph" w:customStyle="1" w:styleId="EE4D4F9F23354A34AE3D683EC9A41646">
    <w:name w:val="EE4D4F9F23354A34AE3D683EC9A41646"/>
  </w:style>
  <w:style w:type="paragraph" w:customStyle="1" w:styleId="DFFF51AD8D114966A7DBD7396BCE703E">
    <w:name w:val="DFFF51AD8D114966A7DBD7396BCE703E"/>
  </w:style>
  <w:style w:type="paragraph" w:customStyle="1" w:styleId="E07D30F08FF64ADE89360BF6E001BE42">
    <w:name w:val="E07D30F08FF64ADE89360BF6E001BE42"/>
  </w:style>
  <w:style w:type="paragraph" w:customStyle="1" w:styleId="232D34DEB6A546A18904D26A5D617A4F">
    <w:name w:val="232D34DEB6A546A18904D26A5D617A4F"/>
  </w:style>
  <w:style w:type="paragraph" w:customStyle="1" w:styleId="9B25CF3D55464C648987F6F5E4B74FF5">
    <w:name w:val="9B25CF3D55464C648987F6F5E4B74FF5"/>
  </w:style>
  <w:style w:type="paragraph" w:customStyle="1" w:styleId="0D54E1C636E14EF6B92F99B4E6212C30">
    <w:name w:val="0D54E1C636E14EF6B92F99B4E6212C30"/>
  </w:style>
  <w:style w:type="paragraph" w:customStyle="1" w:styleId="AF643DE3972F425DBC578F755AA892D7">
    <w:name w:val="AF643DE3972F425DBC578F755AA892D7"/>
  </w:style>
  <w:style w:type="paragraph" w:customStyle="1" w:styleId="E249594E44D54D2EB2491B30B00D423A">
    <w:name w:val="E249594E44D54D2EB2491B30B00D423A"/>
  </w:style>
  <w:style w:type="paragraph" w:customStyle="1" w:styleId="1CCF1CE3B8D745CC81F37BF9C261FB65">
    <w:name w:val="1CCF1CE3B8D745CC81F37BF9C261FB65"/>
  </w:style>
  <w:style w:type="paragraph" w:customStyle="1" w:styleId="C42D31D655664866971B6007F1F6A946">
    <w:name w:val="C42D31D655664866971B6007F1F6A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696DF-8FAE-4645-BAC3-B38EFB7C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alter BP 1.HJ.dotx</Template>
  <TotalTime>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6</cp:revision>
  <cp:lastPrinted>2016-05-31T10:41:00Z</cp:lastPrinted>
  <dcterms:created xsi:type="dcterms:W3CDTF">2016-12-26T10:41:00Z</dcterms:created>
  <dcterms:modified xsi:type="dcterms:W3CDTF">2017-01-17T11:46:00Z</dcterms:modified>
</cp:coreProperties>
</file>