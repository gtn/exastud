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b"/>
        <w:tblpPr w:leftFromText="141" w:rightFromText="141" w:vertAnchor="text" w:horzAnchor="margin" w:tblpXSpec="center" w:tblpY="-202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0"/>
      </w:tblGrid>
      <w:tr w:rsidR="00781213" w:rsidTr="00A142B8">
        <w:trPr>
          <w:cantSplit/>
          <w:trHeight w:hRule="exact" w:val="1134"/>
        </w:trPr>
        <w:tc>
          <w:tcPr>
            <w:tcW w:w="10200" w:type="dxa"/>
            <w:vAlign w:val="center"/>
            <w:hideMark/>
          </w:tcPr>
          <w:p w:rsidR="00781213" w:rsidRPr="00D33039" w:rsidRDefault="003D6DE2" w:rsidP="003A35CA">
            <w:pPr>
              <w:spacing w:line="276" w:lineRule="auto"/>
              <w:jc w:val="center"/>
              <w:rPr>
                <w:rFonts w:eastAsia="Times New Roman"/>
                <w:b/>
                <w:sz w:val="44"/>
                <w:szCs w:val="56"/>
                <w:lang w:eastAsia="de-DE"/>
              </w:rPr>
            </w:pPr>
            <w:r>
              <w:rPr>
                <w:rFonts w:eastAsia="Times New Roman"/>
                <w:b/>
                <w:sz w:val="44"/>
                <w:szCs w:val="56"/>
                <w:lang w:eastAsia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default w:val="Schulname (einschließlich Schulart)"/>
                    <w:maxLength w:val="100"/>
                  </w:textInput>
                </w:ffData>
              </w:fldChar>
            </w:r>
            <w:bookmarkStart w:id="0" w:name="Text7"/>
            <w:r>
              <w:rPr>
                <w:rFonts w:eastAsia="Times New Roman"/>
                <w:b/>
                <w:sz w:val="44"/>
                <w:szCs w:val="56"/>
                <w:lang w:eastAsia="de-DE"/>
              </w:rPr>
              <w:instrText xml:space="preserve"> FORMTEXT </w:instrText>
            </w:r>
            <w:r>
              <w:rPr>
                <w:rFonts w:eastAsia="Times New Roman"/>
                <w:b/>
                <w:sz w:val="44"/>
                <w:szCs w:val="56"/>
                <w:lang w:eastAsia="de-DE"/>
              </w:rPr>
            </w:r>
            <w:r>
              <w:rPr>
                <w:rFonts w:eastAsia="Times New Roman"/>
                <w:b/>
                <w:sz w:val="44"/>
                <w:szCs w:val="56"/>
                <w:lang w:eastAsia="de-DE"/>
              </w:rPr>
              <w:fldChar w:fldCharType="separate"/>
            </w:r>
            <w:r w:rsidR="00F62F37">
              <w:rPr>
                <w:rFonts w:eastAsia="Times New Roman"/>
                <w:b/>
                <w:noProof/>
                <w:sz w:val="44"/>
                <w:szCs w:val="56"/>
                <w:lang w:eastAsia="de-DE"/>
              </w:rPr>
              <w:t>${schule</w:t>
            </w:r>
            <w:r w:rsidR="00EE7A3A">
              <w:rPr>
                <w:rFonts w:eastAsia="Times New Roman"/>
                <w:b/>
                <w:noProof/>
                <w:sz w:val="44"/>
                <w:szCs w:val="56"/>
                <w:lang w:eastAsia="de-DE"/>
              </w:rPr>
              <w:t>_nametype</w:t>
            </w:r>
            <w:r w:rsidR="00F62F37">
              <w:rPr>
                <w:rFonts w:eastAsia="Times New Roman"/>
                <w:b/>
                <w:noProof/>
                <w:sz w:val="44"/>
                <w:szCs w:val="56"/>
                <w:lang w:eastAsia="de-DE"/>
              </w:rPr>
              <w:t>}</w:t>
            </w:r>
            <w:r>
              <w:rPr>
                <w:rFonts w:eastAsia="Times New Roman"/>
                <w:b/>
                <w:sz w:val="44"/>
                <w:szCs w:val="56"/>
                <w:lang w:eastAsia="de-DE"/>
              </w:rPr>
              <w:fldChar w:fldCharType="end"/>
            </w:r>
            <w:bookmarkEnd w:id="0"/>
          </w:p>
        </w:tc>
      </w:tr>
      <w:tr w:rsidR="00A142B8" w:rsidTr="00A142B8">
        <w:trPr>
          <w:cantSplit/>
          <w:trHeight w:hRule="exact" w:val="696"/>
        </w:trPr>
        <w:tc>
          <w:tcPr>
            <w:tcW w:w="10200" w:type="dxa"/>
            <w:vAlign w:val="bottom"/>
          </w:tcPr>
          <w:p w:rsidR="00A142B8" w:rsidRPr="00A142B8" w:rsidRDefault="00A142B8" w:rsidP="00BA4157">
            <w:pPr>
              <w:jc w:val="center"/>
              <w:rPr>
                <w:rFonts w:eastAsia="Times New Roman"/>
                <w:szCs w:val="24"/>
                <w:lang w:eastAsia="de-DE"/>
              </w:rPr>
            </w:pPr>
            <w:r w:rsidRPr="00A142B8">
              <w:rPr>
                <w:rFonts w:eastAsia="Times New Roman"/>
                <w:szCs w:val="24"/>
                <w:lang w:eastAsia="de-DE"/>
              </w:rPr>
              <w:t xml:space="preserve">Anlage zum Abschlusszeugnis der Gemeinschaftsschule </w:t>
            </w:r>
            <w:r w:rsidR="00BC1742">
              <w:rPr>
                <w:rFonts w:eastAsia="Times New Roman"/>
                <w:szCs w:val="24"/>
                <w:lang w:eastAsia="de-DE"/>
              </w:rPr>
              <w:t>${</w:t>
            </w:r>
            <w:proofErr w:type="spellStart"/>
            <w:r w:rsidR="00BC1742">
              <w:rPr>
                <w:rFonts w:eastAsia="Times New Roman"/>
                <w:szCs w:val="24"/>
                <w:lang w:eastAsia="de-DE"/>
              </w:rPr>
              <w:t>year</w:t>
            </w:r>
            <w:proofErr w:type="spellEnd"/>
            <w:r w:rsidR="00BC1742">
              <w:rPr>
                <w:rFonts w:eastAsia="Times New Roman"/>
                <w:szCs w:val="24"/>
                <w:lang w:eastAsia="de-DE"/>
              </w:rPr>
              <w:t>}</w:t>
            </w:r>
          </w:p>
        </w:tc>
      </w:tr>
    </w:tbl>
    <w:p w:rsidR="003A76C3" w:rsidRPr="005B204F" w:rsidRDefault="003A76C3" w:rsidP="0044650F">
      <w:pPr>
        <w:rPr>
          <w:sz w:val="16"/>
          <w:szCs w:val="16"/>
        </w:rPr>
      </w:pPr>
    </w:p>
    <w:p w:rsidR="008E0302" w:rsidRDefault="008E0302" w:rsidP="00BB120B">
      <w:pPr>
        <w:jc w:val="center"/>
        <w:rPr>
          <w:sz w:val="22"/>
          <w:szCs w:val="28"/>
        </w:rPr>
      </w:pPr>
    </w:p>
    <w:p w:rsidR="008E0302" w:rsidRDefault="008E0302" w:rsidP="00BB120B">
      <w:pPr>
        <w:jc w:val="center"/>
        <w:rPr>
          <w:sz w:val="22"/>
          <w:szCs w:val="28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0" locked="1" layoutInCell="1" allowOverlap="1" wp14:anchorId="318CF064" wp14:editId="06EEFF6D">
            <wp:simplePos x="0" y="0"/>
            <wp:positionH relativeFrom="margin">
              <wp:posOffset>1755775</wp:posOffset>
            </wp:positionH>
            <wp:positionV relativeFrom="page">
              <wp:posOffset>1988820</wp:posOffset>
            </wp:positionV>
            <wp:extent cx="2696400" cy="1530000"/>
            <wp:effectExtent l="0" t="0" r="8890" b="0"/>
            <wp:wrapSquare wrapText="bothSides"/>
            <wp:docPr id="1" name="Grafik 1" descr="http://www.landesrecht-bw.de/jportal/docs/anlage/bwh/pdf/bw2015+865+anl1.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andesrecht-bw.de/jportal/docs/anlage/bwh/pdf/bw2015+865+anl1.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400" cy="15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120B" w:rsidRPr="000445EF" w:rsidRDefault="00BB120B" w:rsidP="00BB120B">
      <w:pPr>
        <w:jc w:val="center"/>
        <w:rPr>
          <w:sz w:val="22"/>
          <w:szCs w:val="28"/>
        </w:rPr>
      </w:pPr>
    </w:p>
    <w:p w:rsidR="00CF1DB1" w:rsidRDefault="00CF1DB1" w:rsidP="00BB120B">
      <w:pPr>
        <w:jc w:val="center"/>
        <w:rPr>
          <w:sz w:val="28"/>
          <w:szCs w:val="28"/>
        </w:rPr>
      </w:pPr>
    </w:p>
    <w:p w:rsidR="00CF1DB1" w:rsidRDefault="00CF1DB1" w:rsidP="00BB120B">
      <w:pPr>
        <w:jc w:val="center"/>
        <w:rPr>
          <w:sz w:val="28"/>
          <w:szCs w:val="28"/>
        </w:rPr>
      </w:pPr>
    </w:p>
    <w:p w:rsidR="00CF1DB1" w:rsidRDefault="00CF1DB1" w:rsidP="00BB120B">
      <w:pPr>
        <w:jc w:val="center"/>
        <w:rPr>
          <w:sz w:val="28"/>
          <w:szCs w:val="28"/>
        </w:rPr>
      </w:pPr>
    </w:p>
    <w:p w:rsidR="00CF1DB1" w:rsidRDefault="00CF1DB1" w:rsidP="00BB120B">
      <w:pPr>
        <w:jc w:val="center"/>
        <w:rPr>
          <w:sz w:val="28"/>
          <w:szCs w:val="28"/>
        </w:rPr>
      </w:pPr>
    </w:p>
    <w:p w:rsidR="0084080D" w:rsidRDefault="0084080D" w:rsidP="0044650F">
      <w:pPr>
        <w:rPr>
          <w:sz w:val="28"/>
          <w:szCs w:val="28"/>
        </w:rPr>
      </w:pPr>
    </w:p>
    <w:p w:rsidR="00CF1DB1" w:rsidRDefault="00CF1DB1" w:rsidP="0084080D">
      <w:pPr>
        <w:jc w:val="center"/>
        <w:rPr>
          <w:b/>
          <w:sz w:val="56"/>
          <w:szCs w:val="56"/>
        </w:rPr>
      </w:pPr>
    </w:p>
    <w:p w:rsidR="00CF1DB1" w:rsidRPr="000445EF" w:rsidRDefault="00CF1DB1" w:rsidP="0084080D">
      <w:pPr>
        <w:jc w:val="center"/>
        <w:rPr>
          <w:b/>
          <w:sz w:val="44"/>
          <w:szCs w:val="56"/>
        </w:rPr>
      </w:pPr>
    </w:p>
    <w:p w:rsidR="0084080D" w:rsidRPr="00F24C0F" w:rsidRDefault="0084080D" w:rsidP="0084080D">
      <w:pPr>
        <w:jc w:val="center"/>
        <w:rPr>
          <w:b/>
          <w:sz w:val="56"/>
          <w:szCs w:val="56"/>
        </w:rPr>
      </w:pPr>
      <w:r w:rsidRPr="00F24C0F">
        <w:rPr>
          <w:b/>
          <w:sz w:val="56"/>
          <w:szCs w:val="56"/>
        </w:rPr>
        <w:t>Zertifikat</w:t>
      </w:r>
    </w:p>
    <w:p w:rsidR="008F469C" w:rsidRPr="00735A76" w:rsidRDefault="008F469C" w:rsidP="0084080D">
      <w:pPr>
        <w:jc w:val="center"/>
        <w:rPr>
          <w:sz w:val="36"/>
          <w:szCs w:val="36"/>
        </w:rPr>
      </w:pPr>
    </w:p>
    <w:p w:rsidR="003A76C3" w:rsidRPr="00A41D1C" w:rsidRDefault="00A41D1C" w:rsidP="00D52883">
      <w:pPr>
        <w:jc w:val="center"/>
        <w:rPr>
          <w:sz w:val="26"/>
          <w:szCs w:val="26"/>
        </w:rPr>
      </w:pPr>
      <w:r w:rsidRPr="00A41D1C">
        <w:rPr>
          <w:b/>
          <w:sz w:val="26"/>
          <w:szCs w:val="26"/>
        </w:rPr>
        <w:fldChar w:fldCharType="begin">
          <w:ffData>
            <w:name w:val="Text8"/>
            <w:enabled/>
            <w:calcOnExit/>
            <w:textInput>
              <w:default w:val="Vorname Name"/>
              <w:maxLength w:val="45"/>
            </w:textInput>
          </w:ffData>
        </w:fldChar>
      </w:r>
      <w:bookmarkStart w:id="1" w:name="Text8"/>
      <w:r w:rsidRPr="00A41D1C">
        <w:rPr>
          <w:b/>
          <w:sz w:val="26"/>
          <w:szCs w:val="26"/>
        </w:rPr>
        <w:instrText xml:space="preserve"> FORMTEXT </w:instrText>
      </w:r>
      <w:r w:rsidRPr="00A41D1C">
        <w:rPr>
          <w:b/>
          <w:sz w:val="26"/>
          <w:szCs w:val="26"/>
        </w:rPr>
      </w:r>
      <w:r w:rsidRPr="00A41D1C">
        <w:rPr>
          <w:b/>
          <w:sz w:val="26"/>
          <w:szCs w:val="26"/>
        </w:rPr>
        <w:fldChar w:fldCharType="separate"/>
      </w:r>
      <w:bookmarkStart w:id="2" w:name="_GoBack"/>
      <w:r w:rsidR="00F62F37">
        <w:rPr>
          <w:b/>
          <w:noProof/>
          <w:sz w:val="26"/>
          <w:szCs w:val="26"/>
        </w:rPr>
        <w:t>${name}</w:t>
      </w:r>
      <w:bookmarkEnd w:id="2"/>
      <w:r w:rsidRPr="00A41D1C">
        <w:rPr>
          <w:b/>
          <w:sz w:val="26"/>
          <w:szCs w:val="26"/>
        </w:rPr>
        <w:fldChar w:fldCharType="end"/>
      </w:r>
      <w:bookmarkEnd w:id="1"/>
      <w:r w:rsidR="00A142B8" w:rsidRPr="00A41D1C">
        <w:rPr>
          <w:sz w:val="26"/>
          <w:szCs w:val="26"/>
        </w:rPr>
        <w:t xml:space="preserve"> </w:t>
      </w:r>
      <w:r w:rsidR="005D0A59" w:rsidRPr="00A41D1C">
        <w:rPr>
          <w:sz w:val="26"/>
          <w:szCs w:val="26"/>
        </w:rPr>
        <w:t xml:space="preserve">hat </w:t>
      </w:r>
      <w:r w:rsidR="003A76C3" w:rsidRPr="00A41D1C">
        <w:rPr>
          <w:sz w:val="26"/>
          <w:szCs w:val="26"/>
        </w:rPr>
        <w:t xml:space="preserve">ab Klassenstufe 8 </w:t>
      </w:r>
      <w:r w:rsidR="00454D70" w:rsidRPr="00A41D1C">
        <w:rPr>
          <w:sz w:val="26"/>
          <w:szCs w:val="26"/>
        </w:rPr>
        <w:t>das</w:t>
      </w:r>
      <w:r w:rsidR="00BB120B" w:rsidRPr="00A41D1C">
        <w:rPr>
          <w:sz w:val="26"/>
          <w:szCs w:val="26"/>
        </w:rPr>
        <w:t xml:space="preserve"> </w:t>
      </w:r>
      <w:r w:rsidR="0005174F" w:rsidRPr="00A41D1C">
        <w:rPr>
          <w:b/>
          <w:sz w:val="26"/>
          <w:szCs w:val="26"/>
        </w:rPr>
        <w:t>Profilfach</w:t>
      </w:r>
    </w:p>
    <w:p w:rsidR="003A76C3" w:rsidRPr="009C777A" w:rsidRDefault="003A76C3" w:rsidP="009C777A">
      <w:pPr>
        <w:rPr>
          <w:sz w:val="18"/>
          <w:szCs w:val="18"/>
        </w:rPr>
      </w:pPr>
    </w:p>
    <w:sdt>
      <w:sdtPr>
        <w:rPr>
          <w:rStyle w:val="Formatvorlage5"/>
        </w:rPr>
        <w:id w:val="802043260"/>
        <w:placeholder>
          <w:docPart w:val="188F5D08FE4949288A5DAD97F266D448"/>
        </w:placeholder>
        <w:dropDownList>
          <w:listItem w:value="Wählen Sie ein Element aus."/>
          <w:listItem w:displayText="Naturwissenschaft und Technik" w:value="Naturwissenschaft und Technik"/>
          <w:listItem w:displayText="Sport" w:value="Sport"/>
          <w:listItem w:displayText="Musik" w:value="Musik"/>
          <w:listItem w:displayText="Bildende Kunst" w:value="Bildende Kunst"/>
          <w:listItem w:displayText="Spanisch" w:value="Spanisch"/>
          <w:listItem w:displayText="Informatik, Mathematik, Physik" w:value="Informatik, Mathematik, Physik"/>
          <w:listItem w:displayText="${profilfach_titel}" w:value="${profilfach_titel}"/>
        </w:dropDownList>
      </w:sdtPr>
      <w:sdtEndPr>
        <w:rPr>
          <w:rStyle w:val="a0"/>
          <w:b w:val="0"/>
          <w:sz w:val="56"/>
          <w:szCs w:val="56"/>
        </w:rPr>
      </w:sdtEndPr>
      <w:sdtContent>
        <w:p w:rsidR="006D1D1F" w:rsidRPr="00285D75" w:rsidRDefault="00F62F37" w:rsidP="009C777A">
          <w:pPr>
            <w:spacing w:before="160"/>
            <w:jc w:val="center"/>
            <w:rPr>
              <w:b/>
              <w:sz w:val="56"/>
              <w:szCs w:val="56"/>
            </w:rPr>
          </w:pPr>
          <w:r>
            <w:rPr>
              <w:rStyle w:val="Formatvorlage5"/>
            </w:rPr>
            <w:t>${profilfach_titel}</w:t>
          </w:r>
        </w:p>
      </w:sdtContent>
    </w:sdt>
    <w:p w:rsidR="005D690C" w:rsidRPr="005D690C" w:rsidRDefault="005D690C" w:rsidP="009C777A">
      <w:pPr>
        <w:spacing w:before="160"/>
        <w:jc w:val="center"/>
        <w:rPr>
          <w:sz w:val="18"/>
          <w:szCs w:val="18"/>
        </w:rPr>
      </w:pPr>
    </w:p>
    <w:p w:rsidR="005D0A59" w:rsidRPr="00A41D1C" w:rsidRDefault="00BB120B" w:rsidP="009C777A">
      <w:pPr>
        <w:spacing w:before="160"/>
        <w:jc w:val="center"/>
        <w:rPr>
          <w:sz w:val="26"/>
          <w:szCs w:val="26"/>
        </w:rPr>
      </w:pPr>
      <w:r w:rsidRPr="00A41D1C">
        <w:rPr>
          <w:sz w:val="26"/>
          <w:szCs w:val="26"/>
        </w:rPr>
        <w:t>belegt</w:t>
      </w:r>
      <w:r w:rsidR="005D0A59" w:rsidRPr="00A41D1C">
        <w:rPr>
          <w:sz w:val="26"/>
          <w:szCs w:val="26"/>
        </w:rPr>
        <w:t>.</w:t>
      </w:r>
    </w:p>
    <w:p w:rsidR="008611A9" w:rsidRDefault="008611A9" w:rsidP="00BB120B">
      <w:pPr>
        <w:spacing w:line="360" w:lineRule="atLeast"/>
        <w:rPr>
          <w:sz w:val="28"/>
        </w:rPr>
      </w:pPr>
    </w:p>
    <w:p w:rsidR="00BB120B" w:rsidRPr="007112F5" w:rsidRDefault="00A142B8" w:rsidP="00BB120B">
      <w:pPr>
        <w:spacing w:line="360" w:lineRule="atLeast"/>
        <w:rPr>
          <w:sz w:val="28"/>
          <w:szCs w:val="28"/>
        </w:rPr>
      </w:pPr>
      <w:r w:rsidRPr="00BB2D65">
        <w:rPr>
          <w:b/>
          <w:sz w:val="26"/>
          <w:szCs w:val="26"/>
        </w:rPr>
        <w:fldChar w:fldCharType="begin"/>
      </w:r>
      <w:r w:rsidRPr="00A41D1C">
        <w:rPr>
          <w:b/>
          <w:sz w:val="26"/>
          <w:szCs w:val="26"/>
        </w:rPr>
        <w:instrText xml:space="preserve"> REF  Text8 </w:instrText>
      </w:r>
      <w:r w:rsidR="007112F5" w:rsidRPr="00A41D1C">
        <w:rPr>
          <w:b/>
          <w:sz w:val="26"/>
          <w:szCs w:val="26"/>
        </w:rPr>
        <w:instrText xml:space="preserve"> \* MERGEFORMAT </w:instrText>
      </w:r>
      <w:r w:rsidRPr="00BB2D65">
        <w:rPr>
          <w:b/>
          <w:sz w:val="26"/>
          <w:szCs w:val="26"/>
        </w:rPr>
        <w:fldChar w:fldCharType="separate"/>
      </w:r>
      <w:r w:rsidR="00F62F37">
        <w:rPr>
          <w:b/>
          <w:noProof/>
          <w:sz w:val="28"/>
          <w:szCs w:val="28"/>
        </w:rPr>
        <w:t>${name}</w:t>
      </w:r>
      <w:r w:rsidRPr="00BB2D65">
        <w:rPr>
          <w:b/>
          <w:sz w:val="26"/>
          <w:szCs w:val="26"/>
        </w:rPr>
        <w:fldChar w:fldCharType="end"/>
      </w:r>
      <w:r w:rsidR="00D33039">
        <w:rPr>
          <w:b/>
          <w:sz w:val="28"/>
          <w:szCs w:val="28"/>
        </w:rPr>
        <w:t xml:space="preserve"> </w:t>
      </w:r>
      <w:r w:rsidR="00BB120B" w:rsidRPr="00A41D1C">
        <w:rPr>
          <w:sz w:val="26"/>
          <w:szCs w:val="26"/>
        </w:rPr>
        <w:t>hat dabei besondere Kompetenzen in den aufgeführten Bereichen erworben:</w:t>
      </w:r>
    </w:p>
    <w:p w:rsidR="008F469C" w:rsidRDefault="008F469C" w:rsidP="0044650F">
      <w:pPr>
        <w:rPr>
          <w:sz w:val="28"/>
        </w:rPr>
      </w:pPr>
    </w:p>
    <w:tbl>
      <w:tblPr>
        <w:tblStyle w:val="ab"/>
        <w:tblW w:w="10200" w:type="dxa"/>
        <w:tblLayout w:type="fixed"/>
        <w:tblLook w:val="04A0" w:firstRow="1" w:lastRow="0" w:firstColumn="1" w:lastColumn="0" w:noHBand="0" w:noVBand="1"/>
      </w:tblPr>
      <w:tblGrid>
        <w:gridCol w:w="4077"/>
        <w:gridCol w:w="2127"/>
        <w:gridCol w:w="3996"/>
      </w:tblGrid>
      <w:tr w:rsidR="00925BF9" w:rsidTr="00BB2D65">
        <w:trPr>
          <w:trHeight w:hRule="exact" w:val="3402"/>
        </w:trPr>
        <w:tc>
          <w:tcPr>
            <w:tcW w:w="102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BF9" w:rsidRPr="00285E04" w:rsidRDefault="00005130" w:rsidP="00061A36">
            <w:pPr>
              <w:spacing w:line="240" w:lineRule="atLeast"/>
              <w:ind w:left="113" w:right="113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1000"/>
                  </w:textInput>
                </w:ffData>
              </w:fldChar>
            </w:r>
            <w:bookmarkStart w:id="3" w:name="Text1"/>
            <w:r>
              <w:rPr>
                <w:sz w:val="22"/>
                <w:szCs w:val="24"/>
              </w:rPr>
              <w:instrText xml:space="preserve"> FORMTEXT </w:instrText>
            </w:r>
            <w:r>
              <w:rPr>
                <w:sz w:val="22"/>
                <w:szCs w:val="24"/>
              </w:rPr>
            </w:r>
            <w:r>
              <w:rPr>
                <w:sz w:val="22"/>
                <w:szCs w:val="24"/>
              </w:rPr>
              <w:fldChar w:fldCharType="separate"/>
            </w:r>
            <w:r w:rsidR="00F62F37">
              <w:rPr>
                <w:noProof/>
                <w:sz w:val="22"/>
                <w:szCs w:val="24"/>
              </w:rPr>
              <w:t>${besondere_kompetenzen}</w:t>
            </w:r>
            <w:r>
              <w:rPr>
                <w:sz w:val="22"/>
                <w:szCs w:val="24"/>
              </w:rPr>
              <w:fldChar w:fldCharType="end"/>
            </w:r>
            <w:bookmarkEnd w:id="3"/>
          </w:p>
        </w:tc>
      </w:tr>
      <w:tr w:rsidR="00CF1DB1" w:rsidTr="00BA4157">
        <w:trPr>
          <w:trHeight w:hRule="exact" w:val="851"/>
        </w:trPr>
        <w:tc>
          <w:tcPr>
            <w:tcW w:w="10200" w:type="dxa"/>
            <w:gridSpan w:val="3"/>
            <w:tcBorders>
              <w:left w:val="nil"/>
              <w:bottom w:val="nil"/>
              <w:right w:val="nil"/>
            </w:tcBorders>
          </w:tcPr>
          <w:p w:rsidR="00CF1DB1" w:rsidRDefault="00CF1DB1" w:rsidP="0044650F">
            <w:pPr>
              <w:rPr>
                <w:szCs w:val="24"/>
              </w:rPr>
            </w:pPr>
          </w:p>
        </w:tc>
      </w:tr>
      <w:tr w:rsidR="00CF1DB1" w:rsidTr="00005130">
        <w:trPr>
          <w:trHeight w:hRule="exact" w:val="510"/>
        </w:trPr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1DB1" w:rsidRPr="00CF1DB1" w:rsidRDefault="00005130" w:rsidP="00CF1DB1">
            <w:pPr>
              <w:jc w:val="center"/>
              <w:rPr>
                <w:sz w:val="20"/>
                <w:szCs w:val="20"/>
              </w:rPr>
            </w:pPr>
            <w:r w:rsidRPr="00005130">
              <w:rPr>
                <w:sz w:val="22"/>
                <w:szCs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11"/>
            <w:r w:rsidRPr="00005130">
              <w:rPr>
                <w:sz w:val="22"/>
                <w:szCs w:val="20"/>
              </w:rPr>
              <w:instrText xml:space="preserve"> FORMTEXT </w:instrText>
            </w:r>
            <w:r w:rsidRPr="00005130">
              <w:rPr>
                <w:sz w:val="22"/>
                <w:szCs w:val="20"/>
              </w:rPr>
            </w:r>
            <w:r w:rsidRPr="00005130">
              <w:rPr>
                <w:sz w:val="22"/>
                <w:szCs w:val="20"/>
              </w:rPr>
              <w:fldChar w:fldCharType="separate"/>
            </w:r>
            <w:r w:rsidR="00F62F37">
              <w:rPr>
                <w:noProof/>
                <w:sz w:val="22"/>
                <w:szCs w:val="20"/>
              </w:rPr>
              <w:t>${ort}, ${certda}</w:t>
            </w:r>
            <w:r w:rsidRPr="00005130">
              <w:rPr>
                <w:sz w:val="22"/>
                <w:szCs w:val="20"/>
              </w:rPr>
              <w:fldChar w:fldCharType="end"/>
            </w:r>
            <w:bookmarkEnd w:id="4"/>
          </w:p>
        </w:tc>
        <w:tc>
          <w:tcPr>
            <w:tcW w:w="2127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C2134" w:rsidRDefault="001C2134" w:rsidP="00CF1DB1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(</w:t>
            </w:r>
            <w:r w:rsidR="00CF1DB1" w:rsidRPr="00CF1DB1">
              <w:rPr>
                <w:sz w:val="20"/>
                <w:szCs w:val="24"/>
              </w:rPr>
              <w:t>Dienstsiegel</w:t>
            </w:r>
            <w:r>
              <w:rPr>
                <w:sz w:val="20"/>
                <w:szCs w:val="24"/>
              </w:rPr>
              <w:t xml:space="preserve"> </w:t>
            </w:r>
          </w:p>
          <w:p w:rsidR="00CF1DB1" w:rsidRDefault="001C2134" w:rsidP="00CF1DB1">
            <w:pPr>
              <w:jc w:val="center"/>
              <w:rPr>
                <w:szCs w:val="24"/>
              </w:rPr>
            </w:pPr>
            <w:r>
              <w:rPr>
                <w:sz w:val="20"/>
                <w:szCs w:val="24"/>
              </w:rPr>
              <w:t>der Schule)</w:t>
            </w:r>
          </w:p>
        </w:tc>
        <w:tc>
          <w:tcPr>
            <w:tcW w:w="39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1DB1" w:rsidRDefault="00CF1DB1" w:rsidP="0044650F">
            <w:pPr>
              <w:rPr>
                <w:szCs w:val="24"/>
              </w:rPr>
            </w:pPr>
          </w:p>
        </w:tc>
      </w:tr>
      <w:tr w:rsidR="00CF1DB1" w:rsidTr="00005130">
        <w:trPr>
          <w:trHeight w:hRule="exact" w:val="397"/>
        </w:trPr>
        <w:tc>
          <w:tcPr>
            <w:tcW w:w="40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1DB1" w:rsidRDefault="008064BE" w:rsidP="00005130">
            <w:pPr>
              <w:jc w:val="center"/>
              <w:rPr>
                <w:szCs w:val="24"/>
              </w:rPr>
            </w:pPr>
            <w:r w:rsidRPr="00005130">
              <w:rPr>
                <w:sz w:val="18"/>
                <w:szCs w:val="24"/>
              </w:rPr>
              <w:t>Ort, Datum</w:t>
            </w:r>
          </w:p>
        </w:tc>
        <w:tc>
          <w:tcPr>
            <w:tcW w:w="2127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1DB1" w:rsidRPr="00CF1DB1" w:rsidRDefault="00CF1DB1" w:rsidP="00005130">
            <w:pPr>
              <w:jc w:val="center"/>
              <w:rPr>
                <w:sz w:val="20"/>
                <w:szCs w:val="24"/>
              </w:rPr>
            </w:pPr>
          </w:p>
        </w:tc>
        <w:tc>
          <w:tcPr>
            <w:tcW w:w="39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1DB1" w:rsidRDefault="00904A5B" w:rsidP="00005130">
            <w:pPr>
              <w:jc w:val="center"/>
              <w:rPr>
                <w:szCs w:val="24"/>
              </w:rPr>
            </w:pPr>
            <w:sdt>
              <w:sdtPr>
                <w:rPr>
                  <w:rStyle w:val="Formatvorlage6"/>
                </w:rPr>
                <w:id w:val="-1148978447"/>
                <w:placeholder>
                  <w:docPart w:val="4A7B9458308D42F9BFBE4170AD12EEAF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sz w:val="20"/>
                  <w:szCs w:val="24"/>
                </w:rPr>
              </w:sdtEndPr>
              <w:sdtContent>
                <w:r w:rsidR="00F62F37">
                  <w:rPr>
                    <w:rStyle w:val="Formatvorlage6"/>
                  </w:rPr>
                  <w:t>${</w:t>
                </w:r>
                <w:proofErr w:type="spellStart"/>
                <w:r w:rsidR="00F62F37">
                  <w:rPr>
                    <w:rStyle w:val="Formatvorlage6"/>
                  </w:rPr>
                  <w:t>leiter</w:t>
                </w:r>
                <w:proofErr w:type="spellEnd"/>
                <w:r w:rsidR="00F62F37">
                  <w:rPr>
                    <w:rStyle w:val="Formatvorlage6"/>
                  </w:rPr>
                  <w:t>}</w:t>
                </w:r>
              </w:sdtContent>
            </w:sdt>
          </w:p>
        </w:tc>
      </w:tr>
    </w:tbl>
    <w:p w:rsidR="003E1164" w:rsidRPr="005D0A59" w:rsidRDefault="003E1164" w:rsidP="00CF1DB1">
      <w:pPr>
        <w:tabs>
          <w:tab w:val="left" w:pos="3969"/>
          <w:tab w:val="left" w:pos="6237"/>
        </w:tabs>
        <w:rPr>
          <w:sz w:val="20"/>
        </w:rPr>
      </w:pPr>
    </w:p>
    <w:sectPr w:rsidR="003E1164" w:rsidRPr="005D0A59" w:rsidSect="00F50073">
      <w:pgSz w:w="11906" w:h="16838" w:code="9"/>
      <w:pgMar w:top="1021" w:right="1134" w:bottom="28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4A5B" w:rsidRDefault="00904A5B" w:rsidP="001E03DE">
      <w:r>
        <w:separator/>
      </w:r>
    </w:p>
  </w:endnote>
  <w:endnote w:type="continuationSeparator" w:id="0">
    <w:p w:rsidR="00904A5B" w:rsidRDefault="00904A5B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4A5B" w:rsidRDefault="00904A5B" w:rsidP="001E03DE">
      <w:r>
        <w:separator/>
      </w:r>
    </w:p>
  </w:footnote>
  <w:footnote w:type="continuationSeparator" w:id="0">
    <w:p w:rsidR="00904A5B" w:rsidRDefault="00904A5B" w:rsidP="001E03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HVNz3ClBYEePF/vPpYN8qado2izwgjBZqdzD6HP2DVg10cHOyKrHfEE17HgTLV7QUt6QBNcho5xk4Ly+7mGMwA==" w:salt="4o/Sf/UC1NaGvAhpozE9x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9B"/>
    <w:rsid w:val="00005130"/>
    <w:rsid w:val="0000658A"/>
    <w:rsid w:val="00012A6C"/>
    <w:rsid w:val="000432B4"/>
    <w:rsid w:val="000445EF"/>
    <w:rsid w:val="0005174F"/>
    <w:rsid w:val="00057F6A"/>
    <w:rsid w:val="00061A36"/>
    <w:rsid w:val="00082212"/>
    <w:rsid w:val="000916E0"/>
    <w:rsid w:val="00096DDA"/>
    <w:rsid w:val="000A14C1"/>
    <w:rsid w:val="000B6BEE"/>
    <w:rsid w:val="000C350B"/>
    <w:rsid w:val="000C3DE0"/>
    <w:rsid w:val="000D17C3"/>
    <w:rsid w:val="000F3158"/>
    <w:rsid w:val="000F53F0"/>
    <w:rsid w:val="00154D03"/>
    <w:rsid w:val="00156812"/>
    <w:rsid w:val="00185046"/>
    <w:rsid w:val="001A08B4"/>
    <w:rsid w:val="001A2103"/>
    <w:rsid w:val="001A5FC6"/>
    <w:rsid w:val="001C2134"/>
    <w:rsid w:val="001E03DE"/>
    <w:rsid w:val="001F53C9"/>
    <w:rsid w:val="00200B66"/>
    <w:rsid w:val="00212B00"/>
    <w:rsid w:val="002223B8"/>
    <w:rsid w:val="002446CD"/>
    <w:rsid w:val="00252A39"/>
    <w:rsid w:val="002555F3"/>
    <w:rsid w:val="00273441"/>
    <w:rsid w:val="00285D75"/>
    <w:rsid w:val="00285E04"/>
    <w:rsid w:val="00292458"/>
    <w:rsid w:val="00296589"/>
    <w:rsid w:val="002A16C3"/>
    <w:rsid w:val="002B3437"/>
    <w:rsid w:val="002F79EA"/>
    <w:rsid w:val="00320682"/>
    <w:rsid w:val="00336829"/>
    <w:rsid w:val="00345016"/>
    <w:rsid w:val="003563E1"/>
    <w:rsid w:val="0039633A"/>
    <w:rsid w:val="003A35CA"/>
    <w:rsid w:val="003A59D1"/>
    <w:rsid w:val="003A76C3"/>
    <w:rsid w:val="003D085F"/>
    <w:rsid w:val="003D3EAF"/>
    <w:rsid w:val="003D6DE2"/>
    <w:rsid w:val="003E1164"/>
    <w:rsid w:val="003F71E3"/>
    <w:rsid w:val="00402D56"/>
    <w:rsid w:val="004078DC"/>
    <w:rsid w:val="0041591D"/>
    <w:rsid w:val="00433C78"/>
    <w:rsid w:val="00441592"/>
    <w:rsid w:val="0044650F"/>
    <w:rsid w:val="004503A2"/>
    <w:rsid w:val="00454A00"/>
    <w:rsid w:val="00454D70"/>
    <w:rsid w:val="00460505"/>
    <w:rsid w:val="004D4D0B"/>
    <w:rsid w:val="004E6F32"/>
    <w:rsid w:val="004F6B2D"/>
    <w:rsid w:val="005109BC"/>
    <w:rsid w:val="005213C2"/>
    <w:rsid w:val="005436E5"/>
    <w:rsid w:val="005451E7"/>
    <w:rsid w:val="005566E0"/>
    <w:rsid w:val="0057381B"/>
    <w:rsid w:val="00582072"/>
    <w:rsid w:val="005A16ED"/>
    <w:rsid w:val="005A2F10"/>
    <w:rsid w:val="005B204F"/>
    <w:rsid w:val="005B28E1"/>
    <w:rsid w:val="005D0A59"/>
    <w:rsid w:val="005D0EE4"/>
    <w:rsid w:val="005D2EDB"/>
    <w:rsid w:val="005D690C"/>
    <w:rsid w:val="00601381"/>
    <w:rsid w:val="00650933"/>
    <w:rsid w:val="00660867"/>
    <w:rsid w:val="00661DFA"/>
    <w:rsid w:val="0066369B"/>
    <w:rsid w:val="006667BA"/>
    <w:rsid w:val="006932E1"/>
    <w:rsid w:val="006C28F3"/>
    <w:rsid w:val="006D1D1F"/>
    <w:rsid w:val="006F41A0"/>
    <w:rsid w:val="00702C27"/>
    <w:rsid w:val="007112F5"/>
    <w:rsid w:val="00735A76"/>
    <w:rsid w:val="0074623F"/>
    <w:rsid w:val="00781213"/>
    <w:rsid w:val="00796CA4"/>
    <w:rsid w:val="008063C1"/>
    <w:rsid w:val="008064BE"/>
    <w:rsid w:val="00822C5F"/>
    <w:rsid w:val="008306FA"/>
    <w:rsid w:val="008362A3"/>
    <w:rsid w:val="0084080D"/>
    <w:rsid w:val="00840885"/>
    <w:rsid w:val="008611A9"/>
    <w:rsid w:val="008A7911"/>
    <w:rsid w:val="008B47BD"/>
    <w:rsid w:val="008B6512"/>
    <w:rsid w:val="008D4FEE"/>
    <w:rsid w:val="008E0302"/>
    <w:rsid w:val="008E5A89"/>
    <w:rsid w:val="008F1318"/>
    <w:rsid w:val="008F469C"/>
    <w:rsid w:val="00904A5B"/>
    <w:rsid w:val="009110F6"/>
    <w:rsid w:val="00925BF9"/>
    <w:rsid w:val="00930759"/>
    <w:rsid w:val="00934696"/>
    <w:rsid w:val="009443CE"/>
    <w:rsid w:val="0094708F"/>
    <w:rsid w:val="009533B3"/>
    <w:rsid w:val="0095660E"/>
    <w:rsid w:val="00960B7B"/>
    <w:rsid w:val="0096470F"/>
    <w:rsid w:val="00966179"/>
    <w:rsid w:val="0097229E"/>
    <w:rsid w:val="00975F67"/>
    <w:rsid w:val="009935DA"/>
    <w:rsid w:val="009B0AED"/>
    <w:rsid w:val="009C05F9"/>
    <w:rsid w:val="009C777A"/>
    <w:rsid w:val="009D17A9"/>
    <w:rsid w:val="009D4661"/>
    <w:rsid w:val="009F1B75"/>
    <w:rsid w:val="009F6B56"/>
    <w:rsid w:val="00A12924"/>
    <w:rsid w:val="00A142B8"/>
    <w:rsid w:val="00A16D11"/>
    <w:rsid w:val="00A220E5"/>
    <w:rsid w:val="00A41D1C"/>
    <w:rsid w:val="00A7001F"/>
    <w:rsid w:val="00A8520E"/>
    <w:rsid w:val="00AF06E7"/>
    <w:rsid w:val="00B037E6"/>
    <w:rsid w:val="00B1200C"/>
    <w:rsid w:val="00B12511"/>
    <w:rsid w:val="00B27F53"/>
    <w:rsid w:val="00B51054"/>
    <w:rsid w:val="00B91397"/>
    <w:rsid w:val="00B94576"/>
    <w:rsid w:val="00BA4157"/>
    <w:rsid w:val="00BA751F"/>
    <w:rsid w:val="00BB120B"/>
    <w:rsid w:val="00BB2D65"/>
    <w:rsid w:val="00BB5F8F"/>
    <w:rsid w:val="00BC1742"/>
    <w:rsid w:val="00BD0A02"/>
    <w:rsid w:val="00BF0A7B"/>
    <w:rsid w:val="00BF1273"/>
    <w:rsid w:val="00C06BCF"/>
    <w:rsid w:val="00C158FC"/>
    <w:rsid w:val="00C22DA6"/>
    <w:rsid w:val="00C54315"/>
    <w:rsid w:val="00C54DF3"/>
    <w:rsid w:val="00C93492"/>
    <w:rsid w:val="00CD4059"/>
    <w:rsid w:val="00CD6932"/>
    <w:rsid w:val="00CF0DB7"/>
    <w:rsid w:val="00CF1DB1"/>
    <w:rsid w:val="00D01655"/>
    <w:rsid w:val="00D110C7"/>
    <w:rsid w:val="00D33039"/>
    <w:rsid w:val="00D43E34"/>
    <w:rsid w:val="00D50119"/>
    <w:rsid w:val="00D52883"/>
    <w:rsid w:val="00D5743E"/>
    <w:rsid w:val="00D76CCF"/>
    <w:rsid w:val="00DC08B8"/>
    <w:rsid w:val="00DF0087"/>
    <w:rsid w:val="00DF4E9F"/>
    <w:rsid w:val="00E017BF"/>
    <w:rsid w:val="00E47157"/>
    <w:rsid w:val="00E751D0"/>
    <w:rsid w:val="00E92B9E"/>
    <w:rsid w:val="00E97D79"/>
    <w:rsid w:val="00EA5A21"/>
    <w:rsid w:val="00ED7985"/>
    <w:rsid w:val="00EE57D2"/>
    <w:rsid w:val="00EE74CB"/>
    <w:rsid w:val="00EE7A3A"/>
    <w:rsid w:val="00F019FF"/>
    <w:rsid w:val="00F24C0F"/>
    <w:rsid w:val="00F3037A"/>
    <w:rsid w:val="00F44A67"/>
    <w:rsid w:val="00F50073"/>
    <w:rsid w:val="00F62F37"/>
    <w:rsid w:val="00F87D38"/>
    <w:rsid w:val="00F952EE"/>
    <w:rsid w:val="00FD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0FADF6"/>
  <w15:docId w15:val="{09AA25A4-4E0B-444B-A337-3C4E1D84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paragraph" w:styleId="a8">
    <w:name w:val="Balloon Text"/>
    <w:basedOn w:val="a"/>
    <w:link w:val="a9"/>
    <w:uiPriority w:val="99"/>
    <w:semiHidden/>
    <w:unhideWhenUsed/>
    <w:rsid w:val="005D0A5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D0A59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57381B"/>
    <w:rPr>
      <w:color w:val="808080"/>
    </w:rPr>
  </w:style>
  <w:style w:type="table" w:styleId="ab">
    <w:name w:val="Table Grid"/>
    <w:basedOn w:val="a1"/>
    <w:uiPriority w:val="99"/>
    <w:rsid w:val="00ED79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1">
    <w:name w:val="Formatvorlage1"/>
    <w:basedOn w:val="a0"/>
    <w:uiPriority w:val="1"/>
    <w:rsid w:val="003A35CA"/>
    <w:rPr>
      <w:rFonts w:ascii="Arial" w:hAnsi="Arial"/>
      <w:b/>
      <w:sz w:val="32"/>
    </w:rPr>
  </w:style>
  <w:style w:type="character" w:customStyle="1" w:styleId="Formatvorlage2">
    <w:name w:val="Formatvorlage2"/>
    <w:basedOn w:val="a0"/>
    <w:uiPriority w:val="1"/>
    <w:rsid w:val="00A41D1C"/>
  </w:style>
  <w:style w:type="character" w:customStyle="1" w:styleId="Formatvorlage3">
    <w:name w:val="Formatvorlage3"/>
    <w:basedOn w:val="a0"/>
    <w:uiPriority w:val="1"/>
    <w:rsid w:val="00A41D1C"/>
    <w:rPr>
      <w:rFonts w:ascii="Arial" w:hAnsi="Arial"/>
      <w:sz w:val="28"/>
    </w:rPr>
  </w:style>
  <w:style w:type="character" w:customStyle="1" w:styleId="Formatvorlage4">
    <w:name w:val="Formatvorlage4"/>
    <w:basedOn w:val="a0"/>
    <w:uiPriority w:val="1"/>
    <w:rsid w:val="000916E0"/>
    <w:rPr>
      <w:rFonts w:ascii="Arial" w:hAnsi="Arial"/>
      <w:b/>
      <w:sz w:val="28"/>
    </w:rPr>
  </w:style>
  <w:style w:type="character" w:customStyle="1" w:styleId="Formatvorlage5">
    <w:name w:val="Formatvorlage5"/>
    <w:basedOn w:val="a0"/>
    <w:uiPriority w:val="1"/>
    <w:rsid w:val="005D690C"/>
    <w:rPr>
      <w:rFonts w:ascii="Arial" w:hAnsi="Arial"/>
      <w:b/>
      <w:sz w:val="44"/>
    </w:rPr>
  </w:style>
  <w:style w:type="character" w:customStyle="1" w:styleId="Formatvorlage6">
    <w:name w:val="Formatvorlage6"/>
    <w:basedOn w:val="a0"/>
    <w:uiPriority w:val="1"/>
    <w:rsid w:val="00005130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3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_16\Zertifikat%20Profilfach_2004_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8F5D08FE4949288A5DAD97F266D4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687ACE-8C2D-4171-BA77-E2DDF23A6A71}"/>
      </w:docPartPr>
      <w:docPartBody>
        <w:p w:rsidR="00360EE7" w:rsidRDefault="00D02E6B">
          <w:pPr>
            <w:pStyle w:val="188F5D08FE4949288A5DAD97F266D448"/>
          </w:pPr>
          <w:r w:rsidRPr="00797D32">
            <w:rPr>
              <w:rStyle w:val="a3"/>
            </w:rPr>
            <w:t>Wählen Sie ein Element aus.</w:t>
          </w:r>
        </w:p>
      </w:docPartBody>
    </w:docPart>
    <w:docPart>
      <w:docPartPr>
        <w:name w:val="4A7B9458308D42F9BFBE4170AD12EE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CC375C-BFD1-444E-B4CC-2C07D8DD5A43}"/>
      </w:docPartPr>
      <w:docPartBody>
        <w:p w:rsidR="00360EE7" w:rsidRDefault="00D02E6B">
          <w:pPr>
            <w:pStyle w:val="4A7B9458308D42F9BFBE4170AD12EEAF"/>
          </w:pPr>
          <w:r w:rsidRPr="00B17E85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6B"/>
    <w:rsid w:val="00041108"/>
    <w:rsid w:val="00360EE7"/>
    <w:rsid w:val="00763790"/>
    <w:rsid w:val="00AD06F6"/>
    <w:rsid w:val="00D02E6B"/>
    <w:rsid w:val="00EB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188F5D08FE4949288A5DAD97F266D448">
    <w:name w:val="188F5D08FE4949288A5DAD97F266D448"/>
  </w:style>
  <w:style w:type="paragraph" w:customStyle="1" w:styleId="4A7B9458308D42F9BFBE4170AD12EEAF">
    <w:name w:val="4A7B9458308D42F9BFBE4170AD12EE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5F462-EC55-431A-98A1-7D4AFB5F9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Zertifikat Profilfach_2004_2016</Template>
  <TotalTime>5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Ras</cp:lastModifiedBy>
  <cp:revision>5</cp:revision>
  <cp:lastPrinted>2019-03-08T13:26:00Z</cp:lastPrinted>
  <dcterms:created xsi:type="dcterms:W3CDTF">2019-06-03T08:24:00Z</dcterms:created>
  <dcterms:modified xsi:type="dcterms:W3CDTF">2019-10-16T08:35:00Z</dcterms:modified>
</cp:coreProperties>
</file>