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F5F6C" w:rsidP="007E4BF7">
      <w:pPr>
        <w:jc w:val="center"/>
      </w:pPr>
      <w:r>
        <w:rPr>
          <w:noProof/>
          <w:lang w:eastAsia="de-DE"/>
        </w:rPr>
        <w:drawing>
          <wp:inline distT="0" distB="0" distL="0" distR="0" wp14:anchorId="75D0072B" wp14:editId="48B0031E">
            <wp:extent cx="1504315" cy="854710"/>
            <wp:effectExtent l="0" t="0" r="635" b="254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C" w:rsidRDefault="001F5F6C" w:rsidP="007E4BF7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1F5F6C" w:rsidRDefault="001F5F6C" w:rsidP="0044650F"/>
    <w:p w:rsidR="001F5F6C" w:rsidRDefault="001F5F6C" w:rsidP="001F5F6C">
      <w:pPr>
        <w:ind w:left="2124" w:firstLine="708"/>
      </w:pPr>
    </w:p>
    <w:p w:rsidR="00050010" w:rsidRDefault="00050010" w:rsidP="001F5F6C">
      <w:pPr>
        <w:ind w:left="2124" w:firstLine="708"/>
      </w:pPr>
    </w:p>
    <w:tbl>
      <w:tblPr>
        <w:tblStyle w:val="aa"/>
        <w:tblW w:w="10206" w:type="dxa"/>
        <w:jc w:val="center"/>
        <w:tblLook w:val="04A0" w:firstRow="1" w:lastRow="0" w:firstColumn="1" w:lastColumn="0" w:noHBand="0" w:noVBand="1"/>
      </w:tblPr>
      <w:tblGrid>
        <w:gridCol w:w="2041"/>
        <w:gridCol w:w="460"/>
        <w:gridCol w:w="1895"/>
        <w:gridCol w:w="1559"/>
        <w:gridCol w:w="1877"/>
        <w:gridCol w:w="332"/>
        <w:gridCol w:w="2042"/>
      </w:tblGrid>
      <w:tr w:rsidR="007E4BF7" w:rsidRPr="007E4BF7" w:rsidTr="00952B43">
        <w:trPr>
          <w:trHeight w:hRule="exact" w:val="113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2B43" w:rsidRPr="00952B43" w:rsidRDefault="00952B43" w:rsidP="00952B43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52B43">
              <w:rPr>
                <w:b/>
                <w:i/>
                <w:lang w:val="en-US"/>
              </w:rPr>
              <w:t xml:space="preserve">Bilingual teaching in joint secondary school </w:t>
            </w:r>
          </w:p>
          <w:p w:rsidR="007E4BF7" w:rsidRPr="00952B43" w:rsidRDefault="007E4BF7" w:rsidP="00952B43">
            <w:pPr>
              <w:spacing w:line="312" w:lineRule="auto"/>
              <w:jc w:val="center"/>
              <w:rPr>
                <w:b/>
              </w:rPr>
            </w:pPr>
            <w:r w:rsidRPr="00952B43">
              <w:rPr>
                <w:b/>
              </w:rPr>
              <w:t>Bilingualer Unterricht an Gemeinschaftsschulen</w:t>
            </w:r>
          </w:p>
          <w:p w:rsidR="00803EDF" w:rsidRPr="00803EDF" w:rsidRDefault="00803EDF" w:rsidP="00952B43">
            <w:pPr>
              <w:spacing w:line="312" w:lineRule="auto"/>
              <w:jc w:val="center"/>
              <w:rPr>
                <w:sz w:val="28"/>
              </w:rPr>
            </w:pPr>
            <w:proofErr w:type="gramStart"/>
            <w:r w:rsidRPr="00952B43">
              <w:t>mit genehmigtem bilingualen Profil</w:t>
            </w:r>
            <w:proofErr w:type="gramEnd"/>
          </w:p>
        </w:tc>
      </w:tr>
      <w:tr w:rsidR="007B15FB" w:rsidTr="00803EDF">
        <w:trPr>
          <w:trHeight w:hRule="exact" w:val="680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  <w:tc>
          <w:tcPr>
            <w:tcW w:w="61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5FB" w:rsidRPr="00A322E6" w:rsidRDefault="00EE4968" w:rsidP="00EE4968">
            <w:pPr>
              <w:jc w:val="center"/>
            </w:pPr>
            <w:r w:rsidRPr="00A322E6">
              <w:fldChar w:fldCharType="begin">
                <w:ffData>
                  <w:name w:val="Text2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0" w:name="Text20"/>
            <w:r w:rsidRPr="00A322E6">
              <w:instrText xml:space="preserve"> FORMTEXT </w:instrText>
            </w:r>
            <w:r w:rsidRPr="00A322E6">
              <w:fldChar w:fldCharType="separate"/>
            </w:r>
            <w:bookmarkStart w:id="1" w:name="_GoBack"/>
            <w:r w:rsidR="007A0764">
              <w:rPr>
                <w:noProof/>
              </w:rPr>
              <w:t>${name}</w:t>
            </w:r>
            <w:bookmarkEnd w:id="1"/>
            <w:r w:rsidRPr="00A322E6">
              <w:fldChar w:fldCharType="end"/>
            </w:r>
            <w:bookmarkEnd w:id="0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</w:tr>
      <w:tr w:rsidR="001F5F6C" w:rsidRPr="00CB3F6B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F6C" w:rsidRPr="00D758D3" w:rsidRDefault="007B15FB" w:rsidP="003D5BCC">
            <w:pPr>
              <w:jc w:val="center"/>
              <w:rPr>
                <w:i/>
                <w:sz w:val="22"/>
                <w:lang w:val="en-US"/>
              </w:rPr>
            </w:pPr>
            <w:r w:rsidRPr="00D758D3">
              <w:rPr>
                <w:i/>
                <w:sz w:val="22"/>
                <w:lang w:val="en-US"/>
              </w:rPr>
              <w:t>Last name, First name</w:t>
            </w:r>
          </w:p>
          <w:p w:rsidR="00050010" w:rsidRPr="00D758D3" w:rsidRDefault="00050010" w:rsidP="003D5BCC">
            <w:pPr>
              <w:jc w:val="center"/>
              <w:rPr>
                <w:lang w:val="en-US"/>
              </w:rPr>
            </w:pPr>
            <w:r w:rsidRPr="00D758D3">
              <w:rPr>
                <w:sz w:val="22"/>
                <w:lang w:val="en-US"/>
              </w:rPr>
              <w:t xml:space="preserve">Name, </w:t>
            </w:r>
            <w:proofErr w:type="spellStart"/>
            <w:r w:rsidRPr="00D758D3">
              <w:rPr>
                <w:sz w:val="22"/>
                <w:lang w:val="en-US"/>
              </w:rPr>
              <w:t>Vorname</w:t>
            </w:r>
            <w:proofErr w:type="spellEnd"/>
          </w:p>
        </w:tc>
      </w:tr>
      <w:tr w:rsidR="002C4B14" w:rsidRPr="00CB3F6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Pr="00D758D3" w:rsidRDefault="002C4B14" w:rsidP="003D5BCC">
            <w:pPr>
              <w:jc w:val="center"/>
              <w:rPr>
                <w:lang w:val="en-US"/>
              </w:rPr>
            </w:pPr>
          </w:p>
        </w:tc>
      </w:tr>
      <w:tr w:rsidR="001F5F6C" w:rsidRPr="007E4BF7" w:rsidTr="003D5BCC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5F6C" w:rsidRPr="00A322E6" w:rsidRDefault="00EE4968" w:rsidP="00EE4968">
            <w:pPr>
              <w:jc w:val="center"/>
              <w:rPr>
                <w:b/>
                <w:sz w:val="26"/>
                <w:szCs w:val="26"/>
              </w:rPr>
            </w:pPr>
            <w:r w:rsidRPr="00A322E6">
              <w:rPr>
                <w:b/>
                <w:sz w:val="26"/>
                <w:szCs w:val="26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2" w:name="Text19"/>
            <w:r w:rsidRPr="00A322E6">
              <w:rPr>
                <w:b/>
                <w:sz w:val="26"/>
                <w:szCs w:val="26"/>
              </w:rPr>
              <w:instrText xml:space="preserve"> FORMTEXT </w:instrText>
            </w:r>
            <w:r w:rsidRPr="00A322E6">
              <w:rPr>
                <w:b/>
                <w:sz w:val="26"/>
                <w:szCs w:val="26"/>
              </w:rPr>
            </w:r>
            <w:r w:rsidRPr="00A322E6">
              <w:rPr>
                <w:b/>
                <w:sz w:val="26"/>
                <w:szCs w:val="26"/>
              </w:rPr>
              <w:fldChar w:fldCharType="separate"/>
            </w:r>
            <w:r w:rsidR="007A0764">
              <w:rPr>
                <w:b/>
                <w:noProof/>
                <w:sz w:val="26"/>
                <w:szCs w:val="26"/>
              </w:rPr>
              <w:t>${schule}</w:t>
            </w:r>
            <w:r w:rsidRPr="00A322E6">
              <w:rPr>
                <w:b/>
                <w:sz w:val="26"/>
                <w:szCs w:val="26"/>
              </w:rPr>
              <w:fldChar w:fldCharType="end"/>
            </w:r>
            <w:bookmarkEnd w:id="2"/>
          </w:p>
        </w:tc>
      </w:tr>
      <w:tr w:rsidR="001F5F6C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1F5F6C" w:rsidRPr="00050010" w:rsidRDefault="007B15FB" w:rsidP="003D5BCC">
            <w:pPr>
              <w:autoSpaceDE w:val="0"/>
              <w:autoSpaceDN w:val="0"/>
              <w:adjustRightInd w:val="0"/>
              <w:jc w:val="center"/>
              <w:rPr>
                <w:i/>
                <w:sz w:val="22"/>
              </w:rPr>
            </w:pPr>
            <w:r w:rsidRPr="00050010">
              <w:rPr>
                <w:i/>
                <w:sz w:val="22"/>
              </w:rPr>
              <w:t xml:space="preserve">Name </w:t>
            </w:r>
            <w:proofErr w:type="spellStart"/>
            <w:r w:rsidRPr="00050010">
              <w:rPr>
                <w:i/>
                <w:sz w:val="22"/>
              </w:rPr>
              <w:t>of</w:t>
            </w:r>
            <w:proofErr w:type="spellEnd"/>
            <w:r w:rsidRPr="00050010">
              <w:rPr>
                <w:i/>
                <w:sz w:val="22"/>
              </w:rPr>
              <w:t xml:space="preserve"> </w:t>
            </w:r>
            <w:proofErr w:type="spellStart"/>
            <w:r w:rsidR="00D758D3">
              <w:rPr>
                <w:i/>
                <w:sz w:val="22"/>
              </w:rPr>
              <w:t>joint</w:t>
            </w:r>
            <w:proofErr w:type="spellEnd"/>
            <w:r w:rsidR="001E63AA" w:rsidRPr="001E63AA">
              <w:rPr>
                <w:i/>
                <w:sz w:val="22"/>
              </w:rPr>
              <w:t xml:space="preserve"> </w:t>
            </w:r>
            <w:proofErr w:type="spellStart"/>
            <w:r w:rsidR="001E63AA" w:rsidRPr="001E63AA">
              <w:rPr>
                <w:i/>
                <w:sz w:val="22"/>
              </w:rPr>
              <w:t>secondary</w:t>
            </w:r>
            <w:proofErr w:type="spellEnd"/>
            <w:r w:rsidR="001E63AA" w:rsidRPr="001E63AA">
              <w:rPr>
                <w:i/>
                <w:sz w:val="22"/>
              </w:rPr>
              <w:t xml:space="preserve"> </w:t>
            </w:r>
            <w:proofErr w:type="spellStart"/>
            <w:r w:rsidR="001E63AA" w:rsidRPr="001E63AA">
              <w:rPr>
                <w:i/>
                <w:sz w:val="22"/>
              </w:rPr>
              <w:t>school</w:t>
            </w:r>
            <w:proofErr w:type="spellEnd"/>
          </w:p>
          <w:p w:rsidR="00050010" w:rsidRPr="00050010" w:rsidRDefault="00050010" w:rsidP="003D5BCC">
            <w:pPr>
              <w:jc w:val="center"/>
            </w:pPr>
            <w:r w:rsidRPr="00050010">
              <w:rPr>
                <w:sz w:val="22"/>
              </w:rPr>
              <w:t>Name der Gemeinschaftsschule</w:t>
            </w:r>
          </w:p>
        </w:tc>
      </w:tr>
      <w:tr w:rsidR="007B15F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Pr="007B15FB" w:rsidRDefault="007B15FB" w:rsidP="003D5BCC">
            <w:pPr>
              <w:jc w:val="center"/>
            </w:pP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  <w:rPr>
                <w:b/>
                <w:i/>
                <w:sz w:val="26"/>
                <w:szCs w:val="26"/>
              </w:rPr>
            </w:pPr>
            <w:r w:rsidRPr="00050010">
              <w:rPr>
                <w:b/>
                <w:i/>
                <w:sz w:val="26"/>
                <w:szCs w:val="26"/>
              </w:rPr>
              <w:t>Attestation</w:t>
            </w:r>
          </w:p>
          <w:p w:rsidR="002C4B14" w:rsidRDefault="002C4B14" w:rsidP="003D5BCC">
            <w:pPr>
              <w:jc w:val="center"/>
            </w:pPr>
            <w:r w:rsidRPr="00050010">
              <w:rPr>
                <w:b/>
                <w:i/>
                <w:sz w:val="26"/>
                <w:szCs w:val="26"/>
              </w:rPr>
              <w:t>English/German</w:t>
            </w: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</w:pPr>
            <w:r w:rsidRPr="00050010">
              <w:rPr>
                <w:b/>
                <w:sz w:val="26"/>
                <w:szCs w:val="26"/>
              </w:rPr>
              <w:t>Testat Englisch/Deutsch</w:t>
            </w:r>
          </w:p>
        </w:tc>
      </w:tr>
      <w:tr w:rsidR="001F5F6C" w:rsidTr="002C4B14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5331" w:type="dxa"/>
            <w:gridSpan w:val="3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2374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</w:tr>
      <w:tr w:rsidR="001F5F6C" w:rsidRPr="001F5F6C" w:rsidTr="002C4B14">
        <w:trPr>
          <w:trHeight w:hRule="exact" w:val="851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</w:rPr>
            </w:pPr>
            <w:proofErr w:type="spellStart"/>
            <w:r w:rsidRPr="001F5F6C">
              <w:rPr>
                <w:i/>
              </w:rPr>
              <w:t>class</w:t>
            </w:r>
            <w:proofErr w:type="spellEnd"/>
          </w:p>
          <w:p w:rsidR="001F5F6C" w:rsidRDefault="001F5F6C" w:rsidP="001F5F6C">
            <w:pPr>
              <w:jc w:val="center"/>
            </w:pPr>
            <w:r>
              <w:t>Jahrgangsstufe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 w:rsidRPr="001F5F6C">
              <w:rPr>
                <w:lang w:val="en-US"/>
              </w:rPr>
              <w:t xml:space="preserve">Bilinguale </w:t>
            </w:r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Wochenstunden</w:t>
            </w:r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1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3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4" w:name="Text1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4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5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6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6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7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7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8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8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31" w:type="dxa"/>
            <w:gridSpan w:val="3"/>
            <w:tcBorders>
              <w:bottom w:val="single" w:sz="4" w:space="0" w:color="auto"/>
            </w:tcBorders>
            <w:vAlign w:val="center"/>
          </w:tcPr>
          <w:p w:rsidR="001F5F6C" w:rsidRPr="00EE4968" w:rsidRDefault="00EE4968" w:rsidP="00EE4968">
            <w:pPr>
              <w:jc w:val="center"/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9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9"/>
          </w:p>
        </w:tc>
        <w:tc>
          <w:tcPr>
            <w:tcW w:w="2374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10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A0764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10"/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1F5F6C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11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 </w:t>
            </w:r>
            <w:r w:rsidR="007A0764">
              <w:rPr>
                <w:noProof/>
                <w:lang w:val="en-US"/>
              </w:rPr>
              <w:t>${ort}, ${certda}</w:t>
            </w:r>
            <w:r>
              <w:rPr>
                <w:noProof/>
                <w:lang w:val="en-US"/>
              </w:rPr>
              <w:t> </w:t>
            </w:r>
            <w:r>
              <w:rPr>
                <w:noProof/>
                <w:lang w:val="en-US"/>
              </w:rPr>
              <w:t> </w:t>
            </w:r>
            <w:r>
              <w:rPr>
                <w:noProof/>
                <w:lang w:val="en-US"/>
              </w:rPr>
              <w:t> </w:t>
            </w:r>
            <w:r>
              <w:rPr>
                <w:noProof/>
                <w:lang w:val="en-US"/>
              </w:rPr>
              <w:t> </w:t>
            </w:r>
            <w:r>
              <w:rPr>
                <w:lang w:val="en-US"/>
              </w:rPr>
              <w:fldChar w:fldCharType="end"/>
            </w:r>
            <w:bookmarkEnd w:id="11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52B43" w:rsidRDefault="00952B43" w:rsidP="003D5BCC">
            <w:pPr>
              <w:jc w:val="center"/>
              <w:rPr>
                <w:sz w:val="20"/>
                <w:lang w:val="en-US"/>
              </w:rPr>
            </w:pPr>
            <w:r w:rsidRPr="00952B43">
              <w:rPr>
                <w:sz w:val="20"/>
                <w:lang w:val="en-US"/>
              </w:rPr>
              <w:t>(Dienst</w:t>
            </w:r>
            <w:r>
              <w:rPr>
                <w:sz w:val="20"/>
                <w:lang w:val="en-US"/>
              </w:rPr>
              <w:t>-</w:t>
            </w:r>
          </w:p>
          <w:p w:rsidR="00952B43" w:rsidRPr="001F5F6C" w:rsidRDefault="00952B43" w:rsidP="003D5BCC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siegel)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3D5BCC">
            <w:pPr>
              <w:jc w:val="center"/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  <w:rPr>
                <w:i/>
                <w:sz w:val="20"/>
                <w:lang w:val="en-US"/>
              </w:rPr>
            </w:pPr>
            <w:r w:rsidRPr="00952B43">
              <w:rPr>
                <w:i/>
                <w:sz w:val="20"/>
                <w:lang w:val="en-US"/>
              </w:rPr>
              <w:t>place, date</w:t>
            </w:r>
          </w:p>
          <w:p w:rsidR="00952B43" w:rsidRPr="001F5F6C" w:rsidRDefault="00952B43" w:rsidP="00952B43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Ort, Datum</w:t>
            </w: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952B43" w:rsidRPr="001F5F6C" w:rsidRDefault="00952B43" w:rsidP="00952B43">
            <w:pPr>
              <w:jc w:val="center"/>
              <w:rPr>
                <w:lang w:val="en-US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1B3C73" w:rsidP="00952B43">
            <w:pPr>
              <w:jc w:val="center"/>
            </w:pPr>
            <w:sdt>
              <w:sdtPr>
                <w:rPr>
                  <w:rStyle w:val="Formatvorlage4"/>
                </w:rPr>
                <w:id w:val="405890718"/>
                <w:placeholder>
                  <w:docPart w:val="CC9889F8C71A4F83BC226073CA73218D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  <w:lang w:val="en-US"/>
                </w:rPr>
              </w:sdtEndPr>
              <w:sdtContent>
                <w:r w:rsidR="007A0764">
                  <w:rPr>
                    <w:rStyle w:val="Formatvorlage4"/>
                  </w:rPr>
                  <w:t>${</w:t>
                </w:r>
                <w:proofErr w:type="spellStart"/>
                <w:r w:rsidR="007A0764">
                  <w:rPr>
                    <w:rStyle w:val="Formatvorlage4"/>
                  </w:rPr>
                  <w:t>leiter</w:t>
                </w:r>
                <w:proofErr w:type="spellEnd"/>
                <w:r w:rsidR="007A0764">
                  <w:rPr>
                    <w:rStyle w:val="Formatvorlage4"/>
                  </w:rPr>
                  <w:t>}</w:t>
                </w:r>
              </w:sdtContent>
            </w:sdt>
          </w:p>
        </w:tc>
      </w:tr>
    </w:tbl>
    <w:p w:rsidR="001F5F6C" w:rsidRPr="00223751" w:rsidRDefault="001F5F6C" w:rsidP="001F5F6C">
      <w:pPr>
        <w:ind w:left="2124" w:firstLine="708"/>
      </w:pPr>
    </w:p>
    <w:sectPr w:rsidR="001F5F6C" w:rsidRPr="00223751" w:rsidSect="007E4BF7">
      <w:pgSz w:w="11906" w:h="16838" w:code="9"/>
      <w:pgMar w:top="1134" w:right="1418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C73" w:rsidRDefault="001B3C73" w:rsidP="001E03DE">
      <w:r>
        <w:separator/>
      </w:r>
    </w:p>
  </w:endnote>
  <w:endnote w:type="continuationSeparator" w:id="0">
    <w:p w:rsidR="001B3C73" w:rsidRDefault="001B3C7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C73" w:rsidRDefault="001B3C73" w:rsidP="001E03DE">
      <w:r>
        <w:separator/>
      </w:r>
    </w:p>
  </w:footnote>
  <w:footnote w:type="continuationSeparator" w:id="0">
    <w:p w:rsidR="001B3C73" w:rsidRDefault="001B3C73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tU7T05Ebz+k2u1deI1Ij8TJqfGXXpAeRD/BrxCKKmgFMUdnvyk32s3SU/mkULLXKIXg06v2Mav5LdHCA5t4E0g==" w:salt="7IkaPddJAd/8ZVIdkhSzUA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54"/>
    <w:rsid w:val="00044F13"/>
    <w:rsid w:val="00050010"/>
    <w:rsid w:val="00072F9F"/>
    <w:rsid w:val="000B5FA4"/>
    <w:rsid w:val="001A2103"/>
    <w:rsid w:val="001B3C73"/>
    <w:rsid w:val="001C2300"/>
    <w:rsid w:val="001E03DE"/>
    <w:rsid w:val="001E63AA"/>
    <w:rsid w:val="001F5F6C"/>
    <w:rsid w:val="00202D73"/>
    <w:rsid w:val="002128B9"/>
    <w:rsid w:val="002223B8"/>
    <w:rsid w:val="00223751"/>
    <w:rsid w:val="00296589"/>
    <w:rsid w:val="002C4B14"/>
    <w:rsid w:val="00317F9B"/>
    <w:rsid w:val="003812F2"/>
    <w:rsid w:val="003D5BCC"/>
    <w:rsid w:val="004142A4"/>
    <w:rsid w:val="0044650F"/>
    <w:rsid w:val="00482106"/>
    <w:rsid w:val="004B62F6"/>
    <w:rsid w:val="00566FD7"/>
    <w:rsid w:val="005C7C66"/>
    <w:rsid w:val="005F1957"/>
    <w:rsid w:val="00602E91"/>
    <w:rsid w:val="00634D97"/>
    <w:rsid w:val="007110B5"/>
    <w:rsid w:val="007A0764"/>
    <w:rsid w:val="007A2F3B"/>
    <w:rsid w:val="007B15FB"/>
    <w:rsid w:val="007E4BF7"/>
    <w:rsid w:val="00803EDF"/>
    <w:rsid w:val="008A7911"/>
    <w:rsid w:val="00952B43"/>
    <w:rsid w:val="009533B3"/>
    <w:rsid w:val="00957456"/>
    <w:rsid w:val="009935DA"/>
    <w:rsid w:val="009C05F9"/>
    <w:rsid w:val="00A1795A"/>
    <w:rsid w:val="00A322E6"/>
    <w:rsid w:val="00AA3343"/>
    <w:rsid w:val="00AC4028"/>
    <w:rsid w:val="00BB0804"/>
    <w:rsid w:val="00C22DA6"/>
    <w:rsid w:val="00C36A5D"/>
    <w:rsid w:val="00C54BB5"/>
    <w:rsid w:val="00CB3F6B"/>
    <w:rsid w:val="00CD6932"/>
    <w:rsid w:val="00CF4EFE"/>
    <w:rsid w:val="00D758D3"/>
    <w:rsid w:val="00E071C2"/>
    <w:rsid w:val="00EA3554"/>
    <w:rsid w:val="00EE4968"/>
    <w:rsid w:val="00EE76AD"/>
    <w:rsid w:val="00F44A67"/>
    <w:rsid w:val="00F56308"/>
    <w:rsid w:val="00F6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F658F7-DE99-47E4-A1CC-9D9FD9E3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1F5F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F6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F5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E4BF7"/>
    <w:rPr>
      <w:color w:val="808080"/>
    </w:rPr>
  </w:style>
  <w:style w:type="character" w:customStyle="1" w:styleId="Formatvorlage1">
    <w:name w:val="Formatvorlage1"/>
    <w:basedOn w:val="a0"/>
    <w:uiPriority w:val="1"/>
    <w:rsid w:val="007E4BF7"/>
    <w:rPr>
      <w:rFonts w:ascii="Arial" w:hAnsi="Arial"/>
      <w:i/>
      <w:sz w:val="18"/>
    </w:rPr>
  </w:style>
  <w:style w:type="character" w:customStyle="1" w:styleId="Formatvorlage2">
    <w:name w:val="Formatvorlage2"/>
    <w:basedOn w:val="a0"/>
    <w:uiPriority w:val="1"/>
    <w:rsid w:val="00223751"/>
    <w:rPr>
      <w:rFonts w:ascii="Arial" w:hAnsi="Arial"/>
      <w:sz w:val="18"/>
    </w:rPr>
  </w:style>
  <w:style w:type="character" w:customStyle="1" w:styleId="Formatvorlage3">
    <w:name w:val="Formatvorlage3"/>
    <w:basedOn w:val="a0"/>
    <w:uiPriority w:val="1"/>
    <w:rsid w:val="005F1957"/>
    <w:rPr>
      <w:rFonts w:ascii="Arial" w:hAnsi="Arial"/>
      <w:i/>
      <w:sz w:val="18"/>
    </w:rPr>
  </w:style>
  <w:style w:type="character" w:customStyle="1" w:styleId="Formatvorlage4">
    <w:name w:val="Formatvorlage4"/>
    <w:basedOn w:val="a0"/>
    <w:uiPriority w:val="1"/>
    <w:rsid w:val="00952B4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Testat%20bilinguales%20Profil_Kl.%208%20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9889F8C71A4F83BC226073CA7321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E5BF0-7997-4011-AAC0-0EACA7E2D5FA}"/>
      </w:docPartPr>
      <w:docPartBody>
        <w:p w:rsidR="00531F01" w:rsidRDefault="008E71CB">
          <w:pPr>
            <w:pStyle w:val="CC9889F8C71A4F83BC226073CA73218D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CB"/>
    <w:rsid w:val="000E663D"/>
    <w:rsid w:val="00531F01"/>
    <w:rsid w:val="008E71CB"/>
    <w:rsid w:val="00EA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889F8C71A4F83BC226073CA73218D">
    <w:name w:val="CC9889F8C71A4F83BC226073CA732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6086-7146-4CED-9CB1-98FF2BBD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Testat bilinguales Profil_Kl. 8 2004_2016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2019-03-08T13:19:00Z</cp:lastPrinted>
  <dcterms:created xsi:type="dcterms:W3CDTF">2019-06-03T08:08:00Z</dcterms:created>
  <dcterms:modified xsi:type="dcterms:W3CDTF">2019-06-04T09:35:00Z</dcterms:modified>
</cp:coreProperties>
</file>