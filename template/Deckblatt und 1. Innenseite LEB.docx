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55" w:rsidRPr="00601AFE" w:rsidRDefault="007D5C55" w:rsidP="007D5C55">
      <w:pPr>
        <w:spacing w:after="0" w:line="240" w:lineRule="auto"/>
        <w:jc w:val="center"/>
        <w:rPr>
          <w:rFonts w:ascii="Arial" w:hAnsi="Arial" w:cs="Arial"/>
          <w:b/>
          <w:noProof/>
          <w:sz w:val="28"/>
          <w:lang w:eastAsia="de-DE"/>
        </w:rPr>
      </w:pPr>
      <w:r w:rsidRPr="00601AFE">
        <w:rPr>
          <w:rFonts w:ascii="Arial" w:hAnsi="Arial" w:cs="Arial"/>
          <w:b/>
          <w:noProof/>
          <w:sz w:val="28"/>
          <w:lang w:eastAsia="de-DE"/>
        </w:rPr>
        <w:t>Baden-Württemberg</w:t>
      </w:r>
    </w:p>
    <w:p w:rsidR="007D5C55" w:rsidRPr="007D5C55" w:rsidRDefault="007D5C55" w:rsidP="007D5C55">
      <w:pPr>
        <w:spacing w:after="0" w:line="240" w:lineRule="auto"/>
        <w:jc w:val="center"/>
        <w:rPr>
          <w:rFonts w:ascii="Arial" w:hAnsi="Arial" w:cs="Arial"/>
          <w:noProof/>
          <w:sz w:val="28"/>
          <w:lang w:eastAsia="de-DE"/>
        </w:rPr>
      </w:pPr>
    </w:p>
    <w:p w:rsidR="007D5C55" w:rsidRDefault="007D5C55" w:rsidP="007D5C55">
      <w:pPr>
        <w:jc w:val="center"/>
        <w:rPr>
          <w:noProof/>
          <w:lang w:eastAsia="de-DE"/>
        </w:rPr>
      </w:pPr>
    </w:p>
    <w:sdt>
      <w:sdtPr>
        <w:rPr>
          <w:noProof/>
          <w:lang w:eastAsia="de-DE"/>
        </w:rPr>
        <w:id w:val="1027685398"/>
        <w:lock w:val="sdtContentLocked"/>
        <w:picture/>
      </w:sdtPr>
      <w:sdtEndPr/>
      <w:sdtContent>
        <w:p w:rsidR="007D5C55" w:rsidRDefault="00601AFE" w:rsidP="007D5C55">
          <w:pPr>
            <w:jc w:val="center"/>
            <w:rPr>
              <w:noProof/>
              <w:lang w:eastAsia="de-DE"/>
            </w:rPr>
          </w:pPr>
          <w:r>
            <w:rPr>
              <w:noProof/>
              <w:lang w:eastAsia="de-DE"/>
            </w:rPr>
            <w:drawing>
              <wp:inline distT="0" distB="0" distL="0" distR="0" wp14:anchorId="1C7E1C3C" wp14:editId="2D0DE2F8">
                <wp:extent cx="3600000" cy="2044800"/>
                <wp:effectExtent l="0" t="0" r="635" b="0"/>
                <wp:docPr id="1" name="Grafik 1" descr="http://www.landesrecht-bw.de/jportal/docs/anlage/bwh/pdf/bw2015+865+anl1.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landesrecht-bw.de/jportal/docs/anlage/bwh/pdf/bw2015+865+anl1.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000" cy="20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D5C55" w:rsidRDefault="007D5C55" w:rsidP="007D5C55">
      <w:pPr>
        <w:jc w:val="center"/>
        <w:rPr>
          <w:noProof/>
          <w:lang w:eastAsia="de-DE"/>
        </w:rPr>
      </w:pPr>
    </w:p>
    <w:p w:rsidR="00601AFE" w:rsidRDefault="00601AFE" w:rsidP="007D5C55">
      <w:pPr>
        <w:jc w:val="center"/>
        <w:rPr>
          <w:noProof/>
          <w:lang w:eastAsia="de-DE"/>
        </w:rPr>
      </w:pPr>
    </w:p>
    <w:p w:rsidR="00730B4F" w:rsidRPr="00E3185C" w:rsidRDefault="007D5C55" w:rsidP="00730B4F">
      <w:pPr>
        <w:jc w:val="center"/>
        <w:rPr>
          <w:rFonts w:ascii="Arial" w:hAnsi="Arial" w:cs="Arial"/>
          <w:b/>
          <w:sz w:val="52"/>
          <w:szCs w:val="52"/>
        </w:rPr>
      </w:pPr>
      <w:r w:rsidRPr="00E3185C">
        <w:rPr>
          <w:rFonts w:ascii="Arial" w:hAnsi="Arial" w:cs="Arial"/>
          <w:b/>
          <w:sz w:val="52"/>
          <w:szCs w:val="52"/>
        </w:rPr>
        <w:t>Gemeinschaftsschule</w:t>
      </w:r>
      <w:r w:rsidR="00730B4F" w:rsidRPr="00E3185C">
        <w:rPr>
          <w:rFonts w:ascii="Arial" w:hAnsi="Arial" w:cs="Arial"/>
          <w:b/>
          <w:sz w:val="52"/>
          <w:szCs w:val="52"/>
        </w:rPr>
        <w:br/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6"/>
      </w:tblGrid>
      <w:tr w:rsidR="0019003C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:rsidR="000D4B4D" w:rsidRPr="00E3185C" w:rsidRDefault="00CA7526" w:rsidP="008E7FC2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0" w:name="Text3"/>
            <w:r w:rsidRPr="00E3185C"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C8090B">
              <w:rPr>
                <w:rFonts w:ascii="Arial" w:hAnsi="Arial" w:cs="Arial"/>
                <w:b/>
                <w:sz w:val="52"/>
                <w:szCs w:val="52"/>
              </w:rPr>
              <w:t>${schule}</w: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0"/>
          </w:p>
        </w:tc>
      </w:tr>
      <w:tr w:rsidR="0019003C" w:rsidTr="00A62D15">
        <w:trPr>
          <w:trHeight w:val="848"/>
          <w:jc w:val="center"/>
        </w:trPr>
        <w:tc>
          <w:tcPr>
            <w:tcW w:w="9299" w:type="dxa"/>
            <w:vAlign w:val="center"/>
          </w:tcPr>
          <w:p w:rsidR="0019003C" w:rsidRPr="00E3185C" w:rsidRDefault="00196E8D" w:rsidP="006C49FE">
            <w:pPr>
              <w:spacing w:after="0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9"/>
                  </w:textInput>
                </w:ffData>
              </w:fldChar>
            </w:r>
            <w:bookmarkStart w:id="1" w:name="Text2"/>
            <w:r w:rsidRPr="00E3185C">
              <w:rPr>
                <w:rFonts w:ascii="Arial" w:hAnsi="Arial" w:cs="Arial"/>
                <w:b/>
                <w:sz w:val="52"/>
                <w:szCs w:val="52"/>
              </w:rPr>
              <w:instrText xml:space="preserve"> FORMTEXT </w:instrTex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separate"/>
            </w:r>
            <w:r w:rsidR="00C8090B">
              <w:rPr>
                <w:rFonts w:ascii="Arial" w:hAnsi="Arial" w:cs="Arial"/>
                <w:b/>
                <w:sz w:val="52"/>
                <w:szCs w:val="52"/>
              </w:rPr>
              <w:t>${</w:t>
            </w:r>
            <w:proofErr w:type="spellStart"/>
            <w:r w:rsidR="00C8090B">
              <w:rPr>
                <w:rFonts w:ascii="Arial" w:hAnsi="Arial" w:cs="Arial"/>
                <w:b/>
                <w:sz w:val="52"/>
                <w:szCs w:val="52"/>
              </w:rPr>
              <w:t>ort</w:t>
            </w:r>
            <w:proofErr w:type="spellEnd"/>
            <w:r w:rsidR="00C8090B">
              <w:rPr>
                <w:rFonts w:ascii="Arial" w:hAnsi="Arial" w:cs="Arial"/>
                <w:b/>
                <w:sz w:val="52"/>
                <w:szCs w:val="52"/>
              </w:rPr>
              <w:t>}</w:t>
            </w:r>
            <w:r w:rsidRPr="00E3185C">
              <w:rPr>
                <w:rFonts w:ascii="Arial" w:hAnsi="Arial" w:cs="Arial"/>
                <w:b/>
                <w:sz w:val="52"/>
                <w:szCs w:val="52"/>
              </w:rPr>
              <w:fldChar w:fldCharType="end"/>
            </w:r>
            <w:bookmarkEnd w:id="1"/>
          </w:p>
        </w:tc>
      </w:tr>
    </w:tbl>
    <w:p w:rsidR="007D5C55" w:rsidRDefault="007D5C55" w:rsidP="0039204B">
      <w:pPr>
        <w:spacing w:line="240" w:lineRule="auto"/>
        <w:rPr>
          <w:rFonts w:ascii="Arial" w:hAnsi="Arial" w:cs="Arial"/>
          <w:b/>
          <w:sz w:val="56"/>
          <w:szCs w:val="56"/>
        </w:rPr>
      </w:pPr>
    </w:p>
    <w:p w:rsidR="007D5C55" w:rsidRPr="00C25B82" w:rsidRDefault="007D5C55" w:rsidP="00E36105">
      <w:pPr>
        <w:spacing w:line="240" w:lineRule="auto"/>
        <w:jc w:val="center"/>
        <w:rPr>
          <w:rFonts w:ascii="Arial" w:hAnsi="Arial" w:cs="Arial"/>
          <w:b/>
          <w:noProof/>
          <w:sz w:val="52"/>
          <w:szCs w:val="52"/>
          <w:lang w:eastAsia="de-DE"/>
        </w:rPr>
      </w:pPr>
      <w:r w:rsidRPr="00C25B82">
        <w:rPr>
          <w:rFonts w:ascii="Arial" w:hAnsi="Arial" w:cs="Arial"/>
          <w:b/>
          <w:noProof/>
          <w:sz w:val="52"/>
          <w:szCs w:val="52"/>
          <w:lang w:eastAsia="de-DE"/>
        </w:rPr>
        <w:t>Lernentwicklungsbericht</w:t>
      </w: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bookmarkStart w:id="2" w:name="OLE_LINK1"/>
    <w:p w:rsidR="00574257" w:rsidRDefault="00A5362A" w:rsidP="00574257">
      <w:pPr>
        <w:jc w:val="center"/>
        <w:rPr>
          <w:noProof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34"/>
            </w:textInput>
          </w:ffData>
        </w:fldChar>
      </w:r>
      <w:bookmarkStart w:id="3" w:name="Text4"/>
      <w:r>
        <w:rPr>
          <w:rFonts w:ascii="Arial" w:hAnsi="Arial" w:cs="Arial"/>
          <w:noProof/>
          <w:sz w:val="48"/>
          <w:szCs w:val="48"/>
          <w:lang w:eastAsia="de-DE"/>
        </w:rPr>
        <w:instrText xml:space="preserve"> FORMTEXT </w:instrText>
      </w:r>
      <w:r>
        <w:rPr>
          <w:rFonts w:ascii="Arial" w:hAnsi="Arial" w:cs="Arial"/>
          <w:noProof/>
          <w:sz w:val="48"/>
          <w:szCs w:val="48"/>
          <w:lang w:eastAsia="de-DE"/>
        </w:rPr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separate"/>
      </w:r>
      <w:r w:rsidR="00C8090B">
        <w:rPr>
          <w:rFonts w:ascii="Arial" w:hAnsi="Arial" w:cs="Arial"/>
          <w:noProof/>
          <w:sz w:val="48"/>
          <w:szCs w:val="48"/>
          <w:lang w:eastAsia="de-DE"/>
        </w:rPr>
        <w:t>${name}</w:t>
      </w:r>
      <w:r w:rsidR="00133957">
        <w:rPr>
          <w:rFonts w:ascii="Arial" w:hAnsi="Arial" w:cs="Arial"/>
          <w:noProof/>
          <w:sz w:val="48"/>
          <w:szCs w:val="48"/>
          <w:lang w:eastAsia="de-DE"/>
        </w:rPr>
        <w:t xml:space="preserve"> </w:t>
      </w:r>
      <w:r>
        <w:rPr>
          <w:rFonts w:ascii="Arial" w:hAnsi="Arial" w:cs="Arial"/>
          <w:noProof/>
          <w:sz w:val="48"/>
          <w:szCs w:val="48"/>
          <w:lang w:eastAsia="de-DE"/>
        </w:rPr>
        <w:fldChar w:fldCharType="end"/>
      </w:r>
      <w:bookmarkEnd w:id="2"/>
      <w:bookmarkEnd w:id="3"/>
    </w:p>
    <w:p w:rsidR="007D5C55" w:rsidRPr="00E36105" w:rsidRDefault="007D5C55" w:rsidP="00C75B29">
      <w:pPr>
        <w:jc w:val="center"/>
        <w:rPr>
          <w:rFonts w:ascii="Arial" w:hAnsi="Arial" w:cs="Arial"/>
          <w:noProof/>
          <w:sz w:val="48"/>
          <w:szCs w:val="48"/>
          <w:lang w:eastAsia="de-DE"/>
        </w:rPr>
      </w:pPr>
    </w:p>
    <w:p w:rsidR="007D5C55" w:rsidRDefault="007D5C55">
      <w:pPr>
        <w:spacing w:after="0"/>
        <w:rPr>
          <w:rFonts w:ascii="Arial" w:hAnsi="Arial" w:cs="Arial"/>
          <w:noProof/>
          <w:sz w:val="28"/>
          <w:szCs w:val="28"/>
          <w:lang w:eastAsia="de-DE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br w:type="page"/>
      </w: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p w:rsidR="007D5C55" w:rsidRPr="00C25B82" w:rsidRDefault="007D5C55" w:rsidP="007D5C55">
      <w:pPr>
        <w:jc w:val="center"/>
        <w:rPr>
          <w:rFonts w:ascii="Arial" w:hAnsi="Arial" w:cs="Arial"/>
          <w:noProof/>
          <w:sz w:val="28"/>
          <w:szCs w:val="28"/>
          <w:lang w:eastAsia="de-DE"/>
        </w:rPr>
      </w:pPr>
    </w:p>
    <w:tbl>
      <w:tblPr>
        <w:tblStyle w:val="a8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42"/>
        <w:gridCol w:w="6368"/>
      </w:tblGrid>
      <w:tr w:rsidR="007D5C55" w:rsidRPr="00AB11D4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:rsidR="007D5C55" w:rsidRPr="00AB11D4" w:rsidRDefault="00B20087" w:rsidP="00B20087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Vorname</w:t>
            </w:r>
            <w:r w:rsidR="007D5C55" w:rsidRPr="00AB11D4">
              <w:rPr>
                <w:rFonts w:ascii="Arial" w:hAnsi="Arial" w:cs="Arial"/>
                <w:noProof/>
                <w:sz w:val="24"/>
                <w:szCs w:val="24"/>
              </w:rPr>
              <w:t xml:space="preserve"> Name</w:t>
            </w:r>
          </w:p>
        </w:tc>
        <w:tc>
          <w:tcPr>
            <w:tcW w:w="6368" w:type="dxa"/>
            <w:noWrap/>
            <w:vAlign w:val="center"/>
          </w:tcPr>
          <w:p w:rsidR="007D5C55" w:rsidRPr="00CF04EC" w:rsidRDefault="00C8090B" w:rsidP="00B564DD">
            <w:pPr>
              <w:spacing w:before="100" w:beforeAutospacing="1" w:after="100" w:afterAutospacing="1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${name}</w:t>
            </w:r>
          </w:p>
        </w:tc>
      </w:tr>
      <w:tr w:rsidR="007D5C55" w:rsidRPr="00AB11D4" w:rsidTr="00B20087">
        <w:trPr>
          <w:trHeight w:hRule="exact" w:val="851"/>
        </w:trPr>
        <w:tc>
          <w:tcPr>
            <w:tcW w:w="2842" w:type="dxa"/>
            <w:noWrap/>
            <w:vAlign w:val="center"/>
          </w:tcPr>
          <w:p w:rsidR="007D5C55" w:rsidRPr="00AB11D4" w:rsidRDefault="007D5C55" w:rsidP="00B20087">
            <w:pPr>
              <w:spacing w:after="0"/>
              <w:rPr>
                <w:rFonts w:ascii="Arial" w:hAnsi="Arial" w:cs="Arial"/>
                <w:noProof/>
                <w:sz w:val="24"/>
                <w:szCs w:val="24"/>
              </w:rPr>
            </w:pPr>
            <w:r w:rsidRPr="00AB11D4">
              <w:rPr>
                <w:rFonts w:ascii="Arial" w:hAnsi="Arial" w:cs="Arial"/>
                <w:noProof/>
                <w:sz w:val="24"/>
                <w:szCs w:val="24"/>
              </w:rPr>
              <w:t>Geburtsdatum</w:t>
            </w:r>
          </w:p>
        </w:tc>
        <w:sdt>
          <w:sdtPr>
            <w:rPr>
              <w:rFonts w:ascii="Arial" w:hAnsi="Arial" w:cs="Arial"/>
              <w:noProof/>
              <w:sz w:val="24"/>
              <w:szCs w:val="24"/>
            </w:rPr>
            <w:id w:val="57757210"/>
            <w:placeholder>
              <w:docPart w:val="006895804FFF4ADABB65A487D0C0F41B"/>
            </w:placeholder>
            <w:showingPlcHdr/>
          </w:sdtPr>
          <w:sdtEndPr/>
          <w:sdtContent>
            <w:bookmarkStart w:id="4" w:name="_GoBack" w:displacedByCustomXml="prev"/>
            <w:tc>
              <w:tcPr>
                <w:tcW w:w="6368" w:type="dxa"/>
                <w:noWrap/>
                <w:vAlign w:val="center"/>
              </w:tcPr>
              <w:p w:rsidR="007D5C55" w:rsidRPr="00AB11D4" w:rsidRDefault="00AB11D4" w:rsidP="00B20087">
                <w:pPr>
                  <w:spacing w:after="0"/>
                  <w:rPr>
                    <w:rFonts w:ascii="Arial" w:hAnsi="Arial" w:cs="Arial"/>
                    <w:noProof/>
                    <w:sz w:val="24"/>
                    <w:szCs w:val="24"/>
                  </w:rPr>
                </w:pPr>
                <w:proofErr w:type="gramStart"/>
                <w:r>
                  <w:rPr>
                    <w:rStyle w:val="a9"/>
                    <w:rFonts w:ascii="Arial" w:hAnsi="Arial" w:cs="Arial"/>
                    <w:sz w:val="24"/>
                    <w:szCs w:val="24"/>
                  </w:rPr>
                  <w:t>dd.mm.</w:t>
                </w:r>
                <w:r w:rsidR="00C8090B">
                  <w:rPr>
                    <w:rStyle w:val="a9"/>
                    <w:rFonts w:ascii="Arial" w:hAnsi="Arial" w:cs="Arial"/>
                    <w:sz w:val="24"/>
                    <w:szCs w:val="24"/>
                  </w:rPr>
                  <w:t>yyyy</w:t>
                </w:r>
                <w:proofErr w:type="gramEnd"/>
              </w:p>
            </w:tc>
            <w:bookmarkEnd w:id="4" w:displacedByCustomXml="next"/>
          </w:sdtContent>
        </w:sdt>
      </w:tr>
    </w:tbl>
    <w:p w:rsidR="00CD6932" w:rsidRDefault="00CD6932" w:rsidP="0044650F"/>
    <w:p w:rsidR="00395D35" w:rsidRDefault="00395D35" w:rsidP="0044650F"/>
    <w:p w:rsidR="00395D35" w:rsidRDefault="00395D35" w:rsidP="0044650F"/>
    <w:p w:rsidR="00395D35" w:rsidRDefault="00395D35" w:rsidP="0044650F"/>
    <w:sectPr w:rsidR="00395D35" w:rsidSect="00326630">
      <w:pgSz w:w="11906" w:h="16838" w:code="9"/>
      <w:pgMar w:top="851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921" w:rsidRDefault="004B6921" w:rsidP="001E03DE">
      <w:r>
        <w:separator/>
      </w:r>
    </w:p>
  </w:endnote>
  <w:endnote w:type="continuationSeparator" w:id="0">
    <w:p w:rsidR="004B6921" w:rsidRDefault="004B692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921" w:rsidRDefault="004B6921" w:rsidP="001E03DE">
      <w:r>
        <w:separator/>
      </w:r>
    </w:p>
  </w:footnote>
  <w:footnote w:type="continuationSeparator" w:id="0">
    <w:p w:rsidR="004B6921" w:rsidRDefault="004B6921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0F0E"/>
    <w:multiLevelType w:val="hybridMultilevel"/>
    <w:tmpl w:val="C02E4030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6121B"/>
    <w:multiLevelType w:val="hybridMultilevel"/>
    <w:tmpl w:val="8F24DA08"/>
    <w:lvl w:ilvl="0" w:tplc="91A0212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90" w:hanging="360"/>
      </w:pPr>
    </w:lvl>
    <w:lvl w:ilvl="2" w:tplc="0407001B" w:tentative="1">
      <w:start w:val="1"/>
      <w:numFmt w:val="lowerRoman"/>
      <w:lvlText w:val="%3."/>
      <w:lvlJc w:val="right"/>
      <w:pPr>
        <w:ind w:left="4210" w:hanging="180"/>
      </w:pPr>
    </w:lvl>
    <w:lvl w:ilvl="3" w:tplc="0407000F" w:tentative="1">
      <w:start w:val="1"/>
      <w:numFmt w:val="decimal"/>
      <w:lvlText w:val="%4."/>
      <w:lvlJc w:val="left"/>
      <w:pPr>
        <w:ind w:left="4930" w:hanging="360"/>
      </w:pPr>
    </w:lvl>
    <w:lvl w:ilvl="4" w:tplc="04070019" w:tentative="1">
      <w:start w:val="1"/>
      <w:numFmt w:val="lowerLetter"/>
      <w:lvlText w:val="%5."/>
      <w:lvlJc w:val="left"/>
      <w:pPr>
        <w:ind w:left="5650" w:hanging="360"/>
      </w:pPr>
    </w:lvl>
    <w:lvl w:ilvl="5" w:tplc="0407001B" w:tentative="1">
      <w:start w:val="1"/>
      <w:numFmt w:val="lowerRoman"/>
      <w:lvlText w:val="%6."/>
      <w:lvlJc w:val="right"/>
      <w:pPr>
        <w:ind w:left="6370" w:hanging="180"/>
      </w:pPr>
    </w:lvl>
    <w:lvl w:ilvl="6" w:tplc="0407000F" w:tentative="1">
      <w:start w:val="1"/>
      <w:numFmt w:val="decimal"/>
      <w:lvlText w:val="%7."/>
      <w:lvlJc w:val="left"/>
      <w:pPr>
        <w:ind w:left="7090" w:hanging="360"/>
      </w:pPr>
    </w:lvl>
    <w:lvl w:ilvl="7" w:tplc="04070019" w:tentative="1">
      <w:start w:val="1"/>
      <w:numFmt w:val="lowerLetter"/>
      <w:lvlText w:val="%8."/>
      <w:lvlJc w:val="left"/>
      <w:pPr>
        <w:ind w:left="7810" w:hanging="360"/>
      </w:pPr>
    </w:lvl>
    <w:lvl w:ilvl="8" w:tplc="0407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499F18B3"/>
    <w:multiLevelType w:val="hybridMultilevel"/>
    <w:tmpl w:val="B6206D8E"/>
    <w:lvl w:ilvl="0" w:tplc="39F26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867A4"/>
    <w:multiLevelType w:val="hybridMultilevel"/>
    <w:tmpl w:val="0EAAFA0A"/>
    <w:lvl w:ilvl="0" w:tplc="DC4E3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R1+s404oNNXAMKgGa03RlVXQadtp1LvN1v2aBT3M2KRMSNvbFN6sYSqiDROQpFTwcqb/m6pWu5VvaSutpOcoTg==" w:salt="kB+FcQroy4cFYCZfZTtaKQ=="/>
  <w:defaultTabStop w:val="708"/>
  <w:autoHyphenation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0B"/>
    <w:rsid w:val="000D4AD7"/>
    <w:rsid w:val="000D4B4D"/>
    <w:rsid w:val="000F2960"/>
    <w:rsid w:val="00111B34"/>
    <w:rsid w:val="001261E4"/>
    <w:rsid w:val="00133957"/>
    <w:rsid w:val="00141E81"/>
    <w:rsid w:val="0019003C"/>
    <w:rsid w:val="00196E8D"/>
    <w:rsid w:val="001A2103"/>
    <w:rsid w:val="001E03DE"/>
    <w:rsid w:val="001F5C7E"/>
    <w:rsid w:val="002223B8"/>
    <w:rsid w:val="002228C8"/>
    <w:rsid w:val="00253376"/>
    <w:rsid w:val="002779F6"/>
    <w:rsid w:val="00280E6F"/>
    <w:rsid w:val="00296589"/>
    <w:rsid w:val="00326630"/>
    <w:rsid w:val="00342602"/>
    <w:rsid w:val="003841F6"/>
    <w:rsid w:val="0039204B"/>
    <w:rsid w:val="00395D35"/>
    <w:rsid w:val="003A005B"/>
    <w:rsid w:val="003A029F"/>
    <w:rsid w:val="003A5E6B"/>
    <w:rsid w:val="003C2B2B"/>
    <w:rsid w:val="003E277E"/>
    <w:rsid w:val="003E6DE3"/>
    <w:rsid w:val="004018F2"/>
    <w:rsid w:val="0044650F"/>
    <w:rsid w:val="00451265"/>
    <w:rsid w:val="00482583"/>
    <w:rsid w:val="004B6921"/>
    <w:rsid w:val="004D1277"/>
    <w:rsid w:val="00574257"/>
    <w:rsid w:val="00581F0F"/>
    <w:rsid w:val="005B07FA"/>
    <w:rsid w:val="005B6162"/>
    <w:rsid w:val="005D5D72"/>
    <w:rsid w:val="00601AFE"/>
    <w:rsid w:val="0066314C"/>
    <w:rsid w:val="006C49FE"/>
    <w:rsid w:val="006D46DE"/>
    <w:rsid w:val="00730B4F"/>
    <w:rsid w:val="00732973"/>
    <w:rsid w:val="00745860"/>
    <w:rsid w:val="007804C5"/>
    <w:rsid w:val="00786B92"/>
    <w:rsid w:val="00796C29"/>
    <w:rsid w:val="007D5C55"/>
    <w:rsid w:val="007E756E"/>
    <w:rsid w:val="007E7E05"/>
    <w:rsid w:val="008A7911"/>
    <w:rsid w:val="008E7FC2"/>
    <w:rsid w:val="008F5F7E"/>
    <w:rsid w:val="00943275"/>
    <w:rsid w:val="009533B3"/>
    <w:rsid w:val="009917CA"/>
    <w:rsid w:val="009935DA"/>
    <w:rsid w:val="009948A6"/>
    <w:rsid w:val="009C05F9"/>
    <w:rsid w:val="009D137B"/>
    <w:rsid w:val="00A01ECC"/>
    <w:rsid w:val="00A44B90"/>
    <w:rsid w:val="00A5237C"/>
    <w:rsid w:val="00A5362A"/>
    <w:rsid w:val="00A62D15"/>
    <w:rsid w:val="00AB11D4"/>
    <w:rsid w:val="00B20087"/>
    <w:rsid w:val="00B306B5"/>
    <w:rsid w:val="00B564DD"/>
    <w:rsid w:val="00BF4F11"/>
    <w:rsid w:val="00C22DA6"/>
    <w:rsid w:val="00C75B29"/>
    <w:rsid w:val="00C8090B"/>
    <w:rsid w:val="00CA7526"/>
    <w:rsid w:val="00CC1F13"/>
    <w:rsid w:val="00CD6932"/>
    <w:rsid w:val="00CF04EC"/>
    <w:rsid w:val="00D115CC"/>
    <w:rsid w:val="00D236ED"/>
    <w:rsid w:val="00D532AC"/>
    <w:rsid w:val="00D54A23"/>
    <w:rsid w:val="00DA4CE6"/>
    <w:rsid w:val="00E001EA"/>
    <w:rsid w:val="00E30049"/>
    <w:rsid w:val="00E3185C"/>
    <w:rsid w:val="00E36105"/>
    <w:rsid w:val="00E64CC8"/>
    <w:rsid w:val="00F11F25"/>
    <w:rsid w:val="00F44A67"/>
    <w:rsid w:val="00FB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E65D2"/>
  <w15:docId w15:val="{3B370AD1-A86F-48F3-B733-128D0954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5C55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spacing w:after="0" w:line="240" w:lineRule="auto"/>
      <w:jc w:val="center"/>
    </w:pPr>
    <w:rPr>
      <w:rFonts w:ascii="Times New Roman" w:eastAsiaTheme="minorHAnsi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24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7D5C55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D5C55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D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5C55"/>
    <w:rPr>
      <w:rFonts w:ascii="Tahoma" w:eastAsia="Calibri" w:hAnsi="Tahoma" w:cs="Tahoma"/>
      <w:sz w:val="16"/>
      <w:szCs w:val="16"/>
    </w:rPr>
  </w:style>
  <w:style w:type="character" w:customStyle="1" w:styleId="Formatvorlage1">
    <w:name w:val="Formatvorlage1"/>
    <w:basedOn w:val="a0"/>
    <w:uiPriority w:val="1"/>
    <w:rsid w:val="00395D35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A5237C"/>
    <w:pPr>
      <w:ind w:left="720"/>
      <w:contextualSpacing/>
    </w:pPr>
  </w:style>
  <w:style w:type="character" w:customStyle="1" w:styleId="Formatvorlage2">
    <w:name w:val="Formatvorlage2"/>
    <w:basedOn w:val="a0"/>
    <w:uiPriority w:val="1"/>
    <w:rsid w:val="005D5D72"/>
    <w:rPr>
      <w:rFonts w:ascii="Arial" w:hAnsi="Arial"/>
      <w:sz w:val="24"/>
    </w:rPr>
  </w:style>
  <w:style w:type="character" w:customStyle="1" w:styleId="Formatvorlage3">
    <w:name w:val="Formatvorlage3"/>
    <w:basedOn w:val="a0"/>
    <w:uiPriority w:val="1"/>
    <w:rsid w:val="000F2960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0F2960"/>
    <w:rPr>
      <w:rFonts w:ascii="Arial" w:hAnsi="Arial"/>
      <w:sz w:val="24"/>
    </w:rPr>
  </w:style>
  <w:style w:type="character" w:customStyle="1" w:styleId="Formatvorlage5">
    <w:name w:val="Formatvorlage5"/>
    <w:basedOn w:val="a0"/>
    <w:uiPriority w:val="1"/>
    <w:rsid w:val="000F2960"/>
    <w:rPr>
      <w:color w:val="BFBFBF" w:themeColor="background1" w:themeShade="BF"/>
    </w:rPr>
  </w:style>
  <w:style w:type="character" w:customStyle="1" w:styleId="Schriftfeldgrau">
    <w:name w:val="Schriftfeld grau"/>
    <w:basedOn w:val="a0"/>
    <w:uiPriority w:val="1"/>
    <w:rsid w:val="000F2960"/>
    <w:rPr>
      <w:rFonts w:ascii="Arial" w:hAnsi="Arial"/>
      <w:color w:val="BFBFBF" w:themeColor="background1" w:themeShade="BF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Deckblatt%20und%201.%20Innenseite%20LE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6895804FFF4ADABB65A487D0C0F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88718-ED01-4FB0-AC98-04814D81DBED}"/>
      </w:docPartPr>
      <w:docPartBody>
        <w:p w:rsidR="00000000" w:rsidRDefault="003D7333" w:rsidP="003D7333">
          <w:pPr>
            <w:pStyle w:val="006895804FFF4ADABB65A487D0C0F41B"/>
          </w:pPr>
          <w:r>
            <w:rPr>
              <w:rStyle w:val="a3"/>
              <w:rFonts w:ascii="Arial" w:hAnsi="Arial" w:cs="Arial"/>
              <w:sz w:val="24"/>
              <w:szCs w:val="24"/>
            </w:rPr>
            <w:t>dd.mm.yyyy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33"/>
    <w:rsid w:val="00105CED"/>
    <w:rsid w:val="003D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7333"/>
    <w:rPr>
      <w:color w:val="808080"/>
    </w:rPr>
  </w:style>
  <w:style w:type="paragraph" w:customStyle="1" w:styleId="006895804FFF4ADABB65A487D0C0F41B">
    <w:name w:val="006895804FFF4ADABB65A487D0C0F41B"/>
    <w:rsid w:val="003D7333"/>
    <w:pPr>
      <w:spacing w:after="200" w:line="276" w:lineRule="auto"/>
    </w:pPr>
    <w:rPr>
      <w:rFonts w:ascii="Calibri" w:eastAsia="Calibri" w:hAnsi="Calibri" w:cs="Times New Roman"/>
      <w:lang w:val="de-D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BA0A3-CB57-4F14-84CB-2B2DB224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 und 1. Innenseite LEB</Template>
  <TotalTime>3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</cp:revision>
  <cp:lastPrinted>2016-05-30T08:37:00Z</cp:lastPrinted>
  <dcterms:created xsi:type="dcterms:W3CDTF">2019-01-03T12:35:00Z</dcterms:created>
  <dcterms:modified xsi:type="dcterms:W3CDTF">2019-01-03T12:39:00Z</dcterms:modified>
</cp:coreProperties>
</file>