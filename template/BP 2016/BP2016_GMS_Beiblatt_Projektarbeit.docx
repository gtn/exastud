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94121" w:rsidP="0049698C">
      <w:pPr>
        <w:jc w:val="center"/>
      </w:pPr>
      <w:r>
        <w:rPr>
          <w:noProof/>
          <w:lang w:eastAsia="de-DE"/>
        </w:rPr>
        <w:drawing>
          <wp:inline distT="0" distB="0" distL="0" distR="0" wp14:anchorId="27ED5808" wp14:editId="5756E3C7">
            <wp:extent cx="1468800" cy="83429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0" w:rsidRPr="00DA63A3" w:rsidRDefault="007636B0" w:rsidP="0044650F">
      <w:pPr>
        <w:rPr>
          <w:sz w:val="6"/>
        </w:rPr>
      </w:pPr>
    </w:p>
    <w:p w:rsidR="0049698C" w:rsidRPr="0049698C" w:rsidRDefault="0049698C" w:rsidP="0049698C">
      <w:pPr>
        <w:tabs>
          <w:tab w:val="left" w:pos="2268"/>
        </w:tabs>
        <w:spacing w:before="240"/>
        <w:jc w:val="center"/>
        <w:rPr>
          <w:b/>
          <w:spacing w:val="-2"/>
          <w:szCs w:val="24"/>
        </w:rPr>
      </w:pPr>
      <w:r w:rsidRPr="0049698C">
        <w:rPr>
          <w:b/>
          <w:spacing w:val="-2"/>
          <w:szCs w:val="24"/>
        </w:rPr>
        <w:t>Baden-Württemberg</w:t>
      </w:r>
    </w:p>
    <w:p w:rsidR="0049698C" w:rsidRPr="002333FF" w:rsidRDefault="0049698C" w:rsidP="0044650F">
      <w:pPr>
        <w:rPr>
          <w:sz w:val="20"/>
        </w:rPr>
      </w:pPr>
    </w:p>
    <w:tbl>
      <w:tblPr>
        <w:tblStyle w:val="aa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701"/>
        <w:gridCol w:w="4108"/>
      </w:tblGrid>
      <w:tr w:rsidR="0049698C" w:rsidTr="00710FBB">
        <w:trPr>
          <w:trHeight w:hRule="exact" w:val="79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98C" w:rsidRPr="00BC6F7B" w:rsidRDefault="00C83794" w:rsidP="00710FBB">
            <w:pPr>
              <w:spacing w:after="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8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1B73BE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49698C" w:rsidRPr="0049698C" w:rsidTr="006A0D84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left w:val="nil"/>
              <w:bottom w:val="nil"/>
              <w:right w:val="nil"/>
            </w:tcBorders>
          </w:tcPr>
          <w:p w:rsidR="0049698C" w:rsidRPr="0049698C" w:rsidRDefault="0049698C" w:rsidP="00CB4D8B">
            <w:pPr>
              <w:spacing w:before="60"/>
              <w:jc w:val="center"/>
              <w:rPr>
                <w:sz w:val="20"/>
                <w:szCs w:val="20"/>
              </w:rPr>
            </w:pPr>
            <w:r w:rsidRPr="00CB4D8B">
              <w:rPr>
                <w:sz w:val="18"/>
                <w:szCs w:val="20"/>
              </w:rPr>
              <w:t xml:space="preserve">Name der </w:t>
            </w:r>
            <w:r w:rsidR="00DA63A3" w:rsidRPr="00CB4D8B">
              <w:rPr>
                <w:sz w:val="18"/>
                <w:szCs w:val="20"/>
              </w:rPr>
              <w:t>Gemeinschaftssch</w:t>
            </w:r>
            <w:r w:rsidRPr="00CB4D8B">
              <w:rPr>
                <w:sz w:val="18"/>
                <w:szCs w:val="20"/>
              </w:rPr>
              <w:t>ule</w:t>
            </w:r>
          </w:p>
        </w:tc>
      </w:tr>
      <w:tr w:rsidR="00710FBB" w:rsidRPr="00BB5E73" w:rsidTr="00AA6463">
        <w:trPr>
          <w:trHeight w:hRule="exact" w:val="56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FBB" w:rsidRPr="00BB5E73" w:rsidRDefault="000E0D5B" w:rsidP="00C536A6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Zertifikat</w:t>
            </w:r>
            <w:r w:rsidR="00710FBB" w:rsidRPr="00336D19">
              <w:rPr>
                <w:b/>
              </w:rPr>
              <w:t xml:space="preserve"> zur Projekt</w:t>
            </w:r>
            <w:r w:rsidR="00C536A6">
              <w:rPr>
                <w:b/>
              </w:rPr>
              <w:t>arbeit</w:t>
            </w:r>
          </w:p>
        </w:tc>
      </w:tr>
      <w:tr w:rsidR="00685ED5" w:rsidRPr="002333FF" w:rsidTr="00AA6463">
        <w:trPr>
          <w:trHeight w:hRule="exact" w:val="56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ED5" w:rsidRPr="00AA6463" w:rsidRDefault="00685ED5" w:rsidP="00AA6463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B39A7">
              <w:rPr>
                <w:rFonts w:eastAsia="Times New Roman"/>
                <w:szCs w:val="24"/>
                <w:lang w:eastAsia="de-DE"/>
              </w:rPr>
              <w:t xml:space="preserve">Anlage zum </w:t>
            </w:r>
            <w:r w:rsidR="00B42661">
              <w:rPr>
                <w:rFonts w:eastAsia="Times New Roman"/>
                <w:szCs w:val="24"/>
                <w:lang w:eastAsia="de-DE"/>
              </w:rPr>
              <w:t xml:space="preserve">Lernentwicklungsbericht </w:t>
            </w:r>
            <w:r w:rsidR="00AA6463">
              <w:rPr>
                <w:rFonts w:eastAsia="Times New Roman"/>
                <w:szCs w:val="24"/>
                <w:lang w:eastAsia="de-DE"/>
              </w:rPr>
              <w:t>Klassenstufe 9</w:t>
            </w:r>
          </w:p>
        </w:tc>
      </w:tr>
      <w:tr w:rsidR="00AA6463" w:rsidTr="00686762">
        <w:trPr>
          <w:trHeight w:hRule="exact" w:val="45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463" w:rsidRDefault="00AA6463" w:rsidP="00AA64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Schuljahr</w:t>
            </w:r>
            <w:r w:rsidRPr="00AA6463">
              <w:rPr>
                <w:sz w:val="22"/>
              </w:rPr>
              <w:t xml:space="preserve"> 20</w:t>
            </w:r>
            <w:r>
              <w:rPr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1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99</w:t>
            </w:r>
            <w:r>
              <w:rPr>
                <w:sz w:val="22"/>
              </w:rPr>
              <w:fldChar w:fldCharType="end"/>
            </w:r>
            <w:bookmarkEnd w:id="1"/>
            <w:r w:rsidRPr="00AA6463">
              <w:rPr>
                <w:sz w:val="22"/>
              </w:rPr>
              <w:t>/20</w:t>
            </w:r>
            <w:r>
              <w:rPr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99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E305E2" w:rsidTr="00BF77F8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Vor- und Zuname</w:t>
            </w:r>
          </w:p>
        </w:tc>
        <w:tc>
          <w:tcPr>
            <w:tcW w:w="7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2E43CF" w:rsidRDefault="00E305E2" w:rsidP="00625A70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3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E305E2" w:rsidTr="001C2501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geboren am</w:t>
            </w:r>
          </w:p>
        </w:tc>
        <w:tc>
          <w:tcPr>
            <w:tcW w:w="7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4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BC6F7B" w:rsidRPr="002333FF" w:rsidTr="00710FBB">
        <w:trPr>
          <w:trHeight w:hRule="exact" w:val="227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</w:tr>
      <w:tr w:rsidR="00BC6F7B" w:rsidTr="00D6788F">
        <w:trPr>
          <w:trHeight w:hRule="exact" w:val="1418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6F7B" w:rsidRPr="00D6788F" w:rsidRDefault="00ED4E64" w:rsidP="001010E5">
            <w:pPr>
              <w:tabs>
                <w:tab w:val="left" w:pos="2410"/>
                <w:tab w:val="right" w:leader="underscore" w:pos="6096"/>
              </w:tabs>
              <w:spacing w:before="60" w:after="60" w:line="264" w:lineRule="auto"/>
              <w:rPr>
                <w:spacing w:val="-2"/>
                <w:sz w:val="22"/>
                <w:szCs w:val="20"/>
              </w:rPr>
            </w:pPr>
            <w:sdt>
              <w:sdtPr>
                <w:rPr>
                  <w:rStyle w:val="Formatvorlage14"/>
                  <w:sz w:val="22"/>
                </w:rPr>
                <w:id w:val="-381480033"/>
                <w:placeholder>
                  <w:docPart w:val="3B8ADA566EFF4D459CDA23FA5AFFDC87"/>
                </w:placeholder>
                <w:dropDownList>
                  <w:listItem w:value="Wählen Sie ein Element aus."/>
                  <w:listItem w:displayText="Die Schülerin" w:value="Die Schülerin"/>
                  <w:listItem w:displayText="Der Schüler" w:value="Der Schüler"/>
                  <w:listItem w:displayText="${gender_select}" w:value="${gender_select}"/>
                </w:dropDownList>
              </w:sdtPr>
              <w:sdtEndPr>
                <w:rPr>
                  <w:rStyle w:val="a0"/>
                  <w:spacing w:val="-2"/>
                  <w:szCs w:val="20"/>
                </w:rPr>
              </w:sdtEndPr>
              <w:sdtContent>
                <w:r w:rsidR="001B73BE">
                  <w:rPr>
                    <w:rStyle w:val="Formatvorlage14"/>
                    <w:sz w:val="22"/>
                  </w:rPr>
                  <w:t>${gender_select}</w:t>
                </w:r>
              </w:sdtContent>
            </w:sdt>
            <w:r w:rsidR="00DC05F0" w:rsidRPr="00D6788F">
              <w:rPr>
                <w:rStyle w:val="Formatvorlage5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>hat</w:t>
            </w:r>
            <w:r w:rsidR="000E0D5B">
              <w:rPr>
                <w:spacing w:val="-2"/>
                <w:sz w:val="22"/>
                <w:szCs w:val="20"/>
              </w:rPr>
              <w:t xml:space="preserve"> in Klassenstufe 9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eine Projekt</w:t>
            </w:r>
            <w:r w:rsidR="00C83794">
              <w:rPr>
                <w:spacing w:val="-2"/>
                <w:sz w:val="22"/>
                <w:szCs w:val="20"/>
              </w:rPr>
              <w:t>arbeit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abgelegt, bei der ein Thema </w:t>
            </w:r>
            <w:sdt>
              <w:sdtPr>
                <w:rPr>
                  <w:rStyle w:val="Formatvorlage28"/>
                </w:rPr>
                <w:id w:val="-308099333"/>
                <w:placeholder>
                  <w:docPart w:val="1E4704F444DD4C79936FBF307BB9FD78"/>
                </w:placeholder>
                <w:comboBox>
                  <w:listItem w:value="Wählen Sie ein Element aus."/>
                  <w:listItem w:displayText="in der Gruppe" w:value="in der Gruppe"/>
                  <w:listItem w:displayText="individuell" w:value="individuell"/>
                  <w:listItem w:displayText="${projekt_individ}" w:value="${projekt_indivi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B73BE">
                  <w:rPr>
                    <w:rStyle w:val="Formatvorlage28"/>
                  </w:rPr>
                  <w:t>${</w:t>
                </w:r>
                <w:proofErr w:type="spellStart"/>
                <w:r w:rsidR="001B73BE">
                  <w:rPr>
                    <w:rStyle w:val="Formatvorlage28"/>
                  </w:rPr>
                  <w:t>projekt_individ</w:t>
                </w:r>
                <w:proofErr w:type="spellEnd"/>
                <w:r w:rsidR="001B73BE">
                  <w:rPr>
                    <w:rStyle w:val="Formatvorlage28"/>
                  </w:rPr>
                  <w:t>}</w:t>
                </w:r>
              </w:sdtContent>
            </w:sdt>
            <w:r w:rsidR="00D73680">
              <w:rPr>
                <w:rStyle w:val="Formatvorlage28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erarbeitet wurde. Die Bearbeitung erstreckte sich über einen längeren Zeitraum und mündete </w:t>
            </w:r>
            <w:sdt>
              <w:sdtPr>
                <w:rPr>
                  <w:spacing w:val="-2"/>
                  <w:sz w:val="22"/>
                  <w:szCs w:val="20"/>
                </w:rPr>
                <w:id w:val="1256707802"/>
                <w:placeholder>
                  <w:docPart w:val="B0B7338FDB0B49428547FCF1068554C5"/>
                </w:placeholder>
                <w:comboBox>
                  <w:listItem w:value="Wählen Sie ein Element aus."/>
                  <w:listItem w:displayText="in eine Präsentation durch die Schülergruppe." w:value="in eine Präsentation durch die Schülergruppe."/>
                  <w:listItem w:displayText="in eine Präsentation." w:value="in eine Präsentation."/>
                  <w:listItem w:displayText="${projekt_individended}" w:value="${projekt_individended}"/>
                </w:comboBox>
              </w:sdtPr>
              <w:sdtEndPr/>
              <w:sdtContent>
                <w:r w:rsidR="001B73BE">
                  <w:rPr>
                    <w:spacing w:val="-2"/>
                    <w:sz w:val="22"/>
                    <w:szCs w:val="20"/>
                  </w:rPr>
                  <w:t>${</w:t>
                </w:r>
                <w:proofErr w:type="spellStart"/>
                <w:r w:rsidR="001B73BE">
                  <w:rPr>
                    <w:spacing w:val="-2"/>
                    <w:sz w:val="22"/>
                    <w:szCs w:val="20"/>
                  </w:rPr>
                  <w:t>projekt_individended</w:t>
                </w:r>
                <w:proofErr w:type="spellEnd"/>
                <w:r w:rsidR="001B73BE">
                  <w:rPr>
                    <w:spacing w:val="-2"/>
                    <w:sz w:val="22"/>
                    <w:szCs w:val="20"/>
                  </w:rPr>
                  <w:t>}</w:t>
                </w:r>
              </w:sdtContent>
            </w:sdt>
            <w:r w:rsidR="00BC6F7B" w:rsidRPr="00D6788F">
              <w:rPr>
                <w:spacing w:val="-2"/>
                <w:sz w:val="22"/>
                <w:szCs w:val="20"/>
              </w:rPr>
              <w:t xml:space="preserve"> Dabei wurden nicht nur die </w:t>
            </w:r>
            <w:sdt>
              <w:sdtPr>
                <w:rPr>
                  <w:rStyle w:val="Formatvorlage29"/>
                </w:rPr>
                <w:id w:val="1740364379"/>
                <w:placeholder>
                  <w:docPart w:val="B0B7338FDB0B49428547FCF1068554C5"/>
                </w:placeholder>
                <w:comboBox>
                  <w:listItem w:value="Wählen Sie ein Element aus."/>
                  <w:listItem w:displayText="gemeinsamen " w:value="gemeinsamen "/>
                  <w:listItem w:displayText="individuellen" w:value="individuellen"/>
                  <w:listItem w:displayText="${projekt_reviewedfor}" w:value="${projekt_reviewedfor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B73BE">
                  <w:rPr>
                    <w:rStyle w:val="Formatvorlage29"/>
                  </w:rPr>
                  <w:t>${</w:t>
                </w:r>
                <w:proofErr w:type="spellStart"/>
                <w:r w:rsidR="001B73BE">
                  <w:rPr>
                    <w:rStyle w:val="Formatvorlage29"/>
                  </w:rPr>
                  <w:t>projekt_reviewfor</w:t>
                </w:r>
                <w:proofErr w:type="spellEnd"/>
                <w:r w:rsidR="001B73BE">
                  <w:rPr>
                    <w:rStyle w:val="Formatvorlage29"/>
                  </w:rPr>
                  <w:t>}</w:t>
                </w:r>
              </w:sdtContent>
            </w:sdt>
            <w:r w:rsidR="00892BE3">
              <w:rPr>
                <w:spacing w:val="-2"/>
                <w:sz w:val="22"/>
                <w:szCs w:val="20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Ergebnisse bewertet, sondern auch die im Entstehungsprozess beobachteten fachlichen und überfachlichen Kompetenzen. </w:t>
            </w:r>
          </w:p>
        </w:tc>
      </w:tr>
      <w:tr w:rsidR="002E43CF" w:rsidTr="00710FBB">
        <w:trPr>
          <w:trHeight w:hRule="exact" w:val="22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Default="002E43CF" w:rsidP="0044650F"/>
        </w:tc>
      </w:tr>
      <w:tr w:rsidR="002E43CF" w:rsidTr="00710FBB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120B37" w:rsidRDefault="002E43CF" w:rsidP="002E43CF">
            <w:pPr>
              <w:rPr>
                <w:b/>
              </w:rPr>
            </w:pPr>
            <w:r w:rsidRPr="00710FBB">
              <w:rPr>
                <w:b/>
                <w:sz w:val="22"/>
              </w:rPr>
              <w:t>Projektthema:</w:t>
            </w:r>
          </w:p>
        </w:tc>
      </w:tr>
      <w:tr w:rsidR="002E43CF" w:rsidRPr="002333FF" w:rsidTr="00710FBB">
        <w:trPr>
          <w:trHeight w:hRule="exact" w:val="680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Pr="002333FF" w:rsidRDefault="00710FBB" w:rsidP="00CB4D8B">
            <w:pPr>
              <w:spacing w:before="60"/>
              <w:rPr>
                <w:sz w:val="20"/>
              </w:rPr>
            </w:pPr>
            <w:r w:rsidRPr="00D6788F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5" w:name="Text5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${projekt_thema}</w:t>
            </w:r>
            <w:r w:rsidRPr="00D6788F">
              <w:rPr>
                <w:sz w:val="22"/>
              </w:rPr>
              <w:fldChar w:fldCharType="end"/>
            </w:r>
            <w:bookmarkEnd w:id="5"/>
          </w:p>
        </w:tc>
      </w:tr>
      <w:tr w:rsidR="002E43CF" w:rsidRPr="00710FBB" w:rsidTr="00710FBB">
        <w:trPr>
          <w:trHeight w:hRule="exact" w:val="39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710FBB" w:rsidRDefault="002E43CF" w:rsidP="002E43CF">
            <w:pPr>
              <w:rPr>
                <w:b/>
                <w:sz w:val="22"/>
              </w:rPr>
            </w:pPr>
            <w:r w:rsidRPr="00710FBB">
              <w:rPr>
                <w:b/>
                <w:sz w:val="22"/>
              </w:rPr>
              <w:t>Verbalbeurteilung:</w:t>
            </w:r>
            <w:bookmarkStart w:id="6" w:name="_GoBack"/>
            <w:bookmarkEnd w:id="6"/>
          </w:p>
        </w:tc>
      </w:tr>
      <w:tr w:rsidR="002E43CF" w:rsidTr="00E305E2">
        <w:trPr>
          <w:trHeight w:hRule="exact" w:val="3686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E43CF" w:rsidRDefault="003D1B63" w:rsidP="00E305E2">
            <w:pPr>
              <w:spacing w:before="60"/>
            </w:pPr>
            <w:r w:rsidRPr="00D6788F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900"/>
                  </w:textInput>
                </w:ffData>
              </w:fldChar>
            </w:r>
            <w:bookmarkStart w:id="7" w:name="Text6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${projekt_verbalbeurteilung}</w:t>
            </w:r>
            <w:r w:rsidRPr="00D6788F">
              <w:rPr>
                <w:sz w:val="22"/>
              </w:rPr>
              <w:fldChar w:fldCharType="end"/>
            </w:r>
            <w:bookmarkEnd w:id="7"/>
          </w:p>
        </w:tc>
      </w:tr>
      <w:tr w:rsidR="002E43CF" w:rsidTr="00710FBB">
        <w:trPr>
          <w:trHeight w:hRule="exact" w:val="170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E43CF" w:rsidRDefault="002E43CF" w:rsidP="00EB395D">
            <w:pPr>
              <w:rPr>
                <w:sz w:val="22"/>
              </w:rPr>
            </w:pPr>
          </w:p>
        </w:tc>
      </w:tr>
      <w:tr w:rsidR="00E305E2" w:rsidTr="00B87DEC">
        <w:trPr>
          <w:trHeight w:hRule="exact" w:val="454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C536A6" w:rsidP="00E305E2">
            <w:r>
              <w:rPr>
                <w:b/>
                <w:sz w:val="22"/>
              </w:rPr>
              <w:t>Note</w:t>
            </w:r>
            <w:r w:rsidR="00E305E2" w:rsidRPr="00710FBB">
              <w:rPr>
                <w:b/>
                <w:sz w:val="22"/>
              </w:rPr>
              <w:t>:</w:t>
            </w:r>
            <w:r w:rsidR="00E305E2">
              <w:rPr>
                <w:b/>
                <w:sz w:val="22"/>
              </w:rPr>
              <w:t xml:space="preserve">    </w:t>
            </w:r>
            <w:sdt>
              <w:sdtPr>
                <w:rPr>
                  <w:rStyle w:val="Formatvorlage25"/>
                </w:rPr>
                <w:id w:val="1164894231"/>
                <w:placeholder>
                  <w:docPart w:val="4B95A9EE4F7941CAACC21D887639B56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 " w:value="ausreichend "/>
                  <w:listItem w:displayText="mangelhaft " w:value="mangelhaft "/>
                  <w:listItem w:displayText="ungenügend " w:value="ungenügend 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1B73BE">
                  <w:rPr>
                    <w:rStyle w:val="Formatvorlage25"/>
                  </w:rPr>
                  <w:t>sehr gut</w:t>
                </w:r>
              </w:sdtContent>
            </w:sdt>
          </w:p>
        </w:tc>
      </w:tr>
      <w:tr w:rsidR="00B37B70" w:rsidTr="00710FBB">
        <w:trPr>
          <w:trHeight w:hRule="exact" w:val="227"/>
          <w:jc w:val="center"/>
        </w:trPr>
        <w:tc>
          <w:tcPr>
            <w:tcW w:w="102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7B70" w:rsidRDefault="00B37B70" w:rsidP="002E43CF"/>
        </w:tc>
      </w:tr>
      <w:tr w:rsidR="002E43CF" w:rsidTr="00710FBB">
        <w:trPr>
          <w:trHeight w:hRule="exact" w:val="454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333FF" w:rsidRDefault="002E43CF" w:rsidP="00E305E2">
            <w:pPr>
              <w:rPr>
                <w:sz w:val="20"/>
              </w:rPr>
            </w:pPr>
            <w:r w:rsidRPr="00710FBB">
              <w:rPr>
                <w:sz w:val="22"/>
              </w:rPr>
              <w:t>Datum</w:t>
            </w:r>
            <w:r w:rsidR="00336D19" w:rsidRPr="00710FBB">
              <w:rPr>
                <w:sz w:val="22"/>
              </w:rPr>
              <w:t>:</w:t>
            </w:r>
            <w:r w:rsidR="00E305E2">
              <w:rPr>
                <w:sz w:val="22"/>
              </w:rPr>
              <w:t xml:space="preserve"> </w:t>
            </w:r>
            <w:r w:rsidR="00E305E2"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3"/>
            <w:r w:rsidR="00E305E2">
              <w:rPr>
                <w:sz w:val="22"/>
              </w:rPr>
              <w:instrText xml:space="preserve"> FORMTEXT </w:instrText>
            </w:r>
            <w:r w:rsidR="00E305E2">
              <w:rPr>
                <w:sz w:val="22"/>
              </w:rPr>
            </w:r>
            <w:r w:rsidR="00E305E2">
              <w:rPr>
                <w:sz w:val="22"/>
              </w:rPr>
              <w:fldChar w:fldCharType="separate"/>
            </w:r>
            <w:r w:rsidR="001B73BE">
              <w:rPr>
                <w:noProof/>
                <w:sz w:val="22"/>
              </w:rPr>
              <w:t>${certda}</w:t>
            </w:r>
            <w:r w:rsidR="00E305E2">
              <w:rPr>
                <w:sz w:val="22"/>
              </w:rPr>
              <w:fldChar w:fldCharType="end"/>
            </w:r>
            <w:bookmarkEnd w:id="8"/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Default="002E43CF" w:rsidP="002E43CF"/>
        </w:tc>
      </w:tr>
      <w:tr w:rsidR="00B37B70" w:rsidTr="00D6788F">
        <w:trPr>
          <w:trHeight w:hRule="exact" w:val="567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88F" w:rsidRPr="00D6788F" w:rsidRDefault="00D6788F" w:rsidP="00D6788F">
            <w:pPr>
              <w:jc w:val="center"/>
              <w:rPr>
                <w:sz w:val="16"/>
              </w:rPr>
            </w:pPr>
            <w:r w:rsidRPr="00D6788F">
              <w:rPr>
                <w:sz w:val="16"/>
              </w:rPr>
              <w:t>(Dienstsiegel</w:t>
            </w:r>
          </w:p>
          <w:p w:rsidR="00B37B70" w:rsidRDefault="00D6788F" w:rsidP="00D6788F">
            <w:pPr>
              <w:jc w:val="center"/>
            </w:pPr>
            <w:r w:rsidRPr="00D6788F">
              <w:rPr>
                <w:sz w:val="16"/>
              </w:rPr>
              <w:t>der Schule)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</w:tr>
      <w:tr w:rsidR="00B37B70" w:rsidTr="00D6788F">
        <w:trPr>
          <w:trHeight w:hRule="exact" w:val="454"/>
          <w:jc w:val="center"/>
        </w:trPr>
        <w:tc>
          <w:tcPr>
            <w:tcW w:w="4395" w:type="dxa"/>
            <w:gridSpan w:val="2"/>
            <w:tcBorders>
              <w:left w:val="nil"/>
              <w:bottom w:val="nil"/>
              <w:right w:val="nil"/>
            </w:tcBorders>
          </w:tcPr>
          <w:p w:rsidR="00B37B70" w:rsidRDefault="00CB4D8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1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="00593B98">
              <w:rPr>
                <w:noProof/>
                <w:sz w:val="16"/>
              </w:rPr>
              <w:t>${leiter_name}</w:t>
            </w:r>
            <w:r w:rsidRPr="00710FBB">
              <w:rPr>
                <w:sz w:val="16"/>
              </w:rPr>
              <w:fldChar w:fldCharType="end"/>
            </w:r>
            <w:bookmarkEnd w:id="9"/>
            <w:r>
              <w:rPr>
                <w:sz w:val="20"/>
              </w:rPr>
              <w:t xml:space="preserve">, </w:t>
            </w:r>
            <w:sdt>
              <w:sdtPr>
                <w:rPr>
                  <w:rStyle w:val="Formatvorlage20"/>
                </w:rPr>
                <w:id w:val="-1242166392"/>
                <w:placeholder>
                  <w:docPart w:val="A9536A572A6142DBA338F3F5D348ED7D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B83C95">
                  <w:rPr>
                    <w:rStyle w:val="Formatvorlage20"/>
                  </w:rPr>
                  <w:t>${</w:t>
                </w:r>
                <w:proofErr w:type="spellStart"/>
                <w:r w:rsidR="00B83C95">
                  <w:rPr>
                    <w:rStyle w:val="Formatvorlage20"/>
                  </w:rPr>
                  <w:t>leiter</w:t>
                </w:r>
                <w:proofErr w:type="spellEnd"/>
                <w:r w:rsidR="00B83C95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7B70" w:rsidRDefault="00B37B70" w:rsidP="00B37B70">
            <w:pPr>
              <w:jc w:val="center"/>
            </w:pPr>
          </w:p>
        </w:tc>
        <w:tc>
          <w:tcPr>
            <w:tcW w:w="4108" w:type="dxa"/>
            <w:tcBorders>
              <w:left w:val="nil"/>
              <w:bottom w:val="nil"/>
              <w:right w:val="nil"/>
            </w:tcBorders>
          </w:tcPr>
          <w:p w:rsidR="00B37B70" w:rsidRDefault="00710FB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2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="00593B98">
              <w:rPr>
                <w:noProof/>
                <w:sz w:val="16"/>
              </w:rPr>
              <w:t>${chair_name}</w:t>
            </w:r>
            <w:r w:rsidRPr="00710FBB">
              <w:rPr>
                <w:sz w:val="16"/>
              </w:rPr>
              <w:fldChar w:fldCharType="end"/>
            </w:r>
            <w:bookmarkEnd w:id="10"/>
            <w:r w:rsidR="00CB4D8B">
              <w:rPr>
                <w:sz w:val="20"/>
              </w:rPr>
              <w:t xml:space="preserve">, </w:t>
            </w:r>
            <w:sdt>
              <w:sdtPr>
                <w:rPr>
                  <w:rStyle w:val="Formatvorlage21"/>
                </w:rPr>
                <w:id w:val="2139301552"/>
                <w:placeholder>
                  <w:docPart w:val="A9536A572A6142DBA338F3F5D348ED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chair}" w:value="${chai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B83C95">
                  <w:rPr>
                    <w:rStyle w:val="Formatvorlage21"/>
                  </w:rPr>
                  <w:t>${</w:t>
                </w:r>
                <w:proofErr w:type="spellStart"/>
                <w:r w:rsidR="00B83C95">
                  <w:rPr>
                    <w:rStyle w:val="Formatvorlage21"/>
                  </w:rPr>
                  <w:t>chair</w:t>
                </w:r>
                <w:proofErr w:type="spellEnd"/>
                <w:r w:rsidR="00B83C95">
                  <w:rPr>
                    <w:rStyle w:val="Formatvorlage21"/>
                  </w:rPr>
                  <w:t>}</w:t>
                </w:r>
              </w:sdtContent>
            </w:sdt>
          </w:p>
        </w:tc>
      </w:tr>
      <w:tr w:rsidR="003D1B63" w:rsidRPr="006A0D84" w:rsidTr="00D67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97"/>
          <w:jc w:val="center"/>
        </w:trPr>
        <w:tc>
          <w:tcPr>
            <w:tcW w:w="10204" w:type="dxa"/>
            <w:gridSpan w:val="4"/>
            <w:vAlign w:val="bottom"/>
          </w:tcPr>
          <w:p w:rsidR="003D1B63" w:rsidRPr="006A0D84" w:rsidRDefault="003D1B63" w:rsidP="003D1B63">
            <w:pPr>
              <w:tabs>
                <w:tab w:val="left" w:pos="2268"/>
                <w:tab w:val="right" w:leader="underscore" w:pos="3119"/>
                <w:tab w:val="left" w:pos="3686"/>
                <w:tab w:val="right" w:leader="underscore" w:pos="5245"/>
                <w:tab w:val="left" w:pos="5387"/>
                <w:tab w:val="right" w:leader="underscore" w:pos="6096"/>
              </w:tabs>
              <w:spacing w:before="40"/>
              <w:rPr>
                <w:rStyle w:val="Formatvorlage24"/>
                <w:i/>
                <w:sz w:val="18"/>
              </w:rPr>
            </w:pPr>
            <w:r w:rsidRPr="006A0D84">
              <w:rPr>
                <w:rStyle w:val="Formatvorlage24"/>
                <w:i/>
                <w:sz w:val="18"/>
              </w:rPr>
              <w:t>Notenstufen: sehr gut (1), gut (2), befriedigend (3), ausreichend (4), mangelhaft (5), ungenügend (6)</w:t>
            </w:r>
          </w:p>
        </w:tc>
      </w:tr>
    </w:tbl>
    <w:p w:rsidR="00336D19" w:rsidRPr="00B47B7B" w:rsidRDefault="00336D19" w:rsidP="009D50A3">
      <w:pPr>
        <w:tabs>
          <w:tab w:val="left" w:pos="2268"/>
          <w:tab w:val="right" w:leader="underscore" w:pos="3119"/>
          <w:tab w:val="left" w:pos="3686"/>
          <w:tab w:val="right" w:leader="underscore" w:pos="5245"/>
          <w:tab w:val="left" w:pos="5387"/>
          <w:tab w:val="right" w:leader="underscore" w:pos="6096"/>
        </w:tabs>
        <w:spacing w:before="40"/>
        <w:rPr>
          <w:spacing w:val="-2"/>
          <w:sz w:val="6"/>
          <w:szCs w:val="18"/>
        </w:rPr>
      </w:pPr>
    </w:p>
    <w:sectPr w:rsidR="00336D19" w:rsidRPr="00B47B7B" w:rsidSect="00815517">
      <w:pgSz w:w="11906" w:h="16838" w:code="9"/>
      <w:pgMar w:top="851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E64" w:rsidRDefault="00ED4E64" w:rsidP="001E03DE">
      <w:r>
        <w:separator/>
      </w:r>
    </w:p>
  </w:endnote>
  <w:endnote w:type="continuationSeparator" w:id="0">
    <w:p w:rsidR="00ED4E64" w:rsidRDefault="00ED4E6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E64" w:rsidRDefault="00ED4E64" w:rsidP="001E03DE">
      <w:r>
        <w:separator/>
      </w:r>
    </w:p>
  </w:footnote>
  <w:footnote w:type="continuationSeparator" w:id="0">
    <w:p w:rsidR="00ED4E64" w:rsidRDefault="00ED4E64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91"/>
    <w:rsid w:val="00020549"/>
    <w:rsid w:val="0002411B"/>
    <w:rsid w:val="000262C4"/>
    <w:rsid w:val="000451B5"/>
    <w:rsid w:val="00065293"/>
    <w:rsid w:val="00082240"/>
    <w:rsid w:val="000E0D5B"/>
    <w:rsid w:val="000E476F"/>
    <w:rsid w:val="001010E5"/>
    <w:rsid w:val="00101238"/>
    <w:rsid w:val="001203A4"/>
    <w:rsid w:val="00120B37"/>
    <w:rsid w:val="0013280B"/>
    <w:rsid w:val="00135078"/>
    <w:rsid w:val="0015525D"/>
    <w:rsid w:val="00156815"/>
    <w:rsid w:val="00165D91"/>
    <w:rsid w:val="00167E4A"/>
    <w:rsid w:val="00175C6D"/>
    <w:rsid w:val="00194121"/>
    <w:rsid w:val="001973C4"/>
    <w:rsid w:val="001A2103"/>
    <w:rsid w:val="001B73BE"/>
    <w:rsid w:val="001E03DE"/>
    <w:rsid w:val="001E1122"/>
    <w:rsid w:val="002223B8"/>
    <w:rsid w:val="002333FF"/>
    <w:rsid w:val="00296589"/>
    <w:rsid w:val="002E43CF"/>
    <w:rsid w:val="003318A7"/>
    <w:rsid w:val="00336D19"/>
    <w:rsid w:val="00350557"/>
    <w:rsid w:val="003D1B63"/>
    <w:rsid w:val="003E5924"/>
    <w:rsid w:val="0044650F"/>
    <w:rsid w:val="0049063E"/>
    <w:rsid w:val="0049692D"/>
    <w:rsid w:val="0049698C"/>
    <w:rsid w:val="004B2712"/>
    <w:rsid w:val="004D7755"/>
    <w:rsid w:val="005219C6"/>
    <w:rsid w:val="00593B98"/>
    <w:rsid w:val="005F5EB0"/>
    <w:rsid w:val="00625A70"/>
    <w:rsid w:val="00685ED5"/>
    <w:rsid w:val="006A0D84"/>
    <w:rsid w:val="00710FBB"/>
    <w:rsid w:val="007631A0"/>
    <w:rsid w:val="007636B0"/>
    <w:rsid w:val="00792570"/>
    <w:rsid w:val="00815517"/>
    <w:rsid w:val="0082314C"/>
    <w:rsid w:val="00844B83"/>
    <w:rsid w:val="008900F9"/>
    <w:rsid w:val="00892BE3"/>
    <w:rsid w:val="008930B2"/>
    <w:rsid w:val="008A7911"/>
    <w:rsid w:val="008B79E4"/>
    <w:rsid w:val="008C3045"/>
    <w:rsid w:val="008D1D64"/>
    <w:rsid w:val="0090288C"/>
    <w:rsid w:val="009533B3"/>
    <w:rsid w:val="0095764A"/>
    <w:rsid w:val="00973802"/>
    <w:rsid w:val="00975BE2"/>
    <w:rsid w:val="009935DA"/>
    <w:rsid w:val="009B7FA6"/>
    <w:rsid w:val="009C05F9"/>
    <w:rsid w:val="009D50A3"/>
    <w:rsid w:val="00A05A68"/>
    <w:rsid w:val="00AA6463"/>
    <w:rsid w:val="00AE4C2B"/>
    <w:rsid w:val="00B07DC3"/>
    <w:rsid w:val="00B37B70"/>
    <w:rsid w:val="00B42661"/>
    <w:rsid w:val="00B47B7B"/>
    <w:rsid w:val="00B83C95"/>
    <w:rsid w:val="00BB5E73"/>
    <w:rsid w:val="00BC6F7B"/>
    <w:rsid w:val="00BF5457"/>
    <w:rsid w:val="00C22DA6"/>
    <w:rsid w:val="00C536A6"/>
    <w:rsid w:val="00C648A5"/>
    <w:rsid w:val="00C678D4"/>
    <w:rsid w:val="00C83794"/>
    <w:rsid w:val="00CB4D8B"/>
    <w:rsid w:val="00CD6932"/>
    <w:rsid w:val="00CE3B0B"/>
    <w:rsid w:val="00CF14C1"/>
    <w:rsid w:val="00D05F84"/>
    <w:rsid w:val="00D51105"/>
    <w:rsid w:val="00D6788F"/>
    <w:rsid w:val="00D73680"/>
    <w:rsid w:val="00DA63A3"/>
    <w:rsid w:val="00DC05F0"/>
    <w:rsid w:val="00E15615"/>
    <w:rsid w:val="00E305E2"/>
    <w:rsid w:val="00E43611"/>
    <w:rsid w:val="00E46AD2"/>
    <w:rsid w:val="00E86B75"/>
    <w:rsid w:val="00EC6F71"/>
    <w:rsid w:val="00ED4E64"/>
    <w:rsid w:val="00F22005"/>
    <w:rsid w:val="00F44A67"/>
    <w:rsid w:val="00F54B6F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BBF13"/>
  <w15:docId w15:val="{7B872A5F-4297-4C6D-8AD0-E00BB93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FF26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6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63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C6F7B"/>
    <w:rPr>
      <w:color w:val="808080"/>
    </w:rPr>
  </w:style>
  <w:style w:type="character" w:customStyle="1" w:styleId="Formatvorlage1">
    <w:name w:val="Formatvorlage1"/>
    <w:basedOn w:val="a0"/>
    <w:uiPriority w:val="1"/>
    <w:rsid w:val="00BC6F7B"/>
    <w:rPr>
      <w:rFonts w:ascii="Arial" w:hAnsi="Arial"/>
      <w:sz w:val="22"/>
    </w:rPr>
  </w:style>
  <w:style w:type="character" w:customStyle="1" w:styleId="Formatvorlage2">
    <w:name w:val="Formatvorlage2"/>
    <w:basedOn w:val="a0"/>
    <w:uiPriority w:val="1"/>
    <w:rsid w:val="002E43CF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336D19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336D1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DC05F0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844B83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C648A5"/>
    <w:rPr>
      <w:rFonts w:ascii="Arial" w:hAnsi="Arial"/>
      <w:b/>
      <w:sz w:val="22"/>
      <w:u w:val="single"/>
    </w:rPr>
  </w:style>
  <w:style w:type="character" w:customStyle="1" w:styleId="Formatvorlage8">
    <w:name w:val="Formatvorlage8"/>
    <w:basedOn w:val="a0"/>
    <w:uiPriority w:val="1"/>
    <w:rsid w:val="00C648A5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C648A5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1">
    <w:name w:val="Formatvorlage11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2">
    <w:name w:val="Formatvorlage12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3">
    <w:name w:val="Formatvorlage13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4">
    <w:name w:val="Formatvorlage14"/>
    <w:basedOn w:val="a0"/>
    <w:uiPriority w:val="1"/>
    <w:rsid w:val="002333FF"/>
    <w:rPr>
      <w:rFonts w:ascii="Arial" w:hAnsi="Arial"/>
      <w:sz w:val="20"/>
    </w:rPr>
  </w:style>
  <w:style w:type="character" w:customStyle="1" w:styleId="Formatvorlage15">
    <w:name w:val="Formatvorlage15"/>
    <w:basedOn w:val="a0"/>
    <w:uiPriority w:val="1"/>
    <w:rsid w:val="00CB4D8B"/>
    <w:rPr>
      <w:rFonts w:ascii="Arial" w:hAnsi="Arial"/>
      <w:sz w:val="18"/>
    </w:rPr>
  </w:style>
  <w:style w:type="character" w:customStyle="1" w:styleId="Formatvorlage16">
    <w:name w:val="Formatvorlage16"/>
    <w:basedOn w:val="a0"/>
    <w:uiPriority w:val="1"/>
    <w:rsid w:val="00CB4D8B"/>
    <w:rPr>
      <w:rFonts w:ascii="Arial" w:hAnsi="Arial"/>
      <w:sz w:val="18"/>
    </w:rPr>
  </w:style>
  <w:style w:type="character" w:customStyle="1" w:styleId="Formatvorlage17">
    <w:name w:val="Formatvorlage17"/>
    <w:basedOn w:val="a0"/>
    <w:uiPriority w:val="1"/>
    <w:rsid w:val="00135078"/>
    <w:rPr>
      <w:rFonts w:ascii="Arial" w:hAnsi="Arial"/>
      <w:sz w:val="18"/>
    </w:rPr>
  </w:style>
  <w:style w:type="character" w:customStyle="1" w:styleId="Formatvorlage18">
    <w:name w:val="Formatvorlage18"/>
    <w:basedOn w:val="a0"/>
    <w:uiPriority w:val="1"/>
    <w:rsid w:val="00135078"/>
    <w:rPr>
      <w:rFonts w:ascii="Arial" w:hAnsi="Arial"/>
      <w:sz w:val="18"/>
    </w:rPr>
  </w:style>
  <w:style w:type="character" w:customStyle="1" w:styleId="Formatvorlage19">
    <w:name w:val="Formatvorlage19"/>
    <w:basedOn w:val="a0"/>
    <w:uiPriority w:val="1"/>
    <w:rsid w:val="00710FBB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710FBB"/>
    <w:rPr>
      <w:rFonts w:ascii="Arial" w:hAnsi="Arial"/>
      <w:sz w:val="16"/>
    </w:rPr>
  </w:style>
  <w:style w:type="character" w:customStyle="1" w:styleId="Formatvorlage21">
    <w:name w:val="Formatvorlage21"/>
    <w:basedOn w:val="a0"/>
    <w:uiPriority w:val="1"/>
    <w:rsid w:val="00710FBB"/>
    <w:rPr>
      <w:rFonts w:ascii="Arial" w:hAnsi="Arial"/>
      <w:sz w:val="16"/>
    </w:rPr>
  </w:style>
  <w:style w:type="character" w:customStyle="1" w:styleId="Formatvorlage22">
    <w:name w:val="Formatvorlage22"/>
    <w:basedOn w:val="a0"/>
    <w:uiPriority w:val="1"/>
    <w:rsid w:val="00710FBB"/>
    <w:rPr>
      <w:rFonts w:ascii="Arial" w:hAnsi="Arial"/>
      <w:sz w:val="20"/>
    </w:rPr>
  </w:style>
  <w:style w:type="character" w:customStyle="1" w:styleId="Formatvorlage23">
    <w:name w:val="Formatvorlage23"/>
    <w:basedOn w:val="a0"/>
    <w:uiPriority w:val="1"/>
    <w:rsid w:val="003D1B63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3D1B63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E305E2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A0D84"/>
    <w:rPr>
      <w:rFonts w:ascii="Arial" w:hAnsi="Arial"/>
      <w:sz w:val="20"/>
    </w:rPr>
  </w:style>
  <w:style w:type="character" w:customStyle="1" w:styleId="Formatvorlage27">
    <w:name w:val="Formatvorlage27"/>
    <w:basedOn w:val="a0"/>
    <w:uiPriority w:val="1"/>
    <w:rsid w:val="006A0D84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D73680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892BE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rtifikat%20Projektarbeit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8ADA566EFF4D459CDA23FA5AFFDC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94651-A526-4C7E-92DD-E0A0C3DC3461}"/>
      </w:docPartPr>
      <w:docPartBody>
        <w:p w:rsidR="00DA6748" w:rsidRDefault="00321228">
          <w:pPr>
            <w:pStyle w:val="3B8ADA566EFF4D459CDA23FA5AFFDC87"/>
          </w:pPr>
          <w:r w:rsidRPr="00D73680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1E4704F444DD4C79936FBF307BB9F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02837-FFF3-46EC-BA13-BD8ECF8C56DE}"/>
      </w:docPartPr>
      <w:docPartBody>
        <w:p w:rsidR="00DA6748" w:rsidRDefault="00321228">
          <w:pPr>
            <w:pStyle w:val="1E4704F444DD4C79936FBF307BB9FD78"/>
          </w:pPr>
          <w:r w:rsidRPr="00D73680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B0B7338FDB0B49428547FCF106855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9D72D-5A1D-4D25-8436-77622816CDD8}"/>
      </w:docPartPr>
      <w:docPartBody>
        <w:p w:rsidR="00DA6748" w:rsidRDefault="00321228">
          <w:pPr>
            <w:pStyle w:val="B0B7338FDB0B49428547FCF1068554C5"/>
          </w:pPr>
          <w:r w:rsidRPr="0070667F">
            <w:rPr>
              <w:rStyle w:val="a3"/>
            </w:rPr>
            <w:t>Wählen Sie ein Element aus.</w:t>
          </w:r>
        </w:p>
      </w:docPartBody>
    </w:docPart>
    <w:docPart>
      <w:docPartPr>
        <w:name w:val="4B95A9EE4F7941CAACC21D887639B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E112B8-5548-4A2A-8C3B-471F4814B82E}"/>
      </w:docPartPr>
      <w:docPartBody>
        <w:p w:rsidR="00DA6748" w:rsidRDefault="00321228">
          <w:pPr>
            <w:pStyle w:val="4B95A9EE4F7941CAACC21D887639B565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9536A572A6142DBA338F3F5D348E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3FDB8-8032-4E68-9F4F-20344F0A1C5E}"/>
      </w:docPartPr>
      <w:docPartBody>
        <w:p w:rsidR="00DA6748" w:rsidRDefault="00321228">
          <w:pPr>
            <w:pStyle w:val="A9536A572A6142DBA338F3F5D348ED7D"/>
          </w:pPr>
          <w:r w:rsidRPr="00CB4D8B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28"/>
    <w:rsid w:val="00321228"/>
    <w:rsid w:val="003612A1"/>
    <w:rsid w:val="006F4742"/>
    <w:rsid w:val="009A71E3"/>
    <w:rsid w:val="00D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B8ADA566EFF4D459CDA23FA5AFFDC87">
    <w:name w:val="3B8ADA566EFF4D459CDA23FA5AFFDC87"/>
  </w:style>
  <w:style w:type="paragraph" w:customStyle="1" w:styleId="1E4704F444DD4C79936FBF307BB9FD78">
    <w:name w:val="1E4704F444DD4C79936FBF307BB9FD78"/>
  </w:style>
  <w:style w:type="paragraph" w:customStyle="1" w:styleId="B0B7338FDB0B49428547FCF1068554C5">
    <w:name w:val="B0B7338FDB0B49428547FCF1068554C5"/>
  </w:style>
  <w:style w:type="paragraph" w:customStyle="1" w:styleId="4B95A9EE4F7941CAACC21D887639B565">
    <w:name w:val="4B95A9EE4F7941CAACC21D887639B565"/>
  </w:style>
  <w:style w:type="paragraph" w:customStyle="1" w:styleId="A9536A572A6142DBA338F3F5D348ED7D">
    <w:name w:val="A9536A572A6142DBA338F3F5D348E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Projektarbeit_BP_2016</Template>
  <TotalTime>14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2019-04-03T13:50:00Z</cp:lastPrinted>
  <dcterms:created xsi:type="dcterms:W3CDTF">2019-04-12T12:32:00Z</dcterms:created>
  <dcterms:modified xsi:type="dcterms:W3CDTF">2019-05-20T09:12:00Z</dcterms:modified>
</cp:coreProperties>
</file>