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EA2836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821356">
              <w:rPr>
                <w:b/>
                <w:noProof/>
                <w:sz w:val="26"/>
              </w:rPr>
              <w:t>${schule</w:t>
            </w:r>
            <w:r w:rsidR="0045232D">
              <w:rPr>
                <w:b/>
                <w:noProof/>
                <w:sz w:val="26"/>
              </w:rPr>
              <w:t>_nametype</w:t>
            </w:r>
            <w:r w:rsidR="00821356">
              <w:rPr>
                <w:b/>
                <w:noProof/>
                <w:sz w:val="26"/>
              </w:rPr>
              <w:t>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FD53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D53E6" w:rsidRPr="005F7230" w:rsidRDefault="00FD53E6" w:rsidP="00FD53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464922" w:rsidP="00FD53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9A717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${geburt}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821356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747ADE" w:rsidRPr="00177791" w:rsidTr="00EA2836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FD53E6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FD53E6" w:rsidRDefault="004D2034" w:rsidP="002038B5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FD53E6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2038B5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A3C20AAE23E641E89E5D90924FFC66D8"/>
            </w:placeholder>
            <w:dropDownList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472118" w:rsidRDefault="00821356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8A204EEBB4FF4156A8CDD8E661F2848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ACAA26AD1F3E4E6B98555C78F55B17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89B1E4DA6B0047E69F86BD15D4900B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884930F189AA485DA12B7077569577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5ADFE24616234C94AB0D290B3BDC267E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645AFED20A634D3AA9DE277F7F40A5B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C9917F08571240739BE32867047D1C8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821356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5E1A71AD944B476D9B0855930003B4D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4C8A329982E04374B62B9A9FCE8B8C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FCD4409E157D4E8AA639436C7837188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BC60A065C11F40E2A2EC0E7E9C13E5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469DF5894584473E88D2B958F42C04A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0E385C8F348242D9937B1A296A3106E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CC9543D958A24FF9A38117476F431263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8B6965" w:rsidRDefault="00821356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DF6932FFFB52418682731886795CD4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748B7FC088A54A6C9ACFA915062A52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1D900E11262148FDB4AE9A9BCD89041D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E03346" w:rsidRDefault="00821356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86FB7E797CFC462DB778CEFFD3007F5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821356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:rsidTr="008A4E61">
        <w:trPr>
          <w:trHeight w:val="661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2038B5" w:rsidRDefault="002038B5" w:rsidP="00BF0A41">
            <w:pPr>
              <w:rPr>
                <w:sz w:val="20"/>
              </w:rPr>
            </w:pPr>
            <w:r w:rsidRPr="002038B5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1604841874"/>
            <w:placeholder>
              <w:docPart w:val="6DBBEEC254344BCB82C5CE7E14B1F5CD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5223A9" w:rsidRPr="00C2558B" w:rsidRDefault="00821356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</w:tr>
      <w:tr w:rsidR="004D2034" w:rsidRPr="00793CCA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793CCA" w:rsidRDefault="004D2034" w:rsidP="006E2DD4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D85C1E75663740E385F89F095011E604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0"/>
                  </w:rPr>
                  <w:t>${</w:t>
                </w:r>
                <w:proofErr w:type="spellStart"/>
                <w:r w:rsidR="00A425D1">
                  <w:rPr>
                    <w:rStyle w:val="Formatvorlage90"/>
                  </w:rPr>
                  <w:t>fra_graded</w:t>
                </w:r>
                <w:proofErr w:type="spellEnd"/>
                <w:r w:rsidR="00A425D1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D85C1E75663740E385F89F095011E604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1"/>
                  </w:rPr>
                  <w:t>${</w:t>
                </w:r>
                <w:proofErr w:type="spellStart"/>
                <w:r w:rsidR="00A425D1">
                  <w:rPr>
                    <w:rStyle w:val="Formatvorlage91"/>
                  </w:rPr>
                  <w:t>spa_graded</w:t>
                </w:r>
                <w:proofErr w:type="spellEnd"/>
                <w:r w:rsidR="00A425D1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7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422794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 xml:space="preserve">Leistung in der </w:t>
            </w:r>
            <w:r w:rsidR="00422794">
              <w:rPr>
                <w:b/>
                <w:sz w:val="20"/>
              </w:rPr>
              <w:t>themenorientierten Projektprüfung:</w:t>
            </w:r>
          </w:p>
        </w:tc>
      </w:tr>
      <w:tr w:rsidR="005223A9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8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${projekt_theme}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5223A9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220A6CAE23614C6EB203255444E463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A425D1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FB5574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05D7949ED37246A9B6F26C4B53E81ACF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A425D1">
                  <w:rPr>
                    <w:rStyle w:val="Formatvorlage88"/>
                  </w:rPr>
                  <w:t>sehr gut</w:t>
                </w:r>
              </w:sdtContent>
            </w:sdt>
            <w:r w:rsidR="00A425D1"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A425D1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9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425D1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A425D1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A425D1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A425D1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FD53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FB5574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5A5EB14CBAED494E9815B9013FEAFBDC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A425D1">
                  <w:rPr>
                    <w:rStyle w:val="Formatvorlage92"/>
                  </w:rPr>
                  <w:t>${</w:t>
                </w:r>
                <w:proofErr w:type="spellStart"/>
                <w:r w:rsidR="00A425D1">
                  <w:rPr>
                    <w:rStyle w:val="Formatvorlage92"/>
                  </w:rPr>
                  <w:t>chair</w:t>
                </w:r>
                <w:proofErr w:type="spellEnd"/>
                <w:r w:rsidR="00A425D1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FB5574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C6756598E21C4140AFE738ADADEE9A9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A425D1">
                  <w:rPr>
                    <w:rStyle w:val="Formatvorlage93"/>
                  </w:rPr>
                  <w:t>${</w:t>
                </w:r>
                <w:proofErr w:type="spellStart"/>
                <w:r w:rsidR="00A425D1">
                  <w:rPr>
                    <w:rStyle w:val="Formatvorlage93"/>
                  </w:rPr>
                  <w:t>leiter</w:t>
                </w:r>
                <w:proofErr w:type="spellEnd"/>
                <w:r w:rsidR="00A425D1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FD53E6">
        <w:rPr>
          <w:rFonts w:eastAsia="Arial"/>
          <w:b/>
          <w:i/>
          <w:sz w:val="12"/>
          <w:szCs w:val="12"/>
        </w:rPr>
        <w:t>N</w:t>
      </w:r>
      <w:r w:rsidRPr="00FD53E6">
        <w:rPr>
          <w:rFonts w:eastAsia="Arial"/>
          <w:b/>
          <w:i/>
          <w:spacing w:val="1"/>
          <w:sz w:val="12"/>
          <w:szCs w:val="12"/>
        </w:rPr>
        <w:t>o</w:t>
      </w:r>
      <w:r w:rsidRPr="00FD53E6">
        <w:rPr>
          <w:rFonts w:eastAsia="Arial"/>
          <w:b/>
          <w:i/>
          <w:sz w:val="12"/>
          <w:szCs w:val="12"/>
        </w:rPr>
        <w:t>t</w:t>
      </w:r>
      <w:r w:rsidRPr="00FD53E6">
        <w:rPr>
          <w:rFonts w:eastAsia="Arial"/>
          <w:b/>
          <w:i/>
          <w:spacing w:val="1"/>
          <w:sz w:val="12"/>
          <w:szCs w:val="12"/>
        </w:rPr>
        <w:t>en</w:t>
      </w:r>
      <w:r w:rsidRPr="00FD53E6">
        <w:rPr>
          <w:rFonts w:eastAsia="Arial"/>
          <w:b/>
          <w:i/>
          <w:sz w:val="12"/>
          <w:szCs w:val="12"/>
        </w:rPr>
        <w:t>st</w:t>
      </w:r>
      <w:r w:rsidRPr="00FD53E6">
        <w:rPr>
          <w:rFonts w:eastAsia="Arial"/>
          <w:b/>
          <w:i/>
          <w:spacing w:val="1"/>
          <w:sz w:val="12"/>
          <w:szCs w:val="12"/>
        </w:rPr>
        <w:t>u</w:t>
      </w:r>
      <w:r w:rsidRPr="00FD53E6">
        <w:rPr>
          <w:rFonts w:eastAsia="Arial"/>
          <w:b/>
          <w:i/>
          <w:sz w:val="12"/>
          <w:szCs w:val="12"/>
        </w:rPr>
        <w:t>f</w:t>
      </w:r>
      <w:r w:rsidRPr="00FD53E6">
        <w:rPr>
          <w:rFonts w:eastAsia="Arial"/>
          <w:b/>
          <w:i/>
          <w:spacing w:val="1"/>
          <w:sz w:val="12"/>
          <w:szCs w:val="12"/>
        </w:rPr>
        <w:t>e</w:t>
      </w:r>
      <w:r w:rsidRPr="00FD53E6">
        <w:rPr>
          <w:rFonts w:eastAsia="Arial"/>
          <w:b/>
          <w:i/>
          <w:sz w:val="12"/>
          <w:szCs w:val="12"/>
        </w:rPr>
        <w:t>n</w:t>
      </w:r>
      <w:r w:rsidR="007B4B57" w:rsidRPr="00FD53E6">
        <w:rPr>
          <w:rFonts w:eastAsia="Arial"/>
          <w:b/>
          <w:i/>
          <w:sz w:val="12"/>
          <w:szCs w:val="12"/>
        </w:rPr>
        <w:t>:</w:t>
      </w:r>
      <w:r w:rsidR="002038B5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 w:rsidRPr="00D073EE">
        <w:rPr>
          <w:rFonts w:eastAsia="Arial"/>
          <w:i/>
          <w:sz w:val="12"/>
          <w:szCs w:val="12"/>
        </w:rPr>
        <w:t xml:space="preserve"> </w:t>
      </w:r>
    </w:p>
    <w:p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Referenzrahmen für </w:t>
      </w:r>
      <w:r w:rsidR="002038B5">
        <w:rPr>
          <w:rFonts w:eastAsia="Arial"/>
          <w:i/>
          <w:sz w:val="12"/>
          <w:szCs w:val="12"/>
        </w:rPr>
        <w:t xml:space="preserve">Sprachen </w:t>
      </w:r>
      <w:r w:rsidRPr="00AB56C6">
        <w:rPr>
          <w:rFonts w:eastAsia="Arial"/>
          <w:i/>
          <w:sz w:val="12"/>
          <w:szCs w:val="12"/>
        </w:rPr>
        <w:t>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574" w:rsidRDefault="00FB5574" w:rsidP="001E03DE">
      <w:r>
        <w:separator/>
      </w:r>
    </w:p>
  </w:endnote>
  <w:endnote w:type="continuationSeparator" w:id="0">
    <w:p w:rsidR="00FB5574" w:rsidRDefault="00FB557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574" w:rsidRDefault="00FB5574" w:rsidP="001E03DE">
      <w:r>
        <w:separator/>
      </w:r>
    </w:p>
  </w:footnote>
  <w:footnote w:type="continuationSeparator" w:id="0">
    <w:p w:rsidR="00FB5574" w:rsidRDefault="00FB557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H0XErllvwYsLJXrYpucC+Pr2L9epFyE7WiS2J2Mw/+OxIDwR6EYigDV3VEIdR8CTnCQej5UnHJxcc6tLCAMGjQ==" w:salt="oZar3WfpeCWUa+xBDltF4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14"/>
    <w:rsid w:val="000376C0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038B5"/>
    <w:rsid w:val="00210F12"/>
    <w:rsid w:val="002223B8"/>
    <w:rsid w:val="00222837"/>
    <w:rsid w:val="00296589"/>
    <w:rsid w:val="002C1A2B"/>
    <w:rsid w:val="002E6FD2"/>
    <w:rsid w:val="002F4C05"/>
    <w:rsid w:val="003516CB"/>
    <w:rsid w:val="003A1654"/>
    <w:rsid w:val="003E59E9"/>
    <w:rsid w:val="003F4608"/>
    <w:rsid w:val="00417BAC"/>
    <w:rsid w:val="00422794"/>
    <w:rsid w:val="004303ED"/>
    <w:rsid w:val="0044650F"/>
    <w:rsid w:val="0045232D"/>
    <w:rsid w:val="00464014"/>
    <w:rsid w:val="0046436C"/>
    <w:rsid w:val="004646F0"/>
    <w:rsid w:val="00464922"/>
    <w:rsid w:val="0048634C"/>
    <w:rsid w:val="004961B4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60146D"/>
    <w:rsid w:val="00666F40"/>
    <w:rsid w:val="00683FE4"/>
    <w:rsid w:val="006967C3"/>
    <w:rsid w:val="006B43B8"/>
    <w:rsid w:val="006F4481"/>
    <w:rsid w:val="0072312D"/>
    <w:rsid w:val="00747ADE"/>
    <w:rsid w:val="007863D4"/>
    <w:rsid w:val="00793CCA"/>
    <w:rsid w:val="00794412"/>
    <w:rsid w:val="007961C3"/>
    <w:rsid w:val="007B4B57"/>
    <w:rsid w:val="007C64FB"/>
    <w:rsid w:val="007D6909"/>
    <w:rsid w:val="007E05A7"/>
    <w:rsid w:val="007E109A"/>
    <w:rsid w:val="007F02DE"/>
    <w:rsid w:val="00814C7C"/>
    <w:rsid w:val="00821356"/>
    <w:rsid w:val="008702B6"/>
    <w:rsid w:val="008921C3"/>
    <w:rsid w:val="008A4E61"/>
    <w:rsid w:val="008A7911"/>
    <w:rsid w:val="008C3D29"/>
    <w:rsid w:val="008C4296"/>
    <w:rsid w:val="008D3337"/>
    <w:rsid w:val="008D3B1C"/>
    <w:rsid w:val="008D440B"/>
    <w:rsid w:val="008E1881"/>
    <w:rsid w:val="009533B3"/>
    <w:rsid w:val="0096431B"/>
    <w:rsid w:val="009935DA"/>
    <w:rsid w:val="009A7179"/>
    <w:rsid w:val="009C05F9"/>
    <w:rsid w:val="009C7A38"/>
    <w:rsid w:val="009F02C0"/>
    <w:rsid w:val="00A125DD"/>
    <w:rsid w:val="00A13DCC"/>
    <w:rsid w:val="00A425D1"/>
    <w:rsid w:val="00A5739F"/>
    <w:rsid w:val="00A834BD"/>
    <w:rsid w:val="00A91AF4"/>
    <w:rsid w:val="00A96C3E"/>
    <w:rsid w:val="00AB56C6"/>
    <w:rsid w:val="00AB5C56"/>
    <w:rsid w:val="00AD3DFC"/>
    <w:rsid w:val="00AE5C68"/>
    <w:rsid w:val="00BF0A41"/>
    <w:rsid w:val="00C07AB6"/>
    <w:rsid w:val="00C22DA6"/>
    <w:rsid w:val="00C45576"/>
    <w:rsid w:val="00C642E2"/>
    <w:rsid w:val="00C7555E"/>
    <w:rsid w:val="00CD6932"/>
    <w:rsid w:val="00D05661"/>
    <w:rsid w:val="00D073EE"/>
    <w:rsid w:val="00D3301F"/>
    <w:rsid w:val="00D430B1"/>
    <w:rsid w:val="00D5127D"/>
    <w:rsid w:val="00D91376"/>
    <w:rsid w:val="00D97640"/>
    <w:rsid w:val="00DB3718"/>
    <w:rsid w:val="00DC18A6"/>
    <w:rsid w:val="00DD4D96"/>
    <w:rsid w:val="00DE07EB"/>
    <w:rsid w:val="00E471C8"/>
    <w:rsid w:val="00E64B7B"/>
    <w:rsid w:val="00E91672"/>
    <w:rsid w:val="00EA2836"/>
    <w:rsid w:val="00EA568D"/>
    <w:rsid w:val="00ED07BE"/>
    <w:rsid w:val="00EE4CB0"/>
    <w:rsid w:val="00EF4D67"/>
    <w:rsid w:val="00F0608C"/>
    <w:rsid w:val="00F31AC2"/>
    <w:rsid w:val="00F40028"/>
    <w:rsid w:val="00F44A67"/>
    <w:rsid w:val="00F554DA"/>
    <w:rsid w:val="00F56E21"/>
    <w:rsid w:val="00F91934"/>
    <w:rsid w:val="00FB3661"/>
    <w:rsid w:val="00FB5574"/>
    <w:rsid w:val="00FC5CE9"/>
    <w:rsid w:val="00FD53E6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BABD6"/>
  <w15:docId w15:val="{AAB48457-80F6-41BB-87B9-A3DDAD1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FD53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FD53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pr&#1041;f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C20AAE23E641E89E5D90924FFC66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FAC68A-2D0E-4BCD-B597-C8A0A344FC66}"/>
      </w:docPartPr>
      <w:docPartBody>
        <w:p w:rsidR="00F130A8" w:rsidRDefault="00BF69A7">
          <w:pPr>
            <w:pStyle w:val="A3C20AAE23E641E89E5D90924FFC66D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A204EEBB4FF4156A8CDD8E661F28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45721-FE53-4633-8B87-4A186E908B02}"/>
      </w:docPartPr>
      <w:docPartBody>
        <w:p w:rsidR="00F130A8" w:rsidRDefault="00BF69A7">
          <w:pPr>
            <w:pStyle w:val="8A204EEBB4FF4156A8CDD8E661F2848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CAA26AD1F3E4E6B98555C78F55B1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8F2450-B4F3-435F-AA2E-D112193FA301}"/>
      </w:docPartPr>
      <w:docPartBody>
        <w:p w:rsidR="00F130A8" w:rsidRDefault="00BF69A7">
          <w:pPr>
            <w:pStyle w:val="ACAA26AD1F3E4E6B98555C78F55B17B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9B1E4DA6B0047E69F86BD15D4900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E920A-2F8E-4AEB-BF48-201786974F04}"/>
      </w:docPartPr>
      <w:docPartBody>
        <w:p w:rsidR="00F130A8" w:rsidRDefault="00BF69A7">
          <w:pPr>
            <w:pStyle w:val="89B1E4DA6B0047E69F86BD15D4900BB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84930F189AA485DA12B707756957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43CCA-5032-436F-AD77-92E16D7A6BDC}"/>
      </w:docPartPr>
      <w:docPartBody>
        <w:p w:rsidR="00F130A8" w:rsidRDefault="00BF69A7">
          <w:pPr>
            <w:pStyle w:val="884930F189AA485DA12B7077569577A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ADFE24616234C94AB0D290B3BDC26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144049-755F-4236-BC93-F3A40D16A23D}"/>
      </w:docPartPr>
      <w:docPartBody>
        <w:p w:rsidR="00F130A8" w:rsidRDefault="00BF69A7">
          <w:pPr>
            <w:pStyle w:val="5ADFE24616234C94AB0D290B3BDC267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45AFED20A634D3AA9DE277F7F40A5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FBF1D8-BFC7-42FB-87ED-E20010BDABEE}"/>
      </w:docPartPr>
      <w:docPartBody>
        <w:p w:rsidR="00F130A8" w:rsidRDefault="00BF69A7">
          <w:pPr>
            <w:pStyle w:val="645AFED20A634D3AA9DE277F7F40A5B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9917F08571240739BE32867047D1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F9C4E-543B-4722-A790-1A42C93C355E}"/>
      </w:docPartPr>
      <w:docPartBody>
        <w:p w:rsidR="00F130A8" w:rsidRDefault="00BF69A7">
          <w:pPr>
            <w:pStyle w:val="C9917F08571240739BE32867047D1C8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E1A71AD944B476D9B0855930003B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72DE1-D43E-4873-87DA-F949365346F4}"/>
      </w:docPartPr>
      <w:docPartBody>
        <w:p w:rsidR="00F130A8" w:rsidRDefault="00BF69A7">
          <w:pPr>
            <w:pStyle w:val="5E1A71AD944B476D9B0855930003B4D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C8A329982E04374B62B9A9FCE8B8C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75517F-5FA0-4AB7-92FB-408A182FAB9B}"/>
      </w:docPartPr>
      <w:docPartBody>
        <w:p w:rsidR="00F130A8" w:rsidRDefault="00BF69A7">
          <w:pPr>
            <w:pStyle w:val="4C8A329982E04374B62B9A9FCE8B8C8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CD4409E157D4E8AA639436C783718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4EE845-8A88-47CD-B0CC-693C6EC8FC54}"/>
      </w:docPartPr>
      <w:docPartBody>
        <w:p w:rsidR="00F130A8" w:rsidRDefault="00BF69A7">
          <w:pPr>
            <w:pStyle w:val="FCD4409E157D4E8AA639436C7837188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60A065C11F40E2A2EC0E7E9C13E5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8B0E1-1F9E-47AA-9345-740D05442568}"/>
      </w:docPartPr>
      <w:docPartBody>
        <w:p w:rsidR="00F130A8" w:rsidRDefault="00BF69A7">
          <w:pPr>
            <w:pStyle w:val="BC60A065C11F40E2A2EC0E7E9C13E50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69DF5894584473E88D2B958F42C0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6EB309-AFAC-4FE7-B32C-106EB084DCD0}"/>
      </w:docPartPr>
      <w:docPartBody>
        <w:p w:rsidR="00F130A8" w:rsidRDefault="00BF69A7">
          <w:pPr>
            <w:pStyle w:val="469DF5894584473E88D2B958F42C04AB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E385C8F348242D9937B1A296A3106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8433D-0854-4311-BF35-8819B4A85900}"/>
      </w:docPartPr>
      <w:docPartBody>
        <w:p w:rsidR="00F130A8" w:rsidRDefault="00BF69A7">
          <w:pPr>
            <w:pStyle w:val="0E385C8F348242D9937B1A296A3106E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C9543D958A24FF9A38117476F431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6B29D-FC1F-4330-B095-D5F74362829B}"/>
      </w:docPartPr>
      <w:docPartBody>
        <w:p w:rsidR="00F130A8" w:rsidRDefault="00BF69A7">
          <w:pPr>
            <w:pStyle w:val="CC9543D958A24FF9A38117476F431263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DF6932FFFB52418682731886795CD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5B3BB-A092-478C-B297-7D1526F2F1D6}"/>
      </w:docPartPr>
      <w:docPartBody>
        <w:p w:rsidR="00F130A8" w:rsidRDefault="00BF69A7">
          <w:pPr>
            <w:pStyle w:val="DF6932FFFB52418682731886795CD40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48B7FC088A54A6C9ACFA915062A5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ED7690-1D65-4F74-9CC3-A7EA8345D361}"/>
      </w:docPartPr>
      <w:docPartBody>
        <w:p w:rsidR="00F130A8" w:rsidRDefault="00BF69A7">
          <w:pPr>
            <w:pStyle w:val="748B7FC088A54A6C9ACFA915062A520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D900E11262148FDB4AE9A9BCD890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E40C6-1970-4DD1-9CE8-9ED43A4EE474}"/>
      </w:docPartPr>
      <w:docPartBody>
        <w:p w:rsidR="00F130A8" w:rsidRDefault="00BF69A7">
          <w:pPr>
            <w:pStyle w:val="1D900E11262148FDB4AE9A9BCD89041D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86FB7E797CFC462DB778CEFFD3007F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920D0C-24D2-4AC3-A048-F79A41B6341C}"/>
      </w:docPartPr>
      <w:docPartBody>
        <w:p w:rsidR="00F130A8" w:rsidRDefault="00BF69A7">
          <w:pPr>
            <w:pStyle w:val="86FB7E797CFC462DB778CEFFD3007F5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DBBEEC254344BCB82C5CE7E14B1F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57215B-756D-48F5-9300-757BD7C4CB1A}"/>
      </w:docPartPr>
      <w:docPartBody>
        <w:p w:rsidR="00F130A8" w:rsidRDefault="00BF69A7">
          <w:pPr>
            <w:pStyle w:val="6DBBEEC254344BCB82C5CE7E14B1F5C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5C1E75663740E385F89F095011E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5B22B-F1AE-4622-8A00-3028D783D531}"/>
      </w:docPartPr>
      <w:docPartBody>
        <w:p w:rsidR="00F130A8" w:rsidRDefault="00BF69A7">
          <w:pPr>
            <w:pStyle w:val="D85C1E75663740E385F89F095011E604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220A6CAE23614C6EB203255444E463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10F33-826D-4CCE-B7FB-74AFD86E2D31}"/>
      </w:docPartPr>
      <w:docPartBody>
        <w:p w:rsidR="00F130A8" w:rsidRDefault="00BF69A7">
          <w:pPr>
            <w:pStyle w:val="220A6CAE23614C6EB203255444E46386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5A5EB14CBAED494E9815B9013FEAF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59EA2-5A2C-46DC-9DE6-A8EF76CF7555}"/>
      </w:docPartPr>
      <w:docPartBody>
        <w:p w:rsidR="00F130A8" w:rsidRDefault="00BF69A7">
          <w:pPr>
            <w:pStyle w:val="5A5EB14CBAED494E9815B9013FEAFBDC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6756598E21C4140AFE738ADADEE9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32AC6F-3570-4C7D-91AB-F37D5638AA5C}"/>
      </w:docPartPr>
      <w:docPartBody>
        <w:p w:rsidR="00F130A8" w:rsidRDefault="00BF69A7">
          <w:pPr>
            <w:pStyle w:val="C6756598E21C4140AFE738ADADEE9A9B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05D7949ED37246A9B6F26C4B53E81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1A11E-7F12-4E2A-93E0-2E31903D26BE}"/>
      </w:docPartPr>
      <w:docPartBody>
        <w:p w:rsidR="00DA3BD7" w:rsidRDefault="00F130A8" w:rsidP="00F130A8">
          <w:pPr>
            <w:pStyle w:val="05D7949ED37246A9B6F26C4B53E81ACF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A7"/>
    <w:rsid w:val="006B7924"/>
    <w:rsid w:val="00957C40"/>
    <w:rsid w:val="00BF69A7"/>
    <w:rsid w:val="00DA3BD7"/>
    <w:rsid w:val="00EF5357"/>
    <w:rsid w:val="00F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0A8"/>
    <w:rPr>
      <w:color w:val="808080"/>
    </w:rPr>
  </w:style>
  <w:style w:type="paragraph" w:customStyle="1" w:styleId="A3C20AAE23E641E89E5D90924FFC66D8">
    <w:name w:val="A3C20AAE23E641E89E5D90924FFC66D8"/>
  </w:style>
  <w:style w:type="paragraph" w:customStyle="1" w:styleId="8A204EEBB4FF4156A8CDD8E661F28483">
    <w:name w:val="8A204EEBB4FF4156A8CDD8E661F28483"/>
  </w:style>
  <w:style w:type="paragraph" w:customStyle="1" w:styleId="ACAA26AD1F3E4E6B98555C78F55B17B9">
    <w:name w:val="ACAA26AD1F3E4E6B98555C78F55B17B9"/>
  </w:style>
  <w:style w:type="paragraph" w:customStyle="1" w:styleId="89B1E4DA6B0047E69F86BD15D4900BB3">
    <w:name w:val="89B1E4DA6B0047E69F86BD15D4900BB3"/>
  </w:style>
  <w:style w:type="paragraph" w:customStyle="1" w:styleId="884930F189AA485DA12B7077569577A9">
    <w:name w:val="884930F189AA485DA12B7077569577A9"/>
  </w:style>
  <w:style w:type="paragraph" w:customStyle="1" w:styleId="5ADFE24616234C94AB0D290B3BDC267E">
    <w:name w:val="5ADFE24616234C94AB0D290B3BDC267E"/>
  </w:style>
  <w:style w:type="paragraph" w:customStyle="1" w:styleId="645AFED20A634D3AA9DE277F7F40A5B6">
    <w:name w:val="645AFED20A634D3AA9DE277F7F40A5B6"/>
  </w:style>
  <w:style w:type="paragraph" w:customStyle="1" w:styleId="C9917F08571240739BE32867047D1C89">
    <w:name w:val="C9917F08571240739BE32867047D1C89"/>
  </w:style>
  <w:style w:type="paragraph" w:customStyle="1" w:styleId="5E1A71AD944B476D9B0855930003B4DC">
    <w:name w:val="5E1A71AD944B476D9B0855930003B4DC"/>
  </w:style>
  <w:style w:type="paragraph" w:customStyle="1" w:styleId="4C8A329982E04374B62B9A9FCE8B8C8C">
    <w:name w:val="4C8A329982E04374B62B9A9FCE8B8C8C"/>
  </w:style>
  <w:style w:type="paragraph" w:customStyle="1" w:styleId="FCD4409E157D4E8AA639436C7837188B">
    <w:name w:val="FCD4409E157D4E8AA639436C7837188B"/>
  </w:style>
  <w:style w:type="paragraph" w:customStyle="1" w:styleId="BC60A065C11F40E2A2EC0E7E9C13E505">
    <w:name w:val="BC60A065C11F40E2A2EC0E7E9C13E505"/>
  </w:style>
  <w:style w:type="paragraph" w:customStyle="1" w:styleId="469DF5894584473E88D2B958F42C04AB">
    <w:name w:val="469DF5894584473E88D2B958F42C04AB"/>
  </w:style>
  <w:style w:type="paragraph" w:customStyle="1" w:styleId="0E385C8F348242D9937B1A296A3106EE">
    <w:name w:val="0E385C8F348242D9937B1A296A3106EE"/>
  </w:style>
  <w:style w:type="paragraph" w:customStyle="1" w:styleId="CC9543D958A24FF9A38117476F431263">
    <w:name w:val="CC9543D958A24FF9A38117476F431263"/>
  </w:style>
  <w:style w:type="paragraph" w:customStyle="1" w:styleId="DF6932FFFB52418682731886795CD405">
    <w:name w:val="DF6932FFFB52418682731886795CD405"/>
  </w:style>
  <w:style w:type="paragraph" w:customStyle="1" w:styleId="748B7FC088A54A6C9ACFA915062A5204">
    <w:name w:val="748B7FC088A54A6C9ACFA915062A5204"/>
  </w:style>
  <w:style w:type="paragraph" w:customStyle="1" w:styleId="1D900E11262148FDB4AE9A9BCD89041D">
    <w:name w:val="1D900E11262148FDB4AE9A9BCD89041D"/>
  </w:style>
  <w:style w:type="paragraph" w:customStyle="1" w:styleId="86FB7E797CFC462DB778CEFFD3007F59">
    <w:name w:val="86FB7E797CFC462DB778CEFFD3007F59"/>
  </w:style>
  <w:style w:type="paragraph" w:customStyle="1" w:styleId="6DBBEEC254344BCB82C5CE7E14B1F5CD">
    <w:name w:val="6DBBEEC254344BCB82C5CE7E14B1F5CD"/>
  </w:style>
  <w:style w:type="paragraph" w:customStyle="1" w:styleId="D85C1E75663740E385F89F095011E604">
    <w:name w:val="D85C1E75663740E385F89F095011E604"/>
  </w:style>
  <w:style w:type="paragraph" w:customStyle="1" w:styleId="220A6CAE23614C6EB203255444E46386">
    <w:name w:val="220A6CAE23614C6EB203255444E46386"/>
  </w:style>
  <w:style w:type="paragraph" w:customStyle="1" w:styleId="5A5EB14CBAED494E9815B9013FEAFBDC">
    <w:name w:val="5A5EB14CBAED494E9815B9013FEAFBDC"/>
  </w:style>
  <w:style w:type="paragraph" w:customStyle="1" w:styleId="C6756598E21C4140AFE738ADADEE9A9B">
    <w:name w:val="C6756598E21C4140AFE738ADADEE9A9B"/>
  </w:style>
  <w:style w:type="paragraph" w:customStyle="1" w:styleId="05D7949ED37246A9B6F26C4B53E81ACF">
    <w:name w:val="05D7949ED37246A9B6F26C4B53E81ACF"/>
    <w:rsid w:val="00F13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ProjektprБfung</Template>
  <TotalTime>16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2019-04-01T09:28:00Z</cp:lastPrinted>
  <dcterms:created xsi:type="dcterms:W3CDTF">2019-06-03T14:27:00Z</dcterms:created>
  <dcterms:modified xsi:type="dcterms:W3CDTF">2019-06-05T12:52:00Z</dcterms:modified>
</cp:coreProperties>
</file>