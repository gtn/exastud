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550"/>
        <w:gridCol w:w="204"/>
        <w:gridCol w:w="508"/>
        <w:gridCol w:w="1841"/>
        <w:gridCol w:w="2551"/>
        <w:gridCol w:w="2552"/>
      </w:tblGrid>
      <w:tr w:rsidR="00747ADE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A968FA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Schulname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6504E1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0850DB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BA1427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2EDDB91EE3A145BC95CAD355BC0E362F"/>
                </w:placeholder>
                <w:dropDownList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6504E1">
                  <w:rPr>
                    <w:rStyle w:val="Formatvorlage66"/>
                  </w:rPr>
                  <w:t>${class}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</w:p>
        </w:tc>
      </w:tr>
      <w:tr w:rsidR="00F320F6" w:rsidRPr="00F320F6" w:rsidTr="000850DB">
        <w:trPr>
          <w:trHeight w:hRule="exact" w:val="56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BA1427" w:rsidP="00BA1427">
            <w:pPr>
              <w:jc w:val="center"/>
              <w:rPr>
                <w:b/>
                <w:sz w:val="32"/>
              </w:rPr>
            </w:pPr>
            <w:r w:rsidRPr="00BA1427">
              <w:rPr>
                <w:b/>
                <w:sz w:val="28"/>
              </w:rPr>
              <w:t>der Gemeinschaftsschule</w:t>
            </w:r>
            <w:r w:rsidRPr="00BA1427">
              <w:rPr>
                <w:rStyle w:val="Formatvorlage70"/>
                <w:sz w:val="28"/>
              </w:rPr>
              <w:t xml:space="preserve"> </w:t>
            </w:r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80613C">
        <w:trPr>
          <w:trHeight w:hRule="exact" w:val="397"/>
          <w:jc w:val="center"/>
        </w:trPr>
        <w:tc>
          <w:tcPr>
            <w:tcW w:w="27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RPr="00407A41" w:rsidTr="00DB6D9B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407A41" w:rsidRDefault="00747ADE" w:rsidP="00AE1DDD">
            <w:pPr>
              <w:rPr>
                <w:rFonts w:eastAsia="Arial"/>
                <w:b/>
              </w:rPr>
            </w:pP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L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i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s</w:t>
            </w:r>
            <w:r w:rsidRPr="00407A41">
              <w:rPr>
                <w:rFonts w:eastAsia="Arial"/>
                <w:b/>
                <w:spacing w:val="2"/>
                <w:w w:val="112"/>
                <w:position w:val="-1"/>
                <w:sz w:val="22"/>
              </w:rPr>
              <w:t>t</w:t>
            </w:r>
            <w:r w:rsidRPr="00407A41">
              <w:rPr>
                <w:rFonts w:eastAsia="Arial"/>
                <w:b/>
                <w:spacing w:val="-1"/>
                <w:w w:val="112"/>
                <w:position w:val="-1"/>
                <w:sz w:val="22"/>
              </w:rPr>
              <w:t>unge</w:t>
            </w:r>
            <w:r w:rsidRPr="00407A41">
              <w:rPr>
                <w:rFonts w:eastAsia="Arial"/>
                <w:b/>
                <w:w w:val="112"/>
                <w:position w:val="-1"/>
                <w:sz w:val="22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-18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w w:val="113"/>
                <w:position w:val="-1"/>
              </w:rPr>
              <w:t>in</w:t>
            </w:r>
            <w:r w:rsidRPr="00407A41">
              <w:rPr>
                <w:rFonts w:ascii="Times New Roman" w:eastAsia="Times New Roman" w:hAnsi="Times New Roman" w:cs="Times New Roman"/>
                <w:b/>
                <w:spacing w:val="5"/>
                <w:w w:val="113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d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3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i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</w:t>
            </w:r>
            <w:r w:rsidRPr="00407A41">
              <w:rPr>
                <w:rFonts w:eastAsia="Arial"/>
                <w:b/>
                <w:w w:val="108"/>
                <w:position w:val="-1"/>
              </w:rPr>
              <w:t>z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e</w:t>
            </w:r>
            <w:r w:rsidRPr="00407A41">
              <w:rPr>
                <w:rFonts w:eastAsia="Arial"/>
                <w:b/>
                <w:spacing w:val="2"/>
                <w:w w:val="108"/>
                <w:position w:val="-1"/>
              </w:rPr>
              <w:t>l</w:t>
            </w:r>
            <w:r w:rsidRPr="00407A41">
              <w:rPr>
                <w:rFonts w:eastAsia="Arial"/>
                <w:b/>
                <w:spacing w:val="-1"/>
                <w:w w:val="108"/>
                <w:position w:val="-1"/>
              </w:rPr>
              <w:t>ne</w:t>
            </w:r>
            <w:r w:rsidRPr="00407A41">
              <w:rPr>
                <w:rFonts w:eastAsia="Arial"/>
                <w:b/>
                <w:w w:val="108"/>
                <w:position w:val="-1"/>
              </w:rPr>
              <w:t>n</w:t>
            </w:r>
            <w:r w:rsidRPr="00407A41">
              <w:rPr>
                <w:rFonts w:ascii="Times New Roman" w:eastAsia="Times New Roman" w:hAnsi="Times New Roman" w:cs="Times New Roman"/>
                <w:b/>
                <w:spacing w:val="7"/>
                <w:w w:val="108"/>
                <w:position w:val="-1"/>
              </w:rPr>
              <w:t xml:space="preserve"> 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F</w:t>
            </w:r>
            <w:r w:rsidRPr="00407A41">
              <w:rPr>
                <w:rFonts w:eastAsia="Arial"/>
                <w:b/>
                <w:spacing w:val="2"/>
                <w:position w:val="-1"/>
              </w:rPr>
              <w:t>ä</w:t>
            </w:r>
            <w:r w:rsidRPr="00407A41">
              <w:rPr>
                <w:rFonts w:eastAsia="Arial"/>
                <w:b/>
                <w:spacing w:val="-1"/>
                <w:position w:val="-1"/>
              </w:rPr>
              <w:t>ch</w:t>
            </w:r>
            <w:r w:rsidRPr="00407A41">
              <w:rPr>
                <w:rFonts w:eastAsia="Arial"/>
                <w:b/>
                <w:spacing w:val="2"/>
                <w:position w:val="-1"/>
              </w:rPr>
              <w:t>e</w:t>
            </w:r>
            <w:r w:rsidRPr="00407A41">
              <w:rPr>
                <w:rFonts w:eastAsia="Arial"/>
                <w:b/>
                <w:spacing w:val="1"/>
                <w:position w:val="-1"/>
              </w:rPr>
              <w:t>r</w:t>
            </w:r>
            <w:r w:rsidRPr="00407A41">
              <w:rPr>
                <w:rFonts w:eastAsia="Arial"/>
                <w:b/>
                <w:position w:val="-1"/>
              </w:rPr>
              <w:t>n</w:t>
            </w:r>
            <w:r w:rsidR="00AE1DDD">
              <w:rPr>
                <w:rFonts w:eastAsia="Arial"/>
                <w:b/>
                <w:position w:val="-1"/>
              </w:rPr>
              <w:t>:</w:t>
            </w:r>
            <w:bookmarkStart w:id="4" w:name="_GoBack"/>
            <w:bookmarkEnd w:id="4"/>
          </w:p>
        </w:tc>
      </w:tr>
      <w:tr w:rsidR="00582B9F" w:rsidRPr="000B2623" w:rsidTr="00F87C59">
        <w:trPr>
          <w:trHeight w:hRule="exact" w:val="454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5EF9E0F998204A6AA3F9EC418F0A889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" w:value="Religionslehre "/>
              <w:listItem w:displayText="Ethik" w:value="Ethik"/>
            </w:dropDownList>
          </w:sdtPr>
          <w:sdtEndPr>
            <w:rPr>
              <w:rStyle w:val="a0"/>
              <w:szCs w:val="14"/>
            </w:rPr>
          </w:sdtEndPr>
          <w:sdtContent>
            <w:tc>
              <w:tcPr>
                <w:tcW w:w="255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Pr="00472118" w:rsidRDefault="006504E1" w:rsidP="00033B9F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E4E36DE8FF74ECD979BCDFBE15DD91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Physik</w:t>
            </w:r>
            <w:r>
              <w:rPr>
                <w:sz w:val="20"/>
              </w:rPr>
              <w:t xml:space="preserve"> </w:t>
            </w:r>
          </w:p>
        </w:tc>
        <w:sdt>
          <w:sdtPr>
            <w:rPr>
              <w:rStyle w:val="Formatvorlage42"/>
            </w:rPr>
            <w:id w:val="727192266"/>
            <w:placeholder>
              <w:docPart w:val="898BC0AEEB6E4D1C88AA703FEC02863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D634FE" w:rsidRDefault="00582B9F" w:rsidP="00033B9F">
            <w:pPr>
              <w:rPr>
                <w:sz w:val="14"/>
                <w:szCs w:val="14"/>
              </w:rPr>
            </w:pPr>
            <w:r w:rsidRPr="00D634FE">
              <w:rPr>
                <w:sz w:val="20"/>
                <w:szCs w:val="14"/>
              </w:rPr>
              <w:t>Deutsch</w:t>
            </w:r>
          </w:p>
        </w:tc>
        <w:sdt>
          <w:sdtPr>
            <w:rPr>
              <w:rStyle w:val="Formatvorlage42"/>
            </w:rPr>
            <w:id w:val="-1709636107"/>
            <w:placeholder>
              <w:docPart w:val="27FA523D96B44089B6F87375A4D3187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Chemie</w:t>
            </w:r>
          </w:p>
        </w:tc>
        <w:sdt>
          <w:sdtPr>
            <w:rPr>
              <w:rStyle w:val="Formatvorlage42"/>
            </w:rPr>
            <w:id w:val="1858073839"/>
            <w:placeholder>
              <w:docPart w:val="AD2F25E7A4A44935842C32D9831CDAA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Englisch</w:t>
            </w:r>
          </w:p>
        </w:tc>
        <w:sdt>
          <w:sdtPr>
            <w:rPr>
              <w:rStyle w:val="Formatvorlage42"/>
            </w:rPr>
            <w:id w:val="1362639271"/>
            <w:placeholder>
              <w:docPart w:val="B829E3F8601E41EE96358C9FC03D5A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8B6965">
              <w:rPr>
                <w:sz w:val="20"/>
              </w:rPr>
              <w:t>Biologie</w:t>
            </w:r>
          </w:p>
        </w:tc>
        <w:sdt>
          <w:sdtPr>
            <w:rPr>
              <w:rStyle w:val="Formatvorlage42"/>
            </w:rPr>
            <w:id w:val="-1718271234"/>
            <w:placeholder>
              <w:docPart w:val="94A2854ACCE74918B41B52F2BB075D7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Mathematik</w:t>
            </w:r>
          </w:p>
        </w:tc>
        <w:sdt>
          <w:sdtPr>
            <w:rPr>
              <w:rStyle w:val="Formatvorlage42"/>
            </w:rPr>
            <w:id w:val="-522089304"/>
            <w:placeholder>
              <w:docPart w:val="E26F1D22783D4EEE8D40C93BE515FF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Musik</w:t>
            </w:r>
          </w:p>
        </w:tc>
        <w:sdt>
          <w:sdtPr>
            <w:rPr>
              <w:rStyle w:val="Formatvorlage42"/>
            </w:rPr>
            <w:id w:val="-1693908699"/>
            <w:placeholder>
              <w:docPart w:val="43DC48B2B1BE4B18A01FEE7CD501E99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-2024459530"/>
            <w:placeholder>
              <w:docPart w:val="64EBDE17898C46D7868C1DD0C05A40E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 w:rsidRPr="007520C3">
              <w:rPr>
                <w:sz w:val="20"/>
              </w:rPr>
              <w:t>Bildende Kunst</w:t>
            </w:r>
          </w:p>
        </w:tc>
        <w:sdt>
          <w:sdtPr>
            <w:rPr>
              <w:rStyle w:val="Formatvorlage42"/>
            </w:rPr>
            <w:id w:val="-1820342817"/>
            <w:placeholder>
              <w:docPart w:val="C420D692F4234771B0D8820C04810DA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hRule="exact"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 w:rsidRPr="00337F49">
              <w:rPr>
                <w:sz w:val="20"/>
              </w:rPr>
              <w:t>Geographie</w:t>
            </w:r>
          </w:p>
        </w:tc>
        <w:sdt>
          <w:sdtPr>
            <w:rPr>
              <w:rStyle w:val="Formatvorlage42"/>
            </w:rPr>
            <w:id w:val="512802057"/>
            <w:placeholder>
              <w:docPart w:val="79FBA545E38C4CFE9D464A6C5AA9CF8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ind w:left="-78"/>
              <w:rPr>
                <w:sz w:val="20"/>
              </w:rPr>
            </w:pPr>
            <w:r>
              <w:rPr>
                <w:sz w:val="20"/>
              </w:rPr>
              <w:t>Sport</w:t>
            </w:r>
          </w:p>
        </w:tc>
        <w:sdt>
          <w:sdtPr>
            <w:rPr>
              <w:rStyle w:val="Formatvorlage42"/>
            </w:rPr>
            <w:id w:val="418917569"/>
            <w:placeholder>
              <w:docPart w:val="B56D844A2C874E0BB9A9BFBBE1EDF6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rPr>
                <w:sz w:val="20"/>
              </w:rPr>
            </w:pPr>
            <w:r>
              <w:rPr>
                <w:sz w:val="20"/>
              </w:rPr>
              <w:t>Geschichte</w:t>
            </w:r>
          </w:p>
        </w:tc>
        <w:sdt>
          <w:sdtPr>
            <w:rPr>
              <w:rStyle w:val="Formatvorlage42"/>
            </w:rPr>
            <w:id w:val="991137443"/>
            <w:placeholder>
              <w:docPart w:val="E61B20F009FF45C6A5888E8FA4F6047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525315C6F17C4F0BB1F88CCBDA90121B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sz w:val="18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Pr="008B6965" w:rsidRDefault="006504E1" w:rsidP="00033B9F">
                <w:pPr>
                  <w:ind w:left="-78"/>
                  <w:rPr>
                    <w:sz w:val="20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1792395406"/>
            <w:placeholder>
              <w:docPart w:val="D57AC1A7D4FC4940B464AF8230D0236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F87C59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8B6965" w:rsidRDefault="00582B9F" w:rsidP="00033B9F">
            <w:pPr>
              <w:spacing w:line="269" w:lineRule="auto"/>
              <w:rPr>
                <w:sz w:val="20"/>
              </w:rPr>
            </w:pPr>
            <w:r w:rsidRPr="00337F49">
              <w:rPr>
                <w:sz w:val="20"/>
              </w:rPr>
              <w:t>Gemeinschaftskunde</w:t>
            </w:r>
          </w:p>
        </w:tc>
        <w:sdt>
          <w:sdtPr>
            <w:rPr>
              <w:rStyle w:val="Formatvorlage42"/>
            </w:rPr>
            <w:id w:val="-2008584364"/>
            <w:placeholder>
              <w:docPart w:val="7C015BA59FBB4435A71A4209FB78D2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sdt>
          <w:sdtPr>
            <w:rPr>
              <w:rStyle w:val="Formatvorlage127"/>
              <w:szCs w:val="16"/>
            </w:rPr>
            <w:id w:val="-600797502"/>
            <w:placeholder>
              <w:docPart w:val="D777242C286D45B59F16DED2A1076F35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Pr="00E03346" w:rsidRDefault="006504E1" w:rsidP="00033B9F">
                <w:pPr>
                  <w:spacing w:line="269" w:lineRule="auto"/>
                  <w:ind w:left="-78"/>
                  <w:rPr>
                    <w:sz w:val="16"/>
                    <w:szCs w:val="16"/>
                  </w:rPr>
                </w:pPr>
                <w:r>
                  <w:rPr>
                    <w:rStyle w:val="Formatvorlage127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Style w:val="Formatvorlage42"/>
            </w:rPr>
            <w:id w:val="-43144001"/>
            <w:placeholder>
              <w:docPart w:val="7B1E70455E19498D96D547B933A43819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</w:tr>
      <w:tr w:rsidR="00582B9F" w:rsidRPr="000B2623" w:rsidTr="0080613C">
        <w:trPr>
          <w:trHeight w:val="454"/>
          <w:jc w:val="center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622C32056DA84C55970C8E09F4844B39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</w:rPr>
            </w:sdtEndPr>
            <w:sdtContent>
              <w:p w:rsidR="00582B9F" w:rsidRPr="00C2558B" w:rsidRDefault="006504E1" w:rsidP="00033B9F">
                <w:pPr>
                  <w:spacing w:line="269" w:lineRule="auto"/>
                  <w:rPr>
                    <w:sz w:val="14"/>
                    <w:szCs w:val="14"/>
                  </w:rPr>
                </w:pPr>
                <w:r>
                  <w:rPr>
                    <w:rStyle w:val="Formatvorlage104"/>
                  </w:rPr>
                  <w:t>Wirtschaft / Berufs- und Studienorientierung</w:t>
                </w:r>
              </w:p>
            </w:sdtContent>
          </w:sdt>
        </w:tc>
        <w:sdt>
          <w:sdtPr>
            <w:rPr>
              <w:rStyle w:val="Formatvorlage42"/>
            </w:rPr>
            <w:id w:val="400947420"/>
            <w:placeholder>
              <w:docPart w:val="3A17BD1C57AC4DCE9185B8BBB1DBFCCC"/>
            </w:placeholder>
            <w:dropDownList>
              <w:listItem w:value="Wählen Sie ein Element aus."/>
              <w:listItem w:displayText="   " w:value="   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55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82B9F" w:rsidRDefault="006504E1"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pacing w:val="-3"/>
                <w:w w:val="108"/>
                <w:sz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/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spacing w:before="36"/>
              <w:ind w:right="-20"/>
              <w:rPr>
                <w:rFonts w:eastAsia="Arial"/>
                <w:b/>
                <w:sz w:val="22"/>
              </w:rPr>
            </w:pPr>
            <w:r w:rsidRPr="000B2623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2623">
              <w:rPr>
                <w:rFonts w:eastAsia="Arial"/>
                <w:b/>
                <w:w w:val="108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2623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2623">
              <w:rPr>
                <w:rFonts w:eastAsia="Arial"/>
                <w:b/>
                <w:w w:val="108"/>
                <w:sz w:val="22"/>
              </w:rPr>
              <w:t>e</w:t>
            </w:r>
            <w:r w:rsidRPr="000B2623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2"/>
                <w:sz w:val="22"/>
              </w:rPr>
              <w:t>a</w:t>
            </w:r>
            <w:r w:rsidRPr="000B2623">
              <w:rPr>
                <w:rFonts w:eastAsia="Arial"/>
                <w:b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/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0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g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ä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n</w:t>
            </w:r>
            <w:r w:rsidRPr="000B2623">
              <w:rPr>
                <w:rFonts w:eastAsia="Arial"/>
                <w:b/>
                <w:w w:val="109"/>
                <w:sz w:val="22"/>
              </w:rPr>
              <w:t>z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end</w:t>
            </w:r>
            <w:r w:rsidRPr="000B2623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2623">
              <w:rPr>
                <w:rFonts w:eastAsia="Arial"/>
                <w:b/>
                <w:w w:val="109"/>
                <w:sz w:val="22"/>
              </w:rPr>
              <w:t>n</w:t>
            </w:r>
            <w:r w:rsidRPr="000B2623">
              <w:rPr>
                <w:rFonts w:ascii="Times New Roman" w:eastAsia="Times New Roman" w:hAnsi="Times New Roman" w:cs="Times New Roman"/>
                <w:b/>
                <w:spacing w:val="24"/>
                <w:w w:val="109"/>
                <w:sz w:val="22"/>
              </w:rPr>
              <w:t xml:space="preserve"> </w:t>
            </w:r>
            <w:r w:rsidRPr="000B2623">
              <w:rPr>
                <w:rFonts w:eastAsia="Arial"/>
                <w:b/>
                <w:spacing w:val="-9"/>
                <w:w w:val="111"/>
                <w:sz w:val="22"/>
              </w:rPr>
              <w:t>A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ng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bo</w:t>
            </w:r>
            <w:r w:rsidRPr="000B2623">
              <w:rPr>
                <w:rFonts w:eastAsia="Arial"/>
                <w:b/>
                <w:spacing w:val="2"/>
                <w:w w:val="123"/>
                <w:sz w:val="22"/>
              </w:rPr>
              <w:t>t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RPr="006F4481" w:rsidTr="00E94610">
        <w:trPr>
          <w:trHeight w:hRule="exact" w:val="851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2B9F" w:rsidRPr="006F4481" w:rsidRDefault="00057393" w:rsidP="00E94610">
            <w:pPr>
              <w:spacing w:before="6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504E1">
              <w:rPr>
                <w:noProof/>
                <w:sz w:val="22"/>
              </w:rPr>
              <w:t>${ags}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582B9F" w:rsidRPr="000B2623" w:rsidTr="00E94610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0B2623" w:rsidRDefault="00582B9F" w:rsidP="00076BD9">
            <w:pPr>
              <w:rPr>
                <w:b/>
              </w:rPr>
            </w:pPr>
            <w:r w:rsidRPr="000B2623">
              <w:rPr>
                <w:rFonts w:eastAsia="Arial"/>
                <w:b/>
                <w:w w:val="111"/>
                <w:sz w:val="22"/>
              </w:rPr>
              <w:t>B</w:t>
            </w:r>
            <w:r w:rsidRPr="000B2623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2623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2623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2623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2623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582B9F" w:rsidTr="00E94610">
        <w:trPr>
          <w:trHeight w:hRule="exact" w:val="2835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82B9F" w:rsidRDefault="00582B9F" w:rsidP="00E94610">
            <w:pPr>
              <w:spacing w:beforeLines="60" w:before="144"/>
              <w:rPr>
                <w:rStyle w:val="Formatvorlage67"/>
              </w:rPr>
            </w:pPr>
            <w:r>
              <w:rPr>
                <w:rStyle w:val="Formatvorlage21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2"/>
            <w:r>
              <w:rPr>
                <w:rStyle w:val="Formatvorlage21"/>
                <w:szCs w:val="20"/>
              </w:rPr>
              <w:instrText xml:space="preserve"> FORMTEXT </w:instrText>
            </w:r>
            <w:r>
              <w:rPr>
                <w:rStyle w:val="Formatvorlage21"/>
                <w:szCs w:val="20"/>
              </w:rPr>
            </w:r>
            <w:r>
              <w:rPr>
                <w:rStyle w:val="Formatvorlage21"/>
                <w:szCs w:val="20"/>
              </w:rPr>
              <w:fldChar w:fldCharType="separate"/>
            </w:r>
            <w:r w:rsidR="006504E1">
              <w:rPr>
                <w:rStyle w:val="Formatvorlage21"/>
                <w:noProof/>
                <w:szCs w:val="20"/>
              </w:rPr>
              <w:t>${name}</w:t>
            </w:r>
            <w:r>
              <w:rPr>
                <w:rStyle w:val="Formatvorlage21"/>
                <w:szCs w:val="20"/>
              </w:rPr>
              <w:fldChar w:fldCharType="end"/>
            </w:r>
            <w:bookmarkEnd w:id="6"/>
            <w:r w:rsidRPr="005A0475">
              <w:rPr>
                <w:rStyle w:val="Formatvorlage21"/>
                <w:szCs w:val="20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55C6749E907943BAAFC47E8793FA3492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  <w:sz w:val="20"/>
                  <w:szCs w:val="20"/>
                </w:rPr>
              </w:sdtEndPr>
              <w:sdtContent>
                <w:r w:rsidR="006504E1">
                  <w:rPr>
                    <w:rStyle w:val="Formatvorlage69"/>
                  </w:rPr>
                  <w:t>${focus}</w:t>
                </w:r>
              </w:sdtContent>
            </w:sdt>
            <w:r>
              <w:rPr>
                <w:rStyle w:val="Formatvorlage67"/>
              </w:rPr>
              <w:t xml:space="preserve"> Das Ziel des Bildungsgangs </w:t>
            </w:r>
            <w:r w:rsidRPr="00F320F6">
              <w:rPr>
                <w:rStyle w:val="Formatvorlage67"/>
              </w:rPr>
              <w:t xml:space="preserve">Förderschwerpunkt </w:t>
            </w:r>
            <w:sdt>
              <w:sdtPr>
                <w:rPr>
                  <w:rStyle w:val="Formatvorlage71"/>
                </w:rPr>
                <w:id w:val="-472602406"/>
                <w:placeholder>
                  <w:docPart w:val="25F562D561574B0D839CC5A5EC2D73CD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6504E1">
                  <w:rPr>
                    <w:rStyle w:val="Formatvorlage71"/>
                  </w:rPr>
                  <w:t>${</w:t>
                </w:r>
                <w:proofErr w:type="spellStart"/>
                <w:r w:rsidR="006504E1">
                  <w:rPr>
                    <w:rStyle w:val="Formatvorlage71"/>
                  </w:rPr>
                  <w:t>focus</w:t>
                </w:r>
                <w:proofErr w:type="spellEnd"/>
                <w:r w:rsidR="006504E1">
                  <w:rPr>
                    <w:rStyle w:val="Formatvorlage71"/>
                  </w:rPr>
                  <w:t>}</w:t>
                </w:r>
              </w:sdtContent>
            </w:sdt>
            <w:r>
              <w:rPr>
                <w:rStyle w:val="Formatvorlage67"/>
              </w:rPr>
              <w:t xml:space="preserve"> wurde erreicht.</w:t>
            </w:r>
          </w:p>
          <w:p w:rsidR="00582B9F" w:rsidRPr="00F320F6" w:rsidRDefault="00582B9F" w:rsidP="00E94610">
            <w:pPr>
              <w:spacing w:beforeLines="60" w:before="144" w:after="120"/>
              <w:rPr>
                <w:rStyle w:val="Formatvorlage67"/>
              </w:rPr>
            </w:pPr>
            <w:r w:rsidRPr="00F04834">
              <w:rPr>
                <w:rStyle w:val="Formatvorlage67"/>
                <w:sz w:val="20"/>
              </w:rPr>
              <w:t>(Verbalberurteilung siehe Beiblatt)</w:t>
            </w:r>
          </w:p>
          <w:p w:rsidR="00582B9F" w:rsidRPr="00080059" w:rsidRDefault="00582B9F" w:rsidP="00E94610">
            <w:pPr>
              <w:spacing w:beforeLines="60" w:before="144"/>
              <w:rPr>
                <w:sz w:val="20"/>
                <w:szCs w:val="20"/>
              </w:rPr>
            </w:pPr>
            <w:r w:rsidRPr="00F0483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7" w:name="Text13"/>
            <w:r w:rsidRPr="00F04834">
              <w:rPr>
                <w:rStyle w:val="Formatvorlage67"/>
              </w:rPr>
              <w:instrText xml:space="preserve"> FORMTEXT </w:instrText>
            </w:r>
            <w:r w:rsidRPr="00F04834">
              <w:rPr>
                <w:rStyle w:val="Formatvorlage67"/>
              </w:rPr>
            </w:r>
            <w:r w:rsidRPr="00F04834">
              <w:rPr>
                <w:rStyle w:val="Formatvorlage67"/>
              </w:rPr>
              <w:fldChar w:fldCharType="separate"/>
            </w:r>
            <w:r w:rsidR="006504E1">
              <w:rPr>
                <w:rStyle w:val="Formatvorlage67"/>
                <w:noProof/>
              </w:rPr>
              <w:t>${comments_short}</w:t>
            </w:r>
            <w:r w:rsidRPr="00F04834">
              <w:rPr>
                <w:rStyle w:val="Formatvorlage67"/>
              </w:rPr>
              <w:fldChar w:fldCharType="end"/>
            </w:r>
            <w:bookmarkEnd w:id="7"/>
          </w:p>
        </w:tc>
      </w:tr>
      <w:tr w:rsidR="00582B9F" w:rsidTr="00E2695D">
        <w:trPr>
          <w:trHeight w:hRule="exact" w:val="454"/>
          <w:jc w:val="center"/>
        </w:trPr>
        <w:tc>
          <w:tcPr>
            <w:tcW w:w="32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Pr="00E94610" w:rsidRDefault="00582B9F" w:rsidP="00E94610">
            <w:pPr>
              <w:rPr>
                <w:sz w:val="22"/>
              </w:rPr>
            </w:pPr>
            <w:r w:rsidRPr="00E94610">
              <w:rPr>
                <w:rFonts w:eastAsia="Arial"/>
                <w:w w:val="102"/>
                <w:sz w:val="22"/>
              </w:rPr>
              <w:t>D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E94610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E94610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E94610">
              <w:rPr>
                <w:rFonts w:eastAsia="Arial"/>
                <w:w w:val="102"/>
                <w:sz w:val="22"/>
              </w:rPr>
              <w:t>m</w:t>
            </w:r>
            <w:bookmarkStart w:id="8" w:name="Text11"/>
            <w:r w:rsidRPr="00E94610">
              <w:rPr>
                <w:rFonts w:eastAsia="Arial"/>
                <w:w w:val="102"/>
                <w:sz w:val="22"/>
              </w:rPr>
              <w:t xml:space="preserve">: </w:t>
            </w:r>
            <w:r w:rsidRPr="00E94610">
              <w:rPr>
                <w:rFonts w:eastAsia="Arial"/>
                <w:w w:val="102"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7"/>
            <w:r w:rsidRPr="00E94610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Pr="00E94610">
              <w:rPr>
                <w:rFonts w:eastAsia="Arial"/>
                <w:w w:val="102"/>
                <w:sz w:val="22"/>
              </w:rPr>
            </w:r>
            <w:r w:rsidRPr="00E94610">
              <w:rPr>
                <w:rFonts w:eastAsia="Arial"/>
                <w:w w:val="102"/>
                <w:sz w:val="22"/>
              </w:rPr>
              <w:fldChar w:fldCharType="separate"/>
            </w:r>
            <w:r w:rsidR="006504E1">
              <w:rPr>
                <w:rFonts w:eastAsia="Arial"/>
                <w:noProof/>
                <w:w w:val="102"/>
                <w:sz w:val="22"/>
              </w:rPr>
              <w:t>${certda}</w:t>
            </w:r>
            <w:r w:rsidRPr="00E94610">
              <w:rPr>
                <w:rFonts w:eastAsia="Arial"/>
                <w:w w:val="102"/>
                <w:sz w:val="22"/>
              </w:rPr>
              <w:fldChar w:fldCharType="end"/>
            </w:r>
            <w:bookmarkEnd w:id="9"/>
          </w:p>
        </w:tc>
        <w:bookmarkEnd w:id="8"/>
        <w:tc>
          <w:tcPr>
            <w:tcW w:w="184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82B9F" w:rsidRPr="002D434F" w:rsidRDefault="00582B9F" w:rsidP="00AA7256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582B9F" w:rsidRPr="007E05A7" w:rsidRDefault="00582B9F" w:rsidP="00AA7256">
            <w:pPr>
              <w:jc w:val="center"/>
              <w:rPr>
                <w:sz w:val="22"/>
              </w:rPr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2B9F" w:rsidRDefault="00582B9F" w:rsidP="000850DB"/>
        </w:tc>
      </w:tr>
      <w:tr w:rsidR="00582B9F" w:rsidTr="00E2695D">
        <w:trPr>
          <w:trHeight w:hRule="exact" w:val="454"/>
          <w:jc w:val="center"/>
        </w:trPr>
        <w:tc>
          <w:tcPr>
            <w:tcW w:w="32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2B9F" w:rsidRPr="00E94610" w:rsidRDefault="00582B9F" w:rsidP="0044650F"/>
        </w:tc>
        <w:tc>
          <w:tcPr>
            <w:tcW w:w="1841" w:type="dxa"/>
            <w:vMerge/>
            <w:tcBorders>
              <w:left w:val="nil"/>
              <w:right w:val="nil"/>
            </w:tcBorders>
            <w:vAlign w:val="center"/>
          </w:tcPr>
          <w:p w:rsidR="00582B9F" w:rsidRDefault="00582B9F" w:rsidP="002D434F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2B9F" w:rsidRDefault="00582B9F" w:rsidP="003F4608">
            <w:pPr>
              <w:jc w:val="center"/>
            </w:pPr>
          </w:p>
        </w:tc>
      </w:tr>
      <w:tr w:rsidR="00582B9F" w:rsidTr="00E2695D">
        <w:trPr>
          <w:trHeight w:val="284"/>
          <w:jc w:val="center"/>
        </w:trPr>
        <w:tc>
          <w:tcPr>
            <w:tcW w:w="326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E94610" w:rsidRDefault="00582B9F" w:rsidP="00E94610">
            <w:pPr>
              <w:jc w:val="center"/>
            </w:pP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5"/>
            <w:r w:rsidRPr="00E94610">
              <w:rPr>
                <w:rFonts w:eastAsia="Arial"/>
                <w:w w:val="103"/>
                <w:sz w:val="18"/>
                <w:szCs w:val="16"/>
              </w:rPr>
              <w:instrText xml:space="preserve"> FORMTEXT </w:instrText>
            </w:r>
            <w:r w:rsidRPr="00E94610">
              <w:rPr>
                <w:rFonts w:eastAsia="Arial"/>
                <w:w w:val="103"/>
                <w:sz w:val="18"/>
                <w:szCs w:val="16"/>
              </w:rPr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separate"/>
            </w:r>
            <w:r w:rsidRPr="00E94610">
              <w:rPr>
                <w:rFonts w:eastAsia="Arial"/>
                <w:noProof/>
                <w:w w:val="103"/>
                <w:sz w:val="18"/>
                <w:szCs w:val="16"/>
              </w:rPr>
              <w:t>Name</w:t>
            </w:r>
            <w:r w:rsidRPr="00E94610">
              <w:rPr>
                <w:rFonts w:eastAsia="Arial"/>
                <w:w w:val="103"/>
                <w:sz w:val="18"/>
                <w:szCs w:val="16"/>
              </w:rPr>
              <w:fldChar w:fldCharType="end"/>
            </w:r>
            <w:bookmarkEnd w:id="10"/>
            <w:r w:rsidRPr="00E94610">
              <w:rPr>
                <w:rFonts w:eastAsia="Arial"/>
                <w:w w:val="103"/>
                <w:sz w:val="18"/>
                <w:szCs w:val="16"/>
              </w:rPr>
              <w:t>,</w:t>
            </w:r>
            <w:r w:rsidRPr="00E94610">
              <w:rPr>
                <w:rFonts w:eastAsia="Arial"/>
                <w:w w:val="103"/>
                <w:sz w:val="16"/>
                <w:szCs w:val="16"/>
              </w:rPr>
              <w:t xml:space="preserve"> </w:t>
            </w:r>
            <w:sdt>
              <w:sdtPr>
                <w:rPr>
                  <w:rStyle w:val="Formatvorlage72"/>
                </w:rPr>
                <w:id w:val="2119023501"/>
                <w:placeholder>
                  <w:docPart w:val="6C2AFDEB957F4FF6992A701FF24DC486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eastAsia="Arial"/>
                  <w:w w:val="103"/>
                  <w:sz w:val="16"/>
                  <w:szCs w:val="16"/>
                </w:rPr>
              </w:sdtEndPr>
              <w:sdtContent>
                <w:r w:rsidRPr="00E94610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  <w:tc>
          <w:tcPr>
            <w:tcW w:w="1841" w:type="dxa"/>
            <w:vMerge/>
            <w:tcBorders>
              <w:left w:val="nil"/>
              <w:bottom w:val="nil"/>
              <w:right w:val="nil"/>
            </w:tcBorders>
          </w:tcPr>
          <w:p w:rsidR="00582B9F" w:rsidRDefault="00582B9F" w:rsidP="00E94610">
            <w:pPr>
              <w:jc w:val="center"/>
            </w:pP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2B9F" w:rsidRPr="002D434F" w:rsidRDefault="00582B9F" w:rsidP="00E94610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6"/>
            <w:r>
              <w:rPr>
                <w:sz w:val="18"/>
                <w:szCs w:val="16"/>
              </w:rPr>
              <w:instrText xml:space="preserve"> FORMTEXT </w:instrText>
            </w:r>
            <w:r>
              <w:rPr>
                <w:sz w:val="18"/>
                <w:szCs w:val="16"/>
              </w:rPr>
            </w:r>
            <w:r>
              <w:rPr>
                <w:sz w:val="18"/>
                <w:szCs w:val="16"/>
              </w:rPr>
              <w:fldChar w:fldCharType="separate"/>
            </w:r>
            <w:r>
              <w:rPr>
                <w:noProof/>
                <w:sz w:val="18"/>
                <w:szCs w:val="16"/>
              </w:rPr>
              <w:t>Name</w:t>
            </w:r>
            <w:r>
              <w:rPr>
                <w:sz w:val="18"/>
                <w:szCs w:val="16"/>
              </w:rPr>
              <w:fldChar w:fldCharType="end"/>
            </w:r>
            <w:bookmarkEnd w:id="11"/>
            <w:r>
              <w:rPr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3"/>
                </w:rPr>
                <w:id w:val="968638832"/>
                <w:placeholder>
                  <w:docPart w:val="6C2AFDEB957F4FF6992A701FF24DC486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sz w:val="24"/>
                  <w:szCs w:val="16"/>
                </w:rPr>
              </w:sdtEndPr>
              <w:sdtContent>
                <w:r w:rsidR="00057393" w:rsidRPr="00E94610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</w:tr>
    </w:tbl>
    <w:p w:rsidR="00747ADE" w:rsidRPr="000850DB" w:rsidRDefault="00747ADE" w:rsidP="0044650F">
      <w:pPr>
        <w:rPr>
          <w:sz w:val="20"/>
        </w:rPr>
      </w:pPr>
    </w:p>
    <w:p w:rsidR="0080613C" w:rsidRDefault="00F0608C" w:rsidP="0080613C">
      <w:pPr>
        <w:spacing w:line="180" w:lineRule="exact"/>
        <w:ind w:left="-567"/>
        <w:rPr>
          <w:rFonts w:eastAsia="Arial"/>
          <w:i/>
          <w:sz w:val="14"/>
          <w:szCs w:val="12"/>
        </w:rPr>
      </w:pPr>
      <w:r w:rsidRPr="000850DB">
        <w:rPr>
          <w:rFonts w:eastAsia="Arial"/>
          <w:i/>
          <w:sz w:val="14"/>
          <w:szCs w:val="12"/>
        </w:rPr>
        <w:t>N</w:t>
      </w:r>
      <w:r w:rsidRPr="000850DB">
        <w:rPr>
          <w:rFonts w:eastAsia="Arial"/>
          <w:i/>
          <w:spacing w:val="1"/>
          <w:sz w:val="14"/>
          <w:szCs w:val="12"/>
        </w:rPr>
        <w:t>o</w:t>
      </w:r>
      <w:r w:rsidRPr="000850DB">
        <w:rPr>
          <w:rFonts w:eastAsia="Arial"/>
          <w:i/>
          <w:sz w:val="14"/>
          <w:szCs w:val="12"/>
        </w:rPr>
        <w:t>t</w:t>
      </w:r>
      <w:r w:rsidRPr="000850DB">
        <w:rPr>
          <w:rFonts w:eastAsia="Arial"/>
          <w:i/>
          <w:spacing w:val="1"/>
          <w:sz w:val="14"/>
          <w:szCs w:val="12"/>
        </w:rPr>
        <w:t>en</w:t>
      </w:r>
      <w:r w:rsidRPr="000850DB">
        <w:rPr>
          <w:rFonts w:eastAsia="Arial"/>
          <w:i/>
          <w:sz w:val="14"/>
          <w:szCs w:val="12"/>
        </w:rPr>
        <w:t>st</w:t>
      </w:r>
      <w:r w:rsidRPr="000850DB">
        <w:rPr>
          <w:rFonts w:eastAsia="Arial"/>
          <w:i/>
          <w:spacing w:val="1"/>
          <w:sz w:val="14"/>
          <w:szCs w:val="12"/>
        </w:rPr>
        <w:t>u</w:t>
      </w:r>
      <w:r w:rsidRPr="000850DB">
        <w:rPr>
          <w:rFonts w:eastAsia="Arial"/>
          <w:i/>
          <w:sz w:val="14"/>
          <w:szCs w:val="12"/>
        </w:rPr>
        <w:t>f</w:t>
      </w:r>
      <w:r w:rsidRPr="000850DB">
        <w:rPr>
          <w:rFonts w:eastAsia="Arial"/>
          <w:i/>
          <w:spacing w:val="1"/>
          <w:sz w:val="14"/>
          <w:szCs w:val="12"/>
        </w:rPr>
        <w:t>e</w:t>
      </w:r>
      <w:r w:rsidRPr="000850DB">
        <w:rPr>
          <w:rFonts w:eastAsia="Arial"/>
          <w:i/>
          <w:sz w:val="14"/>
          <w:szCs w:val="12"/>
        </w:rPr>
        <w:t>n</w:t>
      </w:r>
    </w:p>
    <w:p w:rsidR="008E1881" w:rsidRDefault="0080613C" w:rsidP="00FE3353">
      <w:pPr>
        <w:spacing w:line="180" w:lineRule="exact"/>
        <w:ind w:left="-567"/>
        <w:rPr>
          <w:rFonts w:eastAsia="Arial"/>
          <w:b/>
          <w:szCs w:val="24"/>
        </w:rPr>
      </w:pPr>
      <w:r>
        <w:rPr>
          <w:rFonts w:eastAsia="Arial"/>
          <w:i/>
          <w:sz w:val="14"/>
          <w:szCs w:val="12"/>
        </w:rPr>
        <w:t>Leistungen in den einzelnen Fächern</w:t>
      </w:r>
      <w:r w:rsidR="00F0608C" w:rsidRPr="000850DB">
        <w:rPr>
          <w:rFonts w:eastAsia="Arial"/>
          <w:i/>
          <w:sz w:val="14"/>
          <w:szCs w:val="12"/>
        </w:rPr>
        <w:t>:</w:t>
      </w:r>
      <w:r w:rsidR="00F0608C" w:rsidRPr="000850DB">
        <w:rPr>
          <w:rFonts w:eastAsia="Arial"/>
          <w:i/>
          <w:sz w:val="14"/>
          <w:szCs w:val="12"/>
        </w:rPr>
        <w:tab/>
      </w:r>
      <w:r w:rsidR="00F0608C" w:rsidRPr="000850DB">
        <w:rPr>
          <w:rFonts w:eastAsia="Arial"/>
          <w:i/>
          <w:sz w:val="14"/>
          <w:szCs w:val="12"/>
        </w:rPr>
        <w:tab/>
      </w:r>
      <w:r w:rsidR="00F0608C" w:rsidRPr="000850DB">
        <w:rPr>
          <w:rFonts w:eastAsia="Arial"/>
          <w:i/>
          <w:spacing w:val="2"/>
          <w:sz w:val="14"/>
          <w:szCs w:val="12"/>
        </w:rPr>
        <w:t>s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1"/>
          <w:sz w:val="14"/>
          <w:szCs w:val="12"/>
        </w:rPr>
        <w:t>h</w:t>
      </w:r>
      <w:r w:rsidR="00F0608C" w:rsidRPr="000850DB">
        <w:rPr>
          <w:rFonts w:eastAsia="Arial"/>
          <w:i/>
          <w:sz w:val="14"/>
          <w:szCs w:val="12"/>
        </w:rPr>
        <w:t>r</w:t>
      </w:r>
      <w:r w:rsidR="00F0608C" w:rsidRPr="000850DB">
        <w:rPr>
          <w:rFonts w:ascii="Times New Roman" w:eastAsia="Times New Roman" w:hAnsi="Times New Roman" w:cs="Times New Roman"/>
          <w:i/>
          <w:spacing w:val="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</w:t>
      </w:r>
      <w:r w:rsidR="00F0608C" w:rsidRPr="000850DB">
        <w:rPr>
          <w:rFonts w:eastAsia="Arial"/>
          <w:i/>
          <w:spacing w:val="-2"/>
          <w:sz w:val="14"/>
          <w:szCs w:val="12"/>
        </w:rPr>
        <w:t>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1)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gu</w:t>
      </w:r>
      <w:r w:rsidR="00F0608C" w:rsidRPr="000850DB">
        <w:rPr>
          <w:rFonts w:eastAsia="Arial"/>
          <w:i/>
          <w:sz w:val="14"/>
          <w:szCs w:val="12"/>
        </w:rPr>
        <w:t>t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</w:t>
      </w:r>
      <w:r w:rsidR="00F0608C" w:rsidRPr="000850DB">
        <w:rPr>
          <w:rFonts w:eastAsia="Arial"/>
          <w:i/>
          <w:spacing w:val="-2"/>
          <w:sz w:val="14"/>
          <w:szCs w:val="12"/>
        </w:rPr>
        <w:t>2</w:t>
      </w:r>
      <w:r w:rsidR="00F0608C" w:rsidRPr="000850DB">
        <w:rPr>
          <w:rFonts w:eastAsia="Arial"/>
          <w:i/>
          <w:spacing w:val="1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be</w:t>
      </w:r>
      <w:r w:rsidR="00F0608C" w:rsidRPr="000850DB">
        <w:rPr>
          <w:rFonts w:eastAsia="Arial"/>
          <w:i/>
          <w:sz w:val="14"/>
          <w:szCs w:val="12"/>
        </w:rPr>
        <w:t>f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z w:val="14"/>
          <w:szCs w:val="12"/>
        </w:rPr>
        <w:t>i</w:t>
      </w:r>
      <w:r w:rsidR="00F0608C" w:rsidRPr="000850DB">
        <w:rPr>
          <w:rFonts w:eastAsia="Arial"/>
          <w:i/>
          <w:spacing w:val="1"/>
          <w:sz w:val="14"/>
          <w:szCs w:val="12"/>
        </w:rPr>
        <w:t>e</w:t>
      </w:r>
      <w:r w:rsidR="00F0608C" w:rsidRPr="000850DB">
        <w:rPr>
          <w:rFonts w:eastAsia="Arial"/>
          <w:i/>
          <w:spacing w:val="-2"/>
          <w:sz w:val="14"/>
          <w:szCs w:val="12"/>
        </w:rPr>
        <w:t>d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3)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au</w:t>
      </w:r>
      <w:r w:rsidR="00F0608C" w:rsidRPr="000850DB">
        <w:rPr>
          <w:rFonts w:eastAsia="Arial"/>
          <w:i/>
          <w:sz w:val="14"/>
          <w:szCs w:val="12"/>
        </w:rPr>
        <w:t>s</w:t>
      </w:r>
      <w:r w:rsidR="00F0608C" w:rsidRPr="000850DB">
        <w:rPr>
          <w:rFonts w:eastAsia="Arial"/>
          <w:i/>
          <w:spacing w:val="1"/>
          <w:sz w:val="14"/>
          <w:szCs w:val="12"/>
        </w:rPr>
        <w:t>r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i</w:t>
      </w:r>
      <w:r w:rsidR="00F0608C" w:rsidRPr="000850DB">
        <w:rPr>
          <w:rFonts w:eastAsia="Arial"/>
          <w:i/>
          <w:sz w:val="14"/>
          <w:szCs w:val="12"/>
        </w:rPr>
        <w:t>c</w:t>
      </w:r>
      <w:r w:rsidR="00F0608C" w:rsidRPr="000850DB">
        <w:rPr>
          <w:rFonts w:eastAsia="Arial"/>
          <w:i/>
          <w:spacing w:val="1"/>
          <w:sz w:val="14"/>
          <w:szCs w:val="12"/>
        </w:rPr>
        <w:t>he</w:t>
      </w:r>
      <w:r w:rsidR="00F0608C" w:rsidRPr="000850DB">
        <w:rPr>
          <w:rFonts w:eastAsia="Arial"/>
          <w:i/>
          <w:spacing w:val="-2"/>
          <w:sz w:val="14"/>
          <w:szCs w:val="12"/>
        </w:rPr>
        <w:t>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2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(4</w:t>
      </w:r>
      <w:r w:rsidR="00F0608C" w:rsidRPr="000850DB">
        <w:rPr>
          <w:rFonts w:eastAsia="Arial"/>
          <w:i/>
          <w:spacing w:val="-2"/>
          <w:sz w:val="14"/>
          <w:szCs w:val="12"/>
        </w:rPr>
        <w:t>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5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mang</w:t>
      </w:r>
      <w:r w:rsidR="00F0608C" w:rsidRPr="000850DB">
        <w:rPr>
          <w:rFonts w:eastAsia="Arial"/>
          <w:i/>
          <w:spacing w:val="-2"/>
          <w:sz w:val="14"/>
          <w:szCs w:val="12"/>
        </w:rPr>
        <w:t>e</w:t>
      </w:r>
      <w:r w:rsidR="00F0608C" w:rsidRPr="000850DB">
        <w:rPr>
          <w:rFonts w:eastAsia="Arial"/>
          <w:i/>
          <w:spacing w:val="2"/>
          <w:sz w:val="14"/>
          <w:szCs w:val="12"/>
        </w:rPr>
        <w:t>l</w:t>
      </w:r>
      <w:r w:rsidR="00F0608C" w:rsidRPr="000850DB">
        <w:rPr>
          <w:rFonts w:eastAsia="Arial"/>
          <w:i/>
          <w:spacing w:val="-2"/>
          <w:sz w:val="14"/>
          <w:szCs w:val="12"/>
        </w:rPr>
        <w:t>h</w:t>
      </w:r>
      <w:r w:rsidR="00F0608C" w:rsidRPr="000850DB">
        <w:rPr>
          <w:rFonts w:eastAsia="Arial"/>
          <w:i/>
          <w:spacing w:val="1"/>
          <w:sz w:val="14"/>
          <w:szCs w:val="12"/>
        </w:rPr>
        <w:t>a</w:t>
      </w:r>
      <w:r w:rsidR="00F0608C" w:rsidRPr="000850DB">
        <w:rPr>
          <w:rFonts w:eastAsia="Arial"/>
          <w:i/>
          <w:sz w:val="14"/>
          <w:szCs w:val="12"/>
        </w:rPr>
        <w:t>ft</w:t>
      </w:r>
      <w:r w:rsidR="00F0608C" w:rsidRPr="000850DB">
        <w:rPr>
          <w:rFonts w:ascii="Times New Roman" w:eastAsia="Times New Roman" w:hAnsi="Times New Roman" w:cs="Times New Roman"/>
          <w:i/>
          <w:spacing w:val="1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5)</w:t>
      </w:r>
      <w:r w:rsidR="00F0608C" w:rsidRPr="000850DB">
        <w:rPr>
          <w:rFonts w:eastAsia="Arial"/>
          <w:i/>
          <w:sz w:val="14"/>
          <w:szCs w:val="12"/>
        </w:rPr>
        <w:t>,</w:t>
      </w:r>
      <w:r w:rsidR="00F0608C" w:rsidRPr="000850DB">
        <w:rPr>
          <w:rFonts w:ascii="Times New Roman" w:eastAsia="Times New Roman" w:hAnsi="Times New Roman" w:cs="Times New Roman"/>
          <w:i/>
          <w:spacing w:val="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1"/>
          <w:sz w:val="14"/>
          <w:szCs w:val="12"/>
        </w:rPr>
        <w:t>un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enü</w:t>
      </w:r>
      <w:r w:rsidR="00F0608C" w:rsidRPr="000850DB">
        <w:rPr>
          <w:rFonts w:eastAsia="Arial"/>
          <w:i/>
          <w:spacing w:val="-2"/>
          <w:sz w:val="14"/>
          <w:szCs w:val="12"/>
        </w:rPr>
        <w:t>g</w:t>
      </w:r>
      <w:r w:rsidR="00F0608C" w:rsidRPr="000850DB">
        <w:rPr>
          <w:rFonts w:eastAsia="Arial"/>
          <w:i/>
          <w:spacing w:val="1"/>
          <w:sz w:val="14"/>
          <w:szCs w:val="12"/>
        </w:rPr>
        <w:t>en</w:t>
      </w:r>
      <w:r w:rsidR="00F0608C" w:rsidRPr="000850DB">
        <w:rPr>
          <w:rFonts w:eastAsia="Arial"/>
          <w:i/>
          <w:sz w:val="14"/>
          <w:szCs w:val="12"/>
        </w:rPr>
        <w:t>d</w:t>
      </w:r>
      <w:r w:rsidR="00F0608C" w:rsidRPr="000850DB">
        <w:rPr>
          <w:rFonts w:ascii="Times New Roman" w:eastAsia="Times New Roman" w:hAnsi="Times New Roman" w:cs="Times New Roman"/>
          <w:i/>
          <w:spacing w:val="-3"/>
          <w:sz w:val="14"/>
          <w:szCs w:val="12"/>
        </w:rPr>
        <w:t xml:space="preserve"> </w:t>
      </w:r>
      <w:r w:rsidR="00F0608C" w:rsidRPr="000850DB">
        <w:rPr>
          <w:rFonts w:eastAsia="Arial"/>
          <w:i/>
          <w:spacing w:val="-2"/>
          <w:sz w:val="14"/>
          <w:szCs w:val="12"/>
        </w:rPr>
        <w:t>(</w:t>
      </w:r>
      <w:r w:rsidR="00F0608C" w:rsidRPr="000850DB">
        <w:rPr>
          <w:rFonts w:eastAsia="Arial"/>
          <w:i/>
          <w:spacing w:val="1"/>
          <w:sz w:val="14"/>
          <w:szCs w:val="12"/>
        </w:rPr>
        <w:t>6</w:t>
      </w:r>
      <w:r w:rsidR="00F0608C" w:rsidRPr="000850DB">
        <w:rPr>
          <w:rFonts w:eastAsia="Arial"/>
          <w:i/>
          <w:sz w:val="14"/>
          <w:szCs w:val="12"/>
        </w:rPr>
        <w:t>)</w:t>
      </w:r>
    </w:p>
    <w:sectPr w:rsidR="008E1881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DCC" w:rsidRDefault="00AC4DCC" w:rsidP="001E03DE">
      <w:r>
        <w:separator/>
      </w:r>
    </w:p>
  </w:endnote>
  <w:endnote w:type="continuationSeparator" w:id="0">
    <w:p w:rsidR="00AC4DCC" w:rsidRDefault="00AC4DC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DCC" w:rsidRDefault="00AC4DCC" w:rsidP="001E03DE">
      <w:r>
        <w:separator/>
      </w:r>
    </w:p>
  </w:footnote>
  <w:footnote w:type="continuationSeparator" w:id="0">
    <w:p w:rsidR="00AC4DCC" w:rsidRDefault="00AC4DC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4"/>
    <w:rsid w:val="00057393"/>
    <w:rsid w:val="00057CF8"/>
    <w:rsid w:val="000741E9"/>
    <w:rsid w:val="00076BD9"/>
    <w:rsid w:val="00080059"/>
    <w:rsid w:val="000850DB"/>
    <w:rsid w:val="000A510C"/>
    <w:rsid w:val="000B2623"/>
    <w:rsid w:val="000D449A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D434F"/>
    <w:rsid w:val="00330860"/>
    <w:rsid w:val="003A1654"/>
    <w:rsid w:val="003A2366"/>
    <w:rsid w:val="003F4608"/>
    <w:rsid w:val="00407A41"/>
    <w:rsid w:val="00416CDD"/>
    <w:rsid w:val="00421E52"/>
    <w:rsid w:val="0044650F"/>
    <w:rsid w:val="0046436C"/>
    <w:rsid w:val="00473366"/>
    <w:rsid w:val="004961B4"/>
    <w:rsid w:val="00497218"/>
    <w:rsid w:val="004D24D9"/>
    <w:rsid w:val="004E77FA"/>
    <w:rsid w:val="004F4FEA"/>
    <w:rsid w:val="00515D17"/>
    <w:rsid w:val="00541053"/>
    <w:rsid w:val="00541839"/>
    <w:rsid w:val="00564767"/>
    <w:rsid w:val="00582B9F"/>
    <w:rsid w:val="005A0475"/>
    <w:rsid w:val="005E6531"/>
    <w:rsid w:val="005F7404"/>
    <w:rsid w:val="00643C5B"/>
    <w:rsid w:val="006504E1"/>
    <w:rsid w:val="006A1AFD"/>
    <w:rsid w:val="006B7969"/>
    <w:rsid w:val="006E17B1"/>
    <w:rsid w:val="006F4481"/>
    <w:rsid w:val="00747ADE"/>
    <w:rsid w:val="007863D4"/>
    <w:rsid w:val="007C64FB"/>
    <w:rsid w:val="007E05A7"/>
    <w:rsid w:val="007E109A"/>
    <w:rsid w:val="0080613C"/>
    <w:rsid w:val="008702B6"/>
    <w:rsid w:val="008921C3"/>
    <w:rsid w:val="008A7911"/>
    <w:rsid w:val="008C3D29"/>
    <w:rsid w:val="008C4296"/>
    <w:rsid w:val="008D440B"/>
    <w:rsid w:val="008E1881"/>
    <w:rsid w:val="009458FE"/>
    <w:rsid w:val="009533B3"/>
    <w:rsid w:val="00961A18"/>
    <w:rsid w:val="0096431B"/>
    <w:rsid w:val="009935DA"/>
    <w:rsid w:val="009A7179"/>
    <w:rsid w:val="009C05F9"/>
    <w:rsid w:val="009C7A38"/>
    <w:rsid w:val="009F02C0"/>
    <w:rsid w:val="00A13DCC"/>
    <w:rsid w:val="00A91AF4"/>
    <w:rsid w:val="00A968FA"/>
    <w:rsid w:val="00A96C3E"/>
    <w:rsid w:val="00AA7256"/>
    <w:rsid w:val="00AB5C56"/>
    <w:rsid w:val="00AC4DCC"/>
    <w:rsid w:val="00AE1DDD"/>
    <w:rsid w:val="00AE5C68"/>
    <w:rsid w:val="00AE5D4C"/>
    <w:rsid w:val="00B66E15"/>
    <w:rsid w:val="00BA1427"/>
    <w:rsid w:val="00BB494E"/>
    <w:rsid w:val="00C22DA6"/>
    <w:rsid w:val="00C642E2"/>
    <w:rsid w:val="00C7555E"/>
    <w:rsid w:val="00C912AC"/>
    <w:rsid w:val="00CD6932"/>
    <w:rsid w:val="00CF749B"/>
    <w:rsid w:val="00D05661"/>
    <w:rsid w:val="00D3301F"/>
    <w:rsid w:val="00D430B1"/>
    <w:rsid w:val="00DB3718"/>
    <w:rsid w:val="00DB6D9B"/>
    <w:rsid w:val="00DD4D96"/>
    <w:rsid w:val="00E2695D"/>
    <w:rsid w:val="00E94610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87C59"/>
    <w:rsid w:val="00FB3661"/>
    <w:rsid w:val="00FC5CE9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E1D7D"/>
  <w15:docId w15:val="{E69055E1-0790-415F-8DC7-A4C1963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961A18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B66E15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B66E15"/>
    <w:rPr>
      <w:rFonts w:ascii="Arial" w:hAnsi="Arial"/>
      <w:sz w:val="18"/>
    </w:rPr>
  </w:style>
  <w:style w:type="character" w:customStyle="1" w:styleId="Formatvorlage84">
    <w:name w:val="Formatvorlage8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82B9F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82B9F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82B9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Abschlusszeugnis%20F&#1060;%20inklusiv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DDB91EE3A145BC95CAD355BC0E36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843074-6EED-46D8-B51F-0ACE85F0E32E}"/>
      </w:docPartPr>
      <w:docPartBody>
        <w:p w:rsidR="008D1F00" w:rsidRDefault="002A5A09">
          <w:pPr>
            <w:pStyle w:val="2EDDB91EE3A145BC95CAD355BC0E362F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5EF9E0F998204A6AA3F9EC418F0A8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8FC06-AD61-4D92-85A0-A2C37AD1EC3F}"/>
      </w:docPartPr>
      <w:docPartBody>
        <w:p w:rsidR="008D1F00" w:rsidRDefault="002A5A09">
          <w:pPr>
            <w:pStyle w:val="5EF9E0F998204A6AA3F9EC418F0A889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4E36DE8FF74ECD979BCDFBE15DD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4AFC5-1179-41D1-B299-9C2A7C385A43}"/>
      </w:docPartPr>
      <w:docPartBody>
        <w:p w:rsidR="008D1F00" w:rsidRDefault="002A5A09">
          <w:pPr>
            <w:pStyle w:val="CE4E36DE8FF74ECD979BCDFBE15DD91E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98BC0AEEB6E4D1C88AA703FEC028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D6D94-DC96-4EAA-A6E4-5B6D13706C46}"/>
      </w:docPartPr>
      <w:docPartBody>
        <w:p w:rsidR="008D1F00" w:rsidRDefault="002A5A09">
          <w:pPr>
            <w:pStyle w:val="898BC0AEEB6E4D1C88AA703FEC028633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7FA523D96B44089B6F87375A4D318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86BB-358B-474F-954D-355EDDAC1614}"/>
      </w:docPartPr>
      <w:docPartBody>
        <w:p w:rsidR="008D1F00" w:rsidRDefault="002A5A09">
          <w:pPr>
            <w:pStyle w:val="27FA523D96B44089B6F87375A4D31877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D2F25E7A4A44935842C32D9831CD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B977-8001-49F9-99C0-AAACB1CB23D0}"/>
      </w:docPartPr>
      <w:docPartBody>
        <w:p w:rsidR="008D1F00" w:rsidRDefault="002A5A09">
          <w:pPr>
            <w:pStyle w:val="AD2F25E7A4A44935842C32D9831CDAAB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29E3F8601E41EE96358C9FC03D5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1A79DA-DDE0-45BD-BE91-CA2AA9447F7F}"/>
      </w:docPartPr>
      <w:docPartBody>
        <w:p w:rsidR="008D1F00" w:rsidRDefault="002A5A09">
          <w:pPr>
            <w:pStyle w:val="B829E3F8601E41EE96358C9FC03D5ADB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4A2854ACCE74918B41B52F2BB075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5A3F0D-ECC6-4CFC-BE80-94610BF408E5}"/>
      </w:docPartPr>
      <w:docPartBody>
        <w:p w:rsidR="008D1F00" w:rsidRDefault="002A5A09">
          <w:pPr>
            <w:pStyle w:val="94A2854ACCE74918B41B52F2BB075D78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26F1D22783D4EEE8D40C93BE515F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4F7CD-DB58-493E-B98A-7FEAA440D3D3}"/>
      </w:docPartPr>
      <w:docPartBody>
        <w:p w:rsidR="008D1F00" w:rsidRDefault="002A5A09">
          <w:pPr>
            <w:pStyle w:val="E26F1D22783D4EEE8D40C93BE515FFB9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3DC48B2B1BE4B18A01FEE7CD501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621D4-5454-4AB1-BBF8-A55C141BF1FA}"/>
      </w:docPartPr>
      <w:docPartBody>
        <w:p w:rsidR="008D1F00" w:rsidRDefault="002A5A09">
          <w:pPr>
            <w:pStyle w:val="43DC48B2B1BE4B18A01FEE7CD501E996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EBDE17898C46D7868C1DD0C05A40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E724C-ADBD-4858-9478-331375EE2D5F}"/>
      </w:docPartPr>
      <w:docPartBody>
        <w:p w:rsidR="008D1F00" w:rsidRDefault="002A5A09">
          <w:pPr>
            <w:pStyle w:val="64EBDE17898C46D7868C1DD0C05A40E4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420D692F4234771B0D8820C04810D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44933-4CD7-41F7-B239-5331596235B4}"/>
      </w:docPartPr>
      <w:docPartBody>
        <w:p w:rsidR="008D1F00" w:rsidRDefault="002A5A09">
          <w:pPr>
            <w:pStyle w:val="C420D692F4234771B0D8820C04810DAA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9FBA545E38C4CFE9D464A6C5AA9C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3D00B0-DD40-4082-9B57-D421ABC6D6EF}"/>
      </w:docPartPr>
      <w:docPartBody>
        <w:p w:rsidR="008D1F00" w:rsidRDefault="002A5A09">
          <w:pPr>
            <w:pStyle w:val="79FBA545E38C4CFE9D464A6C5AA9CF8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56D844A2C874E0BB9A9BFBBE1EDF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90036-394A-4929-BA46-6DA987DB79EC}"/>
      </w:docPartPr>
      <w:docPartBody>
        <w:p w:rsidR="008D1F00" w:rsidRDefault="002A5A09">
          <w:pPr>
            <w:pStyle w:val="B56D844A2C874E0BB9A9BFBBE1EDF6F3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61B20F009FF45C6A5888E8FA4F60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3B59D-0B8D-4E24-960E-13125BA51514}"/>
      </w:docPartPr>
      <w:docPartBody>
        <w:p w:rsidR="008D1F00" w:rsidRDefault="002A5A09">
          <w:pPr>
            <w:pStyle w:val="E61B20F009FF45C6A5888E8FA4F6047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25315C6F17C4F0BB1F88CCBDA9012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E09E4-02C8-4B12-B86C-F505943F09AB}"/>
      </w:docPartPr>
      <w:docPartBody>
        <w:p w:rsidR="008D1F00" w:rsidRDefault="002A5A09">
          <w:pPr>
            <w:pStyle w:val="525315C6F17C4F0BB1F88CCBDA90121B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D57AC1A7D4FC4940B464AF8230D02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99139-4FE4-46F9-AC6F-E832026F2FD9}"/>
      </w:docPartPr>
      <w:docPartBody>
        <w:p w:rsidR="008D1F00" w:rsidRDefault="002A5A09">
          <w:pPr>
            <w:pStyle w:val="D57AC1A7D4FC4940B464AF8230D0236B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7C015BA59FBB4435A71A4209FB78D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BB015-DEA0-4BB5-B861-31CAD848EA4F}"/>
      </w:docPartPr>
      <w:docPartBody>
        <w:p w:rsidR="008D1F00" w:rsidRDefault="002A5A09">
          <w:pPr>
            <w:pStyle w:val="7C015BA59FBB4435A71A4209FB78D2EA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777242C286D45B59F16DED2A1076F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B4A5B-CB9C-49D6-AFF2-79F45BFCE444}"/>
      </w:docPartPr>
      <w:docPartBody>
        <w:p w:rsidR="008D1F00" w:rsidRDefault="002A5A09">
          <w:pPr>
            <w:pStyle w:val="D777242C286D45B59F16DED2A1076F35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7B1E70455E19498D96D547B933A43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CEA50-A5E4-4549-B1B0-861069FF5D9E}"/>
      </w:docPartPr>
      <w:docPartBody>
        <w:p w:rsidR="008D1F00" w:rsidRDefault="002A5A09">
          <w:pPr>
            <w:pStyle w:val="7B1E70455E19498D96D547B933A43819"/>
          </w:pPr>
          <w:r w:rsidRPr="003F0AA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22C32056DA84C55970C8E09F4844B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668197-58A0-4E34-9B45-F1D05B070488}"/>
      </w:docPartPr>
      <w:docPartBody>
        <w:p w:rsidR="008D1F00" w:rsidRDefault="002A5A09">
          <w:pPr>
            <w:pStyle w:val="622C32056DA84C55970C8E09F4844B39"/>
          </w:pPr>
          <w:r w:rsidRPr="00057393">
            <w:rPr>
              <w:rStyle w:val="a3"/>
              <w:rFonts w:ascii="Calibri" w:hAnsi="Calibri"/>
              <w:sz w:val="16"/>
            </w:rPr>
            <w:t>Wählen Sie ein Element aus.</w:t>
          </w:r>
        </w:p>
      </w:docPartBody>
    </w:docPart>
    <w:docPart>
      <w:docPartPr>
        <w:name w:val="3A17BD1C57AC4DCE9185B8BBB1DBFC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51EA1-1207-4CD5-9E52-D33F03767B6C}"/>
      </w:docPartPr>
      <w:docPartBody>
        <w:p w:rsidR="008D1F00" w:rsidRDefault="002A5A09">
          <w:pPr>
            <w:pStyle w:val="3A17BD1C57AC4DCE9185B8BBB1DBFCCC"/>
          </w:pPr>
          <w:r w:rsidRPr="00C726A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5C6749E907943BAAFC47E8793FA34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9A351-BD48-425B-9DEA-30C876C33E7D}"/>
      </w:docPartPr>
      <w:docPartBody>
        <w:p w:rsidR="008D1F00" w:rsidRDefault="002A5A09">
          <w:pPr>
            <w:pStyle w:val="55C6749E907943BAAFC47E8793FA3492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25F562D561574B0D839CC5A5EC2D7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CABE68-37B8-458F-8482-6FA2A4BCD8CB}"/>
      </w:docPartPr>
      <w:docPartBody>
        <w:p w:rsidR="008D1F00" w:rsidRDefault="002A5A09">
          <w:pPr>
            <w:pStyle w:val="25F562D561574B0D839CC5A5EC2D73CD"/>
          </w:pPr>
          <w:r w:rsidRPr="00961A18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C2AFDEB957F4FF6992A701FF24DC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39F9E-14EC-4D33-9B5B-FEBACCEEF6FC}"/>
      </w:docPartPr>
      <w:docPartBody>
        <w:p w:rsidR="008D1F00" w:rsidRDefault="002A5A09">
          <w:pPr>
            <w:pStyle w:val="6C2AFDEB957F4FF6992A701FF24DC486"/>
          </w:pPr>
          <w:r w:rsidRPr="00E94610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09"/>
    <w:rsid w:val="002A5A09"/>
    <w:rsid w:val="008D1F00"/>
    <w:rsid w:val="00DB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EDDB91EE3A145BC95CAD355BC0E362F">
    <w:name w:val="2EDDB91EE3A145BC95CAD355BC0E362F"/>
  </w:style>
  <w:style w:type="paragraph" w:customStyle="1" w:styleId="5EF9E0F998204A6AA3F9EC418F0A8891">
    <w:name w:val="5EF9E0F998204A6AA3F9EC418F0A8891"/>
  </w:style>
  <w:style w:type="paragraph" w:customStyle="1" w:styleId="CE4E36DE8FF74ECD979BCDFBE15DD91E">
    <w:name w:val="CE4E36DE8FF74ECD979BCDFBE15DD91E"/>
  </w:style>
  <w:style w:type="paragraph" w:customStyle="1" w:styleId="898BC0AEEB6E4D1C88AA703FEC028633">
    <w:name w:val="898BC0AEEB6E4D1C88AA703FEC028633"/>
  </w:style>
  <w:style w:type="paragraph" w:customStyle="1" w:styleId="27FA523D96B44089B6F87375A4D31877">
    <w:name w:val="27FA523D96B44089B6F87375A4D31877"/>
  </w:style>
  <w:style w:type="paragraph" w:customStyle="1" w:styleId="AD2F25E7A4A44935842C32D9831CDAAB">
    <w:name w:val="AD2F25E7A4A44935842C32D9831CDAAB"/>
  </w:style>
  <w:style w:type="paragraph" w:customStyle="1" w:styleId="B829E3F8601E41EE96358C9FC03D5ADB">
    <w:name w:val="B829E3F8601E41EE96358C9FC03D5ADB"/>
  </w:style>
  <w:style w:type="paragraph" w:customStyle="1" w:styleId="94A2854ACCE74918B41B52F2BB075D78">
    <w:name w:val="94A2854ACCE74918B41B52F2BB075D78"/>
  </w:style>
  <w:style w:type="paragraph" w:customStyle="1" w:styleId="E26F1D22783D4EEE8D40C93BE515FFB9">
    <w:name w:val="E26F1D22783D4EEE8D40C93BE515FFB9"/>
  </w:style>
  <w:style w:type="paragraph" w:customStyle="1" w:styleId="43DC48B2B1BE4B18A01FEE7CD501E996">
    <w:name w:val="43DC48B2B1BE4B18A01FEE7CD501E996"/>
  </w:style>
  <w:style w:type="paragraph" w:customStyle="1" w:styleId="64EBDE17898C46D7868C1DD0C05A40E4">
    <w:name w:val="64EBDE17898C46D7868C1DD0C05A40E4"/>
  </w:style>
  <w:style w:type="paragraph" w:customStyle="1" w:styleId="C420D692F4234771B0D8820C04810DAA">
    <w:name w:val="C420D692F4234771B0D8820C04810DAA"/>
  </w:style>
  <w:style w:type="paragraph" w:customStyle="1" w:styleId="79FBA545E38C4CFE9D464A6C5AA9CF8A">
    <w:name w:val="79FBA545E38C4CFE9D464A6C5AA9CF8A"/>
  </w:style>
  <w:style w:type="paragraph" w:customStyle="1" w:styleId="B56D844A2C874E0BB9A9BFBBE1EDF6F3">
    <w:name w:val="B56D844A2C874E0BB9A9BFBBE1EDF6F3"/>
  </w:style>
  <w:style w:type="paragraph" w:customStyle="1" w:styleId="E61B20F009FF45C6A5888E8FA4F6047C">
    <w:name w:val="E61B20F009FF45C6A5888E8FA4F6047C"/>
  </w:style>
  <w:style w:type="paragraph" w:customStyle="1" w:styleId="525315C6F17C4F0BB1F88CCBDA90121B">
    <w:name w:val="525315C6F17C4F0BB1F88CCBDA90121B"/>
  </w:style>
  <w:style w:type="paragraph" w:customStyle="1" w:styleId="D57AC1A7D4FC4940B464AF8230D0236B">
    <w:name w:val="D57AC1A7D4FC4940B464AF8230D0236B"/>
  </w:style>
  <w:style w:type="paragraph" w:customStyle="1" w:styleId="7C015BA59FBB4435A71A4209FB78D2EA">
    <w:name w:val="7C015BA59FBB4435A71A4209FB78D2EA"/>
  </w:style>
  <w:style w:type="paragraph" w:customStyle="1" w:styleId="D777242C286D45B59F16DED2A1076F35">
    <w:name w:val="D777242C286D45B59F16DED2A1076F35"/>
  </w:style>
  <w:style w:type="paragraph" w:customStyle="1" w:styleId="7B1E70455E19498D96D547B933A43819">
    <w:name w:val="7B1E70455E19498D96D547B933A43819"/>
  </w:style>
  <w:style w:type="paragraph" w:customStyle="1" w:styleId="622C32056DA84C55970C8E09F4844B39">
    <w:name w:val="622C32056DA84C55970C8E09F4844B39"/>
  </w:style>
  <w:style w:type="paragraph" w:customStyle="1" w:styleId="3A17BD1C57AC4DCE9185B8BBB1DBFCCC">
    <w:name w:val="3A17BD1C57AC4DCE9185B8BBB1DBFCCC"/>
  </w:style>
  <w:style w:type="paragraph" w:customStyle="1" w:styleId="55C6749E907943BAAFC47E8793FA3492">
    <w:name w:val="55C6749E907943BAAFC47E8793FA3492"/>
  </w:style>
  <w:style w:type="paragraph" w:customStyle="1" w:styleId="25F562D561574B0D839CC5A5EC2D73CD">
    <w:name w:val="25F562D561574B0D839CC5A5EC2D73CD"/>
  </w:style>
  <w:style w:type="paragraph" w:customStyle="1" w:styleId="6C2AFDEB957F4FF6992A701FF24DC486">
    <w:name w:val="6C2AFDEB957F4FF6992A701FF24DC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Abschlusszeugnis FФ inklusiv_BP_2016</Template>
  <TotalTime>12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2019-03-29T12:53:00Z</cp:lastPrinted>
  <dcterms:created xsi:type="dcterms:W3CDTF">2019-04-11T13:27:00Z</dcterms:created>
  <dcterms:modified xsi:type="dcterms:W3CDTF">2019-04-11T13:39:00Z</dcterms:modified>
</cp:coreProperties>
</file>