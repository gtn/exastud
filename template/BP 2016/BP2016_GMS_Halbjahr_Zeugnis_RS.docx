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425"/>
        <w:gridCol w:w="709"/>
        <w:gridCol w:w="2663"/>
        <w:gridCol w:w="1985"/>
      </w:tblGrid>
      <w:tr w:rsidR="00F67AD9" w:rsidRPr="004773A0" w:rsidTr="00F27810">
        <w:trPr>
          <w:trHeight w:hRule="exact" w:val="73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653D7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Schulname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AD2ACA" w:rsidTr="003B7A40">
        <w:trPr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51F24" w:rsidRPr="0014703F" w:rsidRDefault="00151F24" w:rsidP="00151F2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F67AD9" w:rsidRPr="0014703F" w:rsidRDefault="00151F24" w:rsidP="00151F24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F715A2" w:rsidRPr="0014703F" w:rsidTr="00F715A2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367B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E367B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AD2ACA" w:rsidTr="004773A0">
        <w:trPr>
          <w:trHeight w:hRule="exact" w:val="39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337F49" w:rsidRPr="00AD2ACA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F91D8C1C27F497BBD0DB49ECB17962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A970AD" w:rsidRDefault="00E367B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D634FE" w:rsidRDefault="00337F49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198808F030694654B703781BB759ACA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D634FE" w:rsidRDefault="00E367B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323E1DCA1F54F0788DD023129F5DFB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517A7D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D87DF88CBBF4270B093DA2605275B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517A7D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4"/>
            </w:rPr>
            <w:id w:val="417445846"/>
            <w:placeholder>
              <w:docPart w:val="67F1DE9DC0B9448AA064A7DC86E1F3A5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9167894D95814A52801E7EDCD32D249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D51771" w:rsidRDefault="00E367B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41AE25357D6C4F92B567662C7C364644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E03346" w:rsidRDefault="00E367B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E4275E29F4B04234B96EEE22257A4672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337F49" w:rsidRPr="00AD2ACA" w:rsidTr="00FC352F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35"/>
                <w:lang w:val="de-DE"/>
              </w:rPr>
              <w:id w:val="-1018697834"/>
              <w:placeholder>
                <w:docPart w:val="F7F5860CBED047C289C396F76A2F005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135"/>
              </w:rPr>
            </w:sdtEndPr>
            <w:sdtContent>
              <w:p w:rsidR="00337F49" w:rsidRPr="00C2558B" w:rsidRDefault="00337F49" w:rsidP="00FC352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AD2ACA">
                  <w:rPr>
                    <w:rStyle w:val="Formatvorlage135"/>
                    <w:lang w:val="de-DE"/>
                  </w:rPr>
                  <w:t>Wählen Sie ein Element aus.</w:t>
                </w:r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3F66874810DA412694B71CC64AC02360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C2558B" w:rsidRDefault="00E367BF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C2558B" w:rsidRDefault="00337F49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C2558B" w:rsidRDefault="00337F49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AD2ACA" w:rsidTr="0017413D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37F49" w:rsidRPr="00AD2ACA" w:rsidTr="00BF4511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  <w:r w:rsidRPr="00214DBA">
              <w:rPr>
                <w:rFonts w:ascii="Arial" w:hAnsi="Arial"/>
                <w:b/>
                <w:lang w:val="de-DE"/>
              </w:rPr>
              <w:t>Die Leistungen wurden in allen Fächern auf dem mittleren Niveau (M) beurteilt.</w:t>
            </w:r>
          </w:p>
        </w:tc>
      </w:tr>
      <w:tr w:rsidR="00337F49" w:rsidRPr="00704053" w:rsidTr="00F33205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7F49" w:rsidRPr="00517A7D" w:rsidRDefault="00337F49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517A7D" w:rsidRDefault="00337F49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2118" w:rsidRDefault="00337F49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7F49" w:rsidRPr="0014703F" w:rsidRDefault="00337F49" w:rsidP="005F38C9">
            <w:pPr>
              <w:rPr>
                <w:lang w:val="de-DE"/>
              </w:rPr>
            </w:pPr>
          </w:p>
        </w:tc>
      </w:tr>
      <w:tr w:rsidR="00337F49" w:rsidRPr="00AD2ACA" w:rsidTr="00F33205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7F49" w:rsidRPr="0014703F" w:rsidRDefault="00337F49" w:rsidP="0044650F">
            <w:pPr>
              <w:rPr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F49" w:rsidRPr="003B7A40" w:rsidRDefault="00337F49" w:rsidP="004773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8" w:name="Text16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de-DE"/>
              </w:rPr>
              <w:t>Name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sdt>
              <w:sdtPr>
                <w:rPr>
                  <w:rStyle w:val="Formatvorlage131"/>
                </w:rPr>
                <w:id w:val="103460982"/>
                <w:placeholder>
                  <w:docPart w:val="7D0B48E6CBF94CBCA2BB68DFF4311D40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Pr="00F715A2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</w:tr>
      <w:tr w:rsidR="00337F49" w:rsidRPr="008F2826" w:rsidTr="00205C6B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205C6B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09E" w:rsidRDefault="0055109E" w:rsidP="001E03DE">
      <w:r>
        <w:separator/>
      </w:r>
    </w:p>
  </w:endnote>
  <w:endnote w:type="continuationSeparator" w:id="0">
    <w:p w:rsidR="0055109E" w:rsidRDefault="0055109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09E" w:rsidRDefault="0055109E" w:rsidP="001E03DE">
      <w:r>
        <w:separator/>
      </w:r>
    </w:p>
  </w:footnote>
  <w:footnote w:type="continuationSeparator" w:id="0">
    <w:p w:rsidR="0055109E" w:rsidRDefault="0055109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EF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5109E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C3A14"/>
    <w:rsid w:val="008F2826"/>
    <w:rsid w:val="00905198"/>
    <w:rsid w:val="009270EF"/>
    <w:rsid w:val="00932833"/>
    <w:rsid w:val="00941D58"/>
    <w:rsid w:val="009533B3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AD2ACA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367BF"/>
    <w:rsid w:val="00E5360B"/>
    <w:rsid w:val="00E62A48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A8FA6"/>
  <w15:docId w15:val="{3A9C9368-CC66-4328-97D0-CBBB33B7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R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91D8C1C27F497BBD0DB49ECB17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75827-F557-490B-BDE9-69D59337A5A5}"/>
      </w:docPartPr>
      <w:docPartBody>
        <w:p w:rsidR="00037F46" w:rsidRDefault="00544EB8">
          <w:pPr>
            <w:pStyle w:val="AF91D8C1C27F497BBD0DB49ECB17962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98808F030694654B703781BB759A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F5A01-C66B-4208-96C4-8FF3C0BF3743}"/>
      </w:docPartPr>
      <w:docPartBody>
        <w:p w:rsidR="00037F46" w:rsidRDefault="00544EB8">
          <w:pPr>
            <w:pStyle w:val="198808F030694654B703781BB759ACA5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323E1DCA1F54F0788DD023129F5D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30653-BBE2-4F78-8B7A-DA6356CEBA36}"/>
      </w:docPartPr>
      <w:docPartBody>
        <w:p w:rsidR="00037F46" w:rsidRDefault="00544EB8">
          <w:pPr>
            <w:pStyle w:val="3323E1DCA1F54F0788DD023129F5DFB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358EC00E561E4339A7EB594CBC92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FFC35-2FFE-4E89-85C9-4E0B725BEBE3}"/>
      </w:docPartPr>
      <w:docPartBody>
        <w:p w:rsidR="00037F46" w:rsidRDefault="00544EB8">
          <w:pPr>
            <w:pStyle w:val="358EC00E561E4339A7EB594CBC921890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7D87DF88CBBF4270B093DA2605275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629A0-1988-4281-BDD3-88EB1DA2B3AB}"/>
      </w:docPartPr>
      <w:docPartBody>
        <w:p w:rsidR="00037F46" w:rsidRDefault="00544EB8">
          <w:pPr>
            <w:pStyle w:val="7D87DF88CBBF4270B093DA2605275B83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67F1DE9DC0B9448AA064A7DC86E1F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9DE0-91CF-4AE7-A11B-EF48379CF083}"/>
      </w:docPartPr>
      <w:docPartBody>
        <w:p w:rsidR="00037F46" w:rsidRDefault="00544EB8">
          <w:pPr>
            <w:pStyle w:val="67F1DE9DC0B9448AA064A7DC86E1F3A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9167894D95814A52801E7EDCD32D2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0433AD-304C-4235-9A4E-2894ED8C3788}"/>
      </w:docPartPr>
      <w:docPartBody>
        <w:p w:rsidR="00037F46" w:rsidRDefault="00544EB8">
          <w:pPr>
            <w:pStyle w:val="9167894D95814A52801E7EDCD32D2494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41AE25357D6C4F92B567662C7C36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635E3-7D38-442D-8585-4C856560FA3D}"/>
      </w:docPartPr>
      <w:docPartBody>
        <w:p w:rsidR="00037F46" w:rsidRDefault="00544EB8">
          <w:pPr>
            <w:pStyle w:val="41AE25357D6C4F92B567662C7C36464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E4275E29F4B04234B96EEE22257A46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ECA22-38E8-428B-B74F-FE52D9DFF40E}"/>
      </w:docPartPr>
      <w:docPartBody>
        <w:p w:rsidR="00037F46" w:rsidRDefault="00544EB8">
          <w:pPr>
            <w:pStyle w:val="E4275E29F4B04234B96EEE22257A4672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7F5860CBED047C289C396F76A2F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4B603-0EAC-434B-B167-36400F051757}"/>
      </w:docPartPr>
      <w:docPartBody>
        <w:p w:rsidR="00037F46" w:rsidRDefault="00544EB8">
          <w:pPr>
            <w:pStyle w:val="F7F5860CBED047C289C396F76A2F005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3F66874810DA412694B71CC64AC02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D25D2-9CE6-484E-8B1A-E3425D3BE0E1}"/>
      </w:docPartPr>
      <w:docPartBody>
        <w:p w:rsidR="00037F46" w:rsidRDefault="00544EB8">
          <w:pPr>
            <w:pStyle w:val="3F66874810DA412694B71CC64AC02360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7D0B48E6CBF94CBCA2BB68DFF4311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653A4-DA00-4D22-936E-D2DF0F2BCC86}"/>
      </w:docPartPr>
      <w:docPartBody>
        <w:p w:rsidR="00037F46" w:rsidRDefault="00544EB8">
          <w:pPr>
            <w:pStyle w:val="7D0B48E6CBF94CBCA2BB68DFF4311D40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8"/>
    <w:rsid w:val="00037F46"/>
    <w:rsid w:val="00544EB8"/>
    <w:rsid w:val="0060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F91D8C1C27F497BBD0DB49ECB179625">
    <w:name w:val="AF91D8C1C27F497BBD0DB49ECB179625"/>
  </w:style>
  <w:style w:type="paragraph" w:customStyle="1" w:styleId="198808F030694654B703781BB759ACA5">
    <w:name w:val="198808F030694654B703781BB759ACA5"/>
  </w:style>
  <w:style w:type="paragraph" w:customStyle="1" w:styleId="3323E1DCA1F54F0788DD023129F5DFBE">
    <w:name w:val="3323E1DCA1F54F0788DD023129F5DFBE"/>
  </w:style>
  <w:style w:type="paragraph" w:customStyle="1" w:styleId="358EC00E561E4339A7EB594CBC921890">
    <w:name w:val="358EC00E561E4339A7EB594CBC921890"/>
  </w:style>
  <w:style w:type="paragraph" w:customStyle="1" w:styleId="7D87DF88CBBF4270B093DA2605275B83">
    <w:name w:val="7D87DF88CBBF4270B093DA2605275B83"/>
  </w:style>
  <w:style w:type="paragraph" w:customStyle="1" w:styleId="67F1DE9DC0B9448AA064A7DC86E1F3A5">
    <w:name w:val="67F1DE9DC0B9448AA064A7DC86E1F3A5"/>
  </w:style>
  <w:style w:type="paragraph" w:customStyle="1" w:styleId="9167894D95814A52801E7EDCD32D2494">
    <w:name w:val="9167894D95814A52801E7EDCD32D2494"/>
  </w:style>
  <w:style w:type="paragraph" w:customStyle="1" w:styleId="41AE25357D6C4F92B567662C7C364644">
    <w:name w:val="41AE25357D6C4F92B567662C7C364644"/>
  </w:style>
  <w:style w:type="paragraph" w:customStyle="1" w:styleId="E4275E29F4B04234B96EEE22257A4672">
    <w:name w:val="E4275E29F4B04234B96EEE22257A4672"/>
  </w:style>
  <w:style w:type="paragraph" w:customStyle="1" w:styleId="F7F5860CBED047C289C396F76A2F005D">
    <w:name w:val="F7F5860CBED047C289C396F76A2F005D"/>
  </w:style>
  <w:style w:type="paragraph" w:customStyle="1" w:styleId="3F66874810DA412694B71CC64AC02360">
    <w:name w:val="3F66874810DA412694B71CC64AC02360"/>
  </w:style>
  <w:style w:type="paragraph" w:customStyle="1" w:styleId="7D0B48E6CBF94CBCA2BB68DFF4311D40">
    <w:name w:val="7D0B48E6CBF94CBCA2BB68DFF4311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66856AB-85CD-4346-A66D-094AF2F4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BP2016_GMS_Halbjahr_Zeugnis_RS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2019-03-20T14:53:00Z</cp:lastPrinted>
  <dcterms:created xsi:type="dcterms:W3CDTF">2019-04-12T11:22:00Z</dcterms:created>
  <dcterms:modified xsi:type="dcterms:W3CDTF">2019-04-12T11:26:00Z</dcterms:modified>
</cp:coreProperties>
</file>