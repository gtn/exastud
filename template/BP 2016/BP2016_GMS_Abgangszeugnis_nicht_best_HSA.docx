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510"/>
        <w:gridCol w:w="144"/>
        <w:gridCol w:w="60"/>
        <w:gridCol w:w="1499"/>
        <w:gridCol w:w="849"/>
        <w:gridCol w:w="569"/>
        <w:gridCol w:w="1982"/>
        <w:gridCol w:w="510"/>
        <w:gridCol w:w="11"/>
        <w:gridCol w:w="2031"/>
      </w:tblGrid>
      <w:tr w:rsidR="003A0D90" w:rsidTr="00752DC9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5ED13CC8" wp14:editId="1C159D00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3F5591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752DC9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3F5591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3F5591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3F5591">
              <w:rPr>
                <w:b/>
                <w:sz w:val="26"/>
                <w:szCs w:val="26"/>
              </w:rPr>
              <w:instrText xml:space="preserve"> FORMTEXT </w:instrText>
            </w:r>
            <w:r w:rsidRPr="003F5591">
              <w:rPr>
                <w:b/>
                <w:sz w:val="26"/>
                <w:szCs w:val="26"/>
              </w:rPr>
            </w:r>
            <w:r w:rsidRPr="003F5591">
              <w:rPr>
                <w:b/>
                <w:sz w:val="26"/>
                <w:szCs w:val="26"/>
              </w:rPr>
              <w:fldChar w:fldCharType="separate"/>
            </w:r>
            <w:r w:rsidR="00FD0724">
              <w:rPr>
                <w:b/>
                <w:sz w:val="26"/>
                <w:szCs w:val="26"/>
              </w:rPr>
              <w:t>${schule}</w:t>
            </w:r>
            <w:r w:rsidRPr="003F5591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52DC9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752DC9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752DC9">
        <w:trPr>
          <w:trHeight w:hRule="exact" w:val="17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A4A87" w:rsidTr="00752DC9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A4A87" w:rsidRDefault="001E6C19" w:rsidP="00725DF5">
            <w:pPr>
              <w:spacing w:before="36" w:line="264" w:lineRule="auto"/>
              <w:ind w:right="-23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2"/>
                <w:sz w:val="20"/>
              </w:rPr>
              <w:t xml:space="preserve">verlässt nach Erfüllung der Pflicht zum Besuch einer auf der Grundschule aufbauenden </w:t>
            </w:r>
            <w:r w:rsidR="009D5BD5" w:rsidRPr="008A4A87">
              <w:rPr>
                <w:rFonts w:eastAsia="Arial"/>
                <w:b/>
                <w:spacing w:val="2"/>
                <w:sz w:val="20"/>
              </w:rPr>
              <w:br/>
            </w:r>
            <w:r w:rsidRPr="008A4A87">
              <w:rPr>
                <w:rFonts w:eastAsia="Arial"/>
                <w:b/>
                <w:spacing w:val="2"/>
                <w:sz w:val="20"/>
              </w:rPr>
              <w:t>Schule</w:t>
            </w:r>
            <w:r w:rsidR="00394FE3" w:rsidRPr="008A4A87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74"/>
                  <w:sz w:val="20"/>
                </w:rPr>
                <w:id w:val="-1789965578"/>
                <w:placeholder>
                  <w:docPart w:val="7CC168EB93304B6E8583786630CEC7AA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b w:val="0"/>
                  <w:spacing w:val="2"/>
                </w:rPr>
              </w:sdtEndPr>
              <w:sdtContent>
                <w:r w:rsidR="00FD0724">
                  <w:rPr>
                    <w:rStyle w:val="Formatvorlage74"/>
                    <w:sz w:val="20"/>
                  </w:rPr>
                  <w:t>am Ende der Klasse 9 die Schule.</w:t>
                </w:r>
              </w:sdtContent>
            </w:sdt>
            <w:r w:rsidRPr="008A4A87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752DC9">
        <w:trPr>
          <w:trHeight w:hRule="exact" w:val="17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8A4A87" w:rsidTr="00752DC9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A4A87" w:rsidRDefault="00747ADE" w:rsidP="00A56608">
            <w:pPr>
              <w:spacing w:line="249" w:lineRule="exact"/>
              <w:ind w:right="-20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L</w:t>
            </w:r>
            <w:r w:rsidRPr="008A4A87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s</w:t>
            </w:r>
            <w:r w:rsidRPr="008A4A87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unge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-18"/>
                <w:w w:val="113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in</w:t>
            </w:r>
            <w:r w:rsidRPr="008A4A87">
              <w:rPr>
                <w:rFonts w:eastAsia="Times New Roman"/>
                <w:b/>
                <w:spacing w:val="5"/>
                <w:w w:val="113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d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38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n</w:t>
            </w:r>
            <w:r w:rsidRPr="008A4A87">
              <w:rPr>
                <w:rFonts w:eastAsia="Arial"/>
                <w:b/>
                <w:w w:val="108"/>
                <w:position w:val="-1"/>
                <w:sz w:val="20"/>
              </w:rPr>
              <w:t>z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l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ne</w:t>
            </w:r>
            <w:r w:rsidRPr="008A4A87">
              <w:rPr>
                <w:rFonts w:eastAsia="Arial"/>
                <w:b/>
                <w:w w:val="108"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7"/>
                <w:w w:val="108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F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ä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ch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1"/>
                <w:position w:val="-1"/>
                <w:sz w:val="20"/>
              </w:rPr>
              <w:t>r</w:t>
            </w:r>
            <w:r w:rsidRPr="008A4A87">
              <w:rPr>
                <w:rFonts w:eastAsia="Arial"/>
                <w:b/>
                <w:position w:val="-1"/>
                <w:sz w:val="20"/>
              </w:rPr>
              <w:t>n</w:t>
            </w:r>
            <w:r w:rsidR="000416D4" w:rsidRPr="008A4A87">
              <w:rPr>
                <w:rFonts w:eastAsia="Times New Roman"/>
                <w:b/>
                <w:position w:val="-1"/>
                <w:sz w:val="20"/>
              </w:rPr>
              <w:t>:</w:t>
            </w:r>
          </w:p>
        </w:tc>
      </w:tr>
      <w:tr w:rsidR="00452BEB" w:rsidRPr="000B3325" w:rsidTr="00F354EF">
        <w:trPr>
          <w:trHeight w:hRule="exact" w:val="454"/>
          <w:jc w:val="center"/>
        </w:trPr>
        <w:sdt>
          <w:sdtPr>
            <w:rPr>
              <w:rStyle w:val="Formatvorlage75"/>
            </w:rPr>
            <w:id w:val="-1839912204"/>
            <w:placeholder>
              <w:docPart w:val="5CD663622F5F46D2A37B23B91983EFBC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472118" w:rsidRDefault="00FD0724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5B8D07BC21F54FA2B5AE4FB799A998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42"/>
            </w:rPr>
            <w:id w:val="429708696"/>
            <w:placeholder>
              <w:docPart w:val="E08817B80C99484ABBA03525FE3AEF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D634FE" w:rsidRDefault="00452BEB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</w:rPr>
            <w:id w:val="-1182739869"/>
            <w:placeholder>
              <w:docPart w:val="132B8C0BC3C84735ACC178CAD80F68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</w:rPr>
            <w:id w:val="456373363"/>
            <w:placeholder>
              <w:docPart w:val="6217D4CDC28D42F39AE4BE904C74154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</w:rPr>
            <w:id w:val="1895998729"/>
            <w:placeholder>
              <w:docPart w:val="9D40D25AA1C541F38975218CDEF63CF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</w:rPr>
            <w:id w:val="-1774396029"/>
            <w:placeholder>
              <w:docPart w:val="26313F6194584CC49660E15CB07231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</w:rPr>
            <w:id w:val="2042160926"/>
            <w:placeholder>
              <w:docPart w:val="7F754D0016DF418B9E437A0EAFF63D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</w:rPr>
            <w:id w:val="1962615006"/>
            <w:placeholder>
              <w:docPart w:val="7DEDE8340BD041E6AF75631A1EBB5DF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102418329"/>
            <w:placeholder>
              <w:docPart w:val="0FAA1722F3384DBF99A665909A0ECCC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</w:rPr>
            <w:id w:val="-504592674"/>
            <w:placeholder>
              <w:docPart w:val="A64AAD3879604F9B919482C619E01BD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76"/>
            </w:rPr>
            <w:id w:val="-684597267"/>
            <w:placeholder>
              <w:docPart w:val="048CC04BEC4E439A96BCFCF8692615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</w:rPr>
            <w:id w:val="1055668844"/>
            <w:placeholder>
              <w:docPart w:val="45E2997250A74605968EF0F8ABC0348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1601098820"/>
            <w:placeholder>
              <w:docPart w:val="36B93E73BA2941BF910C119E6A1EE21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BEE9A0DA364A437BBEBA473A820EA51B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8B6965" w:rsidRDefault="00F354EF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290673907"/>
            <w:placeholder>
              <w:docPart w:val="A72163DC735C4EB4BE2EBA841F12409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</w:rPr>
            <w:id w:val="968560169"/>
            <w:placeholder>
              <w:docPart w:val="668DDDF4BEAF4893A476EE33BA29B2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FD772DEA2DC94A6A8B32FBDA7AFE298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E03346" w:rsidRDefault="00F354EF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1168481969"/>
            <w:placeholder>
              <w:docPart w:val="3FCABC25EFA948458705182467C96E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452BEB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53A163B7CD714F53BC15B4EA650031BB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452BEB" w:rsidRPr="00C2558B" w:rsidRDefault="00FD0724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42"/>
            </w:rPr>
            <w:id w:val="-1060300"/>
            <w:placeholder>
              <w:docPart w:val="B29C9F2A0FD14FEDB8FD30F07E86519F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0B3325" w:rsidRDefault="00452BEB" w:rsidP="00C777A6">
            <w:pPr>
              <w:rPr>
                <w:rFonts w:eastAsia="Arial"/>
                <w:b/>
                <w:spacing w:val="-1"/>
                <w:w w:val="113"/>
                <w:sz w:val="2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2BEB" w:rsidRDefault="00452BEB"/>
        </w:tc>
      </w:tr>
      <w:tr w:rsidR="00452BEB" w:rsidRPr="008A4A87" w:rsidTr="00752DC9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A56608">
            <w:pPr>
              <w:rPr>
                <w:rFonts w:eastAsia="Arial"/>
                <w:b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L</w:t>
            </w:r>
            <w:r w:rsidRPr="008A4A87">
              <w:rPr>
                <w:rFonts w:eastAsia="Arial"/>
                <w:b/>
                <w:spacing w:val="2"/>
                <w:w w:val="113"/>
                <w:sz w:val="20"/>
              </w:rPr>
              <w:t>e</w:t>
            </w:r>
            <w:r w:rsidRPr="008A4A87">
              <w:rPr>
                <w:rFonts w:eastAsia="Arial"/>
                <w:b/>
                <w:w w:val="113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s</w:t>
            </w:r>
            <w:r w:rsidRPr="008A4A87">
              <w:rPr>
                <w:rFonts w:eastAsia="Arial"/>
                <w:b/>
                <w:spacing w:val="2"/>
                <w:w w:val="113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unge</w:t>
            </w:r>
            <w:r w:rsidRPr="008A4A87">
              <w:rPr>
                <w:rFonts w:eastAsia="Arial"/>
                <w:b/>
                <w:w w:val="113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-18"/>
                <w:w w:val="113"/>
                <w:sz w:val="20"/>
              </w:rPr>
              <w:t xml:space="preserve"> in der </w:t>
            </w:r>
            <w:proofErr w:type="spellStart"/>
            <w:r w:rsidRPr="008A4A87">
              <w:rPr>
                <w:rFonts w:eastAsia="Arial"/>
                <w:b/>
                <w:spacing w:val="-2"/>
                <w:w w:val="102"/>
                <w:sz w:val="20"/>
              </w:rPr>
              <w:t>P</w:t>
            </w:r>
            <w:r w:rsidR="00FD0724">
              <w:rPr>
                <w:rFonts w:eastAsia="Arial"/>
                <w:b/>
                <w:spacing w:val="-2"/>
                <w:w w:val="102"/>
                <w:sz w:val="20"/>
              </w:rPr>
              <w:t>rojektabelt</w:t>
            </w:r>
            <w:proofErr w:type="spellEnd"/>
            <w:r w:rsidRPr="008A4A87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452BEB" w:rsidRPr="008A4A87" w:rsidTr="00752DC9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t>Thema:</w:t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8A4A87">
              <w:rPr>
                <w:rFonts w:eastAsia="Arial"/>
                <w:spacing w:val="-3"/>
                <w:w w:val="108"/>
                <w:sz w:val="20"/>
              </w:rPr>
              <w:instrText xml:space="preserve"> FORMTEXT </w:instrText>
            </w:r>
            <w:r w:rsidRPr="008A4A87">
              <w:rPr>
                <w:rFonts w:eastAsia="Arial"/>
                <w:spacing w:val="-3"/>
                <w:w w:val="108"/>
                <w:sz w:val="20"/>
              </w:rPr>
            </w:r>
            <w:r w:rsidRPr="008A4A87">
              <w:rPr>
                <w:rFonts w:eastAsia="Arial"/>
                <w:spacing w:val="-3"/>
                <w:w w:val="108"/>
                <w:sz w:val="20"/>
              </w:rPr>
              <w:fldChar w:fldCharType="separate"/>
            </w:r>
            <w:r w:rsidR="00FD0724">
              <w:rPr>
                <w:rFonts w:eastAsia="Arial"/>
                <w:noProof/>
                <w:spacing w:val="-3"/>
                <w:w w:val="108"/>
                <w:sz w:val="20"/>
              </w:rPr>
              <w:t>${projekt_thema}</w:t>
            </w:r>
            <w:r w:rsidRPr="008A4A87">
              <w:rPr>
                <w:rFonts w:eastAsia="Arial"/>
                <w:spacing w:val="-3"/>
                <w:w w:val="108"/>
                <w:sz w:val="20"/>
              </w:rPr>
              <w:fldChar w:fldCharType="end"/>
            </w:r>
            <w:bookmarkEnd w:id="4"/>
          </w:p>
        </w:tc>
      </w:tr>
      <w:tr w:rsidR="00452BEB" w:rsidRPr="008A4A87" w:rsidTr="00752DC9">
        <w:trPr>
          <w:trHeight w:hRule="exact" w:val="454"/>
          <w:jc w:val="center"/>
        </w:trPr>
        <w:tc>
          <w:tcPr>
            <w:tcW w:w="425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t>Note (Verbalbeurteilung siehe Beiblatt)</w:t>
            </w:r>
          </w:p>
        </w:tc>
        <w:sdt>
          <w:sdtPr>
            <w:rPr>
              <w:rStyle w:val="Formatvorlage72"/>
              <w:sz w:val="20"/>
            </w:rPr>
            <w:id w:val="737981002"/>
            <w:placeholder>
              <w:docPart w:val="023E04180E9C40F997287AF89923544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8A4A87" w:rsidRDefault="00FD0724" w:rsidP="00725DF5">
                <w:pPr>
                  <w:ind w:right="-23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72"/>
                    <w:sz w:val="20"/>
                  </w:rPr>
                  <w:t>sehr gut</w:t>
                </w:r>
              </w:p>
            </w:tc>
          </w:sdtContent>
        </w:sdt>
      </w:tr>
      <w:tr w:rsidR="00452BEB" w:rsidRPr="008A4A87" w:rsidTr="000B3325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8A4A87">
              <w:rPr>
                <w:rFonts w:eastAsia="Arial"/>
                <w:b/>
                <w:w w:val="108"/>
                <w:sz w:val="20"/>
              </w:rPr>
              <w:t>i</w:t>
            </w:r>
            <w:r w:rsidRPr="008A4A87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8A4A87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8A4A87">
              <w:rPr>
                <w:rFonts w:eastAsia="Arial"/>
                <w:b/>
                <w:w w:val="108"/>
                <w:sz w:val="20"/>
              </w:rPr>
              <w:t>e</w:t>
            </w:r>
            <w:r w:rsidRPr="008A4A87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2"/>
                <w:sz w:val="20"/>
              </w:rPr>
              <w:t>a</w:t>
            </w:r>
            <w:r w:rsidRPr="008A4A87">
              <w:rPr>
                <w:rFonts w:eastAsia="Arial"/>
                <w:b/>
                <w:sz w:val="20"/>
              </w:rPr>
              <w:t>n</w:t>
            </w:r>
            <w:r w:rsidRPr="008A4A87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w w:val="109"/>
                <w:sz w:val="20"/>
              </w:rPr>
              <w:t>i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n/ergänzenden Angeboten</w:t>
            </w:r>
            <w:r w:rsidRPr="008A4A87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452BEB" w:rsidRPr="006F4481" w:rsidTr="000B3325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52BEB" w:rsidRPr="006F4481" w:rsidRDefault="00452BEB" w:rsidP="000B3325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D0724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452BEB" w:rsidRPr="008A4A87" w:rsidTr="000B3325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076BD9">
            <w:pPr>
              <w:rPr>
                <w:b/>
                <w:sz w:val="20"/>
              </w:rPr>
            </w:pPr>
            <w:r w:rsidRPr="008A4A87">
              <w:rPr>
                <w:rFonts w:eastAsia="Arial"/>
                <w:b/>
                <w:w w:val="111"/>
                <w:sz w:val="20"/>
              </w:rPr>
              <w:t>B</w:t>
            </w:r>
            <w:r w:rsidRPr="008A4A87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8A4A87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8A4A87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8A4A87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452BEB" w:rsidTr="000B3325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52BEB" w:rsidRPr="006F4481" w:rsidRDefault="00452BEB" w:rsidP="000B3325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FD0724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452BEB" w:rsidRPr="008A4A87" w:rsidTr="000B3325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1A2095">
            <w:pPr>
              <w:rPr>
                <w:sz w:val="22"/>
              </w:rPr>
            </w:pPr>
            <w:r w:rsidRPr="008A4A87">
              <w:rPr>
                <w:rFonts w:eastAsia="Arial"/>
                <w:b/>
                <w:sz w:val="22"/>
                <w:szCs w:val="24"/>
              </w:rPr>
              <w:t xml:space="preserve">Die Leistungen wurden in allen Fächern auf dem </w:t>
            </w:r>
            <w:r w:rsidRPr="008A4A87">
              <w:rPr>
                <w:rStyle w:val="Formatvorlage67"/>
                <w:sz w:val="22"/>
              </w:rPr>
              <w:t>grundlegenden Niveau (G) beurteilt.</w:t>
            </w:r>
          </w:p>
        </w:tc>
        <w:bookmarkStart w:id="7" w:name="_GoBack"/>
        <w:bookmarkEnd w:id="7"/>
      </w:tr>
      <w:tr w:rsidR="00452BEB" w:rsidRPr="008A4A87" w:rsidTr="00CE0D0E">
        <w:trPr>
          <w:trHeight w:hRule="exact" w:val="426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0B3325">
            <w:pPr>
              <w:rPr>
                <w:sz w:val="20"/>
                <w:szCs w:val="20"/>
              </w:rPr>
            </w:pPr>
            <w:r w:rsidRPr="008A4A87">
              <w:rPr>
                <w:rFonts w:eastAsia="Arial"/>
                <w:w w:val="102"/>
                <w:sz w:val="20"/>
                <w:szCs w:val="20"/>
              </w:rPr>
              <w:t>D</w:t>
            </w:r>
            <w:r w:rsidRPr="008A4A87">
              <w:rPr>
                <w:rFonts w:eastAsia="Arial"/>
                <w:spacing w:val="-1"/>
                <w:w w:val="102"/>
                <w:sz w:val="20"/>
                <w:szCs w:val="20"/>
              </w:rPr>
              <w:t>a</w:t>
            </w:r>
            <w:r w:rsidRPr="008A4A87">
              <w:rPr>
                <w:rFonts w:eastAsia="Arial"/>
                <w:spacing w:val="2"/>
                <w:w w:val="102"/>
                <w:sz w:val="20"/>
                <w:szCs w:val="20"/>
              </w:rPr>
              <w:t>t</w:t>
            </w:r>
            <w:r w:rsidRPr="008A4A87">
              <w:rPr>
                <w:rFonts w:eastAsia="Arial"/>
                <w:spacing w:val="-1"/>
                <w:w w:val="102"/>
                <w:sz w:val="20"/>
                <w:szCs w:val="20"/>
              </w:rPr>
              <w:t>u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t xml:space="preserve">m: 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20"/>
            <w:r w:rsidRPr="008A4A87">
              <w:rPr>
                <w:rFonts w:eastAsia="Arial"/>
                <w:w w:val="102"/>
                <w:sz w:val="20"/>
                <w:szCs w:val="20"/>
              </w:rPr>
              <w:instrText xml:space="preserve"> FORMTEXT </w:instrText>
            </w:r>
            <w:r w:rsidRPr="008A4A87">
              <w:rPr>
                <w:rFonts w:eastAsia="Arial"/>
                <w:w w:val="102"/>
                <w:sz w:val="20"/>
                <w:szCs w:val="20"/>
              </w:rPr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separate"/>
            </w:r>
            <w:r w:rsidR="00FD0724">
              <w:rPr>
                <w:rFonts w:eastAsia="Arial"/>
                <w:noProof/>
                <w:w w:val="102"/>
                <w:sz w:val="20"/>
                <w:szCs w:val="20"/>
              </w:rPr>
              <w:t>${certda}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  <w:bookmarkStart w:id="9" w:name="Text11"/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2BEB" w:rsidRPr="008A4A87" w:rsidRDefault="00452BEB" w:rsidP="001A2095">
            <w:pPr>
              <w:jc w:val="center"/>
              <w:rPr>
                <w:sz w:val="20"/>
                <w:szCs w:val="20"/>
              </w:rPr>
            </w:pPr>
            <w:r w:rsidRPr="008A4A87">
              <w:rPr>
                <w:sz w:val="20"/>
                <w:szCs w:val="20"/>
              </w:rPr>
              <w:t>(Dienstsiegel der</w:t>
            </w:r>
            <w:r w:rsidRPr="008A4A87">
              <w:rPr>
                <w:sz w:val="20"/>
                <w:szCs w:val="20"/>
              </w:rPr>
              <w:br/>
              <w:t>Schule)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</w:p>
        </w:tc>
        <w:bookmarkEnd w:id="9"/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</w:p>
        </w:tc>
      </w:tr>
      <w:tr w:rsidR="00452BEB" w:rsidTr="000B3325">
        <w:trPr>
          <w:trHeight w:hRule="exact" w:val="397"/>
          <w:jc w:val="center"/>
        </w:trPr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2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2BEB" w:rsidRPr="007E40FA" w:rsidRDefault="00452BEB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452BEB" w:rsidRPr="008A4A87" w:rsidTr="00EB5DE8">
        <w:trPr>
          <w:trHeight w:hRule="exact" w:val="284"/>
          <w:jc w:val="center"/>
        </w:trPr>
        <w:tc>
          <w:tcPr>
            <w:tcW w:w="425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  <w:r w:rsidRPr="008A4A87">
              <w:rPr>
                <w:rFonts w:eastAsia="Arial"/>
                <w:w w:val="103"/>
                <w:sz w:val="16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8A4A87">
              <w:rPr>
                <w:rFonts w:eastAsia="Arial"/>
                <w:w w:val="103"/>
                <w:sz w:val="16"/>
                <w:szCs w:val="18"/>
              </w:rPr>
              <w:instrText xml:space="preserve"> FORMTEXT </w:instrText>
            </w:r>
            <w:r w:rsidRPr="008A4A87">
              <w:rPr>
                <w:rFonts w:eastAsia="Arial"/>
                <w:w w:val="103"/>
                <w:sz w:val="16"/>
                <w:szCs w:val="18"/>
              </w:rPr>
            </w:r>
            <w:r w:rsidRPr="008A4A87">
              <w:rPr>
                <w:rFonts w:eastAsia="Arial"/>
                <w:w w:val="103"/>
                <w:sz w:val="16"/>
                <w:szCs w:val="18"/>
              </w:rPr>
              <w:fldChar w:fldCharType="separate"/>
            </w:r>
            <w:r w:rsidR="000C0599">
              <w:rPr>
                <w:rFonts w:eastAsia="Arial"/>
                <w:noProof/>
                <w:w w:val="103"/>
                <w:sz w:val="16"/>
                <w:szCs w:val="18"/>
              </w:rPr>
              <w:t>${leiter_name}</w:t>
            </w:r>
            <w:r w:rsidRPr="008A4A87">
              <w:rPr>
                <w:rFonts w:eastAsia="Arial"/>
                <w:w w:val="103"/>
                <w:sz w:val="16"/>
                <w:szCs w:val="18"/>
              </w:rPr>
              <w:fldChar w:fldCharType="end"/>
            </w:r>
            <w:bookmarkEnd w:id="10"/>
            <w:r w:rsidRPr="008A4A87">
              <w:rPr>
                <w:rFonts w:eastAsia="Arial"/>
                <w:w w:val="103"/>
                <w:sz w:val="16"/>
                <w:szCs w:val="18"/>
              </w:rPr>
              <w:t xml:space="preserve">, </w:t>
            </w:r>
            <w:sdt>
              <w:sdtPr>
                <w:rPr>
                  <w:rStyle w:val="Formatvorlage70"/>
                  <w:sz w:val="16"/>
                  <w:szCs w:val="18"/>
                </w:rPr>
                <w:id w:val="994074381"/>
                <w:placeholder>
                  <w:docPart w:val="EA47F7DA010743AAB370609641E4EB4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</w:rPr>
              </w:sdtEndPr>
              <w:sdtContent>
                <w:r w:rsidR="000C0599">
                  <w:rPr>
                    <w:rStyle w:val="Formatvorlage70"/>
                    <w:sz w:val="16"/>
                    <w:szCs w:val="18"/>
                  </w:rPr>
                  <w:t>${</w:t>
                </w:r>
                <w:proofErr w:type="spellStart"/>
                <w:r w:rsidR="000C0599">
                  <w:rPr>
                    <w:rStyle w:val="Formatvorlage70"/>
                    <w:sz w:val="16"/>
                    <w:szCs w:val="18"/>
                  </w:rPr>
                  <w:t>leiter</w:t>
                </w:r>
                <w:proofErr w:type="spellEnd"/>
                <w:r w:rsidR="000C0599">
                  <w:rPr>
                    <w:rStyle w:val="Formatvorlage70"/>
                    <w:sz w:val="16"/>
                    <w:szCs w:val="18"/>
                  </w:rPr>
                  <w:t>}</w:t>
                </w:r>
              </w:sdtContent>
            </w:sdt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45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  <w:r w:rsidRPr="008A4A87">
              <w:rPr>
                <w:sz w:val="16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9"/>
            <w:r w:rsidRPr="008A4A87">
              <w:rPr>
                <w:sz w:val="16"/>
                <w:szCs w:val="18"/>
              </w:rPr>
              <w:instrText xml:space="preserve"> FORMTEXT </w:instrText>
            </w:r>
            <w:r w:rsidRPr="008A4A87">
              <w:rPr>
                <w:sz w:val="16"/>
                <w:szCs w:val="18"/>
              </w:rPr>
            </w:r>
            <w:r w:rsidRPr="008A4A87">
              <w:rPr>
                <w:sz w:val="16"/>
                <w:szCs w:val="18"/>
              </w:rPr>
              <w:fldChar w:fldCharType="separate"/>
            </w:r>
            <w:r w:rsidR="000C0599">
              <w:rPr>
                <w:noProof/>
                <w:sz w:val="16"/>
                <w:szCs w:val="18"/>
              </w:rPr>
              <w:t>${gruppen_leiter_name}</w:t>
            </w:r>
            <w:r w:rsidRPr="008A4A87">
              <w:rPr>
                <w:sz w:val="16"/>
                <w:szCs w:val="18"/>
              </w:rPr>
              <w:fldChar w:fldCharType="end"/>
            </w:r>
            <w:bookmarkEnd w:id="11"/>
            <w:r w:rsidRPr="008A4A87">
              <w:rPr>
                <w:sz w:val="16"/>
                <w:szCs w:val="18"/>
              </w:rPr>
              <w:t xml:space="preserve">, </w:t>
            </w:r>
            <w:sdt>
              <w:sdtPr>
                <w:rPr>
                  <w:sz w:val="16"/>
                  <w:szCs w:val="18"/>
                </w:rPr>
                <w:id w:val="2088413493"/>
                <w:placeholder>
                  <w:docPart w:val="EA47F7DA010743AAB370609641E4EB4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0C0599">
                  <w:rPr>
                    <w:sz w:val="16"/>
                    <w:szCs w:val="18"/>
                  </w:rPr>
                  <w:t>${</w:t>
                </w:r>
                <w:proofErr w:type="spellStart"/>
                <w:r w:rsidR="000C0599">
                  <w:rPr>
                    <w:sz w:val="16"/>
                    <w:szCs w:val="18"/>
                  </w:rPr>
                  <w:t>gruppen_leiter</w:t>
                </w:r>
                <w:proofErr w:type="spellEnd"/>
                <w:r w:rsidR="000C0599">
                  <w:rPr>
                    <w:sz w:val="16"/>
                    <w:szCs w:val="18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752DC9">
      <w:pPr>
        <w:ind w:left="-22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1A2095">
      <w:type w:val="continuous"/>
      <w:pgSz w:w="11906" w:h="16838" w:code="9"/>
      <w:pgMar w:top="851" w:right="851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25B" w:rsidRDefault="0040225B" w:rsidP="001E03DE">
      <w:r>
        <w:separator/>
      </w:r>
    </w:p>
  </w:endnote>
  <w:endnote w:type="continuationSeparator" w:id="0">
    <w:p w:rsidR="0040225B" w:rsidRDefault="0040225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25B" w:rsidRDefault="0040225B" w:rsidP="001E03DE">
      <w:r>
        <w:separator/>
      </w:r>
    </w:p>
  </w:footnote>
  <w:footnote w:type="continuationSeparator" w:id="0">
    <w:p w:rsidR="0040225B" w:rsidRDefault="0040225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EE"/>
    <w:rsid w:val="000158DB"/>
    <w:rsid w:val="000416D4"/>
    <w:rsid w:val="00044446"/>
    <w:rsid w:val="00076BD9"/>
    <w:rsid w:val="0009035A"/>
    <w:rsid w:val="000A510C"/>
    <w:rsid w:val="000B069A"/>
    <w:rsid w:val="000B3325"/>
    <w:rsid w:val="000B64BE"/>
    <w:rsid w:val="000C0599"/>
    <w:rsid w:val="000E7FEA"/>
    <w:rsid w:val="001164F4"/>
    <w:rsid w:val="00165C72"/>
    <w:rsid w:val="00185D9A"/>
    <w:rsid w:val="001A2095"/>
    <w:rsid w:val="001A2103"/>
    <w:rsid w:val="001E03DE"/>
    <w:rsid w:val="001E4D4C"/>
    <w:rsid w:val="001E6C19"/>
    <w:rsid w:val="001E7CA1"/>
    <w:rsid w:val="00205EC8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3F5591"/>
    <w:rsid w:val="0040225B"/>
    <w:rsid w:val="00410826"/>
    <w:rsid w:val="00443B4F"/>
    <w:rsid w:val="0044650F"/>
    <w:rsid w:val="00452BEB"/>
    <w:rsid w:val="0046436C"/>
    <w:rsid w:val="004961B4"/>
    <w:rsid w:val="004C3019"/>
    <w:rsid w:val="004F71DD"/>
    <w:rsid w:val="00515D17"/>
    <w:rsid w:val="00527EC1"/>
    <w:rsid w:val="0053402F"/>
    <w:rsid w:val="00541839"/>
    <w:rsid w:val="00621A2E"/>
    <w:rsid w:val="00666AC0"/>
    <w:rsid w:val="00667185"/>
    <w:rsid w:val="0068567C"/>
    <w:rsid w:val="006D4340"/>
    <w:rsid w:val="006D4AA2"/>
    <w:rsid w:val="006F4481"/>
    <w:rsid w:val="00707782"/>
    <w:rsid w:val="0072254B"/>
    <w:rsid w:val="00725DF5"/>
    <w:rsid w:val="00747ADE"/>
    <w:rsid w:val="00752DC9"/>
    <w:rsid w:val="007954EE"/>
    <w:rsid w:val="007C64FB"/>
    <w:rsid w:val="007E05A7"/>
    <w:rsid w:val="007E40FA"/>
    <w:rsid w:val="00843656"/>
    <w:rsid w:val="00877E0A"/>
    <w:rsid w:val="008921C3"/>
    <w:rsid w:val="008A4A87"/>
    <w:rsid w:val="008A562F"/>
    <w:rsid w:val="008A7911"/>
    <w:rsid w:val="008C4296"/>
    <w:rsid w:val="008D440B"/>
    <w:rsid w:val="008E1728"/>
    <w:rsid w:val="008E1881"/>
    <w:rsid w:val="008F3E9D"/>
    <w:rsid w:val="00912011"/>
    <w:rsid w:val="009205EC"/>
    <w:rsid w:val="0093430B"/>
    <w:rsid w:val="009533B3"/>
    <w:rsid w:val="0096431B"/>
    <w:rsid w:val="009935DA"/>
    <w:rsid w:val="009A7179"/>
    <w:rsid w:val="009C05F9"/>
    <w:rsid w:val="009D5BD5"/>
    <w:rsid w:val="009D667B"/>
    <w:rsid w:val="009F02C0"/>
    <w:rsid w:val="00A46D61"/>
    <w:rsid w:val="00A545FC"/>
    <w:rsid w:val="00A56608"/>
    <w:rsid w:val="00A91268"/>
    <w:rsid w:val="00A96C3E"/>
    <w:rsid w:val="00AE5C68"/>
    <w:rsid w:val="00B9513B"/>
    <w:rsid w:val="00BC34F6"/>
    <w:rsid w:val="00BD06F8"/>
    <w:rsid w:val="00BE07EB"/>
    <w:rsid w:val="00C22DA6"/>
    <w:rsid w:val="00C7555E"/>
    <w:rsid w:val="00C777A6"/>
    <w:rsid w:val="00C86B1E"/>
    <w:rsid w:val="00C951BB"/>
    <w:rsid w:val="00C97B93"/>
    <w:rsid w:val="00CD6932"/>
    <w:rsid w:val="00D02CA9"/>
    <w:rsid w:val="00D3301F"/>
    <w:rsid w:val="00D34C12"/>
    <w:rsid w:val="00D94721"/>
    <w:rsid w:val="00DD4D96"/>
    <w:rsid w:val="00DF0FFD"/>
    <w:rsid w:val="00E5291B"/>
    <w:rsid w:val="00EA2C83"/>
    <w:rsid w:val="00EB5DE8"/>
    <w:rsid w:val="00ED07BE"/>
    <w:rsid w:val="00EF4D67"/>
    <w:rsid w:val="00F0608C"/>
    <w:rsid w:val="00F15888"/>
    <w:rsid w:val="00F354EF"/>
    <w:rsid w:val="00F407DE"/>
    <w:rsid w:val="00F44A67"/>
    <w:rsid w:val="00F554DA"/>
    <w:rsid w:val="00F56E21"/>
    <w:rsid w:val="00FB3661"/>
    <w:rsid w:val="00FC35C6"/>
    <w:rsid w:val="00FC5CE9"/>
    <w:rsid w:val="00FD0724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DED30"/>
  <w15:docId w15:val="{8EF8D9D2-B3C7-44CD-B004-D46E959F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725DF5"/>
    <w:rPr>
      <w:rFonts w:ascii="Arial" w:hAnsi="Arial"/>
      <w:sz w:val="18"/>
    </w:rPr>
  </w:style>
  <w:style w:type="character" w:customStyle="1" w:styleId="Formatvorlage71">
    <w:name w:val="Formatvorlage71"/>
    <w:basedOn w:val="a0"/>
    <w:uiPriority w:val="1"/>
    <w:rsid w:val="00725DF5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8A562F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9D5BD5"/>
    <w:rPr>
      <w:rFonts w:ascii="Arial" w:hAnsi="Arial"/>
      <w:b/>
      <w:sz w:val="22"/>
    </w:rPr>
  </w:style>
  <w:style w:type="character" w:customStyle="1" w:styleId="Formatvorlage74">
    <w:name w:val="Formatvorlage74"/>
    <w:basedOn w:val="a0"/>
    <w:uiPriority w:val="1"/>
    <w:rsid w:val="00EB5DE8"/>
    <w:rPr>
      <w:rFonts w:ascii="Arial" w:hAnsi="Arial"/>
      <w:b/>
      <w:sz w:val="22"/>
    </w:rPr>
  </w:style>
  <w:style w:type="character" w:customStyle="1" w:styleId="Formatvorlage84">
    <w:name w:val="Formatvorlage84"/>
    <w:basedOn w:val="a0"/>
    <w:uiPriority w:val="1"/>
    <w:rsid w:val="00452BEB"/>
    <w:rPr>
      <w:rFonts w:ascii="Arial" w:hAnsi="Arial"/>
      <w:sz w:val="22"/>
    </w:rPr>
  </w:style>
  <w:style w:type="character" w:customStyle="1" w:styleId="Formatvorlage104">
    <w:name w:val="Formatvorlage104"/>
    <w:basedOn w:val="a0"/>
    <w:uiPriority w:val="1"/>
    <w:rsid w:val="00452BEB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452BEB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52BE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52BEB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A4A87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8A4A8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gangszeugnis%20nach%20nicht%20bestandener%20HSA%20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168EB93304B6E8583786630CEC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4E9D0-27D7-4353-B0C9-D9A8ED0BEBFC}"/>
      </w:docPartPr>
      <w:docPartBody>
        <w:p w:rsidR="00F806AE" w:rsidRDefault="000F0E42">
          <w:pPr>
            <w:pStyle w:val="7CC168EB93304B6E8583786630CEC7AA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5CD663622F5F46D2A37B23B91983E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81ED45-844A-4730-B146-FD0F7837653E}"/>
      </w:docPartPr>
      <w:docPartBody>
        <w:p w:rsidR="00F806AE" w:rsidRDefault="000F0E42">
          <w:pPr>
            <w:pStyle w:val="5CD663622F5F46D2A37B23B91983EFB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B8D07BC21F54FA2B5AE4FB799A99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98BDB-CC59-40FA-98B0-A376089C35FE}"/>
      </w:docPartPr>
      <w:docPartBody>
        <w:p w:rsidR="00F806AE" w:rsidRDefault="000F0E42">
          <w:pPr>
            <w:pStyle w:val="5B8D07BC21F54FA2B5AE4FB799A998C5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E08817B80C99484ABBA03525FE3AEF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1B3DC2-D5CD-4225-A820-15475AEC5798}"/>
      </w:docPartPr>
      <w:docPartBody>
        <w:p w:rsidR="00F806AE" w:rsidRDefault="000F0E42">
          <w:pPr>
            <w:pStyle w:val="E08817B80C99484ABBA03525FE3AEFC9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132B8C0BC3C84735ACC178CAD80F68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A8A77-C654-40AA-AC9C-6AA744968635}"/>
      </w:docPartPr>
      <w:docPartBody>
        <w:p w:rsidR="00F806AE" w:rsidRDefault="000F0E42">
          <w:pPr>
            <w:pStyle w:val="132B8C0BC3C84735ACC178CAD80F6847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6217D4CDC28D42F39AE4BE904C741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B8B4B-0FCA-4BA8-B5C4-B521E0514145}"/>
      </w:docPartPr>
      <w:docPartBody>
        <w:p w:rsidR="00F806AE" w:rsidRDefault="000F0E42">
          <w:pPr>
            <w:pStyle w:val="6217D4CDC28D42F39AE4BE904C74154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9D40D25AA1C541F38975218CDEF63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62C0C9-902A-4D0E-A80B-0D929D4E707A}"/>
      </w:docPartPr>
      <w:docPartBody>
        <w:p w:rsidR="00F806AE" w:rsidRDefault="000F0E42">
          <w:pPr>
            <w:pStyle w:val="9D40D25AA1C541F38975218CDEF63CF6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26313F6194584CC49660E15CB0723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9830A-833D-409A-9449-35384CEDE5C6}"/>
      </w:docPartPr>
      <w:docPartBody>
        <w:p w:rsidR="00F806AE" w:rsidRDefault="000F0E42">
          <w:pPr>
            <w:pStyle w:val="26313F6194584CC49660E15CB07231C0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F754D0016DF418B9E437A0EAFF63D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3C661-08ED-4BC8-A008-4C88EB97765F}"/>
      </w:docPartPr>
      <w:docPartBody>
        <w:p w:rsidR="00F806AE" w:rsidRDefault="000F0E42">
          <w:pPr>
            <w:pStyle w:val="7F754D0016DF418B9E437A0EAFF63D4E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DEDE8340BD041E6AF75631A1EBB5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78CFAF-2E21-41B9-8543-320C08358A8D}"/>
      </w:docPartPr>
      <w:docPartBody>
        <w:p w:rsidR="00F806AE" w:rsidRDefault="000F0E42">
          <w:pPr>
            <w:pStyle w:val="7DEDE8340BD041E6AF75631A1EBB5DF5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FAA1722F3384DBF99A665909A0EC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A13823-E9C9-4E98-A09E-82FE3D68B39C}"/>
      </w:docPartPr>
      <w:docPartBody>
        <w:p w:rsidR="00F806AE" w:rsidRDefault="000F0E42">
          <w:pPr>
            <w:pStyle w:val="0FAA1722F3384DBF99A665909A0ECCC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A64AAD3879604F9B919482C619E01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134B0-EA1D-4D9B-A0FF-D3FA2910C04E}"/>
      </w:docPartPr>
      <w:docPartBody>
        <w:p w:rsidR="00F806AE" w:rsidRDefault="000F0E42">
          <w:pPr>
            <w:pStyle w:val="A64AAD3879604F9B919482C619E01BD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48CC04BEC4E439A96BCFCF86926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6B207-D6E6-4CB4-97AA-F8D26370489C}"/>
      </w:docPartPr>
      <w:docPartBody>
        <w:p w:rsidR="00F806AE" w:rsidRDefault="000F0E42">
          <w:pPr>
            <w:pStyle w:val="048CC04BEC4E439A96BCFCF8692615F1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45E2997250A74605968EF0F8ABC03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FCE37-AC85-4BF5-8CB3-F47DDB5437DB}"/>
      </w:docPartPr>
      <w:docPartBody>
        <w:p w:rsidR="00F806AE" w:rsidRDefault="000F0E42">
          <w:pPr>
            <w:pStyle w:val="45E2997250A74605968EF0F8ABC0348F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36B93E73BA2941BF910C119E6A1EE2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E0A11-251E-4863-A432-69A875EA0F53}"/>
      </w:docPartPr>
      <w:docPartBody>
        <w:p w:rsidR="00F806AE" w:rsidRDefault="000F0E42">
          <w:pPr>
            <w:pStyle w:val="36B93E73BA2941BF910C119E6A1EE21C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BEE9A0DA364A437BBEBA473A820EA5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18C8D-0283-475A-94F8-742E9E1DE20A}"/>
      </w:docPartPr>
      <w:docPartBody>
        <w:p w:rsidR="00F806AE" w:rsidRDefault="000F0E42">
          <w:pPr>
            <w:pStyle w:val="BEE9A0DA364A437BBEBA473A820EA51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72163DC735C4EB4BE2EBA841F124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5E30F-810D-4546-9C36-DA4B698EA6E8}"/>
      </w:docPartPr>
      <w:docPartBody>
        <w:p w:rsidR="00F806AE" w:rsidRDefault="000F0E42">
          <w:pPr>
            <w:pStyle w:val="A72163DC735C4EB4BE2EBA841F124093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668DDDF4BEAF4893A476EE33BA29B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CCBE9-49BF-4282-863A-36AE0C0C42B6}"/>
      </w:docPartPr>
      <w:docPartBody>
        <w:p w:rsidR="00F806AE" w:rsidRDefault="000F0E42">
          <w:pPr>
            <w:pStyle w:val="668DDDF4BEAF4893A476EE33BA29B236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FD772DEA2DC94A6A8B32FBDA7AFE2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A759E-17E9-4C2A-94BE-0D82C2A4C136}"/>
      </w:docPartPr>
      <w:docPartBody>
        <w:p w:rsidR="00F806AE" w:rsidRDefault="000F0E42">
          <w:pPr>
            <w:pStyle w:val="FD772DEA2DC94A6A8B32FBDA7AFE298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3FCABC25EFA948458705182467C96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0522B3-D159-4117-AAA7-AE9168E17555}"/>
      </w:docPartPr>
      <w:docPartBody>
        <w:p w:rsidR="00F806AE" w:rsidRDefault="000F0E42">
          <w:pPr>
            <w:pStyle w:val="3FCABC25EFA948458705182467C96EB3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53A163B7CD714F53BC15B4EA65003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265E54-48F4-4C55-907A-A5E2E6B7A68D}"/>
      </w:docPartPr>
      <w:docPartBody>
        <w:p w:rsidR="00F806AE" w:rsidRDefault="000F0E42">
          <w:pPr>
            <w:pStyle w:val="53A163B7CD714F53BC15B4EA650031B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B29C9F2A0FD14FEDB8FD30F07E865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ACD25-217E-4864-9306-3A68F2192514}"/>
      </w:docPartPr>
      <w:docPartBody>
        <w:p w:rsidR="00F806AE" w:rsidRDefault="000F0E42">
          <w:pPr>
            <w:pStyle w:val="B29C9F2A0FD14FEDB8FD30F07E86519F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23E04180E9C40F997287AF899235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77380C-A48E-46EA-85AE-C788D3248479}"/>
      </w:docPartPr>
      <w:docPartBody>
        <w:p w:rsidR="00F806AE" w:rsidRDefault="000F0E42">
          <w:pPr>
            <w:pStyle w:val="023E04180E9C40F997287AF899235443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EA47F7DA010743AAB370609641E4EB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D56A-E8E5-4D4C-B89D-BCB2584E8E41}"/>
      </w:docPartPr>
      <w:docPartBody>
        <w:p w:rsidR="00F806AE" w:rsidRDefault="000F0E42">
          <w:pPr>
            <w:pStyle w:val="EA47F7DA010743AAB370609641E4EB49"/>
          </w:pPr>
          <w:r w:rsidRPr="00C5199B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42"/>
    <w:rsid w:val="000F0E42"/>
    <w:rsid w:val="008902B2"/>
    <w:rsid w:val="00F0633F"/>
    <w:rsid w:val="00F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CC168EB93304B6E8583786630CEC7AA">
    <w:name w:val="7CC168EB93304B6E8583786630CEC7AA"/>
  </w:style>
  <w:style w:type="paragraph" w:customStyle="1" w:styleId="5CD663622F5F46D2A37B23B91983EFBC">
    <w:name w:val="5CD663622F5F46D2A37B23B91983EFBC"/>
  </w:style>
  <w:style w:type="paragraph" w:customStyle="1" w:styleId="5B8D07BC21F54FA2B5AE4FB799A998C5">
    <w:name w:val="5B8D07BC21F54FA2B5AE4FB799A998C5"/>
  </w:style>
  <w:style w:type="paragraph" w:customStyle="1" w:styleId="E08817B80C99484ABBA03525FE3AEFC9">
    <w:name w:val="E08817B80C99484ABBA03525FE3AEFC9"/>
  </w:style>
  <w:style w:type="paragraph" w:customStyle="1" w:styleId="132B8C0BC3C84735ACC178CAD80F6847">
    <w:name w:val="132B8C0BC3C84735ACC178CAD80F6847"/>
  </w:style>
  <w:style w:type="paragraph" w:customStyle="1" w:styleId="6217D4CDC28D42F39AE4BE904C741548">
    <w:name w:val="6217D4CDC28D42F39AE4BE904C741548"/>
  </w:style>
  <w:style w:type="paragraph" w:customStyle="1" w:styleId="9D40D25AA1C541F38975218CDEF63CF6">
    <w:name w:val="9D40D25AA1C541F38975218CDEF63CF6"/>
  </w:style>
  <w:style w:type="paragraph" w:customStyle="1" w:styleId="26313F6194584CC49660E15CB07231C0">
    <w:name w:val="26313F6194584CC49660E15CB07231C0"/>
  </w:style>
  <w:style w:type="paragraph" w:customStyle="1" w:styleId="7F754D0016DF418B9E437A0EAFF63D4E">
    <w:name w:val="7F754D0016DF418B9E437A0EAFF63D4E"/>
  </w:style>
  <w:style w:type="paragraph" w:customStyle="1" w:styleId="7DEDE8340BD041E6AF75631A1EBB5DF5">
    <w:name w:val="7DEDE8340BD041E6AF75631A1EBB5DF5"/>
  </w:style>
  <w:style w:type="paragraph" w:customStyle="1" w:styleId="0FAA1722F3384DBF99A665909A0ECCC4">
    <w:name w:val="0FAA1722F3384DBF99A665909A0ECCC4"/>
  </w:style>
  <w:style w:type="paragraph" w:customStyle="1" w:styleId="A64AAD3879604F9B919482C619E01BD4">
    <w:name w:val="A64AAD3879604F9B919482C619E01BD4"/>
  </w:style>
  <w:style w:type="paragraph" w:customStyle="1" w:styleId="048CC04BEC4E439A96BCFCF8692615F1">
    <w:name w:val="048CC04BEC4E439A96BCFCF8692615F1"/>
  </w:style>
  <w:style w:type="paragraph" w:customStyle="1" w:styleId="45E2997250A74605968EF0F8ABC0348F">
    <w:name w:val="45E2997250A74605968EF0F8ABC0348F"/>
  </w:style>
  <w:style w:type="paragraph" w:customStyle="1" w:styleId="36B93E73BA2941BF910C119E6A1EE21C">
    <w:name w:val="36B93E73BA2941BF910C119E6A1EE21C"/>
  </w:style>
  <w:style w:type="paragraph" w:customStyle="1" w:styleId="BEE9A0DA364A437BBEBA473A820EA51B">
    <w:name w:val="BEE9A0DA364A437BBEBA473A820EA51B"/>
  </w:style>
  <w:style w:type="paragraph" w:customStyle="1" w:styleId="A72163DC735C4EB4BE2EBA841F124093">
    <w:name w:val="A72163DC735C4EB4BE2EBA841F124093"/>
  </w:style>
  <w:style w:type="paragraph" w:customStyle="1" w:styleId="668DDDF4BEAF4893A476EE33BA29B236">
    <w:name w:val="668DDDF4BEAF4893A476EE33BA29B236"/>
  </w:style>
  <w:style w:type="paragraph" w:customStyle="1" w:styleId="FD772DEA2DC94A6A8B32FBDA7AFE2987">
    <w:name w:val="FD772DEA2DC94A6A8B32FBDA7AFE2987"/>
  </w:style>
  <w:style w:type="paragraph" w:customStyle="1" w:styleId="3FCABC25EFA948458705182467C96EB3">
    <w:name w:val="3FCABC25EFA948458705182467C96EB3"/>
  </w:style>
  <w:style w:type="paragraph" w:customStyle="1" w:styleId="53A163B7CD714F53BC15B4EA650031BB">
    <w:name w:val="53A163B7CD714F53BC15B4EA650031BB"/>
  </w:style>
  <w:style w:type="paragraph" w:customStyle="1" w:styleId="B29C9F2A0FD14FEDB8FD30F07E86519F">
    <w:name w:val="B29C9F2A0FD14FEDB8FD30F07E86519F"/>
  </w:style>
  <w:style w:type="paragraph" w:customStyle="1" w:styleId="023E04180E9C40F997287AF899235443">
    <w:name w:val="023E04180E9C40F997287AF899235443"/>
  </w:style>
  <w:style w:type="paragraph" w:customStyle="1" w:styleId="EA47F7DA010743AAB370609641E4EB49">
    <w:name w:val="EA47F7DA010743AAB370609641E4E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nach nicht bestandener HSA _BP_2016</Template>
  <TotalTime>18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2019-03-25T08:41:00Z</cp:lastPrinted>
  <dcterms:created xsi:type="dcterms:W3CDTF">2019-04-11T13:03:00Z</dcterms:created>
  <dcterms:modified xsi:type="dcterms:W3CDTF">2019-05-13T14:17:00Z</dcterms:modified>
</cp:coreProperties>
</file>