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FE5DB8" w:rsidRDefault="00CD6932" w:rsidP="00702A87">
      <w:pPr>
        <w:spacing w:after="0"/>
        <w:rPr>
          <w:sz w:val="18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376"/>
        <w:gridCol w:w="175"/>
        <w:gridCol w:w="109"/>
        <w:gridCol w:w="1559"/>
        <w:gridCol w:w="142"/>
        <w:gridCol w:w="175"/>
        <w:gridCol w:w="1668"/>
        <w:gridCol w:w="1984"/>
        <w:gridCol w:w="33"/>
        <w:gridCol w:w="1952"/>
        <w:gridCol w:w="33"/>
      </w:tblGrid>
      <w:tr w:rsidR="0014703F" w:rsidRPr="006626CD" w:rsidTr="004C0C80">
        <w:trPr>
          <w:trHeight w:hRule="exact" w:val="851"/>
        </w:trPr>
        <w:tc>
          <w:tcPr>
            <w:tcW w:w="1020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472118" w:rsidRDefault="00AE0782" w:rsidP="004C0C80">
            <w:pPr>
              <w:spacing w:after="0" w:line="269" w:lineRule="auto"/>
              <w:jc w:val="center"/>
              <w:rPr>
                <w:rFonts w:ascii="Arial" w:hAnsi="Arial"/>
                <w:b/>
                <w:sz w:val="28"/>
                <w:lang w:val="de-DE"/>
              </w:rPr>
            </w:pPr>
            <w:r>
              <w:rPr>
                <w:rFonts w:ascii="Arial" w:hAnsi="Arial"/>
                <w:b/>
                <w:sz w:val="28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8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8"/>
                <w:lang w:val="de-DE"/>
              </w:rPr>
            </w:r>
            <w:r>
              <w:rPr>
                <w:rFonts w:ascii="Arial" w:hAnsi="Arial"/>
                <w:b/>
                <w:sz w:val="28"/>
                <w:lang w:val="de-DE"/>
              </w:rPr>
              <w:fldChar w:fldCharType="separate"/>
            </w:r>
            <w:bookmarkStart w:id="1" w:name="_GoBack"/>
            <w:r w:rsidR="004E796B">
              <w:rPr>
                <w:rFonts w:ascii="Arial" w:hAnsi="Arial"/>
                <w:b/>
                <w:noProof/>
                <w:sz w:val="28"/>
                <w:lang w:val="de-DE"/>
              </w:rPr>
              <w:t>${schule}</w:t>
            </w:r>
            <w:bookmarkEnd w:id="1"/>
            <w:r>
              <w:rPr>
                <w:rFonts w:ascii="Arial" w:hAnsi="Arial"/>
                <w:b/>
                <w:sz w:val="28"/>
                <w:lang w:val="de-DE"/>
              </w:rPr>
              <w:fldChar w:fldCharType="end"/>
            </w:r>
            <w:bookmarkEnd w:id="0"/>
          </w:p>
        </w:tc>
      </w:tr>
      <w:tr w:rsidR="0014703F" w:rsidTr="00904CF0">
        <w:trPr>
          <w:trHeight w:hRule="exact" w:val="284"/>
        </w:trPr>
        <w:tc>
          <w:tcPr>
            <w:tcW w:w="10206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E33FF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AE33FF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BF6F36" w:rsidTr="00C7393C">
        <w:trPr>
          <w:trHeight w:hRule="exact" w:val="923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DC2B0F" w:rsidRDefault="0014703F" w:rsidP="00C7393C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</w:tc>
      </w:tr>
      <w:tr w:rsidR="0014703F" w:rsidRPr="0014703F" w:rsidTr="00F2110E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14703F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6626CD" w:rsidRDefault="008B67A6" w:rsidP="00F2110E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2" w:name="Text10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4E796B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2"/>
          </w:p>
        </w:tc>
        <w:tc>
          <w:tcPr>
            <w:tcW w:w="368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F2110E">
            <w:pPr>
              <w:spacing w:after="0"/>
              <w:rPr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8B67A6"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3" w:name="Text11"/>
            <w:r w:rsidR="008B67A6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8B67A6">
              <w:rPr>
                <w:rFonts w:ascii="Arial" w:hAnsi="Arial" w:cs="Arial"/>
                <w:lang w:val="de-DE"/>
              </w:rPr>
            </w:r>
            <w:r w:rsidR="008B67A6">
              <w:rPr>
                <w:rFonts w:ascii="Arial" w:hAnsi="Arial" w:cs="Arial"/>
                <w:lang w:val="de-DE"/>
              </w:rPr>
              <w:fldChar w:fldCharType="separate"/>
            </w:r>
            <w:r w:rsidR="004E796B">
              <w:rPr>
                <w:rFonts w:ascii="Arial" w:hAnsi="Arial" w:cs="Arial"/>
                <w:noProof/>
                <w:lang w:val="de-DE"/>
              </w:rPr>
              <w:t>99</w:t>
            </w:r>
            <w:r w:rsidR="008B67A6">
              <w:rPr>
                <w:rFonts w:ascii="Arial" w:hAnsi="Arial" w:cs="Arial"/>
                <w:lang w:val="de-DE"/>
              </w:rPr>
              <w:fldChar w:fldCharType="end"/>
            </w:r>
            <w:bookmarkEnd w:id="3"/>
            <w:r>
              <w:rPr>
                <w:lang w:val="de-DE"/>
              </w:rPr>
              <w:t>/</w:t>
            </w:r>
            <w:r w:rsidRPr="00517A7D">
              <w:rPr>
                <w:rFonts w:ascii="Arial" w:hAnsi="Arial" w:cs="Arial"/>
                <w:lang w:val="de-DE"/>
              </w:rPr>
              <w:t>20</w:t>
            </w:r>
            <w:r w:rsidR="00B060E1"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4" w:name="Text5"/>
            <w:r w:rsidR="00B060E1">
              <w:rPr>
                <w:rFonts w:ascii="Arial" w:hAnsi="Arial"/>
                <w:lang w:val="de-DE"/>
              </w:rPr>
              <w:instrText xml:space="preserve"> FORMTEXT </w:instrText>
            </w:r>
            <w:r w:rsidR="00B060E1">
              <w:rPr>
                <w:rFonts w:ascii="Arial" w:hAnsi="Arial"/>
                <w:lang w:val="de-DE"/>
              </w:rPr>
            </w:r>
            <w:r w:rsidR="00B060E1">
              <w:rPr>
                <w:rFonts w:ascii="Arial" w:hAnsi="Arial"/>
                <w:lang w:val="de-DE"/>
              </w:rPr>
              <w:fldChar w:fldCharType="separate"/>
            </w:r>
            <w:r w:rsidR="004E796B">
              <w:rPr>
                <w:rFonts w:ascii="Arial" w:hAnsi="Arial"/>
                <w:noProof/>
                <w:lang w:val="de-DE"/>
              </w:rPr>
              <w:t>99</w:t>
            </w:r>
            <w:r w:rsidR="00B060E1"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517A7D" w:rsidRDefault="00DA653D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 xml:space="preserve">1. </w:t>
            </w:r>
            <w:r w:rsidR="0014703F" w:rsidRPr="00517A7D">
              <w:rPr>
                <w:rFonts w:ascii="Arial" w:hAnsi="Arial" w:cs="Arial"/>
                <w:lang w:val="de-DE"/>
              </w:rPr>
              <w:t>Schulhalbjahr</w:t>
            </w:r>
          </w:p>
        </w:tc>
      </w:tr>
      <w:tr w:rsidR="00DA653D" w:rsidRPr="00472118" w:rsidTr="00F2110E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F2110E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55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A72AA2" w:rsidP="00F2110E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5" w:name="Text12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4E796B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6A566E" w:rsidRPr="006A566E" w:rsidTr="00F2110E">
        <w:trPr>
          <w:trHeight w:hRule="exact" w:val="227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566E" w:rsidRPr="00FE5DB8" w:rsidRDefault="006A566E" w:rsidP="00F2110E">
            <w:pPr>
              <w:rPr>
                <w:rFonts w:ascii="Arial" w:hAnsi="Arial"/>
                <w:b/>
                <w:lang w:val="de-DE"/>
              </w:rPr>
            </w:pPr>
          </w:p>
        </w:tc>
      </w:tr>
      <w:tr w:rsidR="004F3820" w:rsidRPr="00BF6F36" w:rsidTr="00F2110E">
        <w:trPr>
          <w:trHeight w:hRule="exact" w:val="454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5016D9" w:rsidRDefault="004F3820" w:rsidP="00FC4CA0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5016D9">
              <w:rPr>
                <w:rFonts w:ascii="Arial" w:hAnsi="Arial"/>
                <w:b/>
                <w:lang w:val="de-DE"/>
              </w:rPr>
              <w:t>Leistungen in den einzelnen Fächern</w:t>
            </w:r>
            <w:r w:rsidR="001422D9" w:rsidRPr="005016D9">
              <w:rPr>
                <w:rFonts w:ascii="Arial" w:hAnsi="Arial"/>
                <w:b/>
                <w:lang w:val="de-DE"/>
              </w:rPr>
              <w:t>:</w:t>
            </w:r>
          </w:p>
        </w:tc>
      </w:tr>
      <w:tr w:rsidR="00DC2B0F" w:rsidRPr="00BF6F36" w:rsidTr="00C7393C">
        <w:trPr>
          <w:trHeight w:hRule="exact" w:val="454"/>
        </w:trPr>
        <w:sdt>
          <w:sdtPr>
            <w:rPr>
              <w:rStyle w:val="Formatvorlage58"/>
              <w:sz w:val="20"/>
              <w:szCs w:val="20"/>
            </w:rPr>
            <w:id w:val="-1839912204"/>
            <w:placeholder>
              <w:docPart w:val="5E5D4E2DD75146D9987C8B9A279A0D84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3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58"/>
                    <w:sz w:val="20"/>
                    <w:szCs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60"/>
              <w:sz w:val="20"/>
              <w:szCs w:val="20"/>
            </w:rPr>
            <w:id w:val="-1120831726"/>
            <w:placeholder>
              <w:docPart w:val="C2755DF8B93D49ABA696D8263D85E49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 xml:space="preserve">Physik </w:t>
            </w:r>
          </w:p>
        </w:tc>
        <w:sdt>
          <w:sdtPr>
            <w:rPr>
              <w:rStyle w:val="Formatvorlage60"/>
              <w:sz w:val="20"/>
              <w:szCs w:val="20"/>
            </w:rPr>
            <w:id w:val="765430457"/>
            <w:placeholder>
              <w:docPart w:val="9E3CA093CA7441D095094F737F54727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C7393C">
        <w:trPr>
          <w:trHeight w:hRule="exact" w:val="454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Deutsch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1802531127"/>
            <w:placeholder>
              <w:docPart w:val="E3C9BC7D710E4E358DF3741403B6492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Chemie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185643364"/>
            <w:placeholder>
              <w:docPart w:val="AF0E5A849775438CA5AFB059C895E28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C7393C">
        <w:trPr>
          <w:trHeight w:hRule="exact" w:val="454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Englisch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580902462"/>
            <w:placeholder>
              <w:docPart w:val="9B6FACB182F04892BBA60AB8F9F56030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Biologie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1733194579"/>
            <w:placeholder>
              <w:docPart w:val="D72C32234D8849EC8F8D404CF29A313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C7393C">
        <w:trPr>
          <w:trHeight w:hRule="exact" w:val="454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Mathematik</w:t>
            </w:r>
          </w:p>
        </w:tc>
        <w:sdt>
          <w:sdtPr>
            <w:rPr>
              <w:rStyle w:val="Formatvorlage60"/>
              <w:sz w:val="20"/>
              <w:szCs w:val="20"/>
            </w:rPr>
            <w:id w:val="534235534"/>
            <w:placeholder>
              <w:docPart w:val="9713C43AED6E4683B2E49FDA5D84445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Musik</w:t>
            </w:r>
          </w:p>
        </w:tc>
        <w:sdt>
          <w:sdtPr>
            <w:rPr>
              <w:rStyle w:val="Formatvorlage60"/>
              <w:sz w:val="20"/>
              <w:szCs w:val="20"/>
            </w:rPr>
            <w:id w:val="805055268"/>
            <w:placeholder>
              <w:docPart w:val="C2D02F17A7604FF6A6E3658329911DC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C7393C">
        <w:trPr>
          <w:trHeight w:hRule="exact" w:val="454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Geschichte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435371636"/>
            <w:placeholder>
              <w:docPart w:val="E5382D11CE2D48EBB80B647270EACB5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Bildende Kunst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10988900"/>
            <w:placeholder>
              <w:docPart w:val="150BA353DA334CD09ECC1E91B0E62AC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C7393C">
        <w:trPr>
          <w:trHeight w:hRule="exact" w:val="454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Geographie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2065372348"/>
            <w:placeholder>
              <w:docPart w:val="4AD910C200D8412899BFAE6EF633563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ind w:left="-78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Sport</w:t>
            </w:r>
          </w:p>
        </w:tc>
        <w:sdt>
          <w:sdtPr>
            <w:rPr>
              <w:rStyle w:val="Formatvorlage60"/>
              <w:sz w:val="20"/>
              <w:szCs w:val="20"/>
            </w:rPr>
            <w:id w:val="97766433"/>
            <w:placeholder>
              <w:docPart w:val="AF6521FE073A4042B3664B86E6FFF3F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C7393C">
        <w:trPr>
          <w:trHeight w:val="454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Geschichte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-1051076178"/>
            <w:placeholder>
              <w:docPart w:val="AD82738502C341BDBB5FA33149D85F4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942092891"/>
            <w:placeholder>
              <w:docPart w:val="6CC2B74C259E40C98075D29EB9CBB47A"/>
            </w:placeholder>
            <w:dropDownList>
              <w:listItem w:displayText="Wahlpflichtbereich" w:value="Wahlpflichtberei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dropDownList>
          </w:sdtPr>
          <w:sdtEndPr/>
          <w:sdtContent>
            <w:tc>
              <w:tcPr>
                <w:tcW w:w="3827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ind w:left="-78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60"/>
              <w:sz w:val="20"/>
              <w:szCs w:val="20"/>
            </w:rPr>
            <w:id w:val="159359339"/>
            <w:placeholder>
              <w:docPart w:val="426F17B95EBA48B088D5F76306902F3C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C7393C">
        <w:trPr>
          <w:trHeight w:val="454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 w:line="269" w:lineRule="auto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E5749">
              <w:rPr>
                <w:rFonts w:ascii="Arial" w:hAnsi="Arial" w:cs="Arial"/>
                <w:sz w:val="20"/>
                <w:szCs w:val="20"/>
                <w:lang w:val="de-DE"/>
              </w:rPr>
              <w:t>Gemeinschaftskunde</w:t>
            </w:r>
          </w:p>
        </w:tc>
        <w:sdt>
          <w:sdtPr>
            <w:rPr>
              <w:rStyle w:val="Formatvorlage60"/>
              <w:sz w:val="20"/>
              <w:szCs w:val="20"/>
            </w:rPr>
            <w:id w:val="1237668747"/>
            <w:placeholder>
              <w:docPart w:val="C4A982ED5EEF4DA58269623C6D38C98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2060277184"/>
            <w:placeholder>
              <w:docPart w:val="6CC2B74C259E40C98075D29EB9CBB47A"/>
            </w:placeholder>
            <w:dropDownList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EndPr/>
          <w:sdtContent>
            <w:tc>
              <w:tcPr>
                <w:tcW w:w="3827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 w:line="269" w:lineRule="auto"/>
                  <w:ind w:left="-78"/>
                  <w:rPr>
                    <w:rFonts w:cs="Arial"/>
                    <w:sz w:val="20"/>
                    <w:szCs w:val="20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60"/>
              <w:sz w:val="20"/>
              <w:szCs w:val="20"/>
            </w:rPr>
            <w:id w:val="908192788"/>
            <w:placeholder>
              <w:docPart w:val="A442C5F4B685455285421354F740BA8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201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DC2B0F">
                <w:pPr>
                  <w:spacing w:after="0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</w:tr>
      <w:tr w:rsidR="00DC2B0F" w:rsidRPr="00BF6F36" w:rsidTr="00C7393C">
        <w:trPr>
          <w:trHeight w:val="60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sdt>
            <w:sdtPr>
              <w:rPr>
                <w:rStyle w:val="Formatvorlage104"/>
                <w:szCs w:val="20"/>
              </w:rPr>
              <w:id w:val="-1018697834"/>
              <w:placeholder>
                <w:docPart w:val="6BDFDA7AE4E340B786551E9F074B21BD"/>
              </w:placeholder>
              <w:comboBox>
                <w:listItem w:value="Wählen Sie ein Element aus."/>
                <w:listItem w:displayText="   " w:value="   "/>
                <w:listItem w:displayText="Wirtschaft / Berufs- und Studienorientierung" w:value="Wirtschaft / Berufs- und Studienorientierung"/>
              </w:comboBox>
            </w:sdtPr>
            <w:sdtEndPr>
              <w:rPr>
                <w:rStyle w:val="Formatvorlage84"/>
                <w:sz w:val="24"/>
                <w:vertAlign w:val="superscript"/>
              </w:rPr>
            </w:sdtEndPr>
            <w:sdtContent>
              <w:p w:rsidR="00DC2B0F" w:rsidRPr="005E5749" w:rsidRDefault="004E796B" w:rsidP="00DC2B0F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proofErr w:type="spellStart"/>
                <w:r>
                  <w:rPr>
                    <w:rStyle w:val="Formatvorlage104"/>
                    <w:szCs w:val="20"/>
                  </w:rPr>
                  <w:t>Wirtschaft</w:t>
                </w:r>
                <w:proofErr w:type="spellEnd"/>
                <w:r>
                  <w:rPr>
                    <w:rStyle w:val="Formatvorlage104"/>
                    <w:szCs w:val="20"/>
                  </w:rPr>
                  <w:t xml:space="preserve"> / </w:t>
                </w:r>
                <w:proofErr w:type="spellStart"/>
                <w:r>
                  <w:rPr>
                    <w:rStyle w:val="Formatvorlage104"/>
                    <w:szCs w:val="20"/>
                  </w:rPr>
                  <w:t>Berufs</w:t>
                </w:r>
                <w:proofErr w:type="spellEnd"/>
                <w:r>
                  <w:rPr>
                    <w:rStyle w:val="Formatvorlage104"/>
                    <w:szCs w:val="20"/>
                  </w:rPr>
                  <w:t xml:space="preserve">- und </w:t>
                </w:r>
                <w:proofErr w:type="spellStart"/>
                <w:r>
                  <w:rPr>
                    <w:rStyle w:val="Formatvorlage104"/>
                    <w:szCs w:val="20"/>
                  </w:rPr>
                  <w:t>Studienorientierung</w:t>
                </w:r>
                <w:proofErr w:type="spellEnd"/>
              </w:p>
            </w:sdtContent>
          </w:sdt>
        </w:tc>
        <w:sdt>
          <w:sdtPr>
            <w:rPr>
              <w:rStyle w:val="Formatvorlage60"/>
              <w:sz w:val="20"/>
              <w:szCs w:val="20"/>
            </w:rPr>
            <w:id w:val="-1314250544"/>
            <w:placeholder>
              <w:docPart w:val="8969E79F3DC5481195E8584F6A0FCFE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198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DC2B0F" w:rsidRPr="005E5749" w:rsidRDefault="004E796B" w:rsidP="00C7393C">
                <w:pPr>
                  <w:spacing w:after="0"/>
                  <w:ind w:left="-102"/>
                  <w:rPr>
                    <w:rFonts w:ascii="Arial" w:hAnsi="Arial"/>
                    <w:b/>
                    <w:sz w:val="20"/>
                    <w:szCs w:val="20"/>
                    <w:lang w:val="de-DE"/>
                  </w:rPr>
                </w:pPr>
                <w:r>
                  <w:rPr>
                    <w:rStyle w:val="Formatvorlage60"/>
                    <w:sz w:val="20"/>
                    <w:szCs w:val="20"/>
                  </w:rPr>
                  <w:t>sgt</w:t>
                </w:r>
              </w:p>
            </w:tc>
          </w:sdtContent>
        </w:sdt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spacing w:after="0"/>
              <w:rPr>
                <w:rFonts w:ascii="Arial" w:hAnsi="Arial"/>
                <w:b/>
                <w:sz w:val="20"/>
                <w:szCs w:val="20"/>
                <w:lang w:val="de-DE"/>
              </w:rPr>
            </w:pPr>
          </w:p>
        </w:tc>
        <w:tc>
          <w:tcPr>
            <w:tcW w:w="20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B0F" w:rsidRPr="005E5749" w:rsidRDefault="00DC2B0F" w:rsidP="00DC2B0F">
            <w:pPr>
              <w:rPr>
                <w:sz w:val="20"/>
                <w:szCs w:val="20"/>
                <w:lang w:val="de-DE"/>
              </w:rPr>
            </w:pPr>
          </w:p>
        </w:tc>
      </w:tr>
      <w:tr w:rsidR="005E5749" w:rsidRPr="00D71F13" w:rsidTr="00D71F13">
        <w:trPr>
          <w:trHeight w:hRule="exact" w:val="566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5749" w:rsidRPr="005016D9" w:rsidRDefault="005E5749" w:rsidP="00D71F13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5016D9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5E5749" w:rsidRPr="00CC38D2" w:rsidTr="005016D9">
        <w:trPr>
          <w:trHeight w:hRule="exact" w:val="851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E5749" w:rsidRPr="00472118" w:rsidRDefault="005E5749" w:rsidP="005016D9">
            <w:pPr>
              <w:spacing w:before="60" w:after="0"/>
              <w:rPr>
                <w:rFonts w:ascii="Arial" w:hAnsi="Arial"/>
                <w:lang w:val="de-DE"/>
              </w:rPr>
            </w:pPr>
            <w:r w:rsidRPr="00A72AA2"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6"/>
            <w:r w:rsidRPr="00A72AA2">
              <w:rPr>
                <w:rFonts w:ascii="Arial" w:hAnsi="Arial"/>
                <w:lang w:val="de-DE"/>
              </w:rPr>
              <w:instrText xml:space="preserve"> FORMTEXT </w:instrText>
            </w:r>
            <w:r w:rsidRPr="00A72AA2">
              <w:rPr>
                <w:rFonts w:ascii="Arial" w:hAnsi="Arial"/>
                <w:lang w:val="de-DE"/>
              </w:rPr>
            </w:r>
            <w:r w:rsidRPr="00A72AA2">
              <w:rPr>
                <w:rFonts w:ascii="Arial" w:hAnsi="Arial"/>
                <w:lang w:val="de-DE"/>
              </w:rPr>
              <w:fldChar w:fldCharType="separate"/>
            </w:r>
            <w:r w:rsidR="004E796B">
              <w:rPr>
                <w:rFonts w:ascii="Arial" w:hAnsi="Arial"/>
                <w:noProof/>
                <w:lang w:val="de-DE"/>
              </w:rPr>
              <w:t>${ags}</w:t>
            </w:r>
            <w:r w:rsidRPr="00A72AA2"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</w:tr>
      <w:tr w:rsidR="005E5749" w:rsidRPr="005016D9" w:rsidTr="00B61702">
        <w:trPr>
          <w:trHeight w:hRule="exact" w:val="284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5016D9" w:rsidRDefault="005E5749" w:rsidP="00F2110E">
            <w:pPr>
              <w:rPr>
                <w:rFonts w:ascii="Arial" w:hAnsi="Arial" w:cs="Arial"/>
                <w:b/>
                <w:lang w:val="de-DE"/>
              </w:rPr>
            </w:pPr>
            <w:r w:rsidRPr="005016D9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5E5749" w:rsidRPr="008B67A6" w:rsidTr="00B61702">
        <w:trPr>
          <w:trHeight w:hRule="exact" w:val="2268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E5749" w:rsidRDefault="005E5749" w:rsidP="005016D9">
            <w:pPr>
              <w:spacing w:before="60" w:after="0"/>
              <w:rPr>
                <w:rStyle w:val="Formatvorlage67"/>
                <w:lang w:val="de-DE"/>
              </w:rPr>
            </w:pPr>
            <w:r w:rsidRPr="00B628B0">
              <w:rPr>
                <w:rStyle w:val="Formatvorlage21"/>
                <w:szCs w:val="20"/>
                <w:lang w:val="de-DE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Name der Schülerin bzw. des Schülers"/>
                    <w:maxLength w:val="50"/>
                  </w:textInput>
                </w:ffData>
              </w:fldChar>
            </w:r>
            <w:bookmarkStart w:id="7" w:name="Text16"/>
            <w:r w:rsidRPr="00B628B0">
              <w:rPr>
                <w:rStyle w:val="Formatvorlage21"/>
                <w:szCs w:val="20"/>
                <w:lang w:val="de-DE"/>
              </w:rPr>
              <w:instrText xml:space="preserve"> FORMTEXT </w:instrText>
            </w:r>
            <w:r w:rsidRPr="00B628B0">
              <w:rPr>
                <w:rStyle w:val="Formatvorlage21"/>
                <w:szCs w:val="20"/>
                <w:lang w:val="de-DE"/>
              </w:rPr>
            </w:r>
            <w:r w:rsidRPr="00B628B0">
              <w:rPr>
                <w:rStyle w:val="Formatvorlage21"/>
                <w:szCs w:val="20"/>
                <w:lang w:val="de-DE"/>
              </w:rPr>
              <w:fldChar w:fldCharType="separate"/>
            </w:r>
            <w:r w:rsidR="004E796B">
              <w:rPr>
                <w:rStyle w:val="Formatvorlage21"/>
                <w:noProof/>
                <w:szCs w:val="20"/>
                <w:lang w:val="de-DE"/>
              </w:rPr>
              <w:t>${name}</w:t>
            </w:r>
            <w:r w:rsidRPr="00B628B0">
              <w:rPr>
                <w:rStyle w:val="Formatvorlage21"/>
                <w:szCs w:val="20"/>
                <w:lang w:val="de-DE"/>
              </w:rPr>
              <w:fldChar w:fldCharType="end"/>
            </w:r>
            <w:bookmarkEnd w:id="7"/>
            <w:r w:rsidRPr="00B628B0">
              <w:rPr>
                <w:rStyle w:val="Formatvorlage21"/>
                <w:szCs w:val="20"/>
                <w:lang w:val="de-DE"/>
              </w:rPr>
              <w:t xml:space="preserve"> wurde zieldifferent unterrichtet. Die Leistungsbeschreibung und -bewertung erfolgte auf Grundlage des Bildungsplans für den Förderschwerpunkt </w:t>
            </w:r>
            <w:sdt>
              <w:sdtPr>
                <w:rPr>
                  <w:rStyle w:val="Formatvorlage96"/>
                </w:rPr>
                <w:id w:val="-742028007"/>
                <w:placeholder>
                  <w:docPart w:val="939B1E6192FE486E9E02DA22BD99CD27"/>
                </w:placeholder>
                <w:dropDownList>
                  <w:listItem w:value="Wählen Sie ein Element aus."/>
                  <w:listItem w:displayText="Lernen" w:value="Lernen"/>
                  <w:listItem w:displayText="geistige Entwicklung" w:value="geistige Entwicklung"/>
                  <w:listItem w:displayText="${focus}" w:value="${focus}"/>
                </w:dropDownList>
              </w:sdtPr>
              <w:sdtEndPr>
                <w:rPr>
                  <w:rStyle w:val="Formatvorlage21"/>
                  <w:sz w:val="18"/>
                  <w:szCs w:val="20"/>
                  <w:lang w:val="de-DE"/>
                </w:rPr>
              </w:sdtEndPr>
              <w:sdtContent>
                <w:r w:rsidR="004E796B">
                  <w:rPr>
                    <w:rStyle w:val="Formatvorlage96"/>
                  </w:rPr>
                  <w:t>${focus}</w:t>
                </w:r>
              </w:sdtContent>
            </w:sdt>
            <w:r>
              <w:rPr>
                <w:rStyle w:val="Formatvorlage67"/>
                <w:lang w:val="de-DE"/>
              </w:rPr>
              <w:t>.</w:t>
            </w:r>
          </w:p>
          <w:p w:rsidR="005E5749" w:rsidRDefault="005E5749" w:rsidP="005016D9">
            <w:pPr>
              <w:spacing w:before="60" w:after="60"/>
              <w:rPr>
                <w:rStyle w:val="Formatvorlage67"/>
                <w:sz w:val="16"/>
                <w:lang w:val="de-DE"/>
              </w:rPr>
            </w:pPr>
            <w:r>
              <w:rPr>
                <w:rStyle w:val="Formatvorlage67"/>
                <w:sz w:val="16"/>
                <w:lang w:val="de-DE"/>
              </w:rPr>
              <w:t>(Bei Bedarf schuleigenes Beiblatt)</w:t>
            </w:r>
          </w:p>
          <w:p w:rsidR="005E5749" w:rsidRPr="00B060E1" w:rsidRDefault="005E5749" w:rsidP="005016D9">
            <w:pPr>
              <w:spacing w:before="120" w:after="0"/>
              <w:rPr>
                <w:rFonts w:ascii="Arial" w:hAnsi="Arial"/>
                <w:lang w:val="de-DE"/>
              </w:rPr>
            </w:pPr>
            <w:r w:rsidRPr="00B628B0">
              <w:rPr>
                <w:rFonts w:ascii="Arial" w:hAnsi="Arial"/>
                <w:lang w:val="de-DE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8" w:name="Text8"/>
            <w:r w:rsidRPr="00B628B0">
              <w:rPr>
                <w:rFonts w:ascii="Arial" w:hAnsi="Arial"/>
                <w:lang w:val="de-DE"/>
              </w:rPr>
              <w:instrText xml:space="preserve"> FORMTEXT </w:instrText>
            </w:r>
            <w:r w:rsidRPr="00B628B0">
              <w:rPr>
                <w:rFonts w:ascii="Arial" w:hAnsi="Arial"/>
                <w:lang w:val="de-DE"/>
              </w:rPr>
            </w:r>
            <w:r w:rsidRPr="00B628B0">
              <w:rPr>
                <w:rFonts w:ascii="Arial" w:hAnsi="Arial"/>
                <w:lang w:val="de-DE"/>
              </w:rPr>
              <w:fldChar w:fldCharType="separate"/>
            </w:r>
            <w:r w:rsidR="004E796B">
              <w:rPr>
                <w:rFonts w:ascii="Arial" w:hAnsi="Arial"/>
                <w:noProof/>
                <w:lang w:val="de-DE"/>
              </w:rPr>
              <w:t>${comments_short}</w:t>
            </w:r>
            <w:r w:rsidRPr="00B628B0">
              <w:rPr>
                <w:rFonts w:ascii="Arial" w:hAnsi="Arial"/>
                <w:lang w:val="de-DE"/>
              </w:rPr>
              <w:fldChar w:fldCharType="end"/>
            </w:r>
            <w:bookmarkEnd w:id="8"/>
          </w:p>
        </w:tc>
      </w:tr>
      <w:tr w:rsidR="00016EA2" w:rsidRPr="008F2826" w:rsidTr="00A416EA">
        <w:trPr>
          <w:gridAfter w:val="1"/>
          <w:wAfter w:w="33" w:type="dxa"/>
          <w:trHeight w:hRule="exact" w:val="397"/>
        </w:trPr>
        <w:tc>
          <w:tcPr>
            <w:tcW w:w="4219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016EA2" w:rsidRPr="00472118" w:rsidRDefault="00016EA2" w:rsidP="00A416EA">
            <w:pPr>
              <w:spacing w:after="0"/>
              <w:rPr>
                <w:rFonts w:ascii="Arial" w:hAnsi="Arial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</w:t>
            </w: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4E796B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</w:p>
        </w:tc>
        <w:tc>
          <w:tcPr>
            <w:tcW w:w="198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6EA2" w:rsidRPr="008F2826" w:rsidRDefault="00016EA2" w:rsidP="00A416EA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6EA2" w:rsidRPr="0014703F" w:rsidRDefault="00016EA2" w:rsidP="00A416EA">
            <w:pPr>
              <w:spacing w:after="0"/>
              <w:rPr>
                <w:lang w:val="de-DE"/>
              </w:rPr>
            </w:pPr>
          </w:p>
        </w:tc>
      </w:tr>
      <w:tr w:rsidR="00016EA2" w:rsidRPr="008F2826" w:rsidTr="00A416EA">
        <w:trPr>
          <w:gridAfter w:val="1"/>
          <w:wAfter w:w="33" w:type="dxa"/>
          <w:trHeight w:hRule="exact" w:val="567"/>
        </w:trPr>
        <w:tc>
          <w:tcPr>
            <w:tcW w:w="42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6EA2" w:rsidRPr="0014703F" w:rsidRDefault="00016EA2" w:rsidP="00A416EA">
            <w:pPr>
              <w:rPr>
                <w:lang w:val="de-DE"/>
              </w:rPr>
            </w:pPr>
          </w:p>
        </w:tc>
        <w:tc>
          <w:tcPr>
            <w:tcW w:w="1985" w:type="dxa"/>
            <w:gridSpan w:val="3"/>
            <w:vMerge/>
            <w:tcBorders>
              <w:top w:val="nil"/>
              <w:left w:val="nil"/>
              <w:right w:val="nil"/>
            </w:tcBorders>
          </w:tcPr>
          <w:p w:rsidR="00016EA2" w:rsidRPr="0014703F" w:rsidRDefault="00016EA2" w:rsidP="00A416EA">
            <w:pPr>
              <w:rPr>
                <w:lang w:val="de-DE"/>
              </w:rPr>
            </w:pPr>
          </w:p>
        </w:tc>
        <w:tc>
          <w:tcPr>
            <w:tcW w:w="39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6EA2" w:rsidRPr="0014703F" w:rsidRDefault="00016EA2" w:rsidP="00A416EA">
            <w:pPr>
              <w:rPr>
                <w:lang w:val="de-DE"/>
              </w:rPr>
            </w:pPr>
          </w:p>
        </w:tc>
      </w:tr>
      <w:tr w:rsidR="00016EA2" w:rsidRPr="00BC66DB" w:rsidTr="00A416EA">
        <w:trPr>
          <w:gridAfter w:val="1"/>
          <w:wAfter w:w="33" w:type="dxa"/>
          <w:trHeight w:hRule="exact" w:val="454"/>
        </w:trPr>
        <w:tc>
          <w:tcPr>
            <w:tcW w:w="421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16EA2" w:rsidRPr="00517A7D" w:rsidRDefault="005540F9" w:rsidP="00A416E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6"/>
                </w:rPr>
                <w:id w:val="-811710349"/>
                <w:placeholder>
                  <w:docPart w:val="04B42DDFF7764A61820CBC8F6A9BB6FF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4E796B">
                  <w:rPr>
                    <w:rStyle w:val="Formatvorlage116"/>
                  </w:rPr>
                  <w:t>${</w:t>
                </w:r>
                <w:proofErr w:type="spellStart"/>
                <w:r w:rsidR="004E796B">
                  <w:rPr>
                    <w:rStyle w:val="Formatvorlage116"/>
                  </w:rPr>
                  <w:t>leiter</w:t>
                </w:r>
                <w:proofErr w:type="spellEnd"/>
                <w:r w:rsidR="004E796B">
                  <w:rPr>
                    <w:rStyle w:val="Formatvorlage116"/>
                  </w:rPr>
                  <w:t>}</w:t>
                </w:r>
              </w:sdtContent>
            </w:sdt>
          </w:p>
        </w:tc>
        <w:tc>
          <w:tcPr>
            <w:tcW w:w="1985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016EA2" w:rsidRPr="00517A7D" w:rsidRDefault="00016EA2" w:rsidP="00A416EA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3"/>
            <w:tcBorders>
              <w:left w:val="nil"/>
              <w:bottom w:val="nil"/>
              <w:right w:val="nil"/>
            </w:tcBorders>
          </w:tcPr>
          <w:p w:rsidR="00016EA2" w:rsidRPr="00517A7D" w:rsidRDefault="005540F9" w:rsidP="00A416E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Style w:val="Formatvorlage117"/>
                </w:rPr>
                <w:id w:val="-1499106143"/>
                <w:placeholder>
                  <w:docPart w:val="83F6B830443B4C58B8C2A075F3DE3BC9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4E796B">
                  <w:rPr>
                    <w:rStyle w:val="Formatvorlage117"/>
                  </w:rPr>
                  <w:t>${</w:t>
                </w:r>
                <w:proofErr w:type="spellStart"/>
                <w:r w:rsidR="004E796B">
                  <w:rPr>
                    <w:rStyle w:val="Formatvorlage117"/>
                  </w:rPr>
                  <w:t>gruppen_leiter</w:t>
                </w:r>
                <w:proofErr w:type="spellEnd"/>
                <w:r w:rsidR="004E796B">
                  <w:rPr>
                    <w:rStyle w:val="Formatvorlage117"/>
                  </w:rPr>
                  <w:t>}</w:t>
                </w:r>
              </w:sdtContent>
            </w:sdt>
          </w:p>
        </w:tc>
      </w:tr>
      <w:tr w:rsidR="00BF6F36" w:rsidRPr="00F2110E" w:rsidTr="003F2CCB">
        <w:trPr>
          <w:trHeight w:hRule="exact" w:val="284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F36" w:rsidRPr="00F2110E" w:rsidRDefault="00BF6F36" w:rsidP="00B628B0">
            <w:pPr>
              <w:spacing w:after="0"/>
              <w:rPr>
                <w:rFonts w:ascii="Arial" w:hAnsi="Arial" w:cs="Arial"/>
                <w:lang w:val="de-DE"/>
              </w:rPr>
            </w:pPr>
            <w:r w:rsidRPr="00F2110E">
              <w:rPr>
                <w:rFonts w:ascii="Arial" w:hAnsi="Arial" w:cs="Arial"/>
                <w:lang w:val="de-DE"/>
              </w:rPr>
              <w:t>Gesehen!</w:t>
            </w:r>
          </w:p>
        </w:tc>
      </w:tr>
      <w:tr w:rsidR="005E5749" w:rsidRPr="00F2110E" w:rsidTr="00B628B0">
        <w:trPr>
          <w:trHeight w:hRule="exact" w:val="567"/>
        </w:trPr>
        <w:tc>
          <w:tcPr>
            <w:tcW w:w="26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5749" w:rsidRPr="00F2110E" w:rsidRDefault="005E5749" w:rsidP="00B628B0">
            <w:pPr>
              <w:spacing w:after="0"/>
              <w:rPr>
                <w:rFonts w:ascii="Arial" w:hAnsi="Arial" w:cs="Arial"/>
                <w:lang w:val="de-DE"/>
              </w:rPr>
            </w:pPr>
            <w:r w:rsidRPr="00F2110E">
              <w:rPr>
                <w:rFonts w:ascii="Arial" w:hAnsi="Arial" w:cs="Arial"/>
                <w:lang w:val="de-DE"/>
              </w:rPr>
              <w:t>Erziehungsberechtigte/r:</w:t>
            </w:r>
          </w:p>
        </w:tc>
        <w:tc>
          <w:tcPr>
            <w:tcW w:w="754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E5749" w:rsidRPr="00F2110E" w:rsidRDefault="005E5749" w:rsidP="00B628B0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904CF0" w:rsidRDefault="00695699" w:rsidP="00904CF0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  <w:r w:rsidR="00FE5DB8">
        <w:rPr>
          <w:rFonts w:ascii="Arial" w:eastAsia="Arial" w:hAnsi="Arial" w:cs="Arial"/>
          <w:sz w:val="16"/>
          <w:szCs w:val="16"/>
          <w:lang w:val="de-DE"/>
        </w:rPr>
        <w:t xml:space="preserve"> </w:t>
      </w:r>
    </w:p>
    <w:p w:rsidR="00695699" w:rsidRPr="00904CF0" w:rsidRDefault="00FE5DB8" w:rsidP="00C7393C">
      <w:pPr>
        <w:spacing w:before="44" w:after="0" w:line="160" w:lineRule="exact"/>
        <w:ind w:left="-113" w:right="-284"/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</w:pPr>
      <w:r>
        <w:rPr>
          <w:rFonts w:ascii="Arial" w:eastAsia="Arial" w:hAnsi="Arial" w:cs="Arial"/>
          <w:sz w:val="16"/>
          <w:szCs w:val="16"/>
          <w:lang w:val="de-DE"/>
        </w:rPr>
        <w:t>s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ehr gut</w:t>
      </w:r>
      <w:r w:rsidR="0069569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1422D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 w:rsidR="0069569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 w:rsidR="00695699"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1422D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 w:rsidR="0069569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="00695699"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="00695699"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="00695699"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 w:rsidR="00695699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 w:rsidR="00695699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 w:rsidR="00695699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695699"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="00695699"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sectPr w:rsidR="00695699" w:rsidRPr="00904CF0" w:rsidSect="00904CF0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0F9" w:rsidRDefault="005540F9" w:rsidP="001E03DE">
      <w:r>
        <w:separator/>
      </w:r>
    </w:p>
  </w:endnote>
  <w:endnote w:type="continuationSeparator" w:id="0">
    <w:p w:rsidR="005540F9" w:rsidRDefault="005540F9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0F9" w:rsidRDefault="005540F9" w:rsidP="001E03DE">
      <w:r>
        <w:separator/>
      </w:r>
    </w:p>
  </w:footnote>
  <w:footnote w:type="continuationSeparator" w:id="0">
    <w:p w:rsidR="005540F9" w:rsidRDefault="005540F9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nJWlxBQAv/ePgXp8pqjN/q2wCR+mW8uVvsAIrvxzXV8UFpB3ls0+25tLq4kNGdLlBUjRIm0FMDD24BWu8A2Wwg==" w:salt="SAI21HAPqLGnC9yUEpFfxg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45"/>
    <w:rsid w:val="00002945"/>
    <w:rsid w:val="00016EA2"/>
    <w:rsid w:val="00041B1E"/>
    <w:rsid w:val="000458F8"/>
    <w:rsid w:val="00046B49"/>
    <w:rsid w:val="0004718D"/>
    <w:rsid w:val="00050A30"/>
    <w:rsid w:val="0006034E"/>
    <w:rsid w:val="000F07FE"/>
    <w:rsid w:val="000F77F6"/>
    <w:rsid w:val="00130D2B"/>
    <w:rsid w:val="00131E31"/>
    <w:rsid w:val="001422D9"/>
    <w:rsid w:val="001442C3"/>
    <w:rsid w:val="0014703F"/>
    <w:rsid w:val="00167611"/>
    <w:rsid w:val="001A2103"/>
    <w:rsid w:val="001E03DE"/>
    <w:rsid w:val="002223B8"/>
    <w:rsid w:val="0022684A"/>
    <w:rsid w:val="002377AB"/>
    <w:rsid w:val="00266602"/>
    <w:rsid w:val="002668C7"/>
    <w:rsid w:val="00282985"/>
    <w:rsid w:val="00296589"/>
    <w:rsid w:val="002A1999"/>
    <w:rsid w:val="002D2E1A"/>
    <w:rsid w:val="002D67AD"/>
    <w:rsid w:val="0033746F"/>
    <w:rsid w:val="00386EDC"/>
    <w:rsid w:val="003967BD"/>
    <w:rsid w:val="003A64EC"/>
    <w:rsid w:val="003B4CCD"/>
    <w:rsid w:val="003C658C"/>
    <w:rsid w:val="003D1870"/>
    <w:rsid w:val="003D2124"/>
    <w:rsid w:val="003D594A"/>
    <w:rsid w:val="003D5E81"/>
    <w:rsid w:val="003F7EC7"/>
    <w:rsid w:val="00404C2D"/>
    <w:rsid w:val="004432E3"/>
    <w:rsid w:val="0044650F"/>
    <w:rsid w:val="00450170"/>
    <w:rsid w:val="00472118"/>
    <w:rsid w:val="004A5C9C"/>
    <w:rsid w:val="004B428C"/>
    <w:rsid w:val="004C0C80"/>
    <w:rsid w:val="004D238C"/>
    <w:rsid w:val="004E796B"/>
    <w:rsid w:val="004F3820"/>
    <w:rsid w:val="004F6DD8"/>
    <w:rsid w:val="005016D9"/>
    <w:rsid w:val="00517A7D"/>
    <w:rsid w:val="00524E27"/>
    <w:rsid w:val="00541171"/>
    <w:rsid w:val="005540F9"/>
    <w:rsid w:val="00561EA6"/>
    <w:rsid w:val="00595CAD"/>
    <w:rsid w:val="005A2CDA"/>
    <w:rsid w:val="005C58F2"/>
    <w:rsid w:val="005D1DAD"/>
    <w:rsid w:val="005E5749"/>
    <w:rsid w:val="005F3E72"/>
    <w:rsid w:val="00601CA5"/>
    <w:rsid w:val="00635953"/>
    <w:rsid w:val="006626CD"/>
    <w:rsid w:val="0067772A"/>
    <w:rsid w:val="00695699"/>
    <w:rsid w:val="006A566E"/>
    <w:rsid w:val="006E188A"/>
    <w:rsid w:val="006E3BE2"/>
    <w:rsid w:val="006F137F"/>
    <w:rsid w:val="00702A87"/>
    <w:rsid w:val="007320E0"/>
    <w:rsid w:val="007378D2"/>
    <w:rsid w:val="00743D01"/>
    <w:rsid w:val="007726DA"/>
    <w:rsid w:val="007D1647"/>
    <w:rsid w:val="007E0A75"/>
    <w:rsid w:val="00815BB6"/>
    <w:rsid w:val="008171CE"/>
    <w:rsid w:val="00817C59"/>
    <w:rsid w:val="00822044"/>
    <w:rsid w:val="00844312"/>
    <w:rsid w:val="008736CB"/>
    <w:rsid w:val="00882674"/>
    <w:rsid w:val="008A7911"/>
    <w:rsid w:val="008B67A6"/>
    <w:rsid w:val="008C157C"/>
    <w:rsid w:val="008D3E41"/>
    <w:rsid w:val="008E4D4F"/>
    <w:rsid w:val="008F2826"/>
    <w:rsid w:val="00902921"/>
    <w:rsid w:val="00904CF0"/>
    <w:rsid w:val="00921DB5"/>
    <w:rsid w:val="009223EE"/>
    <w:rsid w:val="00922DC1"/>
    <w:rsid w:val="0093330C"/>
    <w:rsid w:val="009533B3"/>
    <w:rsid w:val="0098051B"/>
    <w:rsid w:val="00980AD9"/>
    <w:rsid w:val="009935DA"/>
    <w:rsid w:val="00994D98"/>
    <w:rsid w:val="009A5DD4"/>
    <w:rsid w:val="009B72A1"/>
    <w:rsid w:val="009C05F9"/>
    <w:rsid w:val="009C354C"/>
    <w:rsid w:val="009E330C"/>
    <w:rsid w:val="009F4709"/>
    <w:rsid w:val="009F622D"/>
    <w:rsid w:val="00A03F50"/>
    <w:rsid w:val="00A04B52"/>
    <w:rsid w:val="00A0676F"/>
    <w:rsid w:val="00A17050"/>
    <w:rsid w:val="00A371AB"/>
    <w:rsid w:val="00A7189C"/>
    <w:rsid w:val="00A72650"/>
    <w:rsid w:val="00A72AA2"/>
    <w:rsid w:val="00AC1C3B"/>
    <w:rsid w:val="00AC3611"/>
    <w:rsid w:val="00AD640F"/>
    <w:rsid w:val="00AE0782"/>
    <w:rsid w:val="00AE33FF"/>
    <w:rsid w:val="00B060E1"/>
    <w:rsid w:val="00B360C5"/>
    <w:rsid w:val="00B51657"/>
    <w:rsid w:val="00B61702"/>
    <w:rsid w:val="00B628B0"/>
    <w:rsid w:val="00B75F60"/>
    <w:rsid w:val="00B80B33"/>
    <w:rsid w:val="00B9417F"/>
    <w:rsid w:val="00BA23AF"/>
    <w:rsid w:val="00BD5FFA"/>
    <w:rsid w:val="00BE4241"/>
    <w:rsid w:val="00BF59DD"/>
    <w:rsid w:val="00BF6F36"/>
    <w:rsid w:val="00C04CE4"/>
    <w:rsid w:val="00C100D9"/>
    <w:rsid w:val="00C11456"/>
    <w:rsid w:val="00C22DA6"/>
    <w:rsid w:val="00C35CD1"/>
    <w:rsid w:val="00C52DCC"/>
    <w:rsid w:val="00C5427E"/>
    <w:rsid w:val="00C545A1"/>
    <w:rsid w:val="00C7393C"/>
    <w:rsid w:val="00C74E7C"/>
    <w:rsid w:val="00C8447F"/>
    <w:rsid w:val="00CA1B2A"/>
    <w:rsid w:val="00CC251B"/>
    <w:rsid w:val="00CC372B"/>
    <w:rsid w:val="00CC38D2"/>
    <w:rsid w:val="00CD4707"/>
    <w:rsid w:val="00CD6932"/>
    <w:rsid w:val="00CE3102"/>
    <w:rsid w:val="00D007AF"/>
    <w:rsid w:val="00D13E50"/>
    <w:rsid w:val="00D23E0B"/>
    <w:rsid w:val="00D51FB3"/>
    <w:rsid w:val="00D71F13"/>
    <w:rsid w:val="00D85308"/>
    <w:rsid w:val="00DA5AFB"/>
    <w:rsid w:val="00DA653D"/>
    <w:rsid w:val="00DC2B0F"/>
    <w:rsid w:val="00DC35C4"/>
    <w:rsid w:val="00DE20B2"/>
    <w:rsid w:val="00DF0B69"/>
    <w:rsid w:val="00E07817"/>
    <w:rsid w:val="00E1186D"/>
    <w:rsid w:val="00E23AD7"/>
    <w:rsid w:val="00E45AA8"/>
    <w:rsid w:val="00E5360B"/>
    <w:rsid w:val="00E62A48"/>
    <w:rsid w:val="00E7396D"/>
    <w:rsid w:val="00E874B6"/>
    <w:rsid w:val="00EC74FA"/>
    <w:rsid w:val="00F02349"/>
    <w:rsid w:val="00F1341D"/>
    <w:rsid w:val="00F2110E"/>
    <w:rsid w:val="00F44A67"/>
    <w:rsid w:val="00FC4CA0"/>
    <w:rsid w:val="00FC7EA7"/>
    <w:rsid w:val="00FD5866"/>
    <w:rsid w:val="00FE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2D4826C-98B6-4F91-9E01-9E0A9494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131E3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A03F50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A03F50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A03F50"/>
    <w:rPr>
      <w:rFonts w:ascii="Arial" w:hAnsi="Arial"/>
      <w:color w:val="auto"/>
      <w:sz w:val="20"/>
      <w:vertAlign w:val="superscript"/>
    </w:rPr>
  </w:style>
  <w:style w:type="character" w:customStyle="1" w:styleId="Formatvorlage82">
    <w:name w:val="Formatvorlage82"/>
    <w:basedOn w:val="a0"/>
    <w:uiPriority w:val="1"/>
    <w:rsid w:val="00E7396D"/>
    <w:rPr>
      <w:rFonts w:ascii="Arial" w:hAnsi="Arial"/>
      <w:sz w:val="22"/>
      <w:vertAlign w:val="superscript"/>
    </w:rPr>
  </w:style>
  <w:style w:type="character" w:customStyle="1" w:styleId="Formatvorlage83">
    <w:name w:val="Formatvorlage83"/>
    <w:basedOn w:val="a0"/>
    <w:uiPriority w:val="1"/>
    <w:rsid w:val="00E7396D"/>
    <w:rPr>
      <w:rFonts w:ascii="Arial" w:hAnsi="Arial"/>
      <w:sz w:val="24"/>
      <w:vertAlign w:val="superscript"/>
    </w:rPr>
  </w:style>
  <w:style w:type="character" w:customStyle="1" w:styleId="Formatvorlage84">
    <w:name w:val="Formatvorlage84"/>
    <w:basedOn w:val="a0"/>
    <w:uiPriority w:val="1"/>
    <w:rsid w:val="00E45AA8"/>
    <w:rPr>
      <w:rFonts w:ascii="Arial" w:hAnsi="Arial"/>
      <w:sz w:val="24"/>
      <w:vertAlign w:val="superscript"/>
    </w:rPr>
  </w:style>
  <w:style w:type="character" w:customStyle="1" w:styleId="Formatvorlage85">
    <w:name w:val="Formatvorlage85"/>
    <w:basedOn w:val="a0"/>
    <w:uiPriority w:val="1"/>
    <w:rsid w:val="004D238C"/>
    <w:rPr>
      <w:rFonts w:ascii="Arial" w:hAnsi="Arial"/>
      <w:sz w:val="24"/>
      <w:vertAlign w:val="superscript"/>
    </w:rPr>
  </w:style>
  <w:style w:type="character" w:customStyle="1" w:styleId="Formatvorlage86">
    <w:name w:val="Formatvorlage86"/>
    <w:basedOn w:val="a0"/>
    <w:uiPriority w:val="1"/>
    <w:rsid w:val="00C11456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C11456"/>
    <w:rPr>
      <w:rFonts w:ascii="Arial" w:hAnsi="Arial"/>
      <w:sz w:val="24"/>
    </w:rPr>
  </w:style>
  <w:style w:type="character" w:customStyle="1" w:styleId="Formatvorlage88">
    <w:name w:val="Formatvorlage88"/>
    <w:basedOn w:val="a0"/>
    <w:uiPriority w:val="1"/>
    <w:rsid w:val="00D23E0B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FE5DB8"/>
    <w:rPr>
      <w:rFonts w:ascii="Arial" w:hAnsi="Arial"/>
      <w:sz w:val="24"/>
    </w:rPr>
  </w:style>
  <w:style w:type="character" w:customStyle="1" w:styleId="Formatvorlage90">
    <w:name w:val="Formatvorlage90"/>
    <w:basedOn w:val="a0"/>
    <w:uiPriority w:val="1"/>
    <w:rsid w:val="00FE5DB8"/>
    <w:rPr>
      <w:rFonts w:ascii="Arial" w:hAnsi="Arial"/>
      <w:b/>
      <w:sz w:val="28"/>
    </w:rPr>
  </w:style>
  <w:style w:type="character" w:customStyle="1" w:styleId="Formatvorlage91">
    <w:name w:val="Formatvorlage91"/>
    <w:basedOn w:val="a0"/>
    <w:uiPriority w:val="1"/>
    <w:rsid w:val="006A566E"/>
    <w:rPr>
      <w:rFonts w:ascii="Arial" w:hAnsi="Arial"/>
      <w:sz w:val="22"/>
    </w:rPr>
  </w:style>
  <w:style w:type="character" w:customStyle="1" w:styleId="Formatvorlage92">
    <w:name w:val="Formatvorlage92"/>
    <w:basedOn w:val="a0"/>
    <w:uiPriority w:val="1"/>
    <w:rsid w:val="006A566E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386EDC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4A5C9C"/>
    <w:rPr>
      <w:rFonts w:ascii="Arial" w:hAnsi="Arial"/>
      <w:sz w:val="28"/>
    </w:rPr>
  </w:style>
  <w:style w:type="character" w:customStyle="1" w:styleId="Formatvorlage95">
    <w:name w:val="Formatvorlage95"/>
    <w:basedOn w:val="a0"/>
    <w:uiPriority w:val="1"/>
    <w:rsid w:val="00A72AA2"/>
    <w:rPr>
      <w:rFonts w:ascii="Arial" w:hAnsi="Arial"/>
      <w:sz w:val="22"/>
    </w:rPr>
  </w:style>
  <w:style w:type="character" w:customStyle="1" w:styleId="Formatvorlage96">
    <w:name w:val="Formatvorlage96"/>
    <w:basedOn w:val="a0"/>
    <w:uiPriority w:val="1"/>
    <w:rsid w:val="00B628B0"/>
    <w:rPr>
      <w:rFonts w:ascii="Arial" w:hAnsi="Arial"/>
      <w:sz w:val="22"/>
    </w:rPr>
  </w:style>
  <w:style w:type="character" w:customStyle="1" w:styleId="Formatvorlage97">
    <w:name w:val="Formatvorlage97"/>
    <w:basedOn w:val="a0"/>
    <w:uiPriority w:val="1"/>
    <w:rsid w:val="00C100D9"/>
    <w:rPr>
      <w:rFonts w:ascii="Arial" w:hAnsi="Arial"/>
      <w:sz w:val="22"/>
    </w:rPr>
  </w:style>
  <w:style w:type="character" w:customStyle="1" w:styleId="Formatvorlage98">
    <w:name w:val="Formatvorlage98"/>
    <w:basedOn w:val="a0"/>
    <w:uiPriority w:val="1"/>
    <w:rsid w:val="00E874B6"/>
    <w:rPr>
      <w:rFonts w:ascii="Arial" w:hAnsi="Arial"/>
      <w:sz w:val="18"/>
    </w:rPr>
  </w:style>
  <w:style w:type="character" w:customStyle="1" w:styleId="Formatvorlage99">
    <w:name w:val="Formatvorlage99"/>
    <w:basedOn w:val="a0"/>
    <w:uiPriority w:val="1"/>
    <w:rsid w:val="005016D9"/>
    <w:rPr>
      <w:rFonts w:ascii="Arial" w:hAnsi="Arial"/>
      <w:sz w:val="18"/>
    </w:rPr>
  </w:style>
  <w:style w:type="character" w:customStyle="1" w:styleId="Formatvorlage104">
    <w:name w:val="Formatvorlage104"/>
    <w:basedOn w:val="a0"/>
    <w:uiPriority w:val="1"/>
    <w:rsid w:val="005E5749"/>
    <w:rPr>
      <w:rFonts w:ascii="Arial" w:hAnsi="Arial"/>
      <w:sz w:val="20"/>
    </w:rPr>
  </w:style>
  <w:style w:type="character" w:customStyle="1" w:styleId="Formatvorlage134">
    <w:name w:val="Formatvorlage134"/>
    <w:basedOn w:val="a0"/>
    <w:uiPriority w:val="1"/>
    <w:rsid w:val="005E5749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E5749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E5749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016EA2"/>
    <w:rPr>
      <w:rFonts w:ascii="Arial" w:hAnsi="Arial"/>
      <w:sz w:val="16"/>
    </w:rPr>
  </w:style>
  <w:style w:type="character" w:customStyle="1" w:styleId="Formatvorlage117">
    <w:name w:val="Formatvorlage117"/>
    <w:basedOn w:val="a0"/>
    <w:uiPriority w:val="1"/>
    <w:rsid w:val="00016EA2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J-Zeugnis%20FSP%20L%20_G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5D4E2DD75146D9987C8B9A279A0D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A74259-23E1-4012-BEA1-C15084BB220D}"/>
      </w:docPartPr>
      <w:docPartBody>
        <w:p w:rsidR="005747F8" w:rsidRDefault="00C8696A">
          <w:pPr>
            <w:pStyle w:val="5E5D4E2DD75146D9987C8B9A279A0D84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2755DF8B93D49ABA696D8263D85E4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D31729-DBD6-4048-9EEB-C34AF6E27B15}"/>
      </w:docPartPr>
      <w:docPartBody>
        <w:p w:rsidR="005747F8" w:rsidRDefault="00C8696A">
          <w:pPr>
            <w:pStyle w:val="C2755DF8B93D49ABA696D8263D85E490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9E3CA093CA7441D095094F737F5472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0C4F4D-413E-44E9-85EB-E9199ECD9599}"/>
      </w:docPartPr>
      <w:docPartBody>
        <w:p w:rsidR="005747F8" w:rsidRDefault="00C8696A">
          <w:pPr>
            <w:pStyle w:val="9E3CA093CA7441D095094F737F54727D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E3C9BC7D710E4E358DF3741403B649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72C157-CAB6-458B-A58D-18CBB71DA0D2}"/>
      </w:docPartPr>
      <w:docPartBody>
        <w:p w:rsidR="005747F8" w:rsidRDefault="00C8696A">
          <w:pPr>
            <w:pStyle w:val="E3C9BC7D710E4E358DF3741403B64925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AF0E5A849775438CA5AFB059C895E2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0D801F-2CC9-441E-B1E9-7AE8EC5DB6A3}"/>
      </w:docPartPr>
      <w:docPartBody>
        <w:p w:rsidR="005747F8" w:rsidRDefault="00C8696A">
          <w:pPr>
            <w:pStyle w:val="AF0E5A849775438CA5AFB059C895E288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9B6FACB182F04892BBA60AB8F9F560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E0D0EA-0953-4F5F-93FE-11FC6523911C}"/>
      </w:docPartPr>
      <w:docPartBody>
        <w:p w:rsidR="005747F8" w:rsidRDefault="00C8696A">
          <w:pPr>
            <w:pStyle w:val="9B6FACB182F04892BBA60AB8F9F56030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D72C32234D8849EC8F8D404CF29A31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1AF590-4297-4A83-A563-BE8749105FA0}"/>
      </w:docPartPr>
      <w:docPartBody>
        <w:p w:rsidR="005747F8" w:rsidRDefault="00C8696A">
          <w:pPr>
            <w:pStyle w:val="D72C32234D8849EC8F8D404CF29A3136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9713C43AED6E4683B2E49FDA5D8444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FED2C2-2AD3-4623-BDD0-68293579C9D8}"/>
      </w:docPartPr>
      <w:docPartBody>
        <w:p w:rsidR="005747F8" w:rsidRDefault="00C8696A">
          <w:pPr>
            <w:pStyle w:val="9713C43AED6E4683B2E49FDA5D844454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C2D02F17A7604FF6A6E3658329911D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6C8F46-CAD6-48B0-BED7-013EC90D3B07}"/>
      </w:docPartPr>
      <w:docPartBody>
        <w:p w:rsidR="005747F8" w:rsidRDefault="00C8696A">
          <w:pPr>
            <w:pStyle w:val="C2D02F17A7604FF6A6E3658329911DCB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E5382D11CE2D48EBB80B647270EACB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F9223-7789-4972-8F00-E1248FF83847}"/>
      </w:docPartPr>
      <w:docPartBody>
        <w:p w:rsidR="005747F8" w:rsidRDefault="00C8696A">
          <w:pPr>
            <w:pStyle w:val="E5382D11CE2D48EBB80B647270EACB55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150BA353DA334CD09ECC1E91B0E62A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25CA2-CAA0-4205-8965-9D80DD3C3710}"/>
      </w:docPartPr>
      <w:docPartBody>
        <w:p w:rsidR="005747F8" w:rsidRDefault="00C8696A">
          <w:pPr>
            <w:pStyle w:val="150BA353DA334CD09ECC1E91B0E62ACF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4AD910C200D8412899BFAE6EF63356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62B14A-B137-45E3-A6B6-152F214091EB}"/>
      </w:docPartPr>
      <w:docPartBody>
        <w:p w:rsidR="005747F8" w:rsidRDefault="00C8696A">
          <w:pPr>
            <w:pStyle w:val="4AD910C200D8412899BFAE6EF633563B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AF6521FE073A4042B3664B86E6FFF3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36C31F-8B48-405E-9ADA-3379FB67D563}"/>
      </w:docPartPr>
      <w:docPartBody>
        <w:p w:rsidR="005747F8" w:rsidRDefault="00C8696A">
          <w:pPr>
            <w:pStyle w:val="AF6521FE073A4042B3664B86E6FFF3FB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AD82738502C341BDBB5FA33149D85F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FEA1AF-DDE1-40E1-A6D0-224801A43705}"/>
      </w:docPartPr>
      <w:docPartBody>
        <w:p w:rsidR="005747F8" w:rsidRDefault="00C8696A">
          <w:pPr>
            <w:pStyle w:val="AD82738502C341BDBB5FA33149D85F45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6CC2B74C259E40C98075D29EB9CBB4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717B4B-8998-4150-807D-B1917DD5A87A}"/>
      </w:docPartPr>
      <w:docPartBody>
        <w:p w:rsidR="005747F8" w:rsidRDefault="00C8696A">
          <w:pPr>
            <w:pStyle w:val="6CC2B74C259E40C98075D29EB9CBB47A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426F17B95EBA48B088D5F76306902F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F5810B-D09B-4A6B-ACD3-14D1EF8A9316}"/>
      </w:docPartPr>
      <w:docPartBody>
        <w:p w:rsidR="005747F8" w:rsidRDefault="00C8696A">
          <w:pPr>
            <w:pStyle w:val="426F17B95EBA48B088D5F76306902F3C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C4A982ED5EEF4DA58269623C6D38C9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6934B-309A-4E5C-9955-AA0906B205E1}"/>
      </w:docPartPr>
      <w:docPartBody>
        <w:p w:rsidR="005747F8" w:rsidRDefault="00C8696A">
          <w:pPr>
            <w:pStyle w:val="C4A982ED5EEF4DA58269623C6D38C982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A442C5F4B685455285421354F740BA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7ED1FB-BF8E-499F-8636-22C0EEA9D05D}"/>
      </w:docPartPr>
      <w:docPartBody>
        <w:p w:rsidR="005747F8" w:rsidRDefault="00C8696A">
          <w:pPr>
            <w:pStyle w:val="A442C5F4B685455285421354F740BA84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6BDFDA7AE4E340B786551E9F074B21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B5826F-92B0-478A-BA19-2BE4AA332C33}"/>
      </w:docPartPr>
      <w:docPartBody>
        <w:p w:rsidR="005747F8" w:rsidRDefault="00C8696A">
          <w:pPr>
            <w:pStyle w:val="6BDFDA7AE4E340B786551E9F074B21BD"/>
          </w:pPr>
          <w:r w:rsidRPr="007F5CF5">
            <w:rPr>
              <w:rStyle w:val="a3"/>
            </w:rPr>
            <w:t>Wählen Sie ein Element aus.</w:t>
          </w:r>
        </w:p>
      </w:docPartBody>
    </w:docPart>
    <w:docPart>
      <w:docPartPr>
        <w:name w:val="8969E79F3DC5481195E8584F6A0FC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7E13D0-5405-4067-B3F8-1BD5357EFA5F}"/>
      </w:docPartPr>
      <w:docPartBody>
        <w:p w:rsidR="005747F8" w:rsidRDefault="00C8696A">
          <w:pPr>
            <w:pStyle w:val="8969E79F3DC5481195E8584F6A0FCFEE"/>
          </w:pPr>
          <w:r w:rsidRPr="00C545A1">
            <w:rPr>
              <w:rStyle w:val="Formatvorlage60"/>
              <w:sz w:val="14"/>
              <w:szCs w:val="14"/>
            </w:rPr>
            <w:t>W</w:t>
          </w:r>
          <w:r w:rsidRPr="00C545A1">
            <w:rPr>
              <w:rStyle w:val="Formatvorlage58"/>
              <w:sz w:val="14"/>
              <w:szCs w:val="14"/>
            </w:rPr>
            <w:t>ählen</w:t>
          </w:r>
          <w:r w:rsidRPr="00E23AD7">
            <w:rPr>
              <w:rStyle w:val="Formatvorlage58"/>
              <w:sz w:val="14"/>
              <w:szCs w:val="14"/>
            </w:rPr>
            <w:t xml:space="preserve"> Sie</w:t>
          </w:r>
          <w:r>
            <w:rPr>
              <w:rStyle w:val="Formatvorlage58"/>
              <w:sz w:val="14"/>
              <w:szCs w:val="14"/>
            </w:rPr>
            <w:t xml:space="preserve"> e</w:t>
          </w:r>
          <w:r w:rsidRPr="00E23AD7">
            <w:rPr>
              <w:rStyle w:val="Formatvorlage58"/>
              <w:sz w:val="14"/>
              <w:szCs w:val="14"/>
            </w:rPr>
            <w:t xml:space="preserve">in Element </w:t>
          </w:r>
          <w:r>
            <w:rPr>
              <w:rStyle w:val="Formatvorlage58"/>
              <w:sz w:val="14"/>
              <w:szCs w:val="14"/>
            </w:rPr>
            <w:t>aus.</w:t>
          </w:r>
        </w:p>
      </w:docPartBody>
    </w:docPart>
    <w:docPart>
      <w:docPartPr>
        <w:name w:val="939B1E6192FE486E9E02DA22BD99CD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4C23CA-6A4D-46DD-97EF-70109945F2E9}"/>
      </w:docPartPr>
      <w:docPartBody>
        <w:p w:rsidR="005747F8" w:rsidRDefault="00C8696A">
          <w:pPr>
            <w:pStyle w:val="939B1E6192FE486E9E02DA22BD99CD27"/>
          </w:pPr>
          <w:r w:rsidRPr="009223EE">
            <w:rPr>
              <w:rStyle w:val="a3"/>
              <w:sz w:val="10"/>
              <w:szCs w:val="16"/>
            </w:rPr>
            <w:t>Wählen Sie ein Element aus.</w:t>
          </w:r>
        </w:p>
      </w:docPartBody>
    </w:docPart>
    <w:docPart>
      <w:docPartPr>
        <w:name w:val="04B42DDFF7764A61820CBC8F6A9BB6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067152-C724-4A75-BB3F-D81BAB7B3561}"/>
      </w:docPartPr>
      <w:docPartBody>
        <w:p w:rsidR="005747F8" w:rsidRDefault="00C8696A">
          <w:pPr>
            <w:pStyle w:val="04B42DDFF7764A61820CBC8F6A9BB6FF"/>
          </w:pPr>
          <w:r w:rsidRPr="00A654D2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83F6B830443B4C58B8C2A075F3DE3B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FAA7FD-8AD6-4966-879E-5BAC77696C3F}"/>
      </w:docPartPr>
      <w:docPartBody>
        <w:p w:rsidR="005747F8" w:rsidRDefault="00C8696A">
          <w:pPr>
            <w:pStyle w:val="83F6B830443B4C58B8C2A075F3DE3BC9"/>
          </w:pPr>
          <w:r w:rsidRPr="00A654D2">
            <w:rPr>
              <w:rStyle w:val="a3"/>
              <w:sz w:val="20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6A"/>
    <w:rsid w:val="00333AC3"/>
    <w:rsid w:val="005747F8"/>
    <w:rsid w:val="00C8696A"/>
    <w:rsid w:val="00F4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E5D4E2DD75146D9987C8B9A279A0D84">
    <w:name w:val="5E5D4E2DD75146D9987C8B9A279A0D84"/>
  </w:style>
  <w:style w:type="character" w:customStyle="1" w:styleId="Formatvorlage58">
    <w:name w:val="Formatvorlage58"/>
    <w:basedOn w:val="a0"/>
    <w:uiPriority w:val="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Pr>
      <w:rFonts w:ascii="Arial" w:hAnsi="Arial"/>
      <w:sz w:val="22"/>
    </w:rPr>
  </w:style>
  <w:style w:type="paragraph" w:customStyle="1" w:styleId="C2755DF8B93D49ABA696D8263D85E490">
    <w:name w:val="C2755DF8B93D49ABA696D8263D85E490"/>
  </w:style>
  <w:style w:type="paragraph" w:customStyle="1" w:styleId="9E3CA093CA7441D095094F737F54727D">
    <w:name w:val="9E3CA093CA7441D095094F737F54727D"/>
  </w:style>
  <w:style w:type="paragraph" w:customStyle="1" w:styleId="E3C9BC7D710E4E358DF3741403B64925">
    <w:name w:val="E3C9BC7D710E4E358DF3741403B64925"/>
  </w:style>
  <w:style w:type="paragraph" w:customStyle="1" w:styleId="AF0E5A849775438CA5AFB059C895E288">
    <w:name w:val="AF0E5A849775438CA5AFB059C895E288"/>
  </w:style>
  <w:style w:type="paragraph" w:customStyle="1" w:styleId="9B6FACB182F04892BBA60AB8F9F56030">
    <w:name w:val="9B6FACB182F04892BBA60AB8F9F56030"/>
  </w:style>
  <w:style w:type="paragraph" w:customStyle="1" w:styleId="D72C32234D8849EC8F8D404CF29A3136">
    <w:name w:val="D72C32234D8849EC8F8D404CF29A3136"/>
  </w:style>
  <w:style w:type="paragraph" w:customStyle="1" w:styleId="9713C43AED6E4683B2E49FDA5D844454">
    <w:name w:val="9713C43AED6E4683B2E49FDA5D844454"/>
  </w:style>
  <w:style w:type="paragraph" w:customStyle="1" w:styleId="C2D02F17A7604FF6A6E3658329911DCB">
    <w:name w:val="C2D02F17A7604FF6A6E3658329911DCB"/>
  </w:style>
  <w:style w:type="paragraph" w:customStyle="1" w:styleId="E5382D11CE2D48EBB80B647270EACB55">
    <w:name w:val="E5382D11CE2D48EBB80B647270EACB55"/>
  </w:style>
  <w:style w:type="paragraph" w:customStyle="1" w:styleId="150BA353DA334CD09ECC1E91B0E62ACF">
    <w:name w:val="150BA353DA334CD09ECC1E91B0E62ACF"/>
  </w:style>
  <w:style w:type="paragraph" w:customStyle="1" w:styleId="4AD910C200D8412899BFAE6EF633563B">
    <w:name w:val="4AD910C200D8412899BFAE6EF633563B"/>
  </w:style>
  <w:style w:type="paragraph" w:customStyle="1" w:styleId="AF6521FE073A4042B3664B86E6FFF3FB">
    <w:name w:val="AF6521FE073A4042B3664B86E6FFF3FB"/>
  </w:style>
  <w:style w:type="paragraph" w:customStyle="1" w:styleId="AD82738502C341BDBB5FA33149D85F45">
    <w:name w:val="AD82738502C341BDBB5FA33149D85F45"/>
  </w:style>
  <w:style w:type="paragraph" w:customStyle="1" w:styleId="6CC2B74C259E40C98075D29EB9CBB47A">
    <w:name w:val="6CC2B74C259E40C98075D29EB9CBB47A"/>
  </w:style>
  <w:style w:type="paragraph" w:customStyle="1" w:styleId="426F17B95EBA48B088D5F76306902F3C">
    <w:name w:val="426F17B95EBA48B088D5F76306902F3C"/>
  </w:style>
  <w:style w:type="paragraph" w:customStyle="1" w:styleId="C4A982ED5EEF4DA58269623C6D38C982">
    <w:name w:val="C4A982ED5EEF4DA58269623C6D38C982"/>
  </w:style>
  <w:style w:type="paragraph" w:customStyle="1" w:styleId="A442C5F4B685455285421354F740BA84">
    <w:name w:val="A442C5F4B685455285421354F740BA84"/>
  </w:style>
  <w:style w:type="paragraph" w:customStyle="1" w:styleId="6BDFDA7AE4E340B786551E9F074B21BD">
    <w:name w:val="6BDFDA7AE4E340B786551E9F074B21BD"/>
  </w:style>
  <w:style w:type="paragraph" w:customStyle="1" w:styleId="8969E79F3DC5481195E8584F6A0FCFEE">
    <w:name w:val="8969E79F3DC5481195E8584F6A0FCFEE"/>
  </w:style>
  <w:style w:type="paragraph" w:customStyle="1" w:styleId="939B1E6192FE486E9E02DA22BD99CD27">
    <w:name w:val="939B1E6192FE486E9E02DA22BD99CD27"/>
  </w:style>
  <w:style w:type="paragraph" w:customStyle="1" w:styleId="04B42DDFF7764A61820CBC8F6A9BB6FF">
    <w:name w:val="04B42DDFF7764A61820CBC8F6A9BB6FF"/>
  </w:style>
  <w:style w:type="paragraph" w:customStyle="1" w:styleId="83F6B830443B4C58B8C2A075F3DE3BC9">
    <w:name w:val="83F6B830443B4C58B8C2A075F3DE3B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4F8AC34E-07E9-46C9-B590-DFC414FEB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HJ-Zeugnis FSP L _G 2016</Template>
  <TotalTime>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2019-03-29T12:43:00Z</cp:lastPrinted>
  <dcterms:created xsi:type="dcterms:W3CDTF">2019-06-03T13:23:00Z</dcterms:created>
  <dcterms:modified xsi:type="dcterms:W3CDTF">2019-06-04T09:39:00Z</dcterms:modified>
</cp:coreProperties>
</file>