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0E72F4" w:rsidTr="00ED52BD">
        <w:trPr>
          <w:cantSplit/>
          <w:trHeight w:val="906"/>
        </w:trPr>
        <w:tc>
          <w:tcPr>
            <w:tcW w:w="10206" w:type="dxa"/>
            <w:vAlign w:val="center"/>
            <w:hideMark/>
          </w:tcPr>
          <w:p w:rsidR="000E72F4" w:rsidRDefault="000E72F4" w:rsidP="00ED52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F77C87">
              <w:rPr>
                <w:rFonts w:ascii="Arial" w:eastAsia="Times New Roman" w:hAnsi="Arial" w:cs="Arial"/>
                <w:b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</w:p>
        </w:tc>
      </w:tr>
    </w:tbl>
    <w:p w:rsidR="000E72F4" w:rsidRDefault="000E72F4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37659" w:rsidRDefault="00537659" w:rsidP="00537659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37659" w:rsidRPr="00DB2566" w:rsidRDefault="00537659" w:rsidP="00537659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de-DE"/>
        </w:rPr>
      </w:pPr>
    </w:p>
    <w:p w:rsidR="00537659" w:rsidRPr="006B23D6" w:rsidRDefault="00EA3274" w:rsidP="002B3901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bookmarkStart w:id="0" w:name="Text7"/>
      <w:r>
        <w:rPr>
          <w:rFonts w:ascii="Arial" w:eastAsia="Times New Roman" w:hAnsi="Arial" w:cs="Arial"/>
          <w:noProof/>
          <w:sz w:val="24"/>
          <w:szCs w:val="24"/>
          <w:lang w:eastAsia="de-DE"/>
        </w:rPr>
        <w:t>Schuljahr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 </w:t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maxLength w:val="2"/>
            </w:textInput>
          </w:ffData>
        </w:fldCha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F77C87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r w:rsidR="00537659" w:rsidRPr="006B23D6">
        <w:rPr>
          <w:rFonts w:ascii="Arial" w:hAnsi="Arial" w:cs="Arial"/>
          <w:noProof/>
          <w:sz w:val="24"/>
          <w:szCs w:val="24"/>
          <w:lang w:eastAsia="de-DE"/>
        </w:rPr>
        <w:t>/20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1" w:name="Text8"/>
      <w:r w:rsidR="002A3313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2A3313">
        <w:rPr>
          <w:rFonts w:ascii="Arial" w:hAnsi="Arial" w:cs="Arial"/>
          <w:noProof/>
          <w:sz w:val="24"/>
          <w:szCs w:val="24"/>
          <w:lang w:eastAsia="de-DE"/>
        </w:rPr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F77C87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2A3313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0"/>
      <w:bookmarkEnd w:id="1"/>
    </w:p>
    <w:p w:rsidR="001B109B" w:rsidRDefault="001B109B" w:rsidP="002B3901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2"/>
            <w:enabled/>
            <w:calcOnExit w:val="0"/>
            <w:textInput>
              <w:default w:val="Vor- und Zuname"/>
              <w:maxLength w:val="70"/>
            </w:textInput>
          </w:ffData>
        </w:fldChar>
      </w:r>
      <w:bookmarkStart w:id="2" w:name="Text2"/>
      <w:r w:rsidR="000E72F4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F77C87">
        <w:rPr>
          <w:rFonts w:ascii="Arial" w:eastAsia="Times New Roman" w:hAnsi="Arial" w:cs="Arial"/>
          <w:sz w:val="24"/>
          <w:szCs w:val="24"/>
          <w:lang w:eastAsia="de-DE"/>
        </w:rPr>
        <w:t>${name}</w:t>
      </w:r>
      <w:r w:rsidR="000E72F4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2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bookmarkStart w:id="3" w:name="Text5"/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3"/>
            <w:enabled/>
            <w:calcOnExit w:val="0"/>
            <w:textInput>
              <w:maxLength w:val="2"/>
            </w:textInput>
          </w:ffData>
        </w:fldChar>
      </w:r>
      <w:bookmarkStart w:id="4" w:name="Text3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4"/>
            <w:enabled/>
            <w:calcOnExit w:val="0"/>
            <w:textInput>
              <w:maxLength w:val="2"/>
            </w:textInput>
          </w:ffData>
        </w:fldChar>
      </w:r>
      <w:bookmarkStart w:id="5" w:name="Text4"/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F0531A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maxLength w:val="4"/>
            </w:textInput>
          </w:ffData>
        </w:fldCha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9F154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F0531A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3"/>
    </w:p>
    <w:p w:rsidR="00537659" w:rsidRPr="003B04BB" w:rsidRDefault="00537659" w:rsidP="000E72F4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3B04BB"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314522"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maxLength w:val="10"/>
            </w:textInput>
          </w:ffData>
        </w:fldChar>
      </w:r>
      <w:bookmarkStart w:id="6" w:name="Text6"/>
      <w:r w:rsidR="00207E2E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F77C87">
        <w:rPr>
          <w:rFonts w:ascii="Arial" w:eastAsia="Times New Roman" w:hAnsi="Arial" w:cs="Arial"/>
          <w:sz w:val="24"/>
          <w:szCs w:val="24"/>
          <w:lang w:eastAsia="de-DE"/>
        </w:rPr>
        <w:t>${klasse}</w:t>
      </w:r>
      <w:r w:rsidR="00207E2E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</w:p>
    <w:p w:rsidR="0078048C" w:rsidRDefault="0078048C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DB2566" w:rsidRDefault="00DB2566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1B109B" w:rsidRDefault="001B109B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B0EEB" w:rsidRPr="009053A2" w:rsidTr="000C4C35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9053A2" w:rsidTr="000C70F0">
        <w:trPr>
          <w:cantSplit/>
          <w:trHeight w:hRule="exact" w:val="1985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9B0EEB" w:rsidRPr="009053A2" w:rsidTr="000C70F0">
        <w:trPr>
          <w:trHeight w:hRule="exact" w:val="680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</w:rPr>
            </w:pPr>
            <w:r w:rsidRPr="009053A2">
              <w:rPr>
                <w:rFonts w:ascii="Arial" w:hAnsi="Arial" w:cs="Arial"/>
                <w:b/>
              </w:rPr>
              <w:t xml:space="preserve">Leistung in den einzelnen Fächern </w:t>
            </w:r>
          </w:p>
          <w:p w:rsidR="009B0EEB" w:rsidRPr="009053A2" w:rsidRDefault="009B0EEB" w:rsidP="00D14632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9053A2">
              <w:rPr>
                <w:rFonts w:ascii="Arial" w:hAnsi="Arial" w:cs="Arial"/>
                <w:b/>
                <w:sz w:val="18"/>
                <w:szCs w:val="18"/>
              </w:rPr>
              <w:t>mit Angabe der Niveaustufe *, auf der die Leistungen überwiegend erbracht wurden. Auf Elternwunsch zusätzl. Note.</w:t>
            </w:r>
          </w:p>
        </w:tc>
      </w:tr>
      <w:tr w:rsidR="009B0EEB" w:rsidRPr="009053A2" w:rsidTr="00207E2E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9053A2" w:rsidRDefault="007974E1" w:rsidP="00207E2E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418025554"/>
                <w:placeholder>
                  <w:docPart w:val="A2576EE9D27140568FCD8C67A96A5A75"/>
                </w:placeholder>
                <w:dropDownList>
                  <w:listItem w:value="Religionslehre / Ethik"/>
                  <w:listItem w:displayText="   " w:value="   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  <w:listItem w:displayText="---" w:value="---"/>
                </w:dropDownList>
              </w:sdtPr>
              <w:sdtEndPr/>
              <w:sdtContent>
                <w:r w:rsidR="00753C60">
                  <w:rPr>
                    <w:rFonts w:ascii="Arial" w:hAnsi="Arial" w:cs="Arial"/>
                    <w:b/>
                  </w:rPr>
                  <w:t>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860ED" w:rsidRPr="009053A2" w:rsidRDefault="002860ED" w:rsidP="00207E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="009B0EEB" w:rsidRPr="009053A2">
              <w:rPr>
                <w:rFonts w:ascii="Arial" w:hAnsi="Arial" w:cs="Arial"/>
                <w:b/>
              </w:rPr>
              <w:t>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tabs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1259594649"/>
              <w:placeholder>
                <w:docPart w:val="C1162880488041C3AE8F268E4E4DA12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706873331"/>
              <w:placeholder>
                <w:docPart w:val="7DE2D902BAA4405D972C04115CBA6467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1718814968"/>
              <w:placeholder>
                <w:docPart w:val="29B14CCED03B471FA2978CAB35B04F9C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675217632"/>
              <w:placeholder>
                <w:docPart w:val="33B413E764C14B528B482C9E36C250B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305202" w:rsidRPr="009053A2" w:rsidTr="000C4C35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05202" w:rsidRPr="009053A2" w:rsidRDefault="00305202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71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4E6716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396867855"/>
              <w:placeholder>
                <w:docPart w:val="960D4E3E1294400397A754BF2D8CA1F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956863606"/>
              <w:placeholder>
                <w:docPart w:val="C42436987B874EEBBDD464D98330E1D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</w:tbl>
    <w:p w:rsidR="00DB2566" w:rsidRPr="009053A2" w:rsidRDefault="00DB2566">
      <w:pPr>
        <w:rPr>
          <w:rFonts w:ascii="Arial" w:hAnsi="Arial" w:cs="Arial"/>
        </w:rPr>
      </w:pPr>
      <w:r w:rsidRPr="009053A2">
        <w:rPr>
          <w:rFonts w:ascii="Arial" w:hAnsi="Arial" w:cs="Arial"/>
        </w:rPr>
        <w:br w:type="page"/>
      </w: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137771562"/>
              <w:placeholder>
                <w:docPart w:val="F2B1F6C3BDC94C29841485AFEBF967EE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467947333"/>
              <w:placeholder>
                <w:docPart w:val="3380CFE20F0A464DBCB3ED9FC64AD92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77C87" w:rsidRPr="00F77C87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256789237"/>
              <w:placeholder>
                <w:docPart w:val="272FEE0A4CCB47C893498E2649A7F9B9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FB236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230878251"/>
              <w:placeholder>
                <w:docPart w:val="350C8C48C34A46EEB74E86A605C4E51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899635313"/>
              <w:placeholder>
                <w:docPart w:val="B2CE738EBD4949ED98E340BF39077DC7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133062441"/>
              <w:placeholder>
                <w:docPart w:val="BB8B72EF73604C70AD317296F9366D8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516506495"/>
              <w:placeholder>
                <w:docPart w:val="B8135899DC9C43B59D211A115FA333E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481075471"/>
              <w:placeholder>
                <w:docPart w:val="4A8536AD628544A5A9C2BE312AAC42A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A50F97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Wirtschaft / Berufs- und Studienorientierung</w:t>
            </w:r>
            <w:r w:rsidR="00374BD3" w:rsidRPr="009053A2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800927259"/>
              <w:placeholder>
                <w:docPart w:val="6736D2E493794C8CBF1619FB0B69732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738854607"/>
              <w:placeholder>
                <w:docPart w:val="384DA1801D3D4B80A336D679BA820CE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0C70F0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984964844"/>
              <w:placeholder>
                <w:docPart w:val="B54CABD9C5CE4848BE6B03C050B7F75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604155396"/>
              <w:placeholder>
                <w:docPart w:val="B8729DBB43234492A1B51EFC8F9A536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0C70F0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270432672"/>
              <w:placeholder>
                <w:docPart w:val="81735D6D743D40CC9AC09B6EEBD0171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497869698"/>
              <w:placeholder>
                <w:docPart w:val="29604E54717E4ADCAAC771F64A38498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4E6716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709496371"/>
              <w:placeholder>
                <w:docPart w:val="F6970A7E65804B38AFF4D30886F1491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326199797"/>
              <w:placeholder>
                <w:docPart w:val="6C989BB64F7A4457ABE0F61CB4931B8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9C3B24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123271084"/>
              <w:placeholder>
                <w:docPart w:val="58D0D61F975E43BAAEEB89DAD3E73DE8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260841909"/>
              <w:placeholder>
                <w:docPart w:val="86741121961C458C9E9AD34FEDCA431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D27401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62D6D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4E6716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890DC7"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315801479"/>
              <w:placeholder>
                <w:docPart w:val="1D2E3D768D9A4870820B2D404A78218D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159612474"/>
              <w:placeholder>
                <w:docPart w:val="229783521F93449C8A03C113ACD092D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D27401" w:rsidRDefault="00D27401" w:rsidP="00FD2A49">
            <w:pPr>
              <w:spacing w:after="60"/>
              <w:rPr>
                <w:rFonts w:ascii="Arial" w:hAnsi="Arial" w:cs="Arial"/>
                <w:b/>
              </w:rPr>
            </w:pPr>
            <w:r w:rsidRPr="00D27401"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1668702022"/>
              <w:placeholder>
                <w:docPart w:val="C420AE07BA14405384A0A4E8784CF6F6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D537D5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729156188"/>
              <w:placeholder>
                <w:docPart w:val="9BB3FD726D5743B5A78F24E9C5EBE6B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BB0E37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D27401" w:rsidP="00FD2A49">
            <w:pPr>
              <w:spacing w:after="60"/>
              <w:rPr>
                <w:rFonts w:ascii="Arial" w:hAnsi="Arial" w:cs="Arial"/>
              </w:rPr>
            </w:pPr>
            <w:r w:rsidRPr="00D27401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9053A2" w:rsidRDefault="00BB0E37" w:rsidP="00FD2A49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339055281"/>
              <w:placeholder>
                <w:docPart w:val="398D82B492614AC5A64EA6EA181B2147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D537D5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1201361009"/>
              <w:placeholder>
                <w:docPart w:val="B158DB6EAD96420C9CF2EC36E341AF8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D27401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401" w:rsidRPr="009053A2" w:rsidRDefault="00D27401" w:rsidP="00AE2E30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7401" w:rsidRPr="009053A2" w:rsidRDefault="00D27401" w:rsidP="00D14632">
            <w:pPr>
              <w:spacing w:after="60"/>
              <w:rPr>
                <w:rFonts w:ascii="Arial" w:hAnsi="Arial" w:cs="Arial"/>
                <w:b/>
              </w:rPr>
            </w:pPr>
          </w:p>
        </w:tc>
      </w:tr>
      <w:tr w:rsidR="00D27401" w:rsidRPr="009A4AAC" w:rsidTr="009A4AAC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27401" w:rsidRPr="00583C7A" w:rsidRDefault="009A4AAC" w:rsidP="009A4AAC">
            <w:pPr>
              <w:spacing w:after="0"/>
              <w:rPr>
                <w:rFonts w:ascii="Arial" w:hAnsi="Arial" w:cs="Arial"/>
                <w:sz w:val="20"/>
              </w:rPr>
            </w:pPr>
            <w:r w:rsidRPr="00583C7A"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7" w:name="Text9"/>
            <w:r w:rsidRPr="00583C7A">
              <w:rPr>
                <w:rFonts w:ascii="Arial" w:hAnsi="Arial" w:cs="Arial"/>
                <w:sz w:val="20"/>
              </w:rPr>
              <w:instrText xml:space="preserve"> FORMTEXT </w:instrText>
            </w:r>
            <w:r w:rsidRPr="00583C7A">
              <w:rPr>
                <w:rFonts w:ascii="Arial" w:hAnsi="Arial" w:cs="Arial"/>
                <w:sz w:val="20"/>
              </w:rPr>
            </w:r>
            <w:r w:rsidRPr="00583C7A">
              <w:rPr>
                <w:rFonts w:ascii="Arial" w:hAnsi="Arial" w:cs="Arial"/>
                <w:sz w:val="20"/>
              </w:rPr>
              <w:fldChar w:fldCharType="separate"/>
            </w:r>
            <w:r w:rsidR="00E95CAC" w:rsidRPr="00583C7A">
              <w:rPr>
                <w:rFonts w:ascii="Arial" w:hAnsi="Arial" w:cs="Arial"/>
                <w:noProof/>
                <w:sz w:val="20"/>
              </w:rPr>
              <w:t>${sport}</w:t>
            </w:r>
            <w:r w:rsidRPr="00583C7A"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ascii="Arial" w:hAnsi="Arial" w:cs="Arial"/>
              </w:rPr>
              <w:id w:val="1084411270"/>
              <w:placeholder>
                <w:docPart w:val="A79491E7DCD94B839AF9F8ADF5CE476A"/>
              </w:placeholder>
              <w:dropDownList>
                <w:listItem w:displayText="Bitte die Niveaustufe auswählen" w:value="Bitte die Niveaustufe auswählen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D27401" w:rsidRPr="00D537D5" w:rsidRDefault="00D537D5" w:rsidP="00D537D5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20"/>
              </w:rPr>
              <w:id w:val="-767154194"/>
              <w:placeholder>
                <w:docPart w:val="5BACFEBDA2B64FDBAB6FC1EFD81071A9"/>
              </w:placeholder>
              <w:showingPlcHdr/>
              <w:dropDownList>
                <w:listItem w:displayText="ggf. Note" w:value="ggf. Note"/>
                <w:listItem w:displayText="    " w:value=" 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97C35" w:rsidRPr="009A4AAC" w:rsidRDefault="00397C35" w:rsidP="009A4AAC">
                <w:pPr>
                  <w:spacing w:after="60"/>
                  <w:rPr>
                    <w:rFonts w:ascii="Arial" w:hAnsi="Arial" w:cs="Arial"/>
                    <w:b/>
                    <w:sz w:val="20"/>
                  </w:rPr>
                </w:pPr>
                <w:r w:rsidRPr="009A4AAC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800EB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Wahlpflichtfach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39D2ADB9C1884473B006B37599AD9F7A"/>
                </w:placeholder>
                <w:showingPlcHdr/>
                <w:comboBox>
                  <w:listItem w:value="Wählen Sie ein Fach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  <w:listItem w:displayText="---" w:value="---"/>
                </w:comboBox>
              </w:sdtPr>
              <w:sdtEndPr/>
              <w:sdtContent>
                <w:r w:rsidR="00003C3B" w:rsidRPr="009053A2">
                  <w:rPr>
                    <w:rStyle w:val="a9"/>
                    <w:rFonts w:ascii="Arial" w:hAnsi="Arial" w:cs="Arial"/>
                    <w:b/>
                  </w:rPr>
                  <w:t>Wählen Sie ein Fach aus.</w:t>
                </w:r>
              </w:sdtContent>
            </w:sdt>
            <w:r w:rsidRPr="009053A2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800EB" w:rsidRPr="009053A2" w:rsidRDefault="007800EB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948048686"/>
              <w:placeholder>
                <w:docPart w:val="40DB2F8847FD4AFEAA14EAFD45DEB116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603694648"/>
              <w:placeholder>
                <w:docPart w:val="F5016F380407476583E14A777D85DFC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  <w:tr w:rsidR="003A2CED" w:rsidRPr="009053A2" w:rsidTr="009A4AAC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AE2E30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Fonts w:ascii="Arial" w:hAnsi="Arial" w:cs="Arial"/>
                  <w:b/>
                  <w:noProof/>
                </w:rPr>
                <w:id w:val="1695425516"/>
                <w:placeholder>
                  <w:docPart w:val="F3A68FBAA0744429884FF8B42BEE14A9"/>
                </w:placeholder>
                <w:showingPlcHdr/>
                <w:comboBox>
                  <w:listItem w:value="Wählen Sie ein Fach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  <w:listItem w:displayText="---" w:value="---"/>
                </w:comboBox>
              </w:sdtPr>
              <w:sdtEndPr/>
              <w:sdtContent>
                <w:r w:rsidR="00B0457F" w:rsidRPr="00C84846">
                  <w:rPr>
                    <w:rStyle w:val="a9"/>
                    <w:rFonts w:ascii="Arial" w:hAnsi="Arial" w:cs="Arial"/>
                    <w:b/>
                    <w:szCs w:val="22"/>
                  </w:rPr>
                  <w:t>Wählen Sie ein Fach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2CED" w:rsidRPr="009053A2" w:rsidRDefault="003A2CED" w:rsidP="00D14632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>Niveaustufe *</w:t>
            </w:r>
          </w:p>
        </w:tc>
      </w:tr>
      <w:tr w:rsidR="00305202" w:rsidRPr="009053A2" w:rsidTr="009A4AAC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5202" w:rsidRPr="009053A2" w:rsidRDefault="009A4AAC" w:rsidP="009A4AA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</w:rPr>
              <w:id w:val="-645819355"/>
              <w:placeholder>
                <w:docPart w:val="6291FB6882004F4DAA5773A3D33E57B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</w:rPr>
              <w:id w:val="-1178576784"/>
              <w:placeholder>
                <w:docPart w:val="68F0AD4B2A1E43CD8620F514D6B2B5C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305202" w:rsidRPr="009053A2" w:rsidRDefault="00305202" w:rsidP="009A4AAC">
                <w:pPr>
                  <w:rPr>
                    <w:rFonts w:ascii="Arial" w:hAnsi="Arial" w:cs="Arial"/>
                  </w:rPr>
                </w:pPr>
                <w:r w:rsidRPr="009053A2">
                  <w:rPr>
                    <w:rFonts w:ascii="Arial" w:hAnsi="Arial" w:cs="Arial"/>
                  </w:rPr>
                  <w:t>ggf. Note</w:t>
                </w:r>
              </w:p>
            </w:sdtContent>
          </w:sdt>
        </w:tc>
      </w:tr>
    </w:tbl>
    <w:p w:rsidR="000E48DD" w:rsidRPr="009053A2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RPr="009053A2" w:rsidTr="009A4AAC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9053A2" w:rsidRDefault="00366286" w:rsidP="00366286">
            <w:pPr>
              <w:spacing w:after="60"/>
              <w:rPr>
                <w:rFonts w:ascii="Arial" w:hAnsi="Arial" w:cs="Arial"/>
              </w:rPr>
            </w:pPr>
            <w:r w:rsidRPr="009053A2"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RPr="009053A2" w:rsidTr="009A4AAC">
        <w:trPr>
          <w:trHeight w:hRule="exact" w:val="1985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6286" w:rsidRPr="009053A2" w:rsidRDefault="000C70F0" w:rsidP="000C7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Pr="009053A2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D33C88" w:rsidRDefault="00D33C88" w:rsidP="00D27401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9053A2">
        <w:rPr>
          <w:rFonts w:ascii="Arial" w:hAnsi="Arial" w:cs="Arial"/>
          <w:sz w:val="20"/>
          <w:szCs w:val="20"/>
        </w:rPr>
        <w:t>*</w:t>
      </w:r>
      <w:r w:rsidRPr="009053A2">
        <w:rPr>
          <w:rFonts w:ascii="Arial" w:hAnsi="Arial" w:cs="Arial"/>
          <w:sz w:val="20"/>
          <w:szCs w:val="20"/>
        </w:rPr>
        <w:tab/>
        <w:t xml:space="preserve">G </w:t>
      </w:r>
      <w:r w:rsidRPr="009053A2">
        <w:rPr>
          <w:rFonts w:ascii="Arial" w:hAnsi="Arial" w:cs="Arial"/>
          <w:sz w:val="20"/>
          <w:szCs w:val="20"/>
        </w:rPr>
        <w:tab/>
        <w:t>= Grundlegendes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M = Mittleres Niveau</w:t>
      </w:r>
      <w:r w:rsidR="00D27401">
        <w:rPr>
          <w:rFonts w:ascii="Arial" w:hAnsi="Arial" w:cs="Arial"/>
          <w:sz w:val="20"/>
          <w:szCs w:val="20"/>
        </w:rPr>
        <w:tab/>
      </w:r>
      <w:r w:rsidRPr="009053A2">
        <w:rPr>
          <w:rFonts w:ascii="Arial" w:hAnsi="Arial" w:cs="Arial"/>
          <w:sz w:val="20"/>
          <w:szCs w:val="20"/>
        </w:rPr>
        <w:t>E = Erweitertes Niveau</w:t>
      </w:r>
    </w:p>
    <w:p w:rsidR="009A4AAC" w:rsidRPr="009A4AAC" w:rsidRDefault="009A4AAC" w:rsidP="00D27401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14"/>
          <w:szCs w:val="20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048"/>
        <w:gridCol w:w="1879"/>
        <w:gridCol w:w="2219"/>
        <w:gridCol w:w="2049"/>
      </w:tblGrid>
      <w:tr w:rsidR="00D33C88" w:rsidRPr="009053A2" w:rsidTr="00207E2E">
        <w:trPr>
          <w:trHeight w:hRule="exact" w:val="567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Align w:val="center"/>
          </w:tcPr>
          <w:p w:rsidR="00D33C88" w:rsidRPr="009053A2" w:rsidRDefault="00D33C88" w:rsidP="000C70F0">
            <w:pPr>
              <w:jc w:val="center"/>
              <w:rPr>
                <w:rFonts w:ascii="Arial" w:hAnsi="Arial" w:cs="Arial"/>
                <w:noProof/>
                <w:sz w:val="20"/>
              </w:rPr>
            </w:pPr>
          </w:p>
        </w:tc>
        <w:tc>
          <w:tcPr>
            <w:tcW w:w="4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3C88" w:rsidRPr="009053A2" w:rsidRDefault="00207E2E" w:rsidP="000C70F0">
            <w:pPr>
              <w:spacing w:after="120"/>
              <w:ind w:left="-58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rt, Datum"/>
                    <w:maxLength w:val="40"/>
                  </w:textInput>
                </w:ffData>
              </w:fldChar>
            </w:r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E95CAC" w:rsidRPr="00E95CAC">
              <w:rPr>
                <w:rFonts w:ascii="Arial" w:hAnsi="Arial" w:cs="Arial"/>
                <w:noProof/>
              </w:rPr>
              <w:t>${ort}, ${certda}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207E2E" w:rsidRPr="009053A2" w:rsidTr="00207E2E">
        <w:trPr>
          <w:trHeight w:hRule="exact" w:val="284"/>
          <w:jc w:val="center"/>
        </w:trPr>
        <w:tc>
          <w:tcPr>
            <w:tcW w:w="2045" w:type="dxa"/>
            <w:tcBorders>
              <w:top w:val="nil"/>
              <w:left w:val="nil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right w:val="nil"/>
            </w:tcBorders>
            <w:vAlign w:val="center"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 w:val="restart"/>
            <w:vAlign w:val="center"/>
          </w:tcPr>
          <w:p w:rsidR="00207E2E" w:rsidRPr="009053A2" w:rsidRDefault="00207E2E" w:rsidP="00207E2E">
            <w:pPr>
              <w:jc w:val="center"/>
              <w:rPr>
                <w:rFonts w:ascii="Arial" w:hAnsi="Arial" w:cs="Arial"/>
                <w:noProof/>
                <w:sz w:val="20"/>
              </w:rPr>
            </w:pPr>
            <w:r w:rsidRPr="009053A2">
              <w:rPr>
                <w:rFonts w:ascii="Arial" w:hAnsi="Arial" w:cs="Arial"/>
                <w:noProof/>
                <w:sz w:val="18"/>
              </w:rPr>
              <w:t>Dienstsiegel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right w:val="nil"/>
            </w:tcBorders>
          </w:tcPr>
          <w:p w:rsidR="00207E2E" w:rsidRPr="009053A2" w:rsidRDefault="00207E2E" w:rsidP="00511A3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nil"/>
              <w:right w:val="nil"/>
            </w:tcBorders>
          </w:tcPr>
          <w:p w:rsidR="00207E2E" w:rsidRPr="009053A2" w:rsidRDefault="00207E2E" w:rsidP="00511A30">
            <w:pPr>
              <w:jc w:val="center"/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07E2E" w:rsidRPr="009053A2" w:rsidTr="00207E2E">
        <w:trPr>
          <w:jc w:val="center"/>
        </w:trPr>
        <w:tc>
          <w:tcPr>
            <w:tcW w:w="2045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79" w:type="dxa"/>
            <w:vMerge/>
            <w:vAlign w:val="center"/>
            <w:hideMark/>
          </w:tcPr>
          <w:p w:rsidR="00207E2E" w:rsidRPr="009053A2" w:rsidRDefault="00207E2E" w:rsidP="009C3B24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left w:val="nil"/>
              <w:bottom w:val="single" w:sz="4" w:space="0" w:color="auto"/>
              <w:right w:val="nil"/>
            </w:tcBorders>
          </w:tcPr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  <w:p w:rsidR="00207E2E" w:rsidRPr="009053A2" w:rsidRDefault="00207E2E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207E2E" w:rsidRPr="00207E2E" w:rsidTr="00207E2E">
        <w:trPr>
          <w:trHeight w:hRule="exact" w:val="284"/>
          <w:jc w:val="center"/>
        </w:trPr>
        <w:tc>
          <w:tcPr>
            <w:tcW w:w="4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07E2E" w:rsidRPr="00207E2E" w:rsidRDefault="00207E2E" w:rsidP="00126C89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Lerngruppenbegleiterin/Lerngruppenbegleiter</w:t>
            </w:r>
          </w:p>
        </w:tc>
        <w:tc>
          <w:tcPr>
            <w:tcW w:w="1879" w:type="dxa"/>
            <w:vMerge/>
            <w:vAlign w:val="center"/>
            <w:hideMark/>
          </w:tcPr>
          <w:p w:rsidR="00207E2E" w:rsidRPr="00207E2E" w:rsidRDefault="00207E2E" w:rsidP="009C3B24">
            <w:pPr>
              <w:spacing w:after="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07E2E" w:rsidRPr="00207E2E" w:rsidRDefault="00207E2E" w:rsidP="009C3B24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Schulleiterin/Schulleiter</w:t>
            </w:r>
          </w:p>
        </w:tc>
      </w:tr>
    </w:tbl>
    <w:p w:rsidR="00123230" w:rsidRPr="009053A2" w:rsidRDefault="00123230" w:rsidP="00123230">
      <w:pPr>
        <w:rPr>
          <w:rFonts w:ascii="Arial" w:hAnsi="Arial" w:cs="Arial"/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1877"/>
        <w:gridCol w:w="2219"/>
        <w:gridCol w:w="2049"/>
      </w:tblGrid>
      <w:tr w:rsidR="00123230" w:rsidRPr="009053A2" w:rsidTr="00207E2E">
        <w:trPr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  <w:p w:rsidR="00123230" w:rsidRPr="009053A2" w:rsidRDefault="00123230" w:rsidP="009C3B24">
            <w:pPr>
              <w:rPr>
                <w:rFonts w:ascii="Arial" w:hAnsi="Arial" w:cs="Arial"/>
                <w:noProof/>
              </w:rPr>
            </w:pPr>
          </w:p>
        </w:tc>
      </w:tr>
      <w:tr w:rsidR="00123230" w:rsidRPr="00207E2E" w:rsidTr="00207E2E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23230" w:rsidRPr="00207E2E" w:rsidRDefault="00123230" w:rsidP="00511A30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207E2E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0F55EC" w:rsidRPr="009053A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9053A2" w:rsidSect="0067497F">
      <w:headerReference w:type="default" r:id="rId7"/>
      <w:footerReference w:type="default" r:id="rId8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4E1" w:rsidRDefault="007974E1" w:rsidP="001E03DE">
      <w:r>
        <w:separator/>
      </w:r>
    </w:p>
  </w:endnote>
  <w:endnote w:type="continuationSeparator" w:id="0">
    <w:p w:rsidR="007974E1" w:rsidRDefault="007974E1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5E3" w:rsidRDefault="000305E3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E794E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1E794E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4E1" w:rsidRDefault="007974E1" w:rsidP="001E03DE">
      <w:r>
        <w:separator/>
      </w:r>
    </w:p>
  </w:footnote>
  <w:footnote w:type="continuationSeparator" w:id="0">
    <w:p w:rsidR="007974E1" w:rsidRDefault="007974E1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0F3" w:rsidRPr="002A3313" w:rsidRDefault="004C371E" w:rsidP="002901A6">
    <w:pPr>
      <w:pStyle w:val="a5"/>
      <w:spacing w:after="0" w:line="240" w:lineRule="auto"/>
      <w:rPr>
        <w:rFonts w:ascii="Arial" w:hAnsi="Arial" w:cs="Arial"/>
        <w:szCs w:val="22"/>
      </w:rPr>
    </w:pPr>
    <w:r w:rsidRPr="002A3313">
      <w:rPr>
        <w:rFonts w:ascii="Arial" w:hAnsi="Arial" w:cs="Arial"/>
        <w:szCs w:val="22"/>
      </w:rPr>
      <w:fldChar w:fldCharType="begin"/>
    </w:r>
    <w:r w:rsidRPr="002A3313">
      <w:rPr>
        <w:rFonts w:ascii="Arial" w:hAnsi="Arial" w:cs="Arial"/>
        <w:szCs w:val="22"/>
      </w:rPr>
      <w:instrText xml:space="preserve"> REF Text2 \h  \* MERGEFORMAT </w:instrText>
    </w:r>
    <w:r w:rsidRPr="002A3313">
      <w:rPr>
        <w:rFonts w:ascii="Arial" w:hAnsi="Arial" w:cs="Arial"/>
        <w:szCs w:val="22"/>
      </w:rPr>
    </w:r>
    <w:r w:rsidRPr="002A3313">
      <w:rPr>
        <w:rFonts w:ascii="Arial" w:hAnsi="Arial" w:cs="Arial"/>
        <w:szCs w:val="22"/>
      </w:rPr>
      <w:fldChar w:fldCharType="separate"/>
    </w:r>
    <w:r w:rsidR="0001674B">
      <w:rPr>
        <w:rFonts w:ascii="Arial" w:hAnsi="Arial" w:cs="Arial"/>
        <w:noProof/>
        <w:szCs w:val="22"/>
      </w:rPr>
      <w:t>${name}</w:t>
    </w:r>
    <w:r w:rsidRPr="002A3313">
      <w:rPr>
        <w:rFonts w:ascii="Arial" w:hAnsi="Arial" w:cs="Arial"/>
        <w:szCs w:val="22"/>
      </w:rPr>
      <w:fldChar w:fldCharType="end"/>
    </w:r>
    <w:r w:rsidRPr="002A3313">
      <w:rPr>
        <w:rFonts w:ascii="Arial" w:hAnsi="Arial" w:cs="Arial"/>
        <w:szCs w:val="22"/>
      </w:rPr>
      <w:t>,</w:t>
    </w:r>
    <w:r w:rsidR="002A3313" w:rsidRPr="002A3313">
      <w:rPr>
        <w:rFonts w:ascii="Arial" w:hAnsi="Arial" w:cs="Arial"/>
        <w:szCs w:val="22"/>
      </w:rPr>
      <w:t xml:space="preserve">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Text6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F77C87" w:rsidRPr="00F77C87">
      <w:rPr>
        <w:rFonts w:ascii="Arial" w:hAnsi="Arial" w:cs="Arial"/>
        <w:noProof/>
        <w:szCs w:val="22"/>
      </w:rPr>
      <w:t xml:space="preserve">     </w:t>
    </w:r>
    <w:r w:rsidR="002A3313" w:rsidRPr="002A3313">
      <w:rPr>
        <w:rFonts w:ascii="Arial" w:hAnsi="Arial" w:cs="Arial"/>
        <w:szCs w:val="22"/>
      </w:rPr>
      <w:fldChar w:fldCharType="end"/>
    </w:r>
    <w:r w:rsidR="0001674B">
      <w:rPr>
        <w:rFonts w:ascii="Arial" w:hAnsi="Arial" w:cs="Arial"/>
        <w:szCs w:val="22"/>
      </w:rPr>
      <w:t>${klasse}</w:t>
    </w:r>
    <w:r w:rsidR="002A3313" w:rsidRPr="002A3313">
      <w:rPr>
        <w:rFonts w:ascii="Arial" w:hAnsi="Arial" w:cs="Arial"/>
        <w:szCs w:val="22"/>
      </w:rPr>
      <w:t xml:space="preserve">, </w:t>
    </w:r>
    <w:r w:rsidR="002A3313" w:rsidRPr="002A3313">
      <w:rPr>
        <w:rFonts w:ascii="Arial" w:hAnsi="Arial" w:cs="Arial"/>
        <w:szCs w:val="22"/>
      </w:rPr>
      <w:fldChar w:fldCharType="begin"/>
    </w:r>
    <w:r w:rsidR="002A3313" w:rsidRPr="002A3313">
      <w:rPr>
        <w:rFonts w:ascii="Arial" w:hAnsi="Arial" w:cs="Arial"/>
        <w:szCs w:val="22"/>
      </w:rPr>
      <w:instrText xml:space="preserve"> REF Text7 \h  \* MERGEFORMAT </w:instrText>
    </w:r>
    <w:r w:rsidR="002A3313" w:rsidRPr="002A3313">
      <w:rPr>
        <w:rFonts w:ascii="Arial" w:hAnsi="Arial" w:cs="Arial"/>
        <w:szCs w:val="22"/>
      </w:rPr>
    </w:r>
    <w:r w:rsidR="002A3313" w:rsidRPr="002A3313">
      <w:rPr>
        <w:rFonts w:ascii="Arial" w:hAnsi="Arial" w:cs="Arial"/>
        <w:szCs w:val="22"/>
      </w:rPr>
      <w:fldChar w:fldCharType="separate"/>
    </w:r>
    <w:r w:rsidR="00F77C87" w:rsidRPr="00F77C87">
      <w:rPr>
        <w:rFonts w:ascii="Arial" w:hAnsi="Arial" w:cs="Arial"/>
        <w:noProof/>
        <w:szCs w:val="22"/>
      </w:rPr>
      <w:t xml:space="preserve">Schuljahr </w:t>
    </w:r>
    <w:r w:rsidR="0001674B">
      <w:rPr>
        <w:rFonts w:ascii="Arial" w:hAnsi="Arial" w:cs="Arial"/>
        <w:noProof/>
        <w:szCs w:val="22"/>
      </w:rPr>
      <w:t>${year}</w:t>
    </w:r>
    <w:r w:rsidR="002A3313" w:rsidRPr="002A3313"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ocumentProtection w:edit="forms" w:enforcement="1" w:cryptProviderType="rsaAES" w:cryptAlgorithmClass="hash" w:cryptAlgorithmType="typeAny" w:cryptAlgorithmSid="14" w:cryptSpinCount="100000" w:hash="upuTcLMPXCl/PMUfzhvKDIgr07p7fawZ0GEutzo8G1bTAdCKRFgaKi+X1Hc7H8vARZ65M2tsqdrCZ3ugq/uoLg==" w:salt="HNSIdH+himr4DhZTubf9j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87"/>
    <w:rsid w:val="00003C3B"/>
    <w:rsid w:val="0001674B"/>
    <w:rsid w:val="0002471B"/>
    <w:rsid w:val="000305E3"/>
    <w:rsid w:val="00045F17"/>
    <w:rsid w:val="000467A9"/>
    <w:rsid w:val="00083D8A"/>
    <w:rsid w:val="00092B39"/>
    <w:rsid w:val="000A52DE"/>
    <w:rsid w:val="000A6B5B"/>
    <w:rsid w:val="000A7643"/>
    <w:rsid w:val="000C4C35"/>
    <w:rsid w:val="000C70F0"/>
    <w:rsid w:val="000E48DD"/>
    <w:rsid w:val="000E598E"/>
    <w:rsid w:val="000E72F4"/>
    <w:rsid w:val="000F55EC"/>
    <w:rsid w:val="00123230"/>
    <w:rsid w:val="00125C46"/>
    <w:rsid w:val="00126C89"/>
    <w:rsid w:val="00174D2A"/>
    <w:rsid w:val="001817CF"/>
    <w:rsid w:val="00194B4C"/>
    <w:rsid w:val="0019567B"/>
    <w:rsid w:val="00196CCC"/>
    <w:rsid w:val="001A2103"/>
    <w:rsid w:val="001B109B"/>
    <w:rsid w:val="001D76B5"/>
    <w:rsid w:val="001E03DE"/>
    <w:rsid w:val="001E794E"/>
    <w:rsid w:val="00207E2E"/>
    <w:rsid w:val="002223B8"/>
    <w:rsid w:val="00253CFA"/>
    <w:rsid w:val="002668E4"/>
    <w:rsid w:val="00272903"/>
    <w:rsid w:val="002859E1"/>
    <w:rsid w:val="002860ED"/>
    <w:rsid w:val="002901A6"/>
    <w:rsid w:val="00296589"/>
    <w:rsid w:val="002A3313"/>
    <w:rsid w:val="002B3901"/>
    <w:rsid w:val="002C1560"/>
    <w:rsid w:val="002E1A41"/>
    <w:rsid w:val="002F298F"/>
    <w:rsid w:val="00305202"/>
    <w:rsid w:val="00314522"/>
    <w:rsid w:val="003256D8"/>
    <w:rsid w:val="003627E2"/>
    <w:rsid w:val="00366286"/>
    <w:rsid w:val="00374BD3"/>
    <w:rsid w:val="00397C35"/>
    <w:rsid w:val="003A2CED"/>
    <w:rsid w:val="003C20A5"/>
    <w:rsid w:val="00420BCB"/>
    <w:rsid w:val="0044650F"/>
    <w:rsid w:val="00454D35"/>
    <w:rsid w:val="00465B6F"/>
    <w:rsid w:val="004674AE"/>
    <w:rsid w:val="00494698"/>
    <w:rsid w:val="004A4F1F"/>
    <w:rsid w:val="004A4F65"/>
    <w:rsid w:val="004C371E"/>
    <w:rsid w:val="004D26D8"/>
    <w:rsid w:val="004E6716"/>
    <w:rsid w:val="00503FFD"/>
    <w:rsid w:val="00511A30"/>
    <w:rsid w:val="00527579"/>
    <w:rsid w:val="005344BA"/>
    <w:rsid w:val="00537659"/>
    <w:rsid w:val="005427D7"/>
    <w:rsid w:val="005460F3"/>
    <w:rsid w:val="00550B24"/>
    <w:rsid w:val="00557BA8"/>
    <w:rsid w:val="00560361"/>
    <w:rsid w:val="00573C1C"/>
    <w:rsid w:val="00583C7A"/>
    <w:rsid w:val="00595EE3"/>
    <w:rsid w:val="005E1EF9"/>
    <w:rsid w:val="005F46C4"/>
    <w:rsid w:val="0060220C"/>
    <w:rsid w:val="00626DCA"/>
    <w:rsid w:val="00632922"/>
    <w:rsid w:val="0063651B"/>
    <w:rsid w:val="006477FD"/>
    <w:rsid w:val="00653FF8"/>
    <w:rsid w:val="006543E3"/>
    <w:rsid w:val="00665ABA"/>
    <w:rsid w:val="00666C76"/>
    <w:rsid w:val="0067497F"/>
    <w:rsid w:val="00677221"/>
    <w:rsid w:val="00684CBF"/>
    <w:rsid w:val="006C39B5"/>
    <w:rsid w:val="006D2A46"/>
    <w:rsid w:val="006E09AF"/>
    <w:rsid w:val="006E484C"/>
    <w:rsid w:val="0072763D"/>
    <w:rsid w:val="00753C60"/>
    <w:rsid w:val="00761BD9"/>
    <w:rsid w:val="00775F19"/>
    <w:rsid w:val="007800EB"/>
    <w:rsid w:val="0078048C"/>
    <w:rsid w:val="00794938"/>
    <w:rsid w:val="007974E1"/>
    <w:rsid w:val="007A601B"/>
    <w:rsid w:val="00812A8E"/>
    <w:rsid w:val="00833C2D"/>
    <w:rsid w:val="00844267"/>
    <w:rsid w:val="008761E4"/>
    <w:rsid w:val="008845F6"/>
    <w:rsid w:val="00890DC7"/>
    <w:rsid w:val="008A7911"/>
    <w:rsid w:val="008B0FA0"/>
    <w:rsid w:val="008C7C45"/>
    <w:rsid w:val="008F1116"/>
    <w:rsid w:val="008F60AF"/>
    <w:rsid w:val="009053A2"/>
    <w:rsid w:val="00911826"/>
    <w:rsid w:val="00926C37"/>
    <w:rsid w:val="00931D0F"/>
    <w:rsid w:val="009533B3"/>
    <w:rsid w:val="009935DA"/>
    <w:rsid w:val="009A4AAC"/>
    <w:rsid w:val="009A6878"/>
    <w:rsid w:val="009B0EEB"/>
    <w:rsid w:val="009C05F9"/>
    <w:rsid w:val="009C3E45"/>
    <w:rsid w:val="009D4ECB"/>
    <w:rsid w:val="009F1549"/>
    <w:rsid w:val="00A22DF4"/>
    <w:rsid w:val="00A27DC9"/>
    <w:rsid w:val="00A40E4D"/>
    <w:rsid w:val="00A414D8"/>
    <w:rsid w:val="00A50F97"/>
    <w:rsid w:val="00A76D24"/>
    <w:rsid w:val="00AE2E30"/>
    <w:rsid w:val="00AE55E7"/>
    <w:rsid w:val="00B0457F"/>
    <w:rsid w:val="00B30B6A"/>
    <w:rsid w:val="00B424E9"/>
    <w:rsid w:val="00B52007"/>
    <w:rsid w:val="00B7228E"/>
    <w:rsid w:val="00B87376"/>
    <w:rsid w:val="00BB0E37"/>
    <w:rsid w:val="00BB46CA"/>
    <w:rsid w:val="00BD10B4"/>
    <w:rsid w:val="00BD6317"/>
    <w:rsid w:val="00BE59D9"/>
    <w:rsid w:val="00C22DA6"/>
    <w:rsid w:val="00C37597"/>
    <w:rsid w:val="00C461C6"/>
    <w:rsid w:val="00C54E8D"/>
    <w:rsid w:val="00C84846"/>
    <w:rsid w:val="00CB5E5A"/>
    <w:rsid w:val="00CD0C06"/>
    <w:rsid w:val="00CD6932"/>
    <w:rsid w:val="00D16D4D"/>
    <w:rsid w:val="00D24BAC"/>
    <w:rsid w:val="00D27078"/>
    <w:rsid w:val="00D27401"/>
    <w:rsid w:val="00D33C88"/>
    <w:rsid w:val="00D35EC3"/>
    <w:rsid w:val="00D5242C"/>
    <w:rsid w:val="00D537D5"/>
    <w:rsid w:val="00D9539B"/>
    <w:rsid w:val="00DB2566"/>
    <w:rsid w:val="00E10D52"/>
    <w:rsid w:val="00E46612"/>
    <w:rsid w:val="00E567FF"/>
    <w:rsid w:val="00E95CAC"/>
    <w:rsid w:val="00EA3274"/>
    <w:rsid w:val="00EA3F66"/>
    <w:rsid w:val="00EC7022"/>
    <w:rsid w:val="00F029CD"/>
    <w:rsid w:val="00F0531A"/>
    <w:rsid w:val="00F30F2B"/>
    <w:rsid w:val="00F4417C"/>
    <w:rsid w:val="00F44A67"/>
    <w:rsid w:val="00F54BA4"/>
    <w:rsid w:val="00F67FD5"/>
    <w:rsid w:val="00F77C87"/>
    <w:rsid w:val="00F83E70"/>
    <w:rsid w:val="00FB2362"/>
    <w:rsid w:val="00FB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625FBE-F4A1-4423-ABD5-47A168AE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16\Jahr\Lernentwicklungsbericht%20BP_2016_%20S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576EE9D27140568FCD8C67A96A5A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C1814C-4370-438D-B11A-67179F38B78D}"/>
      </w:docPartPr>
      <w:docPartBody>
        <w:p w:rsidR="004823EA" w:rsidRDefault="006F5061">
          <w:pPr>
            <w:pStyle w:val="A2576EE9D27140568FCD8C67A96A5A75"/>
          </w:pPr>
          <w:r>
            <w:rPr>
              <w:rFonts w:ascii="Arial" w:hAnsi="Arial" w:cs="Arial"/>
              <w:b/>
            </w:rPr>
            <w:t>Religionslehre / Ethik</w:t>
          </w:r>
          <w:r w:rsidRPr="009053A2">
            <w:rPr>
              <w:rStyle w:val="a3"/>
              <w:rFonts w:ascii="Arial" w:hAnsi="Arial" w:cs="Arial"/>
            </w:rPr>
            <w:t>.</w:t>
          </w:r>
        </w:p>
      </w:docPartBody>
    </w:docPart>
    <w:docPart>
      <w:docPartPr>
        <w:name w:val="C1162880488041C3AE8F268E4E4DA1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D3993E-7448-4AB0-A485-7BB0758B2FC3}"/>
      </w:docPartPr>
      <w:docPartBody>
        <w:p w:rsidR="004823EA" w:rsidRDefault="006F5061">
          <w:pPr>
            <w:pStyle w:val="C1162880488041C3AE8F268E4E4DA12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DE2D902BAA4405D972C04115CBA64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EBB8AC-BCE4-47E5-8AE8-A8D0E4EC3645}"/>
      </w:docPartPr>
      <w:docPartBody>
        <w:p w:rsidR="004823EA" w:rsidRDefault="006F5061">
          <w:pPr>
            <w:pStyle w:val="7DE2D902BAA4405D972C04115CBA6467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9B14CCED03B471FA2978CAB35B04F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9B8DBF-5F3B-4D41-B1DA-56ECB1C865E7}"/>
      </w:docPartPr>
      <w:docPartBody>
        <w:p w:rsidR="004823EA" w:rsidRDefault="006F5061">
          <w:pPr>
            <w:pStyle w:val="29B14CCED03B471FA2978CAB35B04F9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3B413E764C14B528B482C9E36C250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8C7B3A-35EA-4FA6-9FF7-2B46177648FB}"/>
      </w:docPartPr>
      <w:docPartBody>
        <w:p w:rsidR="004823EA" w:rsidRDefault="006F5061">
          <w:pPr>
            <w:pStyle w:val="33B413E764C14B528B482C9E36C250B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60D4E3E1294400397A754BF2D8CA1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BEF171-91ED-49A8-B876-8166106F3578}"/>
      </w:docPartPr>
      <w:docPartBody>
        <w:p w:rsidR="004823EA" w:rsidRDefault="006F5061">
          <w:pPr>
            <w:pStyle w:val="960D4E3E1294400397A754BF2D8CA1F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C42436987B874EEBBDD464D98330E1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9FB560-455C-4E8D-9042-3BACC939F781}"/>
      </w:docPartPr>
      <w:docPartBody>
        <w:p w:rsidR="004823EA" w:rsidRDefault="006F5061">
          <w:pPr>
            <w:pStyle w:val="C42436987B874EEBBDD464D98330E1D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2B1F6C3BDC94C29841485AFEBF967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D5B79E-F752-48FD-B70A-4ED9C9FD28CA}"/>
      </w:docPartPr>
      <w:docPartBody>
        <w:p w:rsidR="004823EA" w:rsidRDefault="006F5061">
          <w:pPr>
            <w:pStyle w:val="F2B1F6C3BDC94C29841485AFEBF967E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380CFE20F0A464DBCB3ED9FC64AD9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8B1E58-98FF-4A6B-AEF6-B8E47BAD4D1B}"/>
      </w:docPartPr>
      <w:docPartBody>
        <w:p w:rsidR="004823EA" w:rsidRDefault="006F5061">
          <w:pPr>
            <w:pStyle w:val="3380CFE20F0A464DBCB3ED9FC64AD92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72FEE0A4CCB47C893498E2649A7F9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C85A8A-FA2A-4296-8AC4-FC3EC951F977}"/>
      </w:docPartPr>
      <w:docPartBody>
        <w:p w:rsidR="004823EA" w:rsidRDefault="006F5061">
          <w:pPr>
            <w:pStyle w:val="272FEE0A4CCB47C893498E2649A7F9B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50C8C48C34A46EEB74E86A605C4E5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4AB9E1-B1CC-4B0E-8C5D-1E8242F30072}"/>
      </w:docPartPr>
      <w:docPartBody>
        <w:p w:rsidR="004823EA" w:rsidRDefault="006F5061">
          <w:pPr>
            <w:pStyle w:val="350C8C48C34A46EEB74E86A605C4E51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2CE738EBD4949ED98E340BF39077D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2B37A4-CECE-4578-BF21-30D6A06D9A85}"/>
      </w:docPartPr>
      <w:docPartBody>
        <w:p w:rsidR="004823EA" w:rsidRDefault="006F5061">
          <w:pPr>
            <w:pStyle w:val="B2CE738EBD4949ED98E340BF39077DC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8B72EF73604C70AD317296F9366D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EA3C90-2AE7-4B59-8E0F-11B143526235}"/>
      </w:docPartPr>
      <w:docPartBody>
        <w:p w:rsidR="004823EA" w:rsidRDefault="006F5061">
          <w:pPr>
            <w:pStyle w:val="BB8B72EF73604C70AD317296F9366D8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8135899DC9C43B59D211A115FA333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E0EB99-3319-4A3C-ABE0-267CB230409A}"/>
      </w:docPartPr>
      <w:docPartBody>
        <w:p w:rsidR="004823EA" w:rsidRDefault="006F5061">
          <w:pPr>
            <w:pStyle w:val="B8135899DC9C43B59D211A115FA333E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A8536AD628544A5A9C2BE312AAC42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0C660D-7E4D-43E7-A73C-4BF919F4D2ED}"/>
      </w:docPartPr>
      <w:docPartBody>
        <w:p w:rsidR="004823EA" w:rsidRDefault="006F5061">
          <w:pPr>
            <w:pStyle w:val="4A8536AD628544A5A9C2BE312AAC42A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736D2E493794C8CBF1619FB0B6973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BC82B7-6A01-4949-B94A-7D4F307F0E70}"/>
      </w:docPartPr>
      <w:docPartBody>
        <w:p w:rsidR="004823EA" w:rsidRDefault="006F5061">
          <w:pPr>
            <w:pStyle w:val="6736D2E493794C8CBF1619FB0B69732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84DA1801D3D4B80A336D679BA820C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99B1F0-2F99-4720-BFF6-DBA089FD793E}"/>
      </w:docPartPr>
      <w:docPartBody>
        <w:p w:rsidR="004823EA" w:rsidRDefault="006F5061">
          <w:pPr>
            <w:pStyle w:val="384DA1801D3D4B80A336D679BA820CE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54CABD9C5CE4848BE6B03C050B7F7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71D21B-92E8-409F-BEB5-1C98D8BA1476}"/>
      </w:docPartPr>
      <w:docPartBody>
        <w:p w:rsidR="004823EA" w:rsidRDefault="006F5061">
          <w:pPr>
            <w:pStyle w:val="B54CABD9C5CE4848BE6B03C050B7F75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8729DBB43234492A1B51EFC8F9A53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5232B5-A709-43E3-89D6-7D9578D6FFCC}"/>
      </w:docPartPr>
      <w:docPartBody>
        <w:p w:rsidR="004823EA" w:rsidRDefault="006F5061">
          <w:pPr>
            <w:pStyle w:val="B8729DBB43234492A1B51EFC8F9A536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1735D6D743D40CC9AC09B6EEBD017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B75FD5-06A2-4AA7-B56F-4F0FFAF2F92F}"/>
      </w:docPartPr>
      <w:docPartBody>
        <w:p w:rsidR="004823EA" w:rsidRDefault="006F5061">
          <w:pPr>
            <w:pStyle w:val="81735D6D743D40CC9AC09B6EEBD0171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9604E54717E4ADCAAC771F64A3849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54DD05-D003-4B6C-ADAF-C0945BB7D92F}"/>
      </w:docPartPr>
      <w:docPartBody>
        <w:p w:rsidR="004823EA" w:rsidRDefault="006F5061">
          <w:pPr>
            <w:pStyle w:val="29604E54717E4ADCAAC771F64A38498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6970A7E65804B38AFF4D30886F149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16CE8F-C2F1-4E31-B38A-2DA4551234D2}"/>
      </w:docPartPr>
      <w:docPartBody>
        <w:p w:rsidR="004823EA" w:rsidRDefault="006F5061">
          <w:pPr>
            <w:pStyle w:val="F6970A7E65804B38AFF4D30886F1491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C989BB64F7A4457ABE0F61CB4931B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48542E-485C-4C38-A1CA-F3719F9F7BDC}"/>
      </w:docPartPr>
      <w:docPartBody>
        <w:p w:rsidR="004823EA" w:rsidRDefault="006F5061">
          <w:pPr>
            <w:pStyle w:val="6C989BB64F7A4457ABE0F61CB4931B8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8D0D61F975E43BAAEEB89DAD3E73D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BAC23E-6AC0-4BB1-AC20-4AE888EB2576}"/>
      </w:docPartPr>
      <w:docPartBody>
        <w:p w:rsidR="004823EA" w:rsidRDefault="006F5061">
          <w:pPr>
            <w:pStyle w:val="58D0D61F975E43BAAEEB89DAD3E73DE8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86741121961C458C9E9AD34FEDCA43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41E93C-63CD-4E66-B96D-4B1FADBDBE5E}"/>
      </w:docPartPr>
      <w:docPartBody>
        <w:p w:rsidR="004823EA" w:rsidRDefault="006F5061">
          <w:pPr>
            <w:pStyle w:val="86741121961C458C9E9AD34FEDCA431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D2E3D768D9A4870820B2D404A7821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CD545FF-5A45-43AC-9C10-673AEE8EC0A9}"/>
      </w:docPartPr>
      <w:docPartBody>
        <w:p w:rsidR="004823EA" w:rsidRDefault="006F5061">
          <w:pPr>
            <w:pStyle w:val="1D2E3D768D9A4870820B2D404A78218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229783521F93449C8A03C113ACD092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CE1C35-7E10-475E-8BF1-63BDC9B8EBCB}"/>
      </w:docPartPr>
      <w:docPartBody>
        <w:p w:rsidR="004823EA" w:rsidRDefault="006F5061">
          <w:pPr>
            <w:pStyle w:val="229783521F93449C8A03C113ACD092D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BB3FD726D5743B5A78F24E9C5EBE6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8643EF-B822-4471-850B-52A3679BAEED}"/>
      </w:docPartPr>
      <w:docPartBody>
        <w:p w:rsidR="004823EA" w:rsidRDefault="006F5061">
          <w:pPr>
            <w:pStyle w:val="9BB3FD726D5743B5A78F24E9C5EBE6B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158DB6EAD96420C9CF2EC36E341AF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A473AD-AAA1-4C53-B243-D18D01AFC5F8}"/>
      </w:docPartPr>
      <w:docPartBody>
        <w:p w:rsidR="004823EA" w:rsidRDefault="006F5061">
          <w:pPr>
            <w:pStyle w:val="B158DB6EAD96420C9CF2EC36E341AF8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BACFEBDA2B64FDBAB6FC1EFD81071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028AC3-799C-4F15-9846-A55BB4028249}"/>
      </w:docPartPr>
      <w:docPartBody>
        <w:p w:rsidR="004823EA" w:rsidRDefault="006F5061">
          <w:pPr>
            <w:pStyle w:val="5BACFEBDA2B64FDBAB6FC1EFD81071A9"/>
          </w:pPr>
          <w:r w:rsidRPr="009A4AAC">
            <w:rPr>
              <w:rFonts w:ascii="Arial" w:hAnsi="Arial" w:cs="Arial"/>
              <w:sz w:val="20"/>
            </w:rPr>
            <w:t>ggf. Note</w:t>
          </w:r>
        </w:p>
      </w:docPartBody>
    </w:docPart>
    <w:docPart>
      <w:docPartPr>
        <w:name w:val="39D2ADB9C1884473B006B37599AD9F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3EF0D2-9D02-4784-9806-094320744FB2}"/>
      </w:docPartPr>
      <w:docPartBody>
        <w:p w:rsidR="004823EA" w:rsidRDefault="006F5061">
          <w:pPr>
            <w:pStyle w:val="39D2ADB9C1884473B006B37599AD9F7A"/>
          </w:pPr>
          <w:r w:rsidRPr="009053A2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40DB2F8847FD4AFEAA14EAFD45DEB1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B3E621-46AD-48FD-94CA-448427EC8D57}"/>
      </w:docPartPr>
      <w:docPartBody>
        <w:p w:rsidR="004823EA" w:rsidRDefault="006F5061">
          <w:pPr>
            <w:pStyle w:val="40DB2F8847FD4AFEAA14EAFD45DEB11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5016F380407476583E14A777D85DF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3DE8E2-26DD-43DD-B76E-AF4DE112CE16}"/>
      </w:docPartPr>
      <w:docPartBody>
        <w:p w:rsidR="004823EA" w:rsidRDefault="006F5061">
          <w:pPr>
            <w:pStyle w:val="F5016F380407476583E14A777D85DFC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3A68FBAA0744429884FF8B42BEE14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D00BFB-7C08-4E3E-B34E-8335ED622C41}"/>
      </w:docPartPr>
      <w:docPartBody>
        <w:p w:rsidR="004823EA" w:rsidRDefault="006F5061">
          <w:pPr>
            <w:pStyle w:val="F3A68FBAA0744429884FF8B42BEE14A9"/>
          </w:pPr>
          <w:r w:rsidRPr="00C84846">
            <w:rPr>
              <w:rStyle w:val="a3"/>
              <w:rFonts w:ascii="Arial" w:hAnsi="Arial" w:cs="Arial"/>
              <w:b/>
            </w:rPr>
            <w:t>Wählen Sie ein Fach aus.</w:t>
          </w:r>
        </w:p>
      </w:docPartBody>
    </w:docPart>
    <w:docPart>
      <w:docPartPr>
        <w:name w:val="6291FB6882004F4DAA5773A3D33E57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B796A1-6AAE-4770-A1DA-57AF730EE912}"/>
      </w:docPartPr>
      <w:docPartBody>
        <w:p w:rsidR="004823EA" w:rsidRDefault="006F5061">
          <w:pPr>
            <w:pStyle w:val="6291FB6882004F4DAA5773A3D33E57B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68F0AD4B2A1E43CD8620F514D6B2B5C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9FC9EA-D30B-49A4-B629-9C066853F5D0}"/>
      </w:docPartPr>
      <w:docPartBody>
        <w:p w:rsidR="004823EA" w:rsidRDefault="006F5061">
          <w:pPr>
            <w:pStyle w:val="68F0AD4B2A1E43CD8620F514D6B2B5C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420AE07BA14405384A0A4E8784CF6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140729-6756-48BC-B2CB-0D0D4069A621}"/>
      </w:docPartPr>
      <w:docPartBody>
        <w:p w:rsidR="00E73BDD" w:rsidRDefault="00F22DFB" w:rsidP="00F22DFB">
          <w:pPr>
            <w:pStyle w:val="C420AE07BA14405384A0A4E8784CF6F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98D82B492614AC5A64EA6EA181B21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AC6DA-D362-4EFB-8404-E420712CBB74}"/>
      </w:docPartPr>
      <w:docPartBody>
        <w:p w:rsidR="00E73BDD" w:rsidRDefault="00F22DFB" w:rsidP="00F22DFB">
          <w:pPr>
            <w:pStyle w:val="398D82B492614AC5A64EA6EA181B214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79491E7DCD94B839AF9F8ADF5CE47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83EA4E-FC87-4ADA-92DC-3F392632AD72}"/>
      </w:docPartPr>
      <w:docPartBody>
        <w:p w:rsidR="00E73BDD" w:rsidRDefault="00F22DFB" w:rsidP="00F22DFB">
          <w:pPr>
            <w:pStyle w:val="A79491E7DCD94B839AF9F8ADF5CE476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61"/>
    <w:rsid w:val="004823EA"/>
    <w:rsid w:val="00510413"/>
    <w:rsid w:val="006F5061"/>
    <w:rsid w:val="00B7265A"/>
    <w:rsid w:val="00BC2DFA"/>
    <w:rsid w:val="00C359C6"/>
    <w:rsid w:val="00D54345"/>
    <w:rsid w:val="00E73BDD"/>
    <w:rsid w:val="00F22DFB"/>
    <w:rsid w:val="00F94FD5"/>
    <w:rsid w:val="00FB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2DFB"/>
    <w:rPr>
      <w:color w:val="808080"/>
    </w:rPr>
  </w:style>
  <w:style w:type="paragraph" w:customStyle="1" w:styleId="A2576EE9D27140568FCD8C67A96A5A75">
    <w:name w:val="A2576EE9D27140568FCD8C67A96A5A75"/>
  </w:style>
  <w:style w:type="paragraph" w:customStyle="1" w:styleId="C1162880488041C3AE8F268E4E4DA124">
    <w:name w:val="C1162880488041C3AE8F268E4E4DA124"/>
  </w:style>
  <w:style w:type="paragraph" w:customStyle="1" w:styleId="7DE2D902BAA4405D972C04115CBA6467">
    <w:name w:val="7DE2D902BAA4405D972C04115CBA6467"/>
  </w:style>
  <w:style w:type="paragraph" w:customStyle="1" w:styleId="29B14CCED03B471FA2978CAB35B04F9C">
    <w:name w:val="29B14CCED03B471FA2978CAB35B04F9C"/>
  </w:style>
  <w:style w:type="paragraph" w:customStyle="1" w:styleId="33B413E764C14B528B482C9E36C250BE">
    <w:name w:val="33B413E764C14B528B482C9E36C250BE"/>
  </w:style>
  <w:style w:type="paragraph" w:customStyle="1" w:styleId="960D4E3E1294400397A754BF2D8CA1F7">
    <w:name w:val="960D4E3E1294400397A754BF2D8CA1F7"/>
  </w:style>
  <w:style w:type="paragraph" w:customStyle="1" w:styleId="C42436987B874EEBBDD464D98330E1D1">
    <w:name w:val="C42436987B874EEBBDD464D98330E1D1"/>
  </w:style>
  <w:style w:type="paragraph" w:customStyle="1" w:styleId="F2B1F6C3BDC94C29841485AFEBF967EE">
    <w:name w:val="F2B1F6C3BDC94C29841485AFEBF967EE"/>
  </w:style>
  <w:style w:type="paragraph" w:customStyle="1" w:styleId="3380CFE20F0A464DBCB3ED9FC64AD92C">
    <w:name w:val="3380CFE20F0A464DBCB3ED9FC64AD92C"/>
  </w:style>
  <w:style w:type="paragraph" w:customStyle="1" w:styleId="272FEE0A4CCB47C893498E2649A7F9B9">
    <w:name w:val="272FEE0A4CCB47C893498E2649A7F9B9"/>
  </w:style>
  <w:style w:type="paragraph" w:customStyle="1" w:styleId="350C8C48C34A46EEB74E86A605C4E51B">
    <w:name w:val="350C8C48C34A46EEB74E86A605C4E51B"/>
  </w:style>
  <w:style w:type="paragraph" w:customStyle="1" w:styleId="B2CE738EBD4949ED98E340BF39077DC7">
    <w:name w:val="B2CE738EBD4949ED98E340BF39077DC7"/>
  </w:style>
  <w:style w:type="paragraph" w:customStyle="1" w:styleId="BB8B72EF73604C70AD317296F9366D88">
    <w:name w:val="BB8B72EF73604C70AD317296F9366D88"/>
  </w:style>
  <w:style w:type="paragraph" w:customStyle="1" w:styleId="B8135899DC9C43B59D211A115FA333E4">
    <w:name w:val="B8135899DC9C43B59D211A115FA333E4"/>
  </w:style>
  <w:style w:type="paragraph" w:customStyle="1" w:styleId="4A8536AD628544A5A9C2BE312AAC42AF">
    <w:name w:val="4A8536AD628544A5A9C2BE312AAC42AF"/>
  </w:style>
  <w:style w:type="paragraph" w:customStyle="1" w:styleId="6736D2E493794C8CBF1619FB0B697326">
    <w:name w:val="6736D2E493794C8CBF1619FB0B697326"/>
  </w:style>
  <w:style w:type="paragraph" w:customStyle="1" w:styleId="384DA1801D3D4B80A336D679BA820CE8">
    <w:name w:val="384DA1801D3D4B80A336D679BA820CE8"/>
  </w:style>
  <w:style w:type="paragraph" w:customStyle="1" w:styleId="B54CABD9C5CE4848BE6B03C050B7F758">
    <w:name w:val="B54CABD9C5CE4848BE6B03C050B7F758"/>
  </w:style>
  <w:style w:type="paragraph" w:customStyle="1" w:styleId="B8729DBB43234492A1B51EFC8F9A536A">
    <w:name w:val="B8729DBB43234492A1B51EFC8F9A536A"/>
  </w:style>
  <w:style w:type="paragraph" w:customStyle="1" w:styleId="81735D6D743D40CC9AC09B6EEBD01714">
    <w:name w:val="81735D6D743D40CC9AC09B6EEBD01714"/>
  </w:style>
  <w:style w:type="paragraph" w:customStyle="1" w:styleId="29604E54717E4ADCAAC771F64A384980">
    <w:name w:val="29604E54717E4ADCAAC771F64A384980"/>
  </w:style>
  <w:style w:type="paragraph" w:customStyle="1" w:styleId="F6970A7E65804B38AFF4D30886F14914">
    <w:name w:val="F6970A7E65804B38AFF4D30886F14914"/>
  </w:style>
  <w:style w:type="paragraph" w:customStyle="1" w:styleId="6C989BB64F7A4457ABE0F61CB4931B82">
    <w:name w:val="6C989BB64F7A4457ABE0F61CB4931B82"/>
  </w:style>
  <w:style w:type="paragraph" w:customStyle="1" w:styleId="58D0D61F975E43BAAEEB89DAD3E73DE8">
    <w:name w:val="58D0D61F975E43BAAEEB89DAD3E73DE8"/>
  </w:style>
  <w:style w:type="paragraph" w:customStyle="1" w:styleId="86741121961C458C9E9AD34FEDCA4312">
    <w:name w:val="86741121961C458C9E9AD34FEDCA4312"/>
  </w:style>
  <w:style w:type="paragraph" w:customStyle="1" w:styleId="1D2E3D768D9A4870820B2D404A78218D">
    <w:name w:val="1D2E3D768D9A4870820B2D404A78218D"/>
  </w:style>
  <w:style w:type="paragraph" w:customStyle="1" w:styleId="229783521F93449C8A03C113ACD092DE">
    <w:name w:val="229783521F93449C8A03C113ACD092DE"/>
  </w:style>
  <w:style w:type="paragraph" w:customStyle="1" w:styleId="E84453B50EE54A87AC96A0395CE27318">
    <w:name w:val="E84453B50EE54A87AC96A0395CE27318"/>
  </w:style>
  <w:style w:type="paragraph" w:customStyle="1" w:styleId="9BB3FD726D5743B5A78F24E9C5EBE6B6">
    <w:name w:val="9BB3FD726D5743B5A78F24E9C5EBE6B6"/>
  </w:style>
  <w:style w:type="paragraph" w:customStyle="1" w:styleId="B4B8D97DD18241CC9304103A04270061">
    <w:name w:val="B4B8D97DD18241CC9304103A04270061"/>
  </w:style>
  <w:style w:type="paragraph" w:customStyle="1" w:styleId="B158DB6EAD96420C9CF2EC36E341AF85">
    <w:name w:val="B158DB6EAD96420C9CF2EC36E341AF85"/>
  </w:style>
  <w:style w:type="paragraph" w:customStyle="1" w:styleId="E2A8123A67E543FA8AD467AD21EFC888">
    <w:name w:val="E2A8123A67E543FA8AD467AD21EFC888"/>
  </w:style>
  <w:style w:type="paragraph" w:customStyle="1" w:styleId="5BACFEBDA2B64FDBAB6FC1EFD81071A9">
    <w:name w:val="5BACFEBDA2B64FDBAB6FC1EFD81071A9"/>
  </w:style>
  <w:style w:type="paragraph" w:customStyle="1" w:styleId="39D2ADB9C1884473B006B37599AD9F7A">
    <w:name w:val="39D2ADB9C1884473B006B37599AD9F7A"/>
  </w:style>
  <w:style w:type="paragraph" w:customStyle="1" w:styleId="40DB2F8847FD4AFEAA14EAFD45DEB116">
    <w:name w:val="40DB2F8847FD4AFEAA14EAFD45DEB116"/>
  </w:style>
  <w:style w:type="paragraph" w:customStyle="1" w:styleId="F5016F380407476583E14A777D85DFC3">
    <w:name w:val="F5016F380407476583E14A777D85DFC3"/>
  </w:style>
  <w:style w:type="paragraph" w:customStyle="1" w:styleId="F3A68FBAA0744429884FF8B42BEE14A9">
    <w:name w:val="F3A68FBAA0744429884FF8B42BEE14A9"/>
  </w:style>
  <w:style w:type="paragraph" w:customStyle="1" w:styleId="6291FB6882004F4DAA5773A3D33E57B4">
    <w:name w:val="6291FB6882004F4DAA5773A3D33E57B4"/>
  </w:style>
  <w:style w:type="paragraph" w:customStyle="1" w:styleId="68F0AD4B2A1E43CD8620F514D6B2B5CE">
    <w:name w:val="68F0AD4B2A1E43CD8620F514D6B2B5CE"/>
  </w:style>
  <w:style w:type="paragraph" w:customStyle="1" w:styleId="C420AE07BA14405384A0A4E8784CF6F6">
    <w:name w:val="C420AE07BA14405384A0A4E8784CF6F6"/>
    <w:rsid w:val="00F22DFB"/>
  </w:style>
  <w:style w:type="paragraph" w:customStyle="1" w:styleId="398D82B492614AC5A64EA6EA181B2147">
    <w:name w:val="398D82B492614AC5A64EA6EA181B2147"/>
    <w:rsid w:val="00F22DFB"/>
  </w:style>
  <w:style w:type="paragraph" w:customStyle="1" w:styleId="A79491E7DCD94B839AF9F8ADF5CE476A">
    <w:name w:val="A79491E7DCD94B839AF9F8ADF5CE476A"/>
    <w:rsid w:val="00F22D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240CB-945E-46A6-87E1-5D134D3F7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BP_2016_ SJ_Stand 11_2018</Template>
  <TotalTime>0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Sergey Zavarzin</cp:lastModifiedBy>
  <cp:revision>13</cp:revision>
  <cp:lastPrinted>2018-11-12T15:43:00Z</cp:lastPrinted>
  <dcterms:created xsi:type="dcterms:W3CDTF">2018-12-18T10:29:00Z</dcterms:created>
  <dcterms:modified xsi:type="dcterms:W3CDTF">2019-01-03T20:35:00Z</dcterms:modified>
</cp:coreProperties>
</file>