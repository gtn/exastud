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516"/>
        <w:gridCol w:w="256"/>
        <w:gridCol w:w="1445"/>
        <w:gridCol w:w="144"/>
        <w:gridCol w:w="1841"/>
        <w:gridCol w:w="2128"/>
        <w:gridCol w:w="1843"/>
      </w:tblGrid>
      <w:tr w:rsidR="0014703F" w:rsidRPr="00F368C5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7E2A62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C950EC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955A84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CA1B2A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1B1E" w:rsidRPr="005F7230" w:rsidRDefault="00CA1B1E" w:rsidP="00CA1B1E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Pr="003C4025" w:rsidRDefault="0014703F" w:rsidP="003C4025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58791F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955A84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81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F031D3">
        <w:trPr>
          <w:trHeight w:hRule="exact" w:val="397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2D2592" w:rsidTr="00F031D3">
        <w:trPr>
          <w:trHeight w:hRule="exact" w:val="39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013C93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Verhalten</w:t>
            </w:r>
          </w:p>
        </w:tc>
        <w:sdt>
          <w:sdtPr>
            <w:rPr>
              <w:rStyle w:val="Formatvorlage58"/>
              <w:sz w:val="20"/>
            </w:rPr>
            <w:id w:val="567314328"/>
            <w:placeholder>
              <w:docPart w:val="8375837007A24677A01BC09CB05CBFC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D03F30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955" w:rsidRPr="00A8121D" w:rsidRDefault="00C65955" w:rsidP="00A8121D">
            <w:pPr>
              <w:spacing w:after="0"/>
              <w:rPr>
                <w:rStyle w:val="Formatvorlage58"/>
                <w:sz w:val="20"/>
              </w:rPr>
            </w:pPr>
            <w:r w:rsidRPr="00A8121D">
              <w:rPr>
                <w:rStyle w:val="Formatvorlage58"/>
                <w:sz w:val="20"/>
              </w:rPr>
              <w:t>Mitarbeit</w:t>
            </w:r>
          </w:p>
        </w:tc>
        <w:sdt>
          <w:sdtPr>
            <w:rPr>
              <w:rStyle w:val="Formatvorlage58"/>
              <w:sz w:val="20"/>
            </w:rPr>
            <w:id w:val="1086197562"/>
            <w:placeholder>
              <w:docPart w:val="8799C7147D8640C7BC7EE53EB3DA45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C65955" w:rsidRPr="00A8121D" w:rsidRDefault="00955A84" w:rsidP="00013C93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4F3820" w:rsidRPr="002D2592" w:rsidTr="00506FE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F3820" w:rsidRPr="00C9003E" w:rsidRDefault="004F3820" w:rsidP="00F031D3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</w:t>
            </w:r>
            <w:r w:rsidR="007E2A62">
              <w:rPr>
                <w:rFonts w:ascii="Arial" w:hAnsi="Arial"/>
                <w:b/>
                <w:sz w:val="20"/>
                <w:lang w:val="de-DE"/>
              </w:rPr>
              <w:t xml:space="preserve"> auf erweitertem Niveau:</w:t>
            </w:r>
          </w:p>
        </w:tc>
      </w:tr>
      <w:tr w:rsidR="0024174B" w:rsidRPr="002D2592" w:rsidTr="00F031D3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BF3614A01634CE7BF1C7AFF03E3F01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1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472118" w:rsidRDefault="00955A84" w:rsidP="00013C93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-1255895269"/>
            <w:placeholder>
              <w:docPart w:val="BF216156E1D641258E9DFF2C18CCAA71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58"/>
              <w:sz w:val="20"/>
            </w:rPr>
            <w:id w:val="-1231997686"/>
            <w:placeholder>
              <w:docPart w:val="6D5A046B8F6F4CBCBD92AA04C6B758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634FE" w:rsidRDefault="0024174B" w:rsidP="00013C93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58"/>
              <w:sz w:val="20"/>
            </w:rPr>
            <w:id w:val="2073151151"/>
            <w:placeholder>
              <w:docPart w:val="0503404E85BE4C75B10C8D2BCE707387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58"/>
              <w:sz w:val="20"/>
            </w:rPr>
            <w:id w:val="983131270"/>
            <w:placeholder>
              <w:docPart w:val="D254B68CE7474E869588E0A9EE146DD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58"/>
              <w:sz w:val="20"/>
            </w:rPr>
            <w:id w:val="1146548583"/>
            <w:placeholder>
              <w:docPart w:val="1B6CF42743A0416AAAA273C79228711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58"/>
              <w:sz w:val="20"/>
            </w:rPr>
            <w:id w:val="-1595016896"/>
            <w:placeholder>
              <w:docPart w:val="9A5C769E0FAC4391AA6FACC96EBBB0C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58"/>
              <w:sz w:val="20"/>
            </w:rPr>
            <w:id w:val="-748579931"/>
            <w:placeholder>
              <w:docPart w:val="4DA8A7111FFD4DBBAE3AC990926B253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58"/>
              <w:sz w:val="20"/>
            </w:rPr>
            <w:id w:val="9033361"/>
            <w:placeholder>
              <w:docPart w:val="94910F398C0040F19DA9A2F8C1F8964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58"/>
              <w:sz w:val="20"/>
            </w:rPr>
            <w:id w:val="252787071"/>
            <w:placeholder>
              <w:docPart w:val="367121A67CCB405FBE9038CE795FE3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58"/>
              <w:sz w:val="20"/>
            </w:rPr>
            <w:id w:val="1666982186"/>
            <w:placeholder>
              <w:docPart w:val="C4BAB474009040CD956A52604BEF38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58"/>
              <w:sz w:val="20"/>
            </w:rPr>
            <w:id w:val="1412202010"/>
            <w:placeholder>
              <w:docPart w:val="6F266813B5CB49B796A2D53750EEB35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24174B" w:rsidP="00A8121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58"/>
              <w:sz w:val="20"/>
            </w:rPr>
            <w:id w:val="-55398545"/>
            <w:placeholder>
              <w:docPart w:val="E7050804F4484C99B02AF8AC56630F09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F031D3">
        <w:trPr>
          <w:trHeight w:hRule="exact" w:val="454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013C9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58"/>
              <w:sz w:val="20"/>
            </w:rPr>
            <w:id w:val="1979339882"/>
            <w:placeholder>
              <w:docPart w:val="5457E68DCC3C41C9B1C28BA072C3E5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1726178590"/>
            <w:placeholder>
              <w:docPart w:val="121D78985D4E4B6BA54F15ABF56CE97B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8B6965" w:rsidRDefault="00955A84" w:rsidP="00A8121D">
                <w:pPr>
                  <w:spacing w:after="0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48448989"/>
            <w:placeholder>
              <w:docPart w:val="D0ECF0731EA2496F8E56D6CEC878CB8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657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8B6965" w:rsidRDefault="00AE1560" w:rsidP="00D03F30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AE1560">
              <w:rPr>
                <w:rFonts w:ascii="Arial" w:hAnsi="Arial" w:cs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Style w:val="Formatvorlage58"/>
              <w:sz w:val="20"/>
            </w:rPr>
            <w:id w:val="-420566647"/>
            <w:placeholder>
              <w:docPart w:val="A07C262D99734DCC87B5D452BA07DDD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223357097"/>
            <w:placeholder>
              <w:docPart w:val="121D78985D4E4B6BA54F15ABF56CE97B"/>
            </w:placeholder>
            <w:dropDownList>
              <w:listItem w:displayText="Profilfach " w:value="Profilfach 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96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E03346" w:rsidRDefault="00955A84" w:rsidP="00D03F30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8"/>
              <w:sz w:val="20"/>
            </w:rPr>
            <w:id w:val="1800404622"/>
            <w:placeholder>
              <w:docPart w:val="F7EEA1E37C2D4AD197BED5478C99E2D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Formatvorlage58"/>
            </w:rPr>
          </w:sdtEndPr>
          <w:sdtContent>
            <w:tc>
              <w:tcPr>
                <w:tcW w:w="184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24174B" w:rsidRPr="00D03F30" w:rsidRDefault="00955A84" w:rsidP="002826ED">
                <w:pPr>
                  <w:spacing w:after="0"/>
                  <w:rPr>
                    <w:rStyle w:val="Formatvorlage58"/>
                    <w:sz w:val="20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sgt</w:t>
                </w:r>
              </w:p>
            </w:tc>
          </w:sdtContent>
        </w:sdt>
      </w:tr>
      <w:tr w:rsidR="0024174B" w:rsidRPr="002D2592" w:rsidTr="00AE1560">
        <w:trPr>
          <w:trHeight w:hRule="exact" w:val="425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F031D3" w:rsidRDefault="0024174B" w:rsidP="00F031D3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D03F30" w:rsidRDefault="0024174B" w:rsidP="002826ED">
            <w:pPr>
              <w:spacing w:after="0"/>
              <w:rPr>
                <w:rStyle w:val="Formatvorlage58"/>
                <w:sz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rStyle w:val="Formatvorlage100"/>
                <w:lang w:val="de-D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174B" w:rsidRPr="00481A8B" w:rsidRDefault="0024174B" w:rsidP="00D03F30">
            <w:pPr>
              <w:spacing w:after="0"/>
              <w:rPr>
                <w:lang w:val="de-DE"/>
              </w:rPr>
            </w:pPr>
          </w:p>
        </w:tc>
      </w:tr>
      <w:tr w:rsidR="003C4025" w:rsidRPr="002D2592" w:rsidTr="00932B55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932B5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2D2592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3C4025" w:rsidRPr="00F368C5" w:rsidTr="00932B55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4025" w:rsidRPr="00A654D2" w:rsidRDefault="003C4025" w:rsidP="003C4025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4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6" w:name="_GoBack"/>
            <w:r w:rsidR="00955A84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bookmarkEnd w:id="6"/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    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32B1FE92A53942B6936980EE202F1470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1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1"/>
                    <w:lang w:val="de-DE"/>
                  </w:rPr>
                  <w:t>fra_graded</w:t>
                </w:r>
                <w:proofErr w:type="spellEnd"/>
                <w:r w:rsidR="00955A84">
                  <w:rPr>
                    <w:rStyle w:val="Formatvorlage111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  <w:r>
              <w:rPr>
                <w:rFonts w:ascii="Arial" w:hAnsi="Arial"/>
                <w:b/>
                <w:lang w:val="de-DE"/>
              </w:rPr>
              <w:t xml:space="preserve">     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FEEE618060424F3896512BB3F321D1AA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955A84">
                  <w:rPr>
                    <w:rStyle w:val="Formatvorlage112"/>
                    <w:lang w:val="de-DE"/>
                  </w:rPr>
                  <w:t>${</w:t>
                </w:r>
                <w:proofErr w:type="spellStart"/>
                <w:r w:rsidR="00955A84">
                  <w:rPr>
                    <w:rStyle w:val="Formatvorlage112"/>
                    <w:lang w:val="de-DE"/>
                  </w:rPr>
                  <w:t>spa_graded</w:t>
                </w:r>
                <w:proofErr w:type="spellEnd"/>
                <w:r w:rsidR="00955A84">
                  <w:rPr>
                    <w:rStyle w:val="Formatvorlage112"/>
                    <w:lang w:val="de-DE"/>
                  </w:rPr>
                  <w:t>}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19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</w:p>
        </w:tc>
      </w:tr>
      <w:tr w:rsidR="00481A8B" w:rsidRPr="00EF30CD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472118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9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</w:p>
        </w:tc>
      </w:tr>
      <w:tr w:rsidR="00481A8B" w:rsidRPr="0014703F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481A8B" w:rsidRPr="00472118" w:rsidTr="00A8121D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481A8B" w:rsidRPr="00B060E1" w:rsidRDefault="00481A8B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10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481A8B" w:rsidRPr="002D2592" w:rsidTr="00A8121D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A654D2" w:rsidRDefault="00481A8B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481A8B" w:rsidRPr="002D2592" w:rsidTr="00A8121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14703F" w:rsidRDefault="00401428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4B60CD5404054C92B6337D94EBAE77E1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955A84">
                  <w:rPr>
                    <w:rStyle w:val="Formatvorlage113"/>
                  </w:rPr>
                  <w:t>${</w:t>
                </w:r>
                <w:proofErr w:type="spellStart"/>
                <w:r w:rsidR="00955A84">
                  <w:rPr>
                    <w:rStyle w:val="Formatvorlage113"/>
                  </w:rPr>
                  <w:t>student_transfered</w:t>
                </w:r>
                <w:proofErr w:type="spellEnd"/>
                <w:r w:rsidR="00955A84">
                  <w:rPr>
                    <w:rStyle w:val="Formatvorlage113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397"/>
        </w:trPr>
        <w:tc>
          <w:tcPr>
            <w:tcW w:w="421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81A8B" w:rsidRPr="00472118" w:rsidRDefault="00481A8B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955A84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8F2826" w:rsidRDefault="00481A8B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14703F" w:rsidRDefault="00481A8B" w:rsidP="00EC04A1">
            <w:pPr>
              <w:spacing w:after="0"/>
              <w:rPr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42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  <w:tc>
          <w:tcPr>
            <w:tcW w:w="3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1A8B" w:rsidRPr="0014703F" w:rsidRDefault="00481A8B" w:rsidP="0044650F">
            <w:pPr>
              <w:rPr>
                <w:lang w:val="de-DE"/>
              </w:rPr>
            </w:pPr>
          </w:p>
        </w:tc>
      </w:tr>
      <w:tr w:rsidR="00481A8B" w:rsidRPr="002D2592" w:rsidTr="00F031D3">
        <w:trPr>
          <w:trHeight w:hRule="exact" w:val="454"/>
        </w:trPr>
        <w:tc>
          <w:tcPr>
            <w:tcW w:w="42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A8B" w:rsidRPr="00517A7D" w:rsidRDefault="0040142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A014BC4A46D04F47A6DE999571185C90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6"/>
                  </w:rPr>
                  <w:t>${</w:t>
                </w:r>
                <w:proofErr w:type="spellStart"/>
                <w:r w:rsidR="00955A84">
                  <w:rPr>
                    <w:rStyle w:val="Formatvorlage116"/>
                  </w:rPr>
                  <w:t>leiter</w:t>
                </w:r>
                <w:proofErr w:type="spellEnd"/>
                <w:r w:rsidR="00955A84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1A8B" w:rsidRPr="00517A7D" w:rsidRDefault="00481A8B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71" w:type="dxa"/>
            <w:gridSpan w:val="2"/>
            <w:tcBorders>
              <w:left w:val="nil"/>
              <w:bottom w:val="nil"/>
              <w:right w:val="nil"/>
            </w:tcBorders>
          </w:tcPr>
          <w:p w:rsidR="00481A8B" w:rsidRPr="00517A7D" w:rsidRDefault="00401428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F044CBDF652A4132A1D9197ED31EAA2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55A84">
                  <w:rPr>
                    <w:rStyle w:val="Formatvorlage117"/>
                  </w:rPr>
                  <w:t>${</w:t>
                </w:r>
                <w:proofErr w:type="spellStart"/>
                <w:r w:rsidR="00955A84">
                  <w:rPr>
                    <w:rStyle w:val="Formatvorlage117"/>
                  </w:rPr>
                  <w:t>gruppen_leiter</w:t>
                </w:r>
                <w:proofErr w:type="spellEnd"/>
                <w:r w:rsidR="00955A84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481A8B" w:rsidRPr="008F2826" w:rsidTr="00F031D3">
        <w:trPr>
          <w:trHeight w:hRule="exact" w:val="17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1A8B" w:rsidRPr="00EF30CD" w:rsidRDefault="00481A8B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481A8B" w:rsidRPr="008F2826" w:rsidTr="00F031D3">
        <w:trPr>
          <w:trHeight w:hRule="exact" w:val="510"/>
        </w:trPr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A8B" w:rsidRPr="00517A7D" w:rsidRDefault="00481A8B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81A8B" w:rsidRPr="00517A7D" w:rsidRDefault="00481A8B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Leistungen in den einzelnen Fächern</w:t>
      </w:r>
      <w:r w:rsidR="00051861">
        <w:rPr>
          <w:rFonts w:ascii="Arial" w:eastAsia="Arial" w:hAnsi="Arial" w:cs="Arial"/>
          <w:i/>
          <w:spacing w:val="2"/>
          <w:sz w:val="16"/>
          <w:szCs w:val="16"/>
          <w:lang w:val="de-DE"/>
        </w:rPr>
        <w:t>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051861">
      <w:pPr>
        <w:spacing w:before="56" w:after="0" w:line="160" w:lineRule="exact"/>
        <w:ind w:left="2832" w:right="-567" w:firstLine="708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2D2592" w:rsidP="002D259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*Entsprechend dem Gemeinsamen Europäischen Referenzrahmen für </w:t>
      </w:r>
      <w:r w:rsidR="0029036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Sprachen</w:t>
      </w:r>
      <w:r w:rsidRPr="002D2592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(GER)</w:t>
      </w:r>
    </w:p>
    <w:sectPr w:rsidR="00A654D2" w:rsidRPr="00F22C5A" w:rsidSect="00D03F30">
      <w:pgSz w:w="11906" w:h="16838" w:code="9"/>
      <w:pgMar w:top="709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428" w:rsidRDefault="00401428" w:rsidP="001E03DE">
      <w:r>
        <w:separator/>
      </w:r>
    </w:p>
  </w:endnote>
  <w:endnote w:type="continuationSeparator" w:id="0">
    <w:p w:rsidR="00401428" w:rsidRDefault="00401428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428" w:rsidRDefault="00401428" w:rsidP="001E03DE">
      <w:r>
        <w:separator/>
      </w:r>
    </w:p>
  </w:footnote>
  <w:footnote w:type="continuationSeparator" w:id="0">
    <w:p w:rsidR="00401428" w:rsidRDefault="00401428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YhmMCQpQbBMQlE0bxM1cBbc7pofZhdvszSKUm/2klfElYAfB/f7XniDwHjsCUJUCTEQxwBHAPwZBGV6Ovyrhg==" w:salt="1FFOgU8eOlelTFeMFu/3Z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F2"/>
    <w:rsid w:val="00013C93"/>
    <w:rsid w:val="000458F8"/>
    <w:rsid w:val="00046B49"/>
    <w:rsid w:val="00051861"/>
    <w:rsid w:val="000A04FB"/>
    <w:rsid w:val="000B5AAC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445D"/>
    <w:rsid w:val="001F66E6"/>
    <w:rsid w:val="002223B8"/>
    <w:rsid w:val="0022684A"/>
    <w:rsid w:val="002377AB"/>
    <w:rsid w:val="0024174B"/>
    <w:rsid w:val="00261534"/>
    <w:rsid w:val="00266602"/>
    <w:rsid w:val="002668C7"/>
    <w:rsid w:val="00290369"/>
    <w:rsid w:val="00296589"/>
    <w:rsid w:val="002A1999"/>
    <w:rsid w:val="002D2592"/>
    <w:rsid w:val="002D2E1A"/>
    <w:rsid w:val="002D7BC3"/>
    <w:rsid w:val="002F3E67"/>
    <w:rsid w:val="00324A38"/>
    <w:rsid w:val="0033746F"/>
    <w:rsid w:val="00343AF2"/>
    <w:rsid w:val="00394562"/>
    <w:rsid w:val="003967BD"/>
    <w:rsid w:val="003B04EF"/>
    <w:rsid w:val="003C4025"/>
    <w:rsid w:val="003D1870"/>
    <w:rsid w:val="003D2124"/>
    <w:rsid w:val="003D2702"/>
    <w:rsid w:val="003D3082"/>
    <w:rsid w:val="003D594A"/>
    <w:rsid w:val="003E742E"/>
    <w:rsid w:val="003F1184"/>
    <w:rsid w:val="003F7EC7"/>
    <w:rsid w:val="00401428"/>
    <w:rsid w:val="00404C2D"/>
    <w:rsid w:val="0044650F"/>
    <w:rsid w:val="00472118"/>
    <w:rsid w:val="00481A8B"/>
    <w:rsid w:val="004F3820"/>
    <w:rsid w:val="00506FE5"/>
    <w:rsid w:val="0050713B"/>
    <w:rsid w:val="00517A7D"/>
    <w:rsid w:val="00521FB9"/>
    <w:rsid w:val="00524E2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6E3899"/>
    <w:rsid w:val="00721379"/>
    <w:rsid w:val="007320E0"/>
    <w:rsid w:val="007579CC"/>
    <w:rsid w:val="00790402"/>
    <w:rsid w:val="007920FC"/>
    <w:rsid w:val="007D522F"/>
    <w:rsid w:val="007E2A62"/>
    <w:rsid w:val="007E39F2"/>
    <w:rsid w:val="00815521"/>
    <w:rsid w:val="00817C59"/>
    <w:rsid w:val="00822044"/>
    <w:rsid w:val="008736CB"/>
    <w:rsid w:val="008A7911"/>
    <w:rsid w:val="008D316D"/>
    <w:rsid w:val="008F2826"/>
    <w:rsid w:val="009533B3"/>
    <w:rsid w:val="00955A84"/>
    <w:rsid w:val="009935DA"/>
    <w:rsid w:val="00994D98"/>
    <w:rsid w:val="009A5DD4"/>
    <w:rsid w:val="009B72A1"/>
    <w:rsid w:val="009C05F9"/>
    <w:rsid w:val="009C354C"/>
    <w:rsid w:val="009F622D"/>
    <w:rsid w:val="00A04B52"/>
    <w:rsid w:val="00A05595"/>
    <w:rsid w:val="00A0676F"/>
    <w:rsid w:val="00A136CD"/>
    <w:rsid w:val="00A335A9"/>
    <w:rsid w:val="00A5595B"/>
    <w:rsid w:val="00A654D2"/>
    <w:rsid w:val="00A7189C"/>
    <w:rsid w:val="00A71F78"/>
    <w:rsid w:val="00A8121D"/>
    <w:rsid w:val="00AC1C3B"/>
    <w:rsid w:val="00AC3611"/>
    <w:rsid w:val="00AE1560"/>
    <w:rsid w:val="00AF33E4"/>
    <w:rsid w:val="00B060E1"/>
    <w:rsid w:val="00B16DF1"/>
    <w:rsid w:val="00B525A7"/>
    <w:rsid w:val="00B61392"/>
    <w:rsid w:val="00B75F60"/>
    <w:rsid w:val="00B80B33"/>
    <w:rsid w:val="00BC399B"/>
    <w:rsid w:val="00BD5FFA"/>
    <w:rsid w:val="00C04CE4"/>
    <w:rsid w:val="00C05672"/>
    <w:rsid w:val="00C22DA6"/>
    <w:rsid w:val="00C35CD1"/>
    <w:rsid w:val="00C5427E"/>
    <w:rsid w:val="00C65955"/>
    <w:rsid w:val="00C83019"/>
    <w:rsid w:val="00C8447F"/>
    <w:rsid w:val="00C9003E"/>
    <w:rsid w:val="00C950EC"/>
    <w:rsid w:val="00CA1B1E"/>
    <w:rsid w:val="00CA1B2A"/>
    <w:rsid w:val="00CD4707"/>
    <w:rsid w:val="00CD6932"/>
    <w:rsid w:val="00D007AF"/>
    <w:rsid w:val="00D03F30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0C4E"/>
    <w:rsid w:val="00EB6163"/>
    <w:rsid w:val="00EC04A1"/>
    <w:rsid w:val="00EF30CD"/>
    <w:rsid w:val="00F02349"/>
    <w:rsid w:val="00F031D3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1784E"/>
  <w15:docId w15:val="{8D66BA3D-5C7A-45C4-8E50-40084CCA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  <w:style w:type="character" w:customStyle="1" w:styleId="Formatvorlage134">
    <w:name w:val="Formatvorlage134"/>
    <w:basedOn w:val="a0"/>
    <w:uiPriority w:val="1"/>
    <w:rsid w:val="00481A8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481A8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CA1B1E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CA1B1E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E-Niveau-Jahreszeugnis%20Klasse%2010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5837007A24677A01BC09CB05CBF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3E127-E6D3-42D7-98C3-5A878F26419E}"/>
      </w:docPartPr>
      <w:docPartBody>
        <w:p w:rsidR="001A1CA0" w:rsidRDefault="00016A1F">
          <w:pPr>
            <w:pStyle w:val="8375837007A24677A01BC09CB05CBFC6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8799C7147D8640C7BC7EE53EB3DA45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11F80-DD59-45FC-BB3D-0DAA40904B36}"/>
      </w:docPartPr>
      <w:docPartBody>
        <w:p w:rsidR="001A1CA0" w:rsidRDefault="00016A1F">
          <w:pPr>
            <w:pStyle w:val="8799C7147D8640C7BC7EE53EB3DA454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CBF3614A01634CE7BF1C7AFF03E3F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1F6FF-D071-459E-843B-EDB666494F90}"/>
      </w:docPartPr>
      <w:docPartBody>
        <w:p w:rsidR="001A1CA0" w:rsidRDefault="00016A1F">
          <w:pPr>
            <w:pStyle w:val="CBF3614A01634CE7BF1C7AFF03E3F01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F216156E1D641258E9DFF2C18CCA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71AC2E-03A1-4519-A57F-1C176293FCE7}"/>
      </w:docPartPr>
      <w:docPartBody>
        <w:p w:rsidR="001A1CA0" w:rsidRDefault="00016A1F">
          <w:pPr>
            <w:pStyle w:val="BF216156E1D641258E9DFF2C18CCAA71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D5A046B8F6F4CBCBD92AA04C6B75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F82725-E8EB-47B1-800F-50264098807A}"/>
      </w:docPartPr>
      <w:docPartBody>
        <w:p w:rsidR="001A1CA0" w:rsidRDefault="00016A1F">
          <w:pPr>
            <w:pStyle w:val="6D5A046B8F6F4CBCBD92AA04C6B758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0503404E85BE4C75B10C8D2BCE707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5B6517-C2F4-47DE-8A0B-105060114509}"/>
      </w:docPartPr>
      <w:docPartBody>
        <w:p w:rsidR="001A1CA0" w:rsidRDefault="00016A1F">
          <w:pPr>
            <w:pStyle w:val="0503404E85BE4C75B10C8D2BCE707387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D254B68CE7474E869588E0A9EE146D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0C5D0-E59E-463C-8296-93A3315CF820}"/>
      </w:docPartPr>
      <w:docPartBody>
        <w:p w:rsidR="001A1CA0" w:rsidRDefault="00016A1F">
          <w:pPr>
            <w:pStyle w:val="D254B68CE7474E869588E0A9EE146DD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B6CF42743A0416AAAA273C7922871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A8FDD0-65BC-4608-8C5F-D2FFC0CA879B}"/>
      </w:docPartPr>
      <w:docPartBody>
        <w:p w:rsidR="001A1CA0" w:rsidRDefault="00016A1F">
          <w:pPr>
            <w:pStyle w:val="1B6CF42743A0416AAAA273C79228711B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A5C769E0FAC4391AA6FACC96EBBB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111843-C1C3-4F1A-AE22-2C16D116BA09}"/>
      </w:docPartPr>
      <w:docPartBody>
        <w:p w:rsidR="001A1CA0" w:rsidRDefault="00016A1F">
          <w:pPr>
            <w:pStyle w:val="9A5C769E0FAC4391AA6FACC96EBBB0C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4DA8A7111FFD4DBBAE3AC990926B2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3879D-B60E-4FB9-8A9B-62D9D91CB7AD}"/>
      </w:docPartPr>
      <w:docPartBody>
        <w:p w:rsidR="001A1CA0" w:rsidRDefault="00016A1F">
          <w:pPr>
            <w:pStyle w:val="4DA8A7111FFD4DBBAE3AC990926B253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94910F398C0040F19DA9A2F8C1F89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E2200-329E-4C4D-B897-C477059A4B36}"/>
      </w:docPartPr>
      <w:docPartBody>
        <w:p w:rsidR="001A1CA0" w:rsidRDefault="00016A1F">
          <w:pPr>
            <w:pStyle w:val="94910F398C0040F19DA9A2F8C1F8964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67121A67CCB405FBE9038CE795FE3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FFCDA-89FD-420C-A93D-B8E4038EB932}"/>
      </w:docPartPr>
      <w:docPartBody>
        <w:p w:rsidR="001A1CA0" w:rsidRDefault="00016A1F">
          <w:pPr>
            <w:pStyle w:val="367121A67CCB405FBE9038CE795FE3B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C4BAB474009040CD956A52604BEF3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9C7AC7-752D-48A1-A557-3C55573C31A3}"/>
      </w:docPartPr>
      <w:docPartBody>
        <w:p w:rsidR="001A1CA0" w:rsidRDefault="00016A1F">
          <w:pPr>
            <w:pStyle w:val="C4BAB474009040CD956A52604BEF382E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6F266813B5CB49B796A2D53750EEB3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5519D-8271-48FE-AB91-B09E71C181C9}"/>
      </w:docPartPr>
      <w:docPartBody>
        <w:p w:rsidR="001A1CA0" w:rsidRDefault="00016A1F">
          <w:pPr>
            <w:pStyle w:val="6F266813B5CB49B796A2D53750EEB35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E7050804F4484C99B02AF8AC56630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9E91D-98C8-4984-8DCD-E6E34DE7814A}"/>
      </w:docPartPr>
      <w:docPartBody>
        <w:p w:rsidR="001A1CA0" w:rsidRDefault="00016A1F">
          <w:pPr>
            <w:pStyle w:val="E7050804F4484C99B02AF8AC56630F09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5457E68DCC3C41C9B1C28BA072C3E5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17DE97-8DC1-45FA-B262-29926B25E1CA}"/>
      </w:docPartPr>
      <w:docPartBody>
        <w:p w:rsidR="001A1CA0" w:rsidRDefault="00016A1F">
          <w:pPr>
            <w:pStyle w:val="5457E68DCC3C41C9B1C28BA072C3E51D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121D78985D4E4B6BA54F15ABF56CE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F2A96-D6E1-457D-992B-F10B2B715643}"/>
      </w:docPartPr>
      <w:docPartBody>
        <w:p w:rsidR="001A1CA0" w:rsidRDefault="00016A1F">
          <w:pPr>
            <w:pStyle w:val="121D78985D4E4B6BA54F15ABF56CE97B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D0ECF0731EA2496F8E56D6CEC878C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8AD3B-3063-492A-A26B-44B4851D02BE}"/>
      </w:docPartPr>
      <w:docPartBody>
        <w:p w:rsidR="001A1CA0" w:rsidRDefault="00016A1F">
          <w:pPr>
            <w:pStyle w:val="D0ECF0731EA2496F8E56D6CEC878CB80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A07C262D99734DCC87B5D452BA07D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01AAE-CAC8-451C-B3F4-75A70E943A76}"/>
      </w:docPartPr>
      <w:docPartBody>
        <w:p w:rsidR="001A1CA0" w:rsidRDefault="00016A1F">
          <w:pPr>
            <w:pStyle w:val="A07C262D99734DCC87B5D452BA07DDD4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F7EEA1E37C2D4AD197BED5478C99E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DE2BDA-9E33-4D82-A009-142BA5406206}"/>
      </w:docPartPr>
      <w:docPartBody>
        <w:p w:rsidR="001A1CA0" w:rsidRDefault="00016A1F">
          <w:pPr>
            <w:pStyle w:val="F7EEA1E37C2D4AD197BED5478C99E2DA"/>
          </w:pPr>
          <w:r w:rsidRPr="00EF30CD">
            <w:rPr>
              <w:rStyle w:val="a3"/>
              <w:sz w:val="14"/>
              <w:szCs w:val="16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</w:rPr>
            <w:t>aus.</w:t>
          </w:r>
        </w:p>
      </w:docPartBody>
    </w:docPart>
    <w:docPart>
      <w:docPartPr>
        <w:name w:val="32B1FE92A53942B6936980EE202F1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9D404-6D0C-4C92-8EFC-4BF6754A006A}"/>
      </w:docPartPr>
      <w:docPartBody>
        <w:p w:rsidR="001A1CA0" w:rsidRDefault="00016A1F">
          <w:pPr>
            <w:pStyle w:val="32B1FE92A53942B6936980EE202F1470"/>
          </w:pPr>
          <w:r w:rsidRPr="00EF30CD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EEE618060424F3896512BB3F321D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10449-5FF9-4CBD-941A-2C2425866D27}"/>
      </w:docPartPr>
      <w:docPartBody>
        <w:p w:rsidR="001A1CA0" w:rsidRDefault="00016A1F">
          <w:pPr>
            <w:pStyle w:val="FEEE618060424F3896512BB3F321D1AA"/>
          </w:pPr>
          <w:r w:rsidRPr="00EF30CD">
            <w:rPr>
              <w:rStyle w:val="a3"/>
              <w:sz w:val="10"/>
            </w:rPr>
            <w:t>Wählen Sie ein Element aus.</w:t>
          </w:r>
        </w:p>
      </w:docPartBody>
    </w:docPart>
    <w:docPart>
      <w:docPartPr>
        <w:name w:val="4B60CD5404054C92B6337D94EBAE7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0FFF9-A13D-4213-96EB-4ED2AB86D94E}"/>
      </w:docPartPr>
      <w:docPartBody>
        <w:p w:rsidR="001A1CA0" w:rsidRDefault="00016A1F">
          <w:pPr>
            <w:pStyle w:val="4B60CD5404054C92B6337D94EBAE77E1"/>
          </w:pPr>
          <w:r w:rsidRPr="00EF30CD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014BC4A46D04F47A6DE999571185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C67C1-05C5-42DB-B8B3-2063DBE66FDC}"/>
      </w:docPartPr>
      <w:docPartBody>
        <w:p w:rsidR="001A1CA0" w:rsidRDefault="00016A1F">
          <w:pPr>
            <w:pStyle w:val="A014BC4A46D04F47A6DE999571185C90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044CBDF652A4132A1D9197ED31EA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35D31C-B837-433B-986C-DAC0901B4047}"/>
      </w:docPartPr>
      <w:docPartBody>
        <w:p w:rsidR="001A1CA0" w:rsidRDefault="00016A1F">
          <w:pPr>
            <w:pStyle w:val="F044CBDF652A4132A1D9197ED31EAA25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1A1CA0"/>
    <w:rsid w:val="002B1E10"/>
    <w:rsid w:val="003C3739"/>
    <w:rsid w:val="007A181F"/>
    <w:rsid w:val="00B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375837007A24677A01BC09CB05CBFC6">
    <w:name w:val="8375837007A24677A01BC09CB05CBFC6"/>
  </w:style>
  <w:style w:type="paragraph" w:customStyle="1" w:styleId="8799C7147D8640C7BC7EE53EB3DA4542">
    <w:name w:val="8799C7147D8640C7BC7EE53EB3DA4542"/>
  </w:style>
  <w:style w:type="paragraph" w:customStyle="1" w:styleId="CBF3614A01634CE7BF1C7AFF03E3F014">
    <w:name w:val="CBF3614A01634CE7BF1C7AFF03E3F014"/>
  </w:style>
  <w:style w:type="paragraph" w:customStyle="1" w:styleId="BF216156E1D641258E9DFF2C18CCAA71">
    <w:name w:val="BF216156E1D641258E9DFF2C18CCAA71"/>
  </w:style>
  <w:style w:type="paragraph" w:customStyle="1" w:styleId="6D5A046B8F6F4CBCBD92AA04C6B7584A">
    <w:name w:val="6D5A046B8F6F4CBCBD92AA04C6B7584A"/>
  </w:style>
  <w:style w:type="paragraph" w:customStyle="1" w:styleId="0503404E85BE4C75B10C8D2BCE707387">
    <w:name w:val="0503404E85BE4C75B10C8D2BCE707387"/>
  </w:style>
  <w:style w:type="paragraph" w:customStyle="1" w:styleId="D254B68CE7474E869588E0A9EE146DDE">
    <w:name w:val="D254B68CE7474E869588E0A9EE146DDE"/>
  </w:style>
  <w:style w:type="paragraph" w:customStyle="1" w:styleId="1B6CF42743A0416AAAA273C79228711B">
    <w:name w:val="1B6CF42743A0416AAAA273C79228711B"/>
  </w:style>
  <w:style w:type="paragraph" w:customStyle="1" w:styleId="9A5C769E0FAC4391AA6FACC96EBBB0CD">
    <w:name w:val="9A5C769E0FAC4391AA6FACC96EBBB0CD"/>
  </w:style>
  <w:style w:type="paragraph" w:customStyle="1" w:styleId="4DA8A7111FFD4DBBAE3AC990926B253E">
    <w:name w:val="4DA8A7111FFD4DBBAE3AC990926B253E"/>
  </w:style>
  <w:style w:type="paragraph" w:customStyle="1" w:styleId="94910F398C0040F19DA9A2F8C1F8964A">
    <w:name w:val="94910F398C0040F19DA9A2F8C1F8964A"/>
  </w:style>
  <w:style w:type="paragraph" w:customStyle="1" w:styleId="367121A67CCB405FBE9038CE795FE3B4">
    <w:name w:val="367121A67CCB405FBE9038CE795FE3B4"/>
  </w:style>
  <w:style w:type="paragraph" w:customStyle="1" w:styleId="C4BAB474009040CD956A52604BEF382E">
    <w:name w:val="C4BAB474009040CD956A52604BEF382E"/>
  </w:style>
  <w:style w:type="paragraph" w:customStyle="1" w:styleId="6F266813B5CB49B796A2D53750EEB359">
    <w:name w:val="6F266813B5CB49B796A2D53750EEB359"/>
  </w:style>
  <w:style w:type="paragraph" w:customStyle="1" w:styleId="E7050804F4484C99B02AF8AC56630F09">
    <w:name w:val="E7050804F4484C99B02AF8AC56630F09"/>
  </w:style>
  <w:style w:type="paragraph" w:customStyle="1" w:styleId="5457E68DCC3C41C9B1C28BA072C3E51D">
    <w:name w:val="5457E68DCC3C41C9B1C28BA072C3E51D"/>
  </w:style>
  <w:style w:type="paragraph" w:customStyle="1" w:styleId="121D78985D4E4B6BA54F15ABF56CE97B">
    <w:name w:val="121D78985D4E4B6BA54F15ABF56CE97B"/>
  </w:style>
  <w:style w:type="paragraph" w:customStyle="1" w:styleId="D0ECF0731EA2496F8E56D6CEC878CB80">
    <w:name w:val="D0ECF0731EA2496F8E56D6CEC878CB80"/>
  </w:style>
  <w:style w:type="paragraph" w:customStyle="1" w:styleId="A07C262D99734DCC87B5D452BA07DDD4">
    <w:name w:val="A07C262D99734DCC87B5D452BA07DDD4"/>
  </w:style>
  <w:style w:type="paragraph" w:customStyle="1" w:styleId="F7EEA1E37C2D4AD197BED5478C99E2DA">
    <w:name w:val="F7EEA1E37C2D4AD197BED5478C99E2DA"/>
  </w:style>
  <w:style w:type="paragraph" w:customStyle="1" w:styleId="DE13CA27E37342F68AF091206B437FAE">
    <w:name w:val="DE13CA27E37342F68AF091206B437FAE"/>
  </w:style>
  <w:style w:type="paragraph" w:customStyle="1" w:styleId="32B1FE92A53942B6936980EE202F1470">
    <w:name w:val="32B1FE92A53942B6936980EE202F1470"/>
  </w:style>
  <w:style w:type="paragraph" w:customStyle="1" w:styleId="FEEE618060424F3896512BB3F321D1AA">
    <w:name w:val="FEEE618060424F3896512BB3F321D1AA"/>
  </w:style>
  <w:style w:type="paragraph" w:customStyle="1" w:styleId="4B60CD5404054C92B6337D94EBAE77E1">
    <w:name w:val="4B60CD5404054C92B6337D94EBAE77E1"/>
  </w:style>
  <w:style w:type="paragraph" w:customStyle="1" w:styleId="A014BC4A46D04F47A6DE999571185C90">
    <w:name w:val="A014BC4A46D04F47A6DE999571185C90"/>
  </w:style>
  <w:style w:type="paragraph" w:customStyle="1" w:styleId="F044CBDF652A4132A1D9197ED31EAA25">
    <w:name w:val="F044CBDF652A4132A1D9197ED31EA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B4001C9-0216-4AF6-B1D6-8D758847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 2016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2019-03-22T10:38:00Z</cp:lastPrinted>
  <dcterms:created xsi:type="dcterms:W3CDTF">2019-06-03T13:47:00Z</dcterms:created>
  <dcterms:modified xsi:type="dcterms:W3CDTF">2019-06-18T11:52:00Z</dcterms:modified>
</cp:coreProperties>
</file>