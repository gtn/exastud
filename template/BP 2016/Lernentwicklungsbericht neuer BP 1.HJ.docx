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425601" w:rsidTr="007F4C36">
        <w:trPr>
          <w:cantSplit/>
          <w:trHeight w:val="906"/>
        </w:trPr>
        <w:tc>
          <w:tcPr>
            <w:tcW w:w="10206" w:type="dxa"/>
            <w:hideMark/>
          </w:tcPr>
          <w:p w:rsidR="00425601" w:rsidRDefault="004A1367" w:rsidP="003E1847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7A3C">
              <w:rPr>
                <w:rFonts w:ascii="Arial" w:eastAsia="Times New Roman" w:hAnsi="Arial" w:cs="Arial"/>
                <w:b/>
                <w:sz w:val="32"/>
                <w:szCs w:val="32"/>
              </w:rPr>
              <w:t>${</w:t>
            </w:r>
            <w:r w:rsidR="004D02B2">
              <w:rPr>
                <w:rFonts w:ascii="Arial" w:eastAsia="Times New Roman" w:hAnsi="Arial" w:cs="Arial"/>
                <w:b/>
                <w:sz w:val="32"/>
                <w:szCs w:val="32"/>
              </w:rPr>
              <w:t>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1"/>
            <w:enabled/>
            <w:calcOnExit w:val="0"/>
            <w:textInput>
              <w:maxLength w:val="2"/>
            </w:textInput>
          </w:ffData>
        </w:fldChar>
      </w:r>
      <w:bookmarkStart w:id="2" w:name="Text1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1C0B6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maxLength w:val="2"/>
            </w:textInput>
          </w:ffData>
        </w:fldChar>
      </w:r>
      <w:bookmarkStart w:id="3" w:name="Text2"/>
      <w:r w:rsidR="009D7BC2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D7BC2">
        <w:rPr>
          <w:rFonts w:ascii="Arial" w:hAnsi="Arial" w:cs="Arial"/>
          <w:noProof/>
          <w:sz w:val="24"/>
          <w:szCs w:val="24"/>
          <w:lang w:eastAsia="de-DE"/>
        </w:rPr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1C0B6F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D7BC2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1"/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0C11C0">
      <w:pPr>
        <w:spacing w:after="0" w:line="360" w:lineRule="atLeas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10"/>
            <w:enabled/>
            <w:calcOnExit w:val="0"/>
            <w:textInput>
              <w:maxLength w:val="40"/>
            </w:textInput>
          </w:ffData>
        </w:fldChar>
      </w:r>
      <w:bookmarkStart w:id="4" w:name="Text10"/>
      <w:r w:rsidR="00EA7DD2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noProof/>
          <w:sz w:val="24"/>
          <w:szCs w:val="24"/>
          <w:lang w:eastAsia="de-DE"/>
        </w:rPr>
        <w:t>${</w:t>
      </w:r>
      <w:r w:rsidR="00A039EA">
        <w:rPr>
          <w:rFonts w:ascii="Arial" w:eastAsia="Times New Roman" w:hAnsi="Arial" w:cs="Arial"/>
          <w:noProof/>
          <w:sz w:val="24"/>
          <w:szCs w:val="24"/>
          <w:lang w:eastAsia="de-DE"/>
        </w:rPr>
        <w:t>name}</w:t>
      </w:r>
      <w:r w:rsidR="00EA7DD2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bookmarkStart w:id="5" w:name="Text9"/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A039EA">
        <w:rPr>
          <w:rFonts w:ascii="Arial" w:eastAsia="Times New Roman" w:hAnsi="Arial" w:cs="Arial"/>
          <w:sz w:val="24"/>
          <w:szCs w:val="24"/>
          <w:lang w:eastAsia="de-DE"/>
        </w:rPr>
        <w:t>dd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B254B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</w:p>
    <w:p w:rsidR="00AA0A26" w:rsidRDefault="00AA0A26" w:rsidP="000C11C0">
      <w:pPr>
        <w:spacing w:after="0" w:line="360" w:lineRule="exact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6" w:name="Text8"/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6D7A3C">
        <w:rPr>
          <w:rFonts w:ascii="Arial" w:eastAsia="Times New Roman" w:hAnsi="Arial" w:cs="Arial"/>
          <w:sz w:val="24"/>
          <w:szCs w:val="24"/>
          <w:lang w:eastAsia="de-DE"/>
        </w:rPr>
        <w:t>${</w:t>
      </w:r>
      <w:r w:rsidR="004D02B2">
        <w:rPr>
          <w:rFonts w:ascii="Arial" w:eastAsia="Times New Roman" w:hAnsi="Arial" w:cs="Arial"/>
          <w:sz w:val="24"/>
          <w:szCs w:val="24"/>
          <w:lang w:eastAsia="de-DE"/>
        </w:rPr>
        <w:t>klasse}</w:t>
      </w:r>
      <w:r w:rsidR="00790945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8255"/>
        <w:gridCol w:w="2014"/>
      </w:tblGrid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Tr="0096396D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9B0EEB" w:rsidRPr="006F2C72" w:rsidRDefault="00EA7DD2" w:rsidP="00D146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A039EA">
              <w:rPr>
                <w:rFonts w:ascii="Arial" w:hAnsi="Arial" w:cs="Arial"/>
                <w:noProof/>
                <w:sz w:val="20"/>
              </w:rPr>
              <w:t>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Tr="0096396D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455765">
        <w:trPr>
          <w:trHeight w:hRule="exact" w:val="567"/>
          <w:jc w:val="center"/>
        </w:trPr>
        <w:tc>
          <w:tcPr>
            <w:tcW w:w="8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46106" w:rsidP="00671ED1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41FDBFDE668E4C47B66545BB2B172F79"/>
                </w:placeholder>
                <w:dropDownList>
                  <w:listItem w:value="Wählen Sie ein Element aus."/>
                  <w:listItem w:displayText="   " w:value="   "/>
                  <w:listItem w:displayText="Evangelische Religionslehre (REV)" w:value="Evangelische Religionslehre (REV)"/>
                  <w:listItem w:displayText="Katholische Religionslehre (RRK)" w:value="Katholische Religionslehre (RRK)"/>
                  <w:listItem w:displayText="Altkatholische Religionslehre (RAK)" w:value="Altkatholische Religionslehre (RAK)"/>
                  <w:listItem w:displayText="Syrisch-Orthodoxe Religionslehre (RSYR)" w:value="Syrisch-Orthodoxe Religionslehre (RSYR)"/>
                  <w:listItem w:displayText="Orthodoxe Religionslehre (ROR)" w:value="Orthodoxe Religionslehre (ROR)"/>
                  <w:listItem w:displayText="Jüdische Religionslehre (RJUED)" w:value="Jüdische Religionslehre (RJUED)"/>
                  <w:listItem w:displayText="Alevitische Religionslehre (RALE)" w:value="Alevitische Religionslehre (RALE)"/>
                  <w:listItem w:displayText="Islamische Religionslehre sunnitischer Prägung (RISL)" w:value="Islamische Religionslehre sunnitischer Prägung (RISL)"/>
                  <w:listItem w:displayText="Ethik (ETH)" w:value="Ethik (ETH)"/>
                </w:dropDownList>
              </w:sdtPr>
              <w:sdtEndPr/>
              <w:sdtContent>
                <w:r w:rsidR="00D21B6C">
                  <w:rPr>
                    <w:rFonts w:ascii="Arial" w:hAnsi="Arial" w:cs="Arial"/>
                    <w:b/>
                  </w:rPr>
                  <w:t>Ethik (ETH)</w:t>
                </w:r>
              </w:sdtContent>
            </w:sdt>
          </w:p>
        </w:tc>
        <w:tc>
          <w:tcPr>
            <w:tcW w:w="20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D146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455765">
        <w:trPr>
          <w:trHeight w:hRule="exact" w:val="1871"/>
          <w:jc w:val="center"/>
        </w:trPr>
        <w:tc>
          <w:tcPr>
            <w:tcW w:w="8255" w:type="dxa"/>
            <w:tcBorders>
              <w:top w:val="single" w:sz="4" w:space="0" w:color="auto"/>
              <w:bottom w:val="single" w:sz="4" w:space="0" w:color="auto"/>
            </w:tcBorders>
          </w:tcPr>
          <w:p w:rsidR="00F54BA4" w:rsidRPr="00BB0E37" w:rsidRDefault="00EA7DD2" w:rsidP="00BB0E37">
            <w:pPr>
              <w:tabs>
                <w:tab w:val="left" w:pos="486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2D4078">
              <w:rPr>
                <w:rFonts w:ascii="Arial" w:hAnsi="Arial" w:cs="Arial"/>
                <w:noProof/>
                <w:sz w:val="20"/>
              </w:rPr>
              <w:t>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BB0E37">
              <w:rPr>
                <w:rFonts w:ascii="Arial" w:hAnsi="Arial" w:cs="Arial"/>
              </w:rPr>
              <w:tab/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35207103"/>
              <w:placeholder>
                <w:docPart w:val="E9946F812744428BB7B7B4593701D7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081511829"/>
              <w:placeholder>
                <w:docPart w:val="09D545ACE9FB4C1E8C91A1F73284C74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F54BA4" w:rsidRDefault="00F54BA4" w:rsidP="00AE14A3">
            <w:pPr>
              <w:rPr>
                <w:rFonts w:ascii="Arial" w:hAnsi="Arial" w:cs="Arial"/>
              </w:rPr>
            </w:pPr>
          </w:p>
        </w:tc>
      </w:tr>
      <w:tr w:rsidR="000E598E" w:rsidTr="00455765">
        <w:trPr>
          <w:trHeight w:hRule="exact" w:val="567"/>
          <w:jc w:val="center"/>
        </w:trPr>
        <w:tc>
          <w:tcPr>
            <w:tcW w:w="8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71"/>
          <w:jc w:val="center"/>
        </w:trPr>
        <w:tc>
          <w:tcPr>
            <w:tcW w:w="8255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Pr="00F85AE4" w:rsidRDefault="00EA7DD2" w:rsidP="001C0C1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1B4F29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2049800764"/>
              <w:placeholder>
                <w:docPart w:val="23C1C1504B684ED7B44D5FDF64DDC11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46815000"/>
              <w:placeholder>
                <w:docPart w:val="1B7EB9E88BE24875BABE0537D496CC3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5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71"/>
          <w:jc w:val="center"/>
        </w:trPr>
        <w:tc>
          <w:tcPr>
            <w:tcW w:w="8255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964BB6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14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87430202"/>
              <w:lock w:val="sdtLocked"/>
              <w:placeholder>
                <w:docPart w:val="5A293602D84B49679B0572A5BB261B5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96823963"/>
              <w:placeholder>
                <w:docPart w:val="8EC14C5AF163467BBE602747E4A1C2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AA0A26" w:rsidRDefault="00AA0A26"/>
    <w:tbl>
      <w:tblPr>
        <w:tblStyle w:val="Tabellenraster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8240"/>
        <w:gridCol w:w="1999"/>
      </w:tblGrid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bookmarkStart w:id="7" w:name="_GoBack"/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mathematik}</w:t>
            </w:r>
            <w:bookmarkEnd w:id="7"/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5106207"/>
              <w:placeholder>
                <w:docPart w:val="5526D36050134A55AF566AEA54C028F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1371445"/>
              <w:placeholder>
                <w:docPart w:val="48E8452D77D247C9A3F30B9730D0530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4D02B2">
              <w:rPr>
                <w:rFonts w:ascii="Arial" w:hAnsi="Arial" w:cs="Arial"/>
                <w:noProof/>
                <w:sz w:val="20"/>
              </w:rPr>
              <w:t>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299176922"/>
              <w:placeholder>
                <w:docPart w:val="76A82B53B30941D7908B10F13F7F7B9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271665605"/>
              <w:placeholder>
                <w:docPart w:val="06D3A2A5B33A43289FBCC084B571DE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029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988131230"/>
              <w:placeholder>
                <w:docPart w:val="D52B580A12134957943D3CF473E24D4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667471582"/>
              <w:placeholder>
                <w:docPart w:val="B821A81C3BB84340AF9CCE35E1D8D5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4553395"/>
              <w:placeholder>
                <w:docPart w:val="3379992B485048D5858DEBC634233AE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89262326"/>
              <w:placeholder>
                <w:docPart w:val="11067E22DEA54F98B57FB38EA99CCA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2D0007">
              <w:rPr>
                <w:rFonts w:ascii="Arial" w:hAnsi="Arial" w:cs="Arial"/>
                <w:noProof/>
                <w:sz w:val="20"/>
              </w:rPr>
              <w:t>w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irtschaft</w:t>
            </w:r>
            <w:r w:rsidR="002D0007">
              <w:rPr>
                <w:rFonts w:ascii="Arial" w:hAnsi="Arial" w:cs="Arial"/>
                <w:noProof/>
                <w:sz w:val="20"/>
              </w:rPr>
              <w:t>_b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erufs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und</w:t>
            </w:r>
            <w:r w:rsidR="002D0007">
              <w:rPr>
                <w:rFonts w:ascii="Arial" w:hAnsi="Arial" w:cs="Arial"/>
                <w:noProof/>
                <w:sz w:val="20"/>
              </w:rPr>
              <w:t>_s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tudienorientierung</w:t>
            </w:r>
            <w:r w:rsidR="00F3073D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664121993"/>
              <w:placeholder>
                <w:docPart w:val="FFCF9D00E2D34E5FB122079B6350B89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298377051"/>
              <w:placeholder>
                <w:docPart w:val="B5E8F02965A642A3A5F5DB0619AFEE3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2D0007">
              <w:rPr>
                <w:rFonts w:ascii="Arial" w:hAnsi="Arial" w:cs="Arial"/>
                <w:noProof/>
                <w:sz w:val="20"/>
              </w:rPr>
              <w:t>b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iologie</w:t>
            </w:r>
            <w:r w:rsidR="002D0007">
              <w:rPr>
                <w:rFonts w:ascii="Arial" w:hAnsi="Arial" w:cs="Arial"/>
                <w:noProof/>
                <w:sz w:val="20"/>
              </w:rPr>
              <w:t>_n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aturph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nomene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und</w:t>
            </w:r>
            <w:r w:rsidR="002D0007">
              <w:rPr>
                <w:rFonts w:ascii="Arial" w:hAnsi="Arial" w:cs="Arial"/>
                <w:noProof/>
                <w:sz w:val="20"/>
              </w:rPr>
              <w:t>_t</w:t>
            </w:r>
            <w:r w:rsidR="00797F6D" w:rsidRPr="00797F6D">
              <w:rPr>
                <w:rFonts w:ascii="Arial" w:hAnsi="Arial" w:cs="Arial"/>
                <w:noProof/>
                <w:sz w:val="20"/>
              </w:rPr>
              <w:t>echnik</w:t>
            </w:r>
            <w:r w:rsidR="00F3073D">
              <w:rPr>
                <w:rFonts w:ascii="Arial" w:hAnsi="Arial" w:cs="Arial"/>
                <w:noProof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093775091"/>
              <w:placeholder>
                <w:docPart w:val="4A0C7C14AC2146E88DF021E9CB00A7D9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600145509"/>
              <w:placeholder>
                <w:docPart w:val="3271FCA36E664B9384B8C5CE9DE3FCC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852183678"/>
              <w:placeholder>
                <w:docPart w:val="CCB558E85A964C748E074D01F5B4997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866720045"/>
              <w:placeholder>
                <w:docPart w:val="3F27FFFD9280455D93579097286EE6E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F3073D">
              <w:rPr>
                <w:rFonts w:ascii="Arial" w:hAnsi="Arial" w:cs="Arial"/>
                <w:noProof/>
                <w:sz w:val="20"/>
              </w:rPr>
              <w:t>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886829409"/>
              <w:placeholder>
                <w:docPart w:val="AD107F7AAD9444D8A583FF022B28D32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24078583"/>
              <w:placeholder>
                <w:docPart w:val="DA71BD3916B74383BCF14DFC0109E44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9C3B24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9C3B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${b</w:t>
            </w:r>
            <w:r w:rsidR="00F3073D">
              <w:rPr>
                <w:rFonts w:ascii="Arial" w:hAnsi="Arial" w:cs="Arial"/>
                <w:noProof/>
                <w:sz w:val="20"/>
              </w:rPr>
              <w:t>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92849780"/>
              <w:placeholder>
                <w:docPart w:val="E0D9E07F91EE4748A0E3D7BCAA676741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462570038"/>
              <w:placeholder>
                <w:docPart w:val="F48D257C53604C04823657F63405E8C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62D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44434683"/>
              <w:placeholder>
                <w:docPart w:val="F271A045FB3C4B9083891B5831A62C0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415087937"/>
              <w:placeholder>
                <w:docPart w:val="AFB0A6BA74D34398862FBFEE06BE699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bildende</w:t>
            </w:r>
            <w:r w:rsidR="002D0007">
              <w:rPr>
                <w:rFonts w:ascii="Arial" w:hAnsi="Arial" w:cs="Arial"/>
                <w:noProof/>
                <w:sz w:val="20"/>
              </w:rPr>
              <w:t>_</w:t>
            </w:r>
            <w:r w:rsidR="00580163">
              <w:rPr>
                <w:rFonts w:ascii="Arial" w:hAnsi="Arial" w:cs="Arial"/>
                <w:noProof/>
                <w:sz w:val="20"/>
              </w:rPr>
              <w:t>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943132042"/>
              <w:placeholder>
                <w:docPart w:val="4F2FF2C9808C4149B9D4A7D1B3BDAFC8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2003540677"/>
              <w:placeholder>
                <w:docPart w:val="1BB112D08B974FFCB96EF9F07498F74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BB0E37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Sport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14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sport}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1062096949"/>
              <w:placeholder>
                <w:docPart w:val="34CC73564A5F41F394FF1C0BA669319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1477639004"/>
              <w:placeholder>
                <w:docPart w:val="15B0359F319345048EFA4F52254531D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7800EB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lastRenderedPageBreak/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0234C7CC2A6F499EAC4B1A399B00DEDB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D21B6C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E60C94" w:rsidRDefault="007800EB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71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noProof/>
                <w:sz w:val="20"/>
              </w:rPr>
              <w:t>${</w:t>
            </w:r>
            <w:r w:rsidR="00580163">
              <w:rPr>
                <w:rFonts w:ascii="Arial" w:hAnsi="Arial" w:cs="Arial"/>
                <w:noProof/>
                <w:sz w:val="20"/>
              </w:rPr>
              <w:t>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513112811"/>
              <w:placeholder>
                <w:docPart w:val="79C42E18284F43E2A9D7DEF3B9992F7E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642110286"/>
              <w:placeholder>
                <w:docPart w:val="F4D9A377C6DE4E698BAA7AB4CCB64C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  <w:tr w:rsidR="003A2CED" w:rsidTr="00455765">
        <w:trPr>
          <w:trHeight w:hRule="exact" w:val="567"/>
          <w:jc w:val="center"/>
        </w:trPr>
        <w:tc>
          <w:tcPr>
            <w:tcW w:w="82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EE2EA0E105F44DC3A1063846143BEEBE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21B6C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199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E60C94" w:rsidRDefault="003A2CED" w:rsidP="00D14632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455765">
        <w:trPr>
          <w:trHeight w:hRule="exact" w:val="1871"/>
          <w:jc w:val="center"/>
        </w:trPr>
        <w:tc>
          <w:tcPr>
            <w:tcW w:w="8240" w:type="dxa"/>
            <w:tcBorders>
              <w:top w:val="single" w:sz="4" w:space="0" w:color="auto"/>
              <w:bottom w:val="single" w:sz="4" w:space="0" w:color="auto"/>
            </w:tcBorders>
          </w:tcPr>
          <w:p w:rsidR="00BB0E37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A1B84">
              <w:rPr>
                <w:rFonts w:ascii="Arial" w:hAnsi="Arial" w:cs="Arial"/>
                <w:sz w:val="20"/>
              </w:rPr>
              <w:t>${</w:t>
            </w:r>
            <w:r w:rsidR="00580163">
              <w:rPr>
                <w:rFonts w:ascii="Arial" w:hAnsi="Arial" w:cs="Arial"/>
                <w:sz w:val="20"/>
              </w:rPr>
              <w:t>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99" w:type="dxa"/>
            <w:tcBorders>
              <w:top w:val="single" w:sz="4" w:space="0" w:color="auto"/>
              <w:bottom w:val="single" w:sz="4" w:space="0" w:color="auto"/>
            </w:tcBorders>
          </w:tcPr>
          <w:p w:rsidR="006F2C72" w:rsidRDefault="006F2C72" w:rsidP="006F2C72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990329129"/>
              <w:placeholder>
                <w:docPart w:val="F6AA4CD66084458EA6119A2ADD16227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alias w:val="ggf. Note"/>
              <w:tag w:val="ggf. Note"/>
              <w:id w:val="-1957562306"/>
              <w:placeholder>
                <w:docPart w:val="EBB96DA6E51E4618A482FC970365E1E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6F2C72" w:rsidRDefault="00D21B6C" w:rsidP="006F2C72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ggf. Note</w:t>
                </w:r>
              </w:p>
            </w:sdtContent>
          </w:sdt>
          <w:p w:rsidR="00BB0E37" w:rsidRDefault="00BB0E37" w:rsidP="00D14632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96396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562D">
        <w:trPr>
          <w:trHeight w:hRule="exact" w:val="1852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EA7DD2" w:rsidP="00FD2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01832">
              <w:rPr>
                <w:rFonts w:ascii="Arial" w:hAnsi="Arial" w:cs="Arial"/>
                <w:sz w:val="20"/>
              </w:rPr>
              <w:t>${</w:t>
            </w:r>
            <w:r w:rsidR="00F272F8">
              <w:rPr>
                <w:rFonts w:ascii="Arial" w:hAnsi="Arial" w:cs="Arial"/>
                <w:sz w:val="20"/>
              </w:rPr>
              <w:t>comments</w:t>
            </w:r>
            <w:r w:rsidR="00580163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272903" w:rsidRDefault="00272903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Pr="00F23479" w:rsidRDefault="00F23479" w:rsidP="00F23479">
      <w:pPr>
        <w:tabs>
          <w:tab w:val="left" w:pos="0"/>
          <w:tab w:val="left" w:pos="224"/>
        </w:tabs>
        <w:spacing w:after="0" w:line="312" w:lineRule="auto"/>
        <w:ind w:left="-142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G 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 xml:space="preserve">= </w:t>
      </w:r>
      <w:r w:rsidR="006477FD" w:rsidRPr="00F23479">
        <w:rPr>
          <w:rFonts w:ascii="Arial" w:hAnsi="Arial" w:cs="Arial"/>
          <w:sz w:val="20"/>
          <w:szCs w:val="20"/>
        </w:rPr>
        <w:tab/>
        <w:t>Grundlegendes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Mittleres Niveau</w:t>
      </w:r>
    </w:p>
    <w:p w:rsidR="006477FD" w:rsidRDefault="00F23479" w:rsidP="00F23479">
      <w:pPr>
        <w:tabs>
          <w:tab w:val="left" w:pos="0"/>
          <w:tab w:val="left" w:pos="224"/>
        </w:tabs>
        <w:spacing w:after="0" w:line="312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ab/>
      </w:r>
      <w:r w:rsidR="006477FD">
        <w:rPr>
          <w:rFonts w:ascii="Arial" w:hAnsi="Arial" w:cs="Arial"/>
          <w:sz w:val="20"/>
          <w:szCs w:val="20"/>
        </w:rPr>
        <w:t xml:space="preserve">= </w:t>
      </w:r>
      <w:r w:rsidR="006477FD">
        <w:rPr>
          <w:rFonts w:ascii="Arial" w:hAnsi="Arial" w:cs="Arial"/>
          <w:sz w:val="20"/>
          <w:szCs w:val="20"/>
        </w:rPr>
        <w:tab/>
        <w:t>Erweitertes Niveau</w:t>
      </w:r>
    </w:p>
    <w:p w:rsidR="00123230" w:rsidRDefault="00123230" w:rsidP="00123230">
      <w:pPr>
        <w:rPr>
          <w:rFonts w:ascii="Arial" w:hAnsi="Arial" w:cs="Arial"/>
          <w:sz w:val="16"/>
          <w:szCs w:val="16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20"/>
          <w:szCs w:val="20"/>
        </w:rPr>
      </w:pP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ellenraster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23"/>
        <w:gridCol w:w="1864"/>
        <w:gridCol w:w="1864"/>
        <w:gridCol w:w="1864"/>
      </w:tblGrid>
      <w:tr w:rsidR="00D1562D" w:rsidTr="00D1562D">
        <w:tc>
          <w:tcPr>
            <w:tcW w:w="3723" w:type="dxa"/>
            <w:noWrap/>
            <w:vAlign w:val="center"/>
          </w:tcPr>
          <w:p w:rsidR="00D1562D" w:rsidRDefault="00D1562D" w:rsidP="003E1D3E">
            <w:pPr>
              <w:spacing w:after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8" w:name="Text3"/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01832">
              <w:rPr>
                <w:rFonts w:ascii="Arial" w:hAnsi="Arial" w:cs="Arial"/>
                <w:noProof/>
              </w:rPr>
              <w:t>${</w:t>
            </w:r>
            <w:r w:rsidR="004D02B2">
              <w:rPr>
                <w:rFonts w:ascii="Arial" w:hAnsi="Arial" w:cs="Arial"/>
                <w:noProof/>
              </w:rPr>
              <w:t>ort</w:t>
            </w:r>
            <w:r w:rsidR="00F861E1">
              <w:rPr>
                <w:rFonts w:ascii="Arial" w:hAnsi="Arial" w:cs="Arial"/>
                <w:noProof/>
              </w:rPr>
              <w:t>}, ${</w:t>
            </w:r>
            <w:r w:rsidR="00DF74EA">
              <w:rPr>
                <w:rFonts w:ascii="Arial" w:hAnsi="Arial" w:cs="Arial"/>
                <w:noProof/>
              </w:rPr>
              <w:t>certda</w:t>
            </w:r>
            <w:r w:rsidR="00F861E1">
              <w:rPr>
                <w:rFonts w:ascii="Arial" w:hAnsi="Arial" w:cs="Arial"/>
                <w:noProof/>
              </w:rPr>
              <w:t>}</w:t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8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562D">
        <w:trPr>
          <w:trHeight w:val="446"/>
        </w:trPr>
        <w:tc>
          <w:tcPr>
            <w:tcW w:w="3723" w:type="dxa"/>
            <w:vAlign w:val="center"/>
            <w:hideMark/>
          </w:tcPr>
          <w:p w:rsidR="00AD6B00" w:rsidRDefault="007E151D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</w:tr>
    </w:tbl>
    <w:p w:rsidR="00AD6B00" w:rsidRDefault="00AD6B00" w:rsidP="00AD6B0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Tabellenraster"/>
        <w:tblW w:w="9315" w:type="dxa"/>
        <w:tblLayout w:type="fixed"/>
        <w:tblLook w:val="04A0" w:firstRow="1" w:lastRow="0" w:firstColumn="1" w:lastColumn="0" w:noHBand="0" w:noVBand="1"/>
      </w:tblPr>
      <w:tblGrid>
        <w:gridCol w:w="1861"/>
        <w:gridCol w:w="1864"/>
        <w:gridCol w:w="1863"/>
        <w:gridCol w:w="1863"/>
        <w:gridCol w:w="1864"/>
      </w:tblGrid>
      <w:tr w:rsidR="00AD6B00" w:rsidTr="00D14632"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  <w:p w:rsidR="00AD6B00" w:rsidRDefault="00AD6B00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D14632"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Default="00AD6B00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106" w:rsidRDefault="00946106" w:rsidP="001E03DE">
      <w:r>
        <w:separator/>
      </w:r>
    </w:p>
  </w:endnote>
  <w:endnote w:type="continuationSeparator" w:id="0">
    <w:p w:rsidR="00946106" w:rsidRDefault="0094610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512415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512415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106" w:rsidRDefault="00946106" w:rsidP="001E03DE">
      <w:r>
        <w:separator/>
      </w:r>
    </w:p>
  </w:footnote>
  <w:footnote w:type="continuationSeparator" w:id="0">
    <w:p w:rsidR="00946106" w:rsidRDefault="00946106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599" w:rsidRPr="00D21B6C" w:rsidRDefault="00DB5B68" w:rsidP="007F4A23">
    <w:pPr>
      <w:pStyle w:val="Kopfzeile"/>
      <w:ind w:left="-426"/>
      <w:rPr>
        <w:lang w:val="en-US"/>
      </w:rPr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Text10 \h </w:instrText>
    </w:r>
    <w:r>
      <w:rPr>
        <w:rFonts w:ascii="Arial" w:hAnsi="Arial" w:cs="Arial"/>
        <w:sz w:val="24"/>
        <w:szCs w:val="24"/>
      </w:rPr>
    </w:r>
    <w:r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 w:rsidR="0096396D" w:rsidRPr="007423A1">
      <w:rPr>
        <w:rFonts w:ascii="Arial" w:hAnsi="Arial" w:cs="Arial"/>
        <w:sz w:val="24"/>
        <w:szCs w:val="24"/>
      </w:rPr>
      <w:t xml:space="preserve">, </w:t>
    </w:r>
    <w:r w:rsidR="00AE3FFF">
      <w:rPr>
        <w:rFonts w:ascii="Arial" w:hAnsi="Arial" w:cs="Arial"/>
        <w:sz w:val="24"/>
        <w:szCs w:val="24"/>
      </w:rPr>
      <w:fldChar w:fldCharType="begin"/>
    </w:r>
    <w:r w:rsidR="00AE3FFF">
      <w:rPr>
        <w:rFonts w:ascii="Arial" w:hAnsi="Arial" w:cs="Arial"/>
        <w:sz w:val="24"/>
        <w:szCs w:val="24"/>
      </w:rPr>
      <w:instrText xml:space="preserve"> REF Text8 \h </w:instrText>
    </w:r>
    <w:r w:rsidR="00AE3FFF">
      <w:rPr>
        <w:rFonts w:ascii="Arial" w:hAnsi="Arial" w:cs="Arial"/>
        <w:sz w:val="24"/>
        <w:szCs w:val="24"/>
      </w:rPr>
    </w:r>
    <w:r w:rsidR="00AE3FFF">
      <w:rPr>
        <w:rFonts w:ascii="Arial" w:hAnsi="Arial" w:cs="Arial"/>
        <w:sz w:val="24"/>
        <w:szCs w:val="24"/>
      </w:rPr>
      <w:fldChar w:fldCharType="separate"/>
    </w:r>
    <w:r w:rsidR="00964BB6">
      <w:rPr>
        <w:rFonts w:ascii="Arial" w:hAnsi="Arial" w:cs="Arial"/>
        <w:sz w:val="24"/>
        <w:szCs w:val="24"/>
      </w:rPr>
      <w:t>${klasse}</w:t>
    </w:r>
    <w:r w:rsidR="00AE3FFF">
      <w:rPr>
        <w:rFonts w:ascii="Arial" w:hAnsi="Arial" w:cs="Arial"/>
        <w:sz w:val="24"/>
        <w:szCs w:val="24"/>
      </w:rPr>
      <w:fldChar w:fldCharType="end"/>
    </w:r>
    <w:r w:rsidR="00257599">
      <w:rPr>
        <w:rFonts w:ascii="Arial" w:hAnsi="Arial" w:cs="Arial"/>
        <w:sz w:val="24"/>
        <w:szCs w:val="24"/>
      </w:rPr>
      <w:t xml:space="preserve">, </w:t>
    </w:r>
    <w:r w:rsidR="0096396D" w:rsidRPr="007423A1">
      <w:rPr>
        <w:rFonts w:ascii="Arial" w:hAnsi="Arial" w:cs="Arial"/>
        <w:sz w:val="24"/>
        <w:szCs w:val="24"/>
      </w:rPr>
      <w:t xml:space="preserve">1. Schulhalbjahr </w:t>
    </w:r>
    <w:r w:rsidR="00D21B6C">
      <w:rPr>
        <w:rFonts w:ascii="Arial" w:hAnsi="Arial" w:cs="Arial"/>
        <w:sz w:val="24"/>
        <w:szCs w:val="24"/>
      </w:rPr>
      <w:t>${schuljahr}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8UZHBOeeKuLJZuFD6zcIJzNRJUPqrb1uQu14S2Q2rcPA7Nx2/EYJXIOExZbP2PPXegqk2gaPPNKIp0Dg6eo46w==" w:salt="CTZx0c8RErO8FaRMuUWz+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39EA"/>
    <w:rsid w:val="0002471B"/>
    <w:rsid w:val="000305E3"/>
    <w:rsid w:val="00083D8A"/>
    <w:rsid w:val="0008660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6514D"/>
    <w:rsid w:val="001817CF"/>
    <w:rsid w:val="0019567B"/>
    <w:rsid w:val="001A2103"/>
    <w:rsid w:val="001A753E"/>
    <w:rsid w:val="001B4F29"/>
    <w:rsid w:val="001C0B6F"/>
    <w:rsid w:val="001E03DE"/>
    <w:rsid w:val="001F3FB8"/>
    <w:rsid w:val="002223B8"/>
    <w:rsid w:val="00231D5B"/>
    <w:rsid w:val="00257599"/>
    <w:rsid w:val="002668E4"/>
    <w:rsid w:val="00272903"/>
    <w:rsid w:val="00296589"/>
    <w:rsid w:val="002B3901"/>
    <w:rsid w:val="002C0EA3"/>
    <w:rsid w:val="002C1560"/>
    <w:rsid w:val="002D0007"/>
    <w:rsid w:val="002D4078"/>
    <w:rsid w:val="002E1A41"/>
    <w:rsid w:val="002E3CCC"/>
    <w:rsid w:val="002E765A"/>
    <w:rsid w:val="002F298F"/>
    <w:rsid w:val="002F2DA6"/>
    <w:rsid w:val="0030032A"/>
    <w:rsid w:val="00304876"/>
    <w:rsid w:val="00314522"/>
    <w:rsid w:val="003256D8"/>
    <w:rsid w:val="00366286"/>
    <w:rsid w:val="003A2CED"/>
    <w:rsid w:val="003B3DBE"/>
    <w:rsid w:val="003D290F"/>
    <w:rsid w:val="003E0D5B"/>
    <w:rsid w:val="003E1847"/>
    <w:rsid w:val="003E1D3E"/>
    <w:rsid w:val="004138C2"/>
    <w:rsid w:val="00420BCB"/>
    <w:rsid w:val="00423363"/>
    <w:rsid w:val="00425601"/>
    <w:rsid w:val="00431A9F"/>
    <w:rsid w:val="0044650F"/>
    <w:rsid w:val="00454D35"/>
    <w:rsid w:val="00455765"/>
    <w:rsid w:val="004631EE"/>
    <w:rsid w:val="00490362"/>
    <w:rsid w:val="004A1367"/>
    <w:rsid w:val="004D02B2"/>
    <w:rsid w:val="004D26D8"/>
    <w:rsid w:val="005034FA"/>
    <w:rsid w:val="00503FFD"/>
    <w:rsid w:val="00512415"/>
    <w:rsid w:val="00527579"/>
    <w:rsid w:val="00534610"/>
    <w:rsid w:val="00537659"/>
    <w:rsid w:val="00541E01"/>
    <w:rsid w:val="005427D7"/>
    <w:rsid w:val="005460F3"/>
    <w:rsid w:val="00553F80"/>
    <w:rsid w:val="00557BA8"/>
    <w:rsid w:val="00573C1C"/>
    <w:rsid w:val="005744C3"/>
    <w:rsid w:val="00580163"/>
    <w:rsid w:val="005D5D1C"/>
    <w:rsid w:val="00610039"/>
    <w:rsid w:val="00616D84"/>
    <w:rsid w:val="0063651B"/>
    <w:rsid w:val="006477FD"/>
    <w:rsid w:val="0065207E"/>
    <w:rsid w:val="00653FF8"/>
    <w:rsid w:val="006543E3"/>
    <w:rsid w:val="00665ABA"/>
    <w:rsid w:val="00671ED1"/>
    <w:rsid w:val="006744DC"/>
    <w:rsid w:val="0067497F"/>
    <w:rsid w:val="00677221"/>
    <w:rsid w:val="00694535"/>
    <w:rsid w:val="006B5849"/>
    <w:rsid w:val="006B6344"/>
    <w:rsid w:val="006D2A46"/>
    <w:rsid w:val="006D7A3C"/>
    <w:rsid w:val="006E484C"/>
    <w:rsid w:val="006E6EE7"/>
    <w:rsid w:val="006F2C72"/>
    <w:rsid w:val="007370B1"/>
    <w:rsid w:val="007423A1"/>
    <w:rsid w:val="007614EF"/>
    <w:rsid w:val="00761BD9"/>
    <w:rsid w:val="007800EB"/>
    <w:rsid w:val="00790945"/>
    <w:rsid w:val="00797F6D"/>
    <w:rsid w:val="007C0FF8"/>
    <w:rsid w:val="007D7411"/>
    <w:rsid w:val="007E151D"/>
    <w:rsid w:val="007F4A23"/>
    <w:rsid w:val="008015A4"/>
    <w:rsid w:val="00812A8E"/>
    <w:rsid w:val="00812CEF"/>
    <w:rsid w:val="00833C2D"/>
    <w:rsid w:val="00844267"/>
    <w:rsid w:val="008761E4"/>
    <w:rsid w:val="00881480"/>
    <w:rsid w:val="008A0C25"/>
    <w:rsid w:val="008A6CE7"/>
    <w:rsid w:val="008A7911"/>
    <w:rsid w:val="008D6780"/>
    <w:rsid w:val="00911C3B"/>
    <w:rsid w:val="009176AA"/>
    <w:rsid w:val="00932515"/>
    <w:rsid w:val="00946106"/>
    <w:rsid w:val="00947876"/>
    <w:rsid w:val="009533B3"/>
    <w:rsid w:val="009570FF"/>
    <w:rsid w:val="0096396D"/>
    <w:rsid w:val="00964BB6"/>
    <w:rsid w:val="009935DA"/>
    <w:rsid w:val="009B0EEB"/>
    <w:rsid w:val="009C05F9"/>
    <w:rsid w:val="009C3E45"/>
    <w:rsid w:val="009D4ECB"/>
    <w:rsid w:val="009D7BC2"/>
    <w:rsid w:val="009E7C6D"/>
    <w:rsid w:val="00A039EA"/>
    <w:rsid w:val="00A414D8"/>
    <w:rsid w:val="00A50F97"/>
    <w:rsid w:val="00A52B01"/>
    <w:rsid w:val="00AA0A26"/>
    <w:rsid w:val="00AD6B00"/>
    <w:rsid w:val="00AE3FFF"/>
    <w:rsid w:val="00B424E9"/>
    <w:rsid w:val="00B44B66"/>
    <w:rsid w:val="00B52007"/>
    <w:rsid w:val="00B7228E"/>
    <w:rsid w:val="00B77B3E"/>
    <w:rsid w:val="00BB0E37"/>
    <w:rsid w:val="00BD10B4"/>
    <w:rsid w:val="00BF2ECB"/>
    <w:rsid w:val="00C211BB"/>
    <w:rsid w:val="00C22DA6"/>
    <w:rsid w:val="00C37597"/>
    <w:rsid w:val="00C461C6"/>
    <w:rsid w:val="00C60B37"/>
    <w:rsid w:val="00C730E5"/>
    <w:rsid w:val="00C84EC6"/>
    <w:rsid w:val="00CA70E2"/>
    <w:rsid w:val="00CC5E76"/>
    <w:rsid w:val="00CD6932"/>
    <w:rsid w:val="00CF50CF"/>
    <w:rsid w:val="00D1562D"/>
    <w:rsid w:val="00D16D4D"/>
    <w:rsid w:val="00D21B6C"/>
    <w:rsid w:val="00D21E18"/>
    <w:rsid w:val="00D27078"/>
    <w:rsid w:val="00D35EC3"/>
    <w:rsid w:val="00D5242C"/>
    <w:rsid w:val="00D66B1F"/>
    <w:rsid w:val="00D83901"/>
    <w:rsid w:val="00DB254B"/>
    <w:rsid w:val="00DB5B68"/>
    <w:rsid w:val="00DF74EA"/>
    <w:rsid w:val="00E00772"/>
    <w:rsid w:val="00E01832"/>
    <w:rsid w:val="00E10D52"/>
    <w:rsid w:val="00E166DB"/>
    <w:rsid w:val="00E60798"/>
    <w:rsid w:val="00E67F34"/>
    <w:rsid w:val="00E74997"/>
    <w:rsid w:val="00EA1B84"/>
    <w:rsid w:val="00EA3274"/>
    <w:rsid w:val="00EA3F66"/>
    <w:rsid w:val="00EA6145"/>
    <w:rsid w:val="00EA7DD2"/>
    <w:rsid w:val="00EB730E"/>
    <w:rsid w:val="00EC7022"/>
    <w:rsid w:val="00F029CD"/>
    <w:rsid w:val="00F15587"/>
    <w:rsid w:val="00F23479"/>
    <w:rsid w:val="00F2714E"/>
    <w:rsid w:val="00F272F8"/>
    <w:rsid w:val="00F3073D"/>
    <w:rsid w:val="00F41E41"/>
    <w:rsid w:val="00F44A67"/>
    <w:rsid w:val="00F47EE1"/>
    <w:rsid w:val="00F54BA4"/>
    <w:rsid w:val="00F67FD5"/>
    <w:rsid w:val="00F861E1"/>
    <w:rsid w:val="00FB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F17DC"/>
  <w15:docId w15:val="{6C47058F-8C1B-4F2C-BB7E-BD5C2094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1">
    <w:name w:val="Formatvorlage1"/>
    <w:basedOn w:val="Absatz-Standardschriftart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bsatz-Standardschriftart"/>
    <w:uiPriority w:val="1"/>
    <w:rsid w:val="005744C3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tn\lis\2016-12-20_leb_vorlagen\bis%20ende%20jan\1.%20Lernentwicklungsbericht%20neuer%20BP%201.H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FDBFDE668E4C47B66545BB2B172F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E6C590-0F0A-4037-9298-949FB29ADEE7}"/>
      </w:docPartPr>
      <w:docPartBody>
        <w:p w:rsidR="002537C6" w:rsidRDefault="00612A78">
          <w:pPr>
            <w:pStyle w:val="41FDBFDE668E4C47B66545BB2B172F79"/>
          </w:pPr>
          <w:r w:rsidRPr="004D74C5">
            <w:rPr>
              <w:rStyle w:val="Platzhaltertext"/>
            </w:rPr>
            <w:t xml:space="preserve">Wählen Sie ein </w:t>
          </w:r>
          <w:r>
            <w:rPr>
              <w:rStyle w:val="Platzhaltertext"/>
            </w:rPr>
            <w:t>Fach</w:t>
          </w:r>
          <w:r w:rsidRPr="004D74C5">
            <w:rPr>
              <w:rStyle w:val="Platzhaltertext"/>
            </w:rPr>
            <w:t xml:space="preserve"> aus.</w:t>
          </w:r>
        </w:p>
      </w:docPartBody>
    </w:docPart>
    <w:docPart>
      <w:docPartPr>
        <w:name w:val="E9946F812744428BB7B7B4593701D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C00CEF-0059-4CEC-88CD-7BF7F5812AEB}"/>
      </w:docPartPr>
      <w:docPartBody>
        <w:p w:rsidR="002537C6" w:rsidRDefault="00612A78">
          <w:pPr>
            <w:pStyle w:val="E9946F812744428BB7B7B4593701D7D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9D545ACE9FB4C1E8C91A1F73284C7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727947-17FD-4D70-9187-14C2FCE65DA9}"/>
      </w:docPartPr>
      <w:docPartBody>
        <w:p w:rsidR="002537C6" w:rsidRDefault="00612A78">
          <w:pPr>
            <w:pStyle w:val="09D545ACE9FB4C1E8C91A1F73284C744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23C1C1504B684ED7B44D5FDF64DDC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CA03E-4E63-4BC2-BBB7-611A71DF3466}"/>
      </w:docPartPr>
      <w:docPartBody>
        <w:p w:rsidR="002537C6" w:rsidRDefault="00612A78">
          <w:pPr>
            <w:pStyle w:val="23C1C1504B684ED7B44D5FDF64DDC11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B7EB9E88BE24875BABE0537D496CC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85B5A2-5D08-42EF-9503-6760AB379CC5}"/>
      </w:docPartPr>
      <w:docPartBody>
        <w:p w:rsidR="002537C6" w:rsidRDefault="00612A78">
          <w:pPr>
            <w:pStyle w:val="1B7EB9E88BE24875BABE0537D496CC3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A293602D84B49679B0572A5BB261B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93B3A0-69A8-433A-957F-143EF12F7CC5}"/>
      </w:docPartPr>
      <w:docPartBody>
        <w:p w:rsidR="002537C6" w:rsidRDefault="00612A78">
          <w:pPr>
            <w:pStyle w:val="5A293602D84B49679B0572A5BB261B5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8EC14C5AF163467BBE602747E4A1C2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347AA-009A-4F6A-BC86-1E67B20DE57F}"/>
      </w:docPartPr>
      <w:docPartBody>
        <w:p w:rsidR="002537C6" w:rsidRDefault="00612A78">
          <w:pPr>
            <w:pStyle w:val="8EC14C5AF163467BBE602747E4A1C28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526D36050134A55AF566AEA54C028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06D726-4B54-4F21-AD45-5469DED35F2D}"/>
      </w:docPartPr>
      <w:docPartBody>
        <w:p w:rsidR="002537C6" w:rsidRDefault="00612A78">
          <w:pPr>
            <w:pStyle w:val="5526D36050134A55AF566AEA54C028F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48E8452D77D247C9A3F30B9730D053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1A8042-C5A2-47DD-B574-D186132C7BD1}"/>
      </w:docPartPr>
      <w:docPartBody>
        <w:p w:rsidR="002537C6" w:rsidRDefault="00612A78">
          <w:pPr>
            <w:pStyle w:val="48E8452D77D247C9A3F30B9730D0530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76A82B53B30941D7908B10F13F7F7B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41280E-E7BD-448B-BDB0-2029FCFFF16F}"/>
      </w:docPartPr>
      <w:docPartBody>
        <w:p w:rsidR="002537C6" w:rsidRDefault="00612A78">
          <w:pPr>
            <w:pStyle w:val="76A82B53B30941D7908B10F13F7F7B9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6D3A2A5B33A43289FBCC084B571D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A33B22-3189-4901-B55D-355C13336215}"/>
      </w:docPartPr>
      <w:docPartBody>
        <w:p w:rsidR="002537C6" w:rsidRDefault="00612A78">
          <w:pPr>
            <w:pStyle w:val="06D3A2A5B33A43289FBCC084B571DE1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D52B580A12134957943D3CF473E24D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B60C56-75FE-4440-AB25-E080BAFA80E9}"/>
      </w:docPartPr>
      <w:docPartBody>
        <w:p w:rsidR="002537C6" w:rsidRDefault="00612A78">
          <w:pPr>
            <w:pStyle w:val="D52B580A12134957943D3CF473E24D43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821A81C3BB84340AF9CCE35E1D8D5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3C8B79-21E4-41E2-BD1A-1434130BEBAA}"/>
      </w:docPartPr>
      <w:docPartBody>
        <w:p w:rsidR="002537C6" w:rsidRDefault="00612A78">
          <w:pPr>
            <w:pStyle w:val="B821A81C3BB84340AF9CCE35E1D8D50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379992B485048D5858DEBC634233A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757099-FB63-409F-A388-3FE576AC60E7}"/>
      </w:docPartPr>
      <w:docPartBody>
        <w:p w:rsidR="002537C6" w:rsidRDefault="00612A78">
          <w:pPr>
            <w:pStyle w:val="3379992B485048D5858DEBC634233AE3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1067E22DEA54F98B57FB38EA99CCA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F64B7A-0F3E-461A-8367-BBBD11DDC633}"/>
      </w:docPartPr>
      <w:docPartBody>
        <w:p w:rsidR="002537C6" w:rsidRDefault="00612A78">
          <w:pPr>
            <w:pStyle w:val="11067E22DEA54F98B57FB38EA99CCAE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FCF9D00E2D34E5FB122079B6350B8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7F61A4-C792-428E-A772-13902172B25B}"/>
      </w:docPartPr>
      <w:docPartBody>
        <w:p w:rsidR="002537C6" w:rsidRDefault="00612A78">
          <w:pPr>
            <w:pStyle w:val="FFCF9D00E2D34E5FB122079B6350B890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5E8F02965A642A3A5F5DB0619AFEE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2B6D90-58CE-43FF-AACE-E44DD5AA8D84}"/>
      </w:docPartPr>
      <w:docPartBody>
        <w:p w:rsidR="002537C6" w:rsidRDefault="00612A78">
          <w:pPr>
            <w:pStyle w:val="B5E8F02965A642A3A5F5DB0619AFEE3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4A0C7C14AC2146E88DF021E9CB00A7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9A2788-5E29-47A4-B684-89817A056103}"/>
      </w:docPartPr>
      <w:docPartBody>
        <w:p w:rsidR="002537C6" w:rsidRDefault="00612A78">
          <w:pPr>
            <w:pStyle w:val="4A0C7C14AC2146E88DF021E9CB00A7D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271FCA36E664B9384B8C5CE9DE3FC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9CAF78-8564-4597-A386-4D666991C14A}"/>
      </w:docPartPr>
      <w:docPartBody>
        <w:p w:rsidR="002537C6" w:rsidRDefault="00612A78">
          <w:pPr>
            <w:pStyle w:val="3271FCA36E664B9384B8C5CE9DE3FCC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CCB558E85A964C748E074D01F5B49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A72309-CAE1-4A80-8A15-8BB67E8200EE}"/>
      </w:docPartPr>
      <w:docPartBody>
        <w:p w:rsidR="002537C6" w:rsidRDefault="00612A78">
          <w:pPr>
            <w:pStyle w:val="CCB558E85A964C748E074D01F5B4997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3F27FFFD9280455D93579097286EE6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05B757-3077-47DE-ADCE-2B26388B77F9}"/>
      </w:docPartPr>
      <w:docPartBody>
        <w:p w:rsidR="002537C6" w:rsidRDefault="00612A78">
          <w:pPr>
            <w:pStyle w:val="3F27FFFD9280455D93579097286EE6E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D107F7AAD9444D8A583FF022B28D3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633ED9-81DB-4BE3-8330-22F14FC313D0}"/>
      </w:docPartPr>
      <w:docPartBody>
        <w:p w:rsidR="002537C6" w:rsidRDefault="00612A78">
          <w:pPr>
            <w:pStyle w:val="AD107F7AAD9444D8A583FF022B28D320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A71BD3916B74383BCF14DFC0109E4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654C63-09BD-4947-A6C2-B6E93D535C07}"/>
      </w:docPartPr>
      <w:docPartBody>
        <w:p w:rsidR="002537C6" w:rsidRDefault="00612A78">
          <w:pPr>
            <w:pStyle w:val="DA71BD3916B74383BCF14DFC0109E44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0D9E07F91EE4748A0E3D7BCAA6767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3D14E-7470-4F31-8849-788A21585021}"/>
      </w:docPartPr>
      <w:docPartBody>
        <w:p w:rsidR="002537C6" w:rsidRDefault="00612A78">
          <w:pPr>
            <w:pStyle w:val="E0D9E07F91EE4748A0E3D7BCAA67674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48D257C53604C04823657F63405E8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E792F-C316-4489-8CDD-7FF6F673D6FC}"/>
      </w:docPartPr>
      <w:docPartBody>
        <w:p w:rsidR="002537C6" w:rsidRDefault="00612A78">
          <w:pPr>
            <w:pStyle w:val="F48D257C53604C04823657F63405E8C1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271A045FB3C4B9083891B5831A62C0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80998F-C503-41F7-AB4B-F2B00059E04D}"/>
      </w:docPartPr>
      <w:docPartBody>
        <w:p w:rsidR="002537C6" w:rsidRDefault="00612A78">
          <w:pPr>
            <w:pStyle w:val="F271A045FB3C4B9083891B5831A62C0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FB0A6BA74D34398862FBFEE06BE69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4EAB73-C13D-4B60-833C-6CED8D17E22B}"/>
      </w:docPartPr>
      <w:docPartBody>
        <w:p w:rsidR="002537C6" w:rsidRDefault="00612A78">
          <w:pPr>
            <w:pStyle w:val="AFB0A6BA74D34398862FBFEE06BE6998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4F2FF2C9808C4149B9D4A7D1B3BDA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AA7C0-25B4-4B3C-B1A3-27DE302509F2}"/>
      </w:docPartPr>
      <w:docPartBody>
        <w:p w:rsidR="002537C6" w:rsidRDefault="00612A78">
          <w:pPr>
            <w:pStyle w:val="4F2FF2C9808C4149B9D4A7D1B3BDAFC8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BB112D08B974FFCB96EF9F07498F7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B376F7-0BDB-45C6-AFAA-0EC48182302A}"/>
      </w:docPartPr>
      <w:docPartBody>
        <w:p w:rsidR="002537C6" w:rsidRDefault="00612A78">
          <w:pPr>
            <w:pStyle w:val="1BB112D08B974FFCB96EF9F07498F74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4CC73564A5F41F394FF1C0BA66931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5F5C69-5CAB-4DDA-9CAF-B5E265F9E8E7}"/>
      </w:docPartPr>
      <w:docPartBody>
        <w:p w:rsidR="002537C6" w:rsidRDefault="00612A78">
          <w:pPr>
            <w:pStyle w:val="34CC73564A5F41F394FF1C0BA669319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15B0359F319345048EFA4F52254531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9A76F7-B1FD-45E8-B6F8-E99DAC0B13DA}"/>
      </w:docPartPr>
      <w:docPartBody>
        <w:p w:rsidR="002537C6" w:rsidRDefault="00612A78">
          <w:pPr>
            <w:pStyle w:val="15B0359F319345048EFA4F52254531D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0234C7CC2A6F499EAC4B1A399B00DE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8DF77B-23C4-47E6-ACF3-90594900CF62}"/>
      </w:docPartPr>
      <w:docPartBody>
        <w:p w:rsidR="002537C6" w:rsidRDefault="00612A78">
          <w:pPr>
            <w:pStyle w:val="0234C7CC2A6F499EAC4B1A399B00DEDB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79C42E18284F43E2A9D7DEF3B9992F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DA7D9F-BD76-45B6-A30A-FB1690D76AC8}"/>
      </w:docPartPr>
      <w:docPartBody>
        <w:p w:rsidR="002537C6" w:rsidRDefault="00612A78">
          <w:pPr>
            <w:pStyle w:val="79C42E18284F43E2A9D7DEF3B9992F7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4D9A377C6DE4E698BAA7AB4CCB64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D4B1E7-AE9F-412C-A138-87625938DD40}"/>
      </w:docPartPr>
      <w:docPartBody>
        <w:p w:rsidR="002537C6" w:rsidRDefault="00612A78">
          <w:pPr>
            <w:pStyle w:val="F4D9A377C6DE4E698BAA7AB4CCB64C4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E2EA0E105F44DC3A1063846143BE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A13561-5374-42C9-80BB-EEB53420DFB2}"/>
      </w:docPartPr>
      <w:docPartBody>
        <w:p w:rsidR="002537C6" w:rsidRDefault="00612A78">
          <w:pPr>
            <w:pStyle w:val="EE2EA0E105F44DC3A1063846143BEEBE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F6AA4CD66084458EA6119A2ADD1622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88404E-B11D-4331-9B0F-C4275DC91C9D}"/>
      </w:docPartPr>
      <w:docPartBody>
        <w:p w:rsidR="002537C6" w:rsidRDefault="00612A78">
          <w:pPr>
            <w:pStyle w:val="F6AA4CD66084458EA6119A2ADD162275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EBB96DA6E51E4618A482FC970365E1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36F3CF-2A7C-49C0-85AF-6B5B6806FF72}"/>
      </w:docPartPr>
      <w:docPartBody>
        <w:p w:rsidR="002537C6" w:rsidRDefault="00612A78">
          <w:pPr>
            <w:pStyle w:val="EBB96DA6E51E4618A482FC970365E1ED"/>
          </w:pPr>
          <w:r>
            <w:rPr>
              <w:rStyle w:val="Platzhaltertext"/>
            </w:rPr>
            <w:t>ggf. 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A78"/>
    <w:rsid w:val="000D0B9D"/>
    <w:rsid w:val="001833EB"/>
    <w:rsid w:val="002537C6"/>
    <w:rsid w:val="00284F9A"/>
    <w:rsid w:val="00351FFD"/>
    <w:rsid w:val="00401D0A"/>
    <w:rsid w:val="00430A17"/>
    <w:rsid w:val="00575A5C"/>
    <w:rsid w:val="005F0808"/>
    <w:rsid w:val="00612A78"/>
    <w:rsid w:val="006804B6"/>
    <w:rsid w:val="008746A0"/>
    <w:rsid w:val="008C2ABA"/>
    <w:rsid w:val="00A021CE"/>
    <w:rsid w:val="00AB2212"/>
    <w:rsid w:val="00B13AFC"/>
    <w:rsid w:val="00E604B2"/>
    <w:rsid w:val="00E62AC1"/>
    <w:rsid w:val="00E91AA5"/>
    <w:rsid w:val="00F6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1FDBFDE668E4C47B66545BB2B172F79">
    <w:name w:val="41FDBFDE668E4C47B66545BB2B172F79"/>
  </w:style>
  <w:style w:type="paragraph" w:customStyle="1" w:styleId="E9946F812744428BB7B7B4593701D7D7">
    <w:name w:val="E9946F812744428BB7B7B4593701D7D7"/>
  </w:style>
  <w:style w:type="paragraph" w:customStyle="1" w:styleId="09D545ACE9FB4C1E8C91A1F73284C744">
    <w:name w:val="09D545ACE9FB4C1E8C91A1F73284C744"/>
  </w:style>
  <w:style w:type="paragraph" w:customStyle="1" w:styleId="23C1C1504B684ED7B44D5FDF64DDC119">
    <w:name w:val="23C1C1504B684ED7B44D5FDF64DDC119"/>
  </w:style>
  <w:style w:type="paragraph" w:customStyle="1" w:styleId="1B7EB9E88BE24875BABE0537D496CC38">
    <w:name w:val="1B7EB9E88BE24875BABE0537D496CC38"/>
  </w:style>
  <w:style w:type="paragraph" w:customStyle="1" w:styleId="5A293602D84B49679B0572A5BB261B5E">
    <w:name w:val="5A293602D84B49679B0572A5BB261B5E"/>
  </w:style>
  <w:style w:type="paragraph" w:customStyle="1" w:styleId="8EC14C5AF163467BBE602747E4A1C288">
    <w:name w:val="8EC14C5AF163467BBE602747E4A1C288"/>
  </w:style>
  <w:style w:type="paragraph" w:customStyle="1" w:styleId="5526D36050134A55AF566AEA54C028F1">
    <w:name w:val="5526D36050134A55AF566AEA54C028F1"/>
  </w:style>
  <w:style w:type="paragraph" w:customStyle="1" w:styleId="48E8452D77D247C9A3F30B9730D05306">
    <w:name w:val="48E8452D77D247C9A3F30B9730D05306"/>
  </w:style>
  <w:style w:type="paragraph" w:customStyle="1" w:styleId="76A82B53B30941D7908B10F13F7F7B97">
    <w:name w:val="76A82B53B30941D7908B10F13F7F7B97"/>
  </w:style>
  <w:style w:type="paragraph" w:customStyle="1" w:styleId="06D3A2A5B33A43289FBCC084B571DE1B">
    <w:name w:val="06D3A2A5B33A43289FBCC084B571DE1B"/>
  </w:style>
  <w:style w:type="paragraph" w:customStyle="1" w:styleId="D52B580A12134957943D3CF473E24D43">
    <w:name w:val="D52B580A12134957943D3CF473E24D43"/>
  </w:style>
  <w:style w:type="paragraph" w:customStyle="1" w:styleId="B821A81C3BB84340AF9CCE35E1D8D50B">
    <w:name w:val="B821A81C3BB84340AF9CCE35E1D8D50B"/>
  </w:style>
  <w:style w:type="paragraph" w:customStyle="1" w:styleId="3379992B485048D5858DEBC634233AE3">
    <w:name w:val="3379992B485048D5858DEBC634233AE3"/>
  </w:style>
  <w:style w:type="paragraph" w:customStyle="1" w:styleId="11067E22DEA54F98B57FB38EA99CCAE9">
    <w:name w:val="11067E22DEA54F98B57FB38EA99CCAE9"/>
  </w:style>
  <w:style w:type="paragraph" w:customStyle="1" w:styleId="FFCF9D00E2D34E5FB122079B6350B890">
    <w:name w:val="FFCF9D00E2D34E5FB122079B6350B890"/>
  </w:style>
  <w:style w:type="paragraph" w:customStyle="1" w:styleId="B5E8F02965A642A3A5F5DB0619AFEE30">
    <w:name w:val="B5E8F02965A642A3A5F5DB0619AFEE30"/>
  </w:style>
  <w:style w:type="paragraph" w:customStyle="1" w:styleId="4A0C7C14AC2146E88DF021E9CB00A7D9">
    <w:name w:val="4A0C7C14AC2146E88DF021E9CB00A7D9"/>
  </w:style>
  <w:style w:type="paragraph" w:customStyle="1" w:styleId="3271FCA36E664B9384B8C5CE9DE3FCCB">
    <w:name w:val="3271FCA36E664B9384B8C5CE9DE3FCCB"/>
  </w:style>
  <w:style w:type="paragraph" w:customStyle="1" w:styleId="CCB558E85A964C748E074D01F5B4997F">
    <w:name w:val="CCB558E85A964C748E074D01F5B4997F"/>
  </w:style>
  <w:style w:type="paragraph" w:customStyle="1" w:styleId="3F27FFFD9280455D93579097286EE6E6">
    <w:name w:val="3F27FFFD9280455D93579097286EE6E6"/>
  </w:style>
  <w:style w:type="paragraph" w:customStyle="1" w:styleId="AD107F7AAD9444D8A583FF022B28D320">
    <w:name w:val="AD107F7AAD9444D8A583FF022B28D320"/>
  </w:style>
  <w:style w:type="paragraph" w:customStyle="1" w:styleId="DA71BD3916B74383BCF14DFC0109E44F">
    <w:name w:val="DA71BD3916B74383BCF14DFC0109E44F"/>
  </w:style>
  <w:style w:type="paragraph" w:customStyle="1" w:styleId="E0D9E07F91EE4748A0E3D7BCAA676741">
    <w:name w:val="E0D9E07F91EE4748A0E3D7BCAA676741"/>
  </w:style>
  <w:style w:type="paragraph" w:customStyle="1" w:styleId="F48D257C53604C04823657F63405E8C1">
    <w:name w:val="F48D257C53604C04823657F63405E8C1"/>
  </w:style>
  <w:style w:type="paragraph" w:customStyle="1" w:styleId="F271A045FB3C4B9083891B5831A62C02">
    <w:name w:val="F271A045FB3C4B9083891B5831A62C02"/>
  </w:style>
  <w:style w:type="paragraph" w:customStyle="1" w:styleId="AFB0A6BA74D34398862FBFEE06BE6998">
    <w:name w:val="AFB0A6BA74D34398862FBFEE06BE6998"/>
  </w:style>
  <w:style w:type="paragraph" w:customStyle="1" w:styleId="4F2FF2C9808C4149B9D4A7D1B3BDAFC8">
    <w:name w:val="4F2FF2C9808C4149B9D4A7D1B3BDAFC8"/>
  </w:style>
  <w:style w:type="paragraph" w:customStyle="1" w:styleId="1BB112D08B974FFCB96EF9F07498F746">
    <w:name w:val="1BB112D08B974FFCB96EF9F07498F746"/>
  </w:style>
  <w:style w:type="paragraph" w:customStyle="1" w:styleId="34CC73564A5F41F394FF1C0BA669319C">
    <w:name w:val="34CC73564A5F41F394FF1C0BA669319C"/>
  </w:style>
  <w:style w:type="paragraph" w:customStyle="1" w:styleId="15B0359F319345048EFA4F52254531DB">
    <w:name w:val="15B0359F319345048EFA4F52254531DB"/>
  </w:style>
  <w:style w:type="paragraph" w:customStyle="1" w:styleId="0234C7CC2A6F499EAC4B1A399B00DEDB">
    <w:name w:val="0234C7CC2A6F499EAC4B1A399B00DEDB"/>
  </w:style>
  <w:style w:type="paragraph" w:customStyle="1" w:styleId="79C42E18284F43E2A9D7DEF3B9992F7E">
    <w:name w:val="79C42E18284F43E2A9D7DEF3B9992F7E"/>
  </w:style>
  <w:style w:type="paragraph" w:customStyle="1" w:styleId="F4D9A377C6DE4E698BAA7AB4CCB64C49">
    <w:name w:val="F4D9A377C6DE4E698BAA7AB4CCB64C49"/>
  </w:style>
  <w:style w:type="paragraph" w:customStyle="1" w:styleId="EE2EA0E105F44DC3A1063846143BEEBE">
    <w:name w:val="EE2EA0E105F44DC3A1063846143BEEBE"/>
  </w:style>
  <w:style w:type="paragraph" w:customStyle="1" w:styleId="F6AA4CD66084458EA6119A2ADD162275">
    <w:name w:val="F6AA4CD66084458EA6119A2ADD162275"/>
  </w:style>
  <w:style w:type="paragraph" w:customStyle="1" w:styleId="EBB96DA6E51E4618A482FC970365E1ED">
    <w:name w:val="EBB96DA6E51E4618A482FC970365E1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8B0A7-3CF7-47CE-9294-30781F0D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Lernentwicklungsbericht neuer BP 1.HJ</Template>
  <TotalTime>0</TotalTime>
  <Pages>1</Pages>
  <Words>363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daniel</dc:creator>
  <cp:lastModifiedBy>dangerer</cp:lastModifiedBy>
  <cp:revision>4</cp:revision>
  <cp:lastPrinted>2016-05-31T10:36:00Z</cp:lastPrinted>
  <dcterms:created xsi:type="dcterms:W3CDTF">2016-12-24T23:11:00Z</dcterms:created>
  <dcterms:modified xsi:type="dcterms:W3CDTF">2018-01-31T18:34:00Z</dcterms:modified>
</cp:coreProperties>
</file>