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637243">
      <w:pPr>
        <w:spacing w:after="0" w:line="240" w:lineRule="auto"/>
        <w:rPr>
          <w:sz w:val="9"/>
          <w:szCs w:val="9"/>
        </w:rPr>
      </w:pPr>
    </w:p>
    <w:tbl>
      <w:tblPr>
        <w:tblStyle w:val="a8"/>
        <w:tblW w:w="10233" w:type="dxa"/>
        <w:jc w:val="center"/>
        <w:tblLayout w:type="fixed"/>
        <w:tblLook w:val="04A0" w:firstRow="1" w:lastRow="0" w:firstColumn="1" w:lastColumn="0" w:noHBand="0" w:noVBand="1"/>
      </w:tblPr>
      <w:tblGrid>
        <w:gridCol w:w="2126"/>
        <w:gridCol w:w="169"/>
        <w:gridCol w:w="1701"/>
        <w:gridCol w:w="4110"/>
        <w:gridCol w:w="2127"/>
      </w:tblGrid>
      <w:tr w:rsidR="00F67AD9" w:rsidRPr="004872E3" w:rsidTr="003A598D">
        <w:trPr>
          <w:trHeight w:hRule="exact" w:val="680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67AD9" w:rsidRPr="005F38C9" w:rsidRDefault="00A5385B" w:rsidP="00425136">
            <w:pPr>
              <w:spacing w:after="0" w:line="269" w:lineRule="auto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Schulname (einschließlich Schulart)"/>
                    <w:maxLength w:val="80"/>
                  </w:textInput>
                </w:ffData>
              </w:fldChar>
            </w:r>
            <w:bookmarkStart w:id="0" w:name="Text13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bookmarkStart w:id="1" w:name="_GoBack"/>
            <w:r w:rsidR="000C199E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bookmarkEnd w:id="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F67AD9" w:rsidRPr="00CA1B2A" w:rsidTr="003A598D">
        <w:trPr>
          <w:trHeight w:hRule="exact" w:val="113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9656AD" w:rsidRPr="005F7230" w:rsidRDefault="009656AD" w:rsidP="009656AD">
            <w:pPr>
              <w:pStyle w:val="ae"/>
              <w:spacing w:before="0"/>
              <w:jc w:val="center"/>
              <w:rPr>
                <w:rStyle w:val="Formatvorlage62"/>
                <w:rFonts w:cs="Arial"/>
                <w:sz w:val="18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F67AD9" w:rsidRPr="00CC32B5" w:rsidRDefault="000A3D07" w:rsidP="009656AD">
            <w:pPr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Zeugnis</w:t>
            </w:r>
            <w:r w:rsidR="00F67AD9"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</w:tc>
      </w:tr>
      <w:tr w:rsidR="000A3D07" w:rsidRPr="0014703F" w:rsidTr="003A598D">
        <w:trPr>
          <w:trHeight w:hRule="exact" w:val="397"/>
          <w:jc w:val="center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07" w:rsidRPr="002E2921" w:rsidRDefault="000A3D07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Klasse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07" w:rsidRPr="002E2921" w:rsidRDefault="000A3D07" w:rsidP="00425136">
            <w:pPr>
              <w:spacing w:after="0"/>
              <w:rPr>
                <w:sz w:val="20"/>
                <w:szCs w:val="18"/>
                <w:lang w:val="de-DE"/>
              </w:rPr>
            </w:pPr>
            <w:r w:rsidRPr="002E2921">
              <w:rPr>
                <w:rStyle w:val="Formatvorlage2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2" w:name="Text2"/>
            <w:r w:rsidRPr="002E2921">
              <w:rPr>
                <w:rStyle w:val="Formatvorlage2"/>
                <w:sz w:val="20"/>
              </w:rPr>
              <w:instrText xml:space="preserve"> FORMTEXT </w:instrText>
            </w:r>
            <w:r w:rsidRPr="002E2921">
              <w:rPr>
                <w:rStyle w:val="Formatvorlage2"/>
                <w:sz w:val="20"/>
              </w:rPr>
            </w:r>
            <w:r w:rsidRPr="002E2921">
              <w:rPr>
                <w:rStyle w:val="Formatvorlage2"/>
                <w:sz w:val="20"/>
              </w:rPr>
              <w:fldChar w:fldCharType="separate"/>
            </w:r>
            <w:r w:rsidR="000C199E">
              <w:rPr>
                <w:rStyle w:val="Formatvorlage2"/>
                <w:noProof/>
                <w:sz w:val="20"/>
              </w:rPr>
              <w:t>${kla}</w:t>
            </w:r>
            <w:r w:rsidRPr="002E2921">
              <w:rPr>
                <w:rStyle w:val="Formatvorlage2"/>
                <w:sz w:val="20"/>
              </w:rPr>
              <w:fldChar w:fldCharType="end"/>
            </w:r>
            <w:bookmarkEnd w:id="2"/>
          </w:p>
        </w:tc>
        <w:tc>
          <w:tcPr>
            <w:tcW w:w="623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07" w:rsidRPr="002E2921" w:rsidRDefault="000A3D07" w:rsidP="000A3D07">
            <w:pPr>
              <w:spacing w:after="0"/>
              <w:jc w:val="center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Schuljahr</w:t>
            </w:r>
            <w:r w:rsidRPr="002E2921">
              <w:rPr>
                <w:sz w:val="20"/>
                <w:lang w:val="de-DE"/>
              </w:rPr>
              <w:t xml:space="preserve"> </w:t>
            </w:r>
            <w:r w:rsidRPr="002E2921">
              <w:rPr>
                <w:rFonts w:ascii="Arial" w:hAnsi="Arial" w:cs="Arial"/>
                <w:sz w:val="20"/>
                <w:lang w:val="de-DE"/>
              </w:rPr>
              <w:t>20</w:t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0"/>
            <w:r w:rsidRPr="002E292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E2921">
              <w:rPr>
                <w:rFonts w:ascii="Arial" w:hAnsi="Arial" w:cs="Arial"/>
                <w:sz w:val="20"/>
                <w:lang w:val="de-DE"/>
              </w:rPr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3"/>
            <w:r w:rsidRPr="002E2921">
              <w:rPr>
                <w:rFonts w:ascii="Arial" w:hAnsi="Arial" w:cs="Arial"/>
                <w:sz w:val="20"/>
                <w:lang w:val="de-DE"/>
              </w:rPr>
              <w:t>/20</w:t>
            </w:r>
            <w:bookmarkStart w:id="4" w:name="Text11"/>
            <w:r w:rsidRPr="002E292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r w:rsidRPr="002E292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E2921">
              <w:rPr>
                <w:rFonts w:ascii="Arial" w:hAnsi="Arial" w:cs="Arial"/>
                <w:sz w:val="20"/>
                <w:lang w:val="de-DE"/>
              </w:rPr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 w:cs="Arial"/>
                <w:noProof/>
                <w:sz w:val="20"/>
                <w:lang w:val="de-DE"/>
              </w:rPr>
              <w:t>99</w:t>
            </w:r>
            <w:r w:rsidRPr="002E292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4"/>
          </w:p>
        </w:tc>
      </w:tr>
      <w:tr w:rsidR="00F67AD9" w:rsidRPr="00472118" w:rsidTr="003A598D">
        <w:trPr>
          <w:trHeight w:hRule="exact" w:val="397"/>
          <w:jc w:val="center"/>
        </w:trPr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E2921" w:rsidRDefault="00F67AD9" w:rsidP="00425136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2E2921">
              <w:rPr>
                <w:rFonts w:ascii="Arial" w:hAnsi="Arial" w:cs="Arial"/>
                <w:sz w:val="20"/>
                <w:lang w:val="de-DE"/>
              </w:rPr>
              <w:t>Vor- und Zuname</w:t>
            </w:r>
          </w:p>
        </w:tc>
        <w:tc>
          <w:tcPr>
            <w:tcW w:w="810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67AD9" w:rsidRPr="002E2921" w:rsidRDefault="008B4943" w:rsidP="00425136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2E2921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5" w:name="Text3"/>
            <w:r w:rsidRPr="002E2921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2E2921">
              <w:rPr>
                <w:rFonts w:ascii="Arial" w:hAnsi="Arial"/>
                <w:sz w:val="20"/>
                <w:lang w:val="de-DE"/>
              </w:rPr>
            </w:r>
            <w:r w:rsidRPr="002E2921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/>
                <w:noProof/>
                <w:sz w:val="20"/>
                <w:lang w:val="de-DE"/>
              </w:rPr>
              <w:t>${name}</w:t>
            </w:r>
            <w:r w:rsidRPr="002E2921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5"/>
          </w:p>
        </w:tc>
      </w:tr>
      <w:tr w:rsidR="00666D6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6503E6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Verhalten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673982913"/>
            <w:placeholder>
              <w:docPart w:val="9DCBB8D2EFD842A5BD526515F9712D1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2E2921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DF60BA">
              <w:rPr>
                <w:rFonts w:ascii="Arial" w:hAnsi="Arial"/>
                <w:sz w:val="20"/>
                <w:lang w:val="de-DE"/>
              </w:rPr>
              <w:t>Mitarbeit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342174913"/>
            <w:placeholder>
              <w:docPart w:val="E91C76B6DFA94B1D9CE57565383A261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unbfr" w:value="unbfr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F67AD9" w:rsidRPr="00EE69F7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67AD9" w:rsidRPr="002E2921" w:rsidRDefault="00F67AD9" w:rsidP="00071254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2E2921">
              <w:rPr>
                <w:rFonts w:ascii="Arial" w:hAnsi="Arial"/>
                <w:b/>
                <w:sz w:val="20"/>
                <w:lang w:val="de-DE"/>
              </w:rPr>
              <w:t>Leistungen in den einzelnen Fächern:</w:t>
            </w:r>
          </w:p>
        </w:tc>
      </w:tr>
      <w:tr w:rsidR="00666D69" w:rsidRPr="00EE69F7" w:rsidTr="003A598D">
        <w:trPr>
          <w:trHeight w:val="397"/>
          <w:jc w:val="center"/>
        </w:trPr>
        <w:sdt>
          <w:sdtPr>
            <w:rPr>
              <w:rStyle w:val="Formatvorlage143"/>
            </w:rPr>
            <w:id w:val="-1839912204"/>
            <w:placeholder>
              <w:docPart w:val="81090610EBAC48288F5E5899A4727A65"/>
            </w:placeholder>
            <w:dropDownList>
              <w:listItem w:value="Wählen Sie ein Element aus.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jd)" w:value="Religionslehre (jd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Formatvorlage143"/>
            </w:rPr>
          </w:sdtEndPr>
          <w:sdtContent>
            <w:tc>
              <w:tcPr>
                <w:tcW w:w="2295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472118" w:rsidRDefault="000C199E" w:rsidP="00666D6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43"/>
                  </w:rPr>
                  <w:t>Ethik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337301834"/>
            <w:placeholder>
              <w:docPart w:val="B12788129343457EA3EEE8161E14499A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---" w:value="---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CC32B5" w:rsidRDefault="0042037E" w:rsidP="0042037E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t>Wirtschaft / Berufs- und Studienorientierung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273950407"/>
            <w:placeholder>
              <w:docPart w:val="7DAF39E28F4D482C855159125F234EB4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D634FE" w:rsidRDefault="00666D69" w:rsidP="00666D69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D634FE">
              <w:rPr>
                <w:rFonts w:ascii="Arial" w:hAnsi="Arial" w:cs="Arial"/>
                <w:sz w:val="20"/>
                <w:szCs w:val="14"/>
                <w:lang w:val="de-DE"/>
              </w:rPr>
              <w:t>Deutsch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996989493"/>
            <w:placeholder>
              <w:docPart w:val="9120C45E70CB4996AF48EE374BC63EB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CC32B5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 xml:space="preserve">Physik </w:t>
            </w:r>
            <w:sdt>
              <w:sdtPr>
                <w:rPr>
                  <w:rFonts w:ascii="Arial" w:hAnsi="Arial"/>
                  <w:sz w:val="20"/>
                  <w:lang w:val="de-DE"/>
                </w:rPr>
                <w:id w:val="-2055993358"/>
                <w:placeholder>
                  <w:docPart w:val="FF3830FA1ED5400BAC3B450734718C34"/>
                </w:placeholder>
                <w:comboBox>
                  <w:listItem w:value="Wählen Sie ein Element aus."/>
                  <w:listItem w:displayText="   " w:value="   "/>
                  <w:listItem w:displayText="*" w:value="*"/>
                </w:comboBox>
              </w:sdtPr>
              <w:sdtEndPr/>
              <w:sdtContent>
                <w:r w:rsidR="000C199E">
                  <w:rPr>
                    <w:rFonts w:ascii="Arial" w:hAnsi="Arial"/>
                    <w:sz w:val="20"/>
                    <w:lang w:val="de-DE"/>
                  </w:rPr>
                  <w:t>*</w:t>
                </w:r>
              </w:sdtContent>
            </w:sdt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809041998"/>
            <w:placeholder>
              <w:docPart w:val="E97A96FC2DF642ED9F6F6AAB36063CD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8B6965" w:rsidRDefault="00666D69" w:rsidP="00666D6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Englisch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833994098"/>
            <w:placeholder>
              <w:docPart w:val="C67B2E0705824C9D96F2B2DE7C5B471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CC32B5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Chemie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859545529"/>
            <w:placeholder>
              <w:docPart w:val="2F274AE6999D49849C6F266D394A3638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8B6965" w:rsidRDefault="00666D69" w:rsidP="00666D6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Französisch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457631411"/>
            <w:placeholder>
              <w:docPart w:val="A7B45BE00CEE41E59030B933B1E9C40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CC32B5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Biologie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53804374"/>
            <w:placeholder>
              <w:docPart w:val="74016BCDBA8F4025B0EAFF704214A4C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8B6965" w:rsidRDefault="00666D69" w:rsidP="00666D6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7520C3">
              <w:rPr>
                <w:rFonts w:ascii="Arial" w:hAnsi="Arial" w:cs="Arial"/>
                <w:sz w:val="20"/>
                <w:lang w:val="de-DE"/>
              </w:rPr>
              <w:t>Spanisch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311335827"/>
            <w:placeholder>
              <w:docPart w:val="D1E0F0B3D3A64379ABD56771597BDABB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CC32B5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Musik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814141896"/>
            <w:placeholder>
              <w:docPart w:val="9DA43EDC062448DB95356A4823CC804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8B6965" w:rsidRDefault="00666D69" w:rsidP="00666D6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Mathematik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2077730008"/>
            <w:placeholder>
              <w:docPart w:val="48B85D45FD2A411DA9A736D8D529B1CE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CC32B5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Bildende Kunst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925845216"/>
            <w:placeholder>
              <w:docPart w:val="46D7A6AB616945C591518232EA784E9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:rsidTr="003A598D">
        <w:trPr>
          <w:trHeight w:hRule="exact"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8B6965" w:rsidRDefault="00666D69" w:rsidP="00666D6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Geschichte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218759754"/>
            <w:placeholder>
              <w:docPart w:val="DEE14E24A37B415FBE2AFF8DF1DF637F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CC32B5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 w:rsidRPr="00CC32B5">
              <w:rPr>
                <w:rFonts w:ascii="Arial" w:hAnsi="Arial"/>
                <w:sz w:val="20"/>
                <w:lang w:val="de-DE"/>
              </w:rPr>
              <w:t>Sport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1692337383"/>
            <w:placeholder>
              <w:docPart w:val="69BB5C57B316489686BD45BF819FDC42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:rsidTr="003A598D">
        <w:trPr>
          <w:trHeight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8B6965" w:rsidRDefault="00666D69" w:rsidP="00666D69">
            <w:pPr>
              <w:spacing w:after="0" w:line="269" w:lineRule="auto"/>
              <w:rPr>
                <w:rFonts w:ascii="Arial" w:hAnsi="Arial" w:cs="Arial"/>
                <w:sz w:val="20"/>
                <w:lang w:val="de-DE"/>
              </w:rPr>
            </w:pPr>
            <w:r>
              <w:rPr>
                <w:rFonts w:ascii="Arial" w:hAnsi="Arial" w:cs="Arial"/>
                <w:sz w:val="20"/>
                <w:lang w:val="de-DE"/>
              </w:rPr>
              <w:t>Geographie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1302449749"/>
            <w:placeholder>
              <w:docPart w:val="A63CD4069779489685158D42A52E40BD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sdt>
          <w:sdtPr>
            <w:rPr>
              <w:rStyle w:val="Formatvorlage127"/>
              <w:rFonts w:cs="Arial"/>
              <w:szCs w:val="16"/>
            </w:rPr>
            <w:id w:val="-600797502"/>
            <w:placeholder>
              <w:docPart w:val="9E72FE27ADF145E6B585A743D08E7730"/>
            </w:placeholder>
            <w:comboBox>
              <w:listItem w:displayText="Profilfach" w:value="Profilfach"/>
              <w:listItem w:value="Wählen Sie ein Element aus."/>
              <w:listItem w:displayText="   " w:value="   "/>
              <w:listItem w:displayText="Profilfach Naturwissenschaft und Technik" w:value="Profilfach Naturwissenschaft und Technik"/>
              <w:listItem w:displayText="Profilfach Informatik, Mathematik, Physik" w:value="Profilfach Informatik, Mathematik, Physik"/>
              <w:listItem w:displayText="Profilfach Sport " w:value="Profilfach Sport "/>
              <w:listItem w:displayText="Profilfach Musik " w:value="Profilfach Musik "/>
              <w:listItem w:displayText="Profilfach Bildende Kunst " w:value="Profilfach Bildende Kunst "/>
              <w:listItem w:displayText="Profilfach Spanisch" w:value="Profilfach Spanisch"/>
              <w:listItem w:displayText="${profilfach_titel}" w:value="${profilfach_titel}"/>
            </w:comboBox>
          </w:sdtPr>
          <w:sdtEndPr>
            <w:rPr>
              <w:rStyle w:val="Formatvorlage106"/>
            </w:rPr>
          </w:sdtEndPr>
          <w:sdtContent>
            <w:tc>
              <w:tcPr>
                <w:tcW w:w="4110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E03346" w:rsidRDefault="000C199E" w:rsidP="00666D69">
                <w:pPr>
                  <w:spacing w:after="0"/>
                  <w:rPr>
                    <w:rFonts w:cs="Arial"/>
                    <w:sz w:val="16"/>
                    <w:szCs w:val="16"/>
                    <w:lang w:val="de-DE"/>
                  </w:rPr>
                </w:pPr>
                <w:r>
                  <w:rPr>
                    <w:rStyle w:val="Formatvorlage127"/>
                    <w:rFonts w:cs="Arial"/>
                    <w:szCs w:val="16"/>
                  </w:rPr>
                  <w:t>${</w:t>
                </w:r>
                <w:proofErr w:type="spellStart"/>
                <w:r>
                  <w:rPr>
                    <w:rStyle w:val="Formatvorlage127"/>
                    <w:rFonts w:cs="Arial"/>
                    <w:szCs w:val="16"/>
                  </w:rPr>
                  <w:t>profilfach_titel</w:t>
                </w:r>
                <w:proofErr w:type="spellEnd"/>
                <w:r>
                  <w:rPr>
                    <w:rStyle w:val="Formatvorlage127"/>
                    <w:rFonts w:cs="Arial"/>
                    <w:szCs w:val="16"/>
                  </w:rPr>
                  <w:t>}</w:t>
                </w:r>
              </w:p>
            </w:tc>
          </w:sdtContent>
        </w:sdt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746772043"/>
            <w:placeholder>
              <w:docPart w:val="40191F6B16C1474B8006ABF13CB580A5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  <w:listItem w:displayText=" " w:value=" "/>
            </w:dropDownList>
          </w:sdtPr>
          <w:sdtEndPr/>
          <w:sdtContent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</w:tr>
      <w:tr w:rsidR="00666D69" w:rsidRPr="00EE69F7" w:rsidTr="003A598D">
        <w:trPr>
          <w:trHeight w:val="397"/>
          <w:jc w:val="center"/>
        </w:trPr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66D69" w:rsidRPr="00C2558B" w:rsidRDefault="00666D69" w:rsidP="00666D69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FC352F">
              <w:rPr>
                <w:rFonts w:ascii="Arial" w:hAnsi="Arial" w:cs="Arial"/>
                <w:sz w:val="20"/>
                <w:lang w:val="de-DE"/>
              </w:rPr>
              <w:t>Gemeinschaftskunde</w:t>
            </w:r>
          </w:p>
        </w:tc>
        <w:sdt>
          <w:sdtPr>
            <w:rPr>
              <w:rFonts w:ascii="Arial" w:hAnsi="Arial" w:cs="Arial"/>
              <w:sz w:val="20"/>
              <w:szCs w:val="20"/>
              <w:lang w:val="de-DE"/>
            </w:rPr>
            <w:id w:val="-4139841"/>
            <w:placeholder>
              <w:docPart w:val="26B0DC6C126D47C5B4D720D861304923"/>
            </w:placeholder>
            <w:dropDownList>
              <w:listItem w:value="Wählen Sie ein Element aus."/>
              <w:listItem w:displayText="sgt" w:value="sgt"/>
              <w:listItem w:displayText="gut" w:value="gut"/>
              <w:listItem w:displayText="bfr" w:value="bfr"/>
              <w:listItem w:displayText="ausr" w:value="ausr"/>
              <w:listItem w:displayText="mgh" w:value="mgh"/>
              <w:listItem w:displayText="ung" w:value="ung"/>
            </w:dropDownList>
          </w:sdtPr>
          <w:sdtEndPr/>
          <w:sdtContent>
            <w:tc>
              <w:tcPr>
                <w:tcW w:w="1701" w:type="dxa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517A7D" w:rsidRDefault="000C199E" w:rsidP="00666D6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Fonts w:ascii="Arial" w:hAnsi="Arial" w:cs="Arial"/>
                    <w:sz w:val="20"/>
                    <w:szCs w:val="20"/>
                    <w:lang w:val="de-DE"/>
                  </w:rPr>
                  <w:t>sgt</w:t>
                </w:r>
              </w:p>
            </w:tc>
          </w:sdtContent>
        </w:sdt>
        <w:sdt>
          <w:sdtPr>
            <w:rPr>
              <w:rStyle w:val="Formatvorlage126"/>
              <w:lang w:val="de-DE"/>
            </w:rPr>
            <w:id w:val="1956753456"/>
            <w:placeholder>
              <w:docPart w:val="BE641287119C4027BA0BE8318A800BDF"/>
            </w:placeholder>
            <w:comboBox>
              <w:listItem w:value="Wählen Sie ein Element aus."/>
              <w:listItem w:displayText="   " w:value="   "/>
              <w:listItem w:displayText="* Physik wurde anstelle des Profilfachs dreistündig belegt." w:value="* Physik wurde anstelle des Profilfachs dreistündig belegt."/>
            </w:comboBox>
          </w:sdtPr>
          <w:sdtEndPr>
            <w:rPr>
              <w:rStyle w:val="a0"/>
              <w:rFonts w:asciiTheme="minorHAnsi" w:hAnsiTheme="minorHAnsi" w:cs="Arial"/>
              <w:sz w:val="22"/>
            </w:rPr>
          </w:sdtEndPr>
          <w:sdtContent>
            <w:tc>
              <w:tcPr>
                <w:tcW w:w="6237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:rsidR="00666D69" w:rsidRPr="00C2558B" w:rsidRDefault="000C199E" w:rsidP="00666D6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26"/>
                    <w:lang w:val="de-DE"/>
                  </w:rPr>
                  <w:t>* Physik wurde anstelle des Profilfachs dreistündig belegt.</w:t>
                </w:r>
              </w:p>
            </w:tc>
          </w:sdtContent>
        </w:sdt>
      </w:tr>
      <w:tr w:rsidR="00666D69" w:rsidRPr="00EE69F7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6D69" w:rsidRPr="002E2921" w:rsidRDefault="00666D69" w:rsidP="00625985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</w:p>
        </w:tc>
      </w:tr>
      <w:tr w:rsidR="00666D69" w:rsidRPr="00164EAF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6D69" w:rsidRPr="002E2921" w:rsidRDefault="00666D69" w:rsidP="00666D69">
            <w:pPr>
              <w:spacing w:after="0"/>
              <w:rPr>
                <w:rFonts w:ascii="Arial" w:hAnsi="Arial"/>
                <w:b/>
                <w:sz w:val="20"/>
                <w:lang w:val="de-DE"/>
              </w:rPr>
            </w:pPr>
            <w:r w:rsidRPr="00EE69F7">
              <w:rPr>
                <w:rFonts w:ascii="Arial" w:hAnsi="Arial"/>
                <w:b/>
                <w:sz w:val="20"/>
                <w:lang w:val="de-DE"/>
              </w:rPr>
              <w:t>Niveau der erworbenen Kenntnisse in den angegebenen Fremdsprachen*:</w:t>
            </w:r>
          </w:p>
        </w:tc>
      </w:tr>
      <w:tr w:rsidR="00666D69" w:rsidRPr="00EE69F7" w:rsidTr="003A598D">
        <w:trPr>
          <w:trHeight w:hRule="exact" w:val="28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66D69" w:rsidRDefault="00666D69" w:rsidP="00666D69">
            <w:pPr>
              <w:spacing w:after="0"/>
              <w:rPr>
                <w:rFonts w:ascii="Arial" w:hAnsi="Arial"/>
                <w:sz w:val="20"/>
                <w:lang w:val="de-DE"/>
              </w:rPr>
            </w:pPr>
            <w:r>
              <w:rPr>
                <w:rFonts w:ascii="Arial" w:hAnsi="Arial"/>
                <w:sz w:val="20"/>
                <w:lang w:val="de-DE"/>
              </w:rPr>
              <w:t xml:space="preserve">Englisch: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6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/>
                <w:noProof/>
                <w:sz w:val="20"/>
                <w:lang w:val="de-DE"/>
              </w:rPr>
              <w:t>${eng_niveau}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r>
              <w:rPr>
                <w:rFonts w:ascii="Arial" w:hAnsi="Arial"/>
                <w:sz w:val="20"/>
                <w:lang w:val="de-DE"/>
              </w:rPr>
              <w:t xml:space="preserve">         </w:t>
            </w:r>
            <w:sdt>
              <w:sdtPr>
                <w:rPr>
                  <w:rStyle w:val="Formatvorlage141"/>
                </w:rPr>
                <w:id w:val="415597093"/>
                <w:placeholder>
                  <w:docPart w:val="2C35A14E5E3E4893BBA7C2AD224BC45B"/>
                </w:placeholder>
                <w:comboBox>
                  <w:listItem w:value="Wählen Sie ein Element aus."/>
                  <w:listItem w:displayText="   " w:value="   "/>
                  <w:listItem w:displayText="Französisch: " w:value="Französisch: "/>
                  <w:listItem w:displayText="${fra_graded}" w:value="${fra_grad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  <w:lang w:val="de-DE"/>
                </w:rPr>
              </w:sdtEndPr>
              <w:sdtContent>
                <w:r w:rsidR="000C199E">
                  <w:rPr>
                    <w:rStyle w:val="Formatvorlage141"/>
                  </w:rPr>
                  <w:t>${</w:t>
                </w:r>
                <w:proofErr w:type="spellStart"/>
                <w:r w:rsidR="000C199E">
                  <w:rPr>
                    <w:rStyle w:val="Formatvorlage141"/>
                  </w:rPr>
                  <w:t>fra_graded</w:t>
                </w:r>
                <w:proofErr w:type="spellEnd"/>
                <w:r w:rsidR="000C199E">
                  <w:rPr>
                    <w:rStyle w:val="Formatvorlage141"/>
                  </w:rPr>
                  <w:t>}</w:t>
                </w:r>
              </w:sdtContent>
            </w:sdt>
            <w:r>
              <w:rPr>
                <w:rFonts w:ascii="Arial" w:hAnsi="Arial"/>
                <w:sz w:val="20"/>
                <w:lang w:val="de-DE"/>
              </w:rPr>
              <w:t xml:space="preserve">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7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/>
                <w:noProof/>
                <w:sz w:val="20"/>
                <w:lang w:val="de-DE"/>
              </w:rPr>
              <w:t>${fra_niveau}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r>
              <w:rPr>
                <w:rFonts w:ascii="Arial" w:hAnsi="Arial"/>
                <w:sz w:val="20"/>
                <w:lang w:val="de-DE"/>
              </w:rPr>
              <w:t xml:space="preserve">         </w:t>
            </w:r>
            <w:sdt>
              <w:sdtPr>
                <w:rPr>
                  <w:rStyle w:val="Formatvorlage142"/>
                </w:rPr>
                <w:id w:val="607625055"/>
                <w:placeholder>
                  <w:docPart w:val="2C35A14E5E3E4893BBA7C2AD224BC45B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>
                <w:rPr>
                  <w:rStyle w:val="a0"/>
                  <w:rFonts w:asciiTheme="minorHAnsi" w:hAnsiTheme="minorHAnsi"/>
                  <w:sz w:val="22"/>
                  <w:lang w:val="de-DE"/>
                </w:rPr>
              </w:sdtEndPr>
              <w:sdtContent>
                <w:r w:rsidR="000C199E">
                  <w:rPr>
                    <w:rStyle w:val="Formatvorlage142"/>
                  </w:rPr>
                  <w:t>${</w:t>
                </w:r>
                <w:proofErr w:type="spellStart"/>
                <w:r w:rsidR="000C199E">
                  <w:rPr>
                    <w:rStyle w:val="Formatvorlage142"/>
                  </w:rPr>
                  <w:t>spa_graded</w:t>
                </w:r>
                <w:proofErr w:type="spellEnd"/>
                <w:r w:rsidR="000C199E">
                  <w:rPr>
                    <w:rStyle w:val="Formatvorlage142"/>
                  </w:rPr>
                  <w:t>}</w:t>
                </w:r>
              </w:sdtContent>
            </w:sdt>
            <w:r>
              <w:rPr>
                <w:rFonts w:ascii="Arial" w:hAnsi="Arial"/>
                <w:sz w:val="20"/>
                <w:lang w:val="de-DE"/>
              </w:rPr>
              <w:t xml:space="preserve"> </w:t>
            </w:r>
            <w:r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28"/>
                  <w:enabled/>
                  <w:calcOnExit w:val="0"/>
                  <w:textInput>
                    <w:maxLength w:val="18"/>
                  </w:textInput>
                </w:ffData>
              </w:fldChar>
            </w:r>
            <w:r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>
              <w:rPr>
                <w:rFonts w:ascii="Arial" w:hAnsi="Arial"/>
                <w:sz w:val="20"/>
                <w:lang w:val="de-DE"/>
              </w:rPr>
            </w:r>
            <w:r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/>
                <w:noProof/>
                <w:sz w:val="20"/>
                <w:lang w:val="de-DE"/>
              </w:rPr>
              <w:t>${spa_niveau}</w:t>
            </w:r>
            <w:r>
              <w:rPr>
                <w:rFonts w:ascii="Arial" w:hAnsi="Arial"/>
                <w:sz w:val="20"/>
                <w:lang w:val="de-DE"/>
              </w:rPr>
              <w:fldChar w:fldCharType="end"/>
            </w:r>
            <w:r>
              <w:rPr>
                <w:rFonts w:ascii="Arial" w:hAnsi="Arial"/>
                <w:sz w:val="20"/>
                <w:lang w:val="de-DE"/>
              </w:rPr>
              <w:t xml:space="preserve">  </w:t>
            </w:r>
          </w:p>
        </w:tc>
      </w:tr>
      <w:tr w:rsidR="00BB33AD" w:rsidRPr="003B7A40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3AD" w:rsidRPr="002E2921" w:rsidRDefault="00BB33AD" w:rsidP="00666D69">
            <w:pPr>
              <w:spacing w:after="0"/>
              <w:rPr>
                <w:rFonts w:ascii="Arial" w:hAnsi="Arial" w:cs="Arial"/>
                <w:b/>
                <w:sz w:val="20"/>
                <w:lang w:val="de-DE"/>
              </w:rPr>
            </w:pPr>
            <w:r w:rsidRPr="002E2921">
              <w:rPr>
                <w:rFonts w:ascii="Arial" w:hAnsi="Arial" w:cs="Arial"/>
                <w:b/>
                <w:sz w:val="20"/>
                <w:lang w:val="de-DE"/>
              </w:rPr>
              <w:t>Teilnahme an Arbeitsgemeinschaften:</w:t>
            </w:r>
          </w:p>
        </w:tc>
      </w:tr>
      <w:tr w:rsidR="00BB33AD" w:rsidRPr="002D42B1" w:rsidTr="003A598D">
        <w:trPr>
          <w:trHeight w:hRule="exact" w:val="130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B33AD" w:rsidRPr="00517A7D" w:rsidRDefault="002D42B1" w:rsidP="002E2921">
            <w:pPr>
              <w:spacing w:before="60" w:after="0"/>
              <w:rPr>
                <w:rFonts w:ascii="Arial" w:hAnsi="Arial" w:cs="Arial"/>
                <w:lang w:val="de-DE"/>
              </w:rPr>
            </w:pPr>
            <w:r w:rsidRPr="002D42B1">
              <w:rPr>
                <w:rFonts w:ascii="Arial" w:hAnsi="Arial" w:cs="Arial"/>
                <w:sz w:val="20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14"/>
            <w:r w:rsidRPr="002D42B1">
              <w:rPr>
                <w:rFonts w:ascii="Arial" w:hAnsi="Arial" w:cs="Arial"/>
                <w:sz w:val="20"/>
                <w:lang w:val="de-DE"/>
              </w:rPr>
              <w:instrText xml:space="preserve"> FORMTEXT </w:instrText>
            </w:r>
            <w:r w:rsidRPr="002D42B1">
              <w:rPr>
                <w:rFonts w:ascii="Arial" w:hAnsi="Arial" w:cs="Arial"/>
                <w:sz w:val="20"/>
                <w:lang w:val="de-DE"/>
              </w:rPr>
            </w:r>
            <w:r w:rsidRPr="002D42B1">
              <w:rPr>
                <w:rFonts w:ascii="Arial" w:hAnsi="Arial" w:cs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 w:cs="Arial"/>
                <w:noProof/>
                <w:sz w:val="20"/>
                <w:lang w:val="de-DE"/>
              </w:rPr>
              <w:t>${ags}</w:t>
            </w:r>
            <w:r w:rsidRPr="002D42B1">
              <w:rPr>
                <w:rFonts w:ascii="Arial" w:hAnsi="Arial" w:cs="Arial"/>
                <w:sz w:val="20"/>
                <w:lang w:val="de-DE"/>
              </w:rPr>
              <w:fldChar w:fldCharType="end"/>
            </w:r>
            <w:bookmarkEnd w:id="6"/>
          </w:p>
        </w:tc>
      </w:tr>
      <w:tr w:rsidR="00BB33AD" w:rsidRPr="0014703F" w:rsidTr="003A598D">
        <w:trPr>
          <w:trHeight w:hRule="exact" w:val="397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B33AD" w:rsidRPr="002E2921" w:rsidRDefault="00BB33AD" w:rsidP="00193EBE">
            <w:pPr>
              <w:rPr>
                <w:rFonts w:ascii="Arial" w:hAnsi="Arial" w:cs="Arial"/>
                <w:b/>
                <w:lang w:val="de-DE"/>
              </w:rPr>
            </w:pPr>
            <w:r w:rsidRPr="002E2921">
              <w:rPr>
                <w:rFonts w:ascii="Arial" w:hAnsi="Arial" w:cs="Arial"/>
                <w:b/>
                <w:sz w:val="20"/>
                <w:lang w:val="de-DE"/>
              </w:rPr>
              <w:t>Bemerkungen:</w:t>
            </w:r>
          </w:p>
        </w:tc>
      </w:tr>
      <w:tr w:rsidR="00BB33AD" w:rsidRPr="002D42B1" w:rsidTr="003A598D">
        <w:trPr>
          <w:trHeight w:hRule="exact" w:val="994"/>
          <w:jc w:val="center"/>
        </w:trPr>
        <w:tc>
          <w:tcPr>
            <w:tcW w:w="1023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B33AD" w:rsidRPr="00B060E1" w:rsidRDefault="002D42B1" w:rsidP="002E2921">
            <w:pPr>
              <w:spacing w:after="0"/>
              <w:rPr>
                <w:rFonts w:ascii="Arial" w:hAnsi="Arial"/>
                <w:lang w:val="de-DE"/>
              </w:rPr>
            </w:pPr>
            <w:r w:rsidRPr="00941D58">
              <w:rPr>
                <w:rFonts w:ascii="Arial" w:hAnsi="Arial"/>
                <w:sz w:val="20"/>
                <w:lang w:val="de-DE"/>
              </w:rPr>
              <w:fldChar w:fldCharType="begin">
                <w:ffData>
                  <w:name w:val="Text15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7" w:name="Text15"/>
            <w:r w:rsidRPr="00941D58">
              <w:rPr>
                <w:rFonts w:ascii="Arial" w:hAnsi="Arial"/>
                <w:sz w:val="20"/>
                <w:lang w:val="de-DE"/>
              </w:rPr>
              <w:instrText xml:space="preserve"> FORMTEXT </w:instrText>
            </w:r>
            <w:r w:rsidRPr="00941D58">
              <w:rPr>
                <w:rFonts w:ascii="Arial" w:hAnsi="Arial"/>
                <w:sz w:val="20"/>
                <w:lang w:val="de-DE"/>
              </w:rPr>
            </w:r>
            <w:r w:rsidRPr="00941D58">
              <w:rPr>
                <w:rFonts w:ascii="Arial" w:hAnsi="Arial"/>
                <w:sz w:val="20"/>
                <w:lang w:val="de-DE"/>
              </w:rPr>
              <w:fldChar w:fldCharType="separate"/>
            </w:r>
            <w:r w:rsidR="000C199E">
              <w:rPr>
                <w:rFonts w:ascii="Arial" w:hAnsi="Arial"/>
                <w:noProof/>
                <w:sz w:val="20"/>
                <w:lang w:val="de-DE"/>
              </w:rPr>
              <w:t>${comments_short}</w:t>
            </w:r>
            <w:r w:rsidRPr="00941D58">
              <w:rPr>
                <w:rFonts w:ascii="Arial" w:hAnsi="Arial"/>
                <w:sz w:val="20"/>
                <w:lang w:val="de-DE"/>
              </w:rPr>
              <w:fldChar w:fldCharType="end"/>
            </w:r>
            <w:bookmarkEnd w:id="7"/>
          </w:p>
        </w:tc>
      </w:tr>
    </w:tbl>
    <w:tbl>
      <w:tblPr>
        <w:tblStyle w:val="Tabellenraster1"/>
        <w:tblW w:w="1023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451"/>
        <w:gridCol w:w="1134"/>
        <w:gridCol w:w="4648"/>
      </w:tblGrid>
      <w:tr w:rsidR="0042510E" w:rsidTr="003A598D">
        <w:trPr>
          <w:trHeight w:hRule="exact" w:val="454"/>
          <w:jc w:val="center"/>
        </w:trPr>
        <w:tc>
          <w:tcPr>
            <w:tcW w:w="4451" w:type="dxa"/>
            <w:vMerge w:val="restart"/>
            <w:tcBorders>
              <w:top w:val="nil"/>
              <w:left w:val="nil"/>
              <w:right w:val="nil"/>
            </w:tcBorders>
          </w:tcPr>
          <w:p w:rsidR="0042510E" w:rsidRPr="00550E6B" w:rsidRDefault="00DE22C7" w:rsidP="003A598D">
            <w:pPr>
              <w:rPr>
                <w:rFonts w:ascii="Arial" w:hAnsi="Arial" w:cs="Arial"/>
                <w:noProof/>
                <w:lang w:val="de-DE"/>
              </w:rPr>
            </w:pPr>
            <w:sdt>
              <w:sdtPr>
                <w:rPr>
                  <w:rStyle w:val="Formatvorlage144"/>
                </w:rPr>
                <w:id w:val="-990096478"/>
                <w:placeholder>
                  <w:docPart w:val="93218E20E590499194C689B99ADFFA5C"/>
                </w:placeholder>
                <w:comboBox>
                  <w:listItem w:value="Wählen Sie ein Element aus."/>
                  <w:listItem w:displayText="Die Schülerin wird versetzt." w:value="Die Schülerin wird versetzt."/>
                  <w:listItem w:displayText="Der Schüler wird versetzt." w:value="Der Schüler wird versetzt."/>
                  <w:listItem w:displayText="Die Schülerin wird nicht versetzt." w:value="Die Schülerin wird nicht versetzt."/>
                  <w:listItem w:displayText="Der Schüler wird nicht versetzt." w:value="Der Schüler wird nicht versetzt."/>
                  <w:listItem w:displayText="${student_transfered}" w:value="${student_transfered}"/>
                </w:comboBox>
              </w:sdtPr>
              <w:sdtEndPr>
                <w:rPr>
                  <w:rStyle w:val="a0"/>
                  <w:rFonts w:asciiTheme="minorHAnsi" w:hAnsiTheme="minorHAnsi" w:cs="Arial"/>
                  <w:noProof/>
                  <w:sz w:val="22"/>
                  <w:lang w:val="de-DE"/>
                </w:rPr>
              </w:sdtEndPr>
              <w:sdtContent>
                <w:r w:rsidR="000C199E">
                  <w:rPr>
                    <w:rStyle w:val="Formatvorlage144"/>
                  </w:rPr>
                  <w:t>${</w:t>
                </w:r>
                <w:proofErr w:type="spellStart"/>
                <w:r w:rsidR="000C199E">
                  <w:rPr>
                    <w:rStyle w:val="Formatvorlage144"/>
                  </w:rPr>
                  <w:t>student_transfered</w:t>
                </w:r>
                <w:proofErr w:type="spellEnd"/>
                <w:r w:rsidR="000C199E">
                  <w:rPr>
                    <w:rStyle w:val="Formatvorlage144"/>
                  </w:rPr>
                  <w:t>}</w:t>
                </w:r>
              </w:sdtContent>
            </w:sdt>
          </w:p>
        </w:tc>
        <w:tc>
          <w:tcPr>
            <w:tcW w:w="1134" w:type="dxa"/>
            <w:vMerge w:val="restart"/>
            <w:vAlign w:val="center"/>
          </w:tcPr>
          <w:p w:rsidR="0042510E" w:rsidRDefault="0042510E" w:rsidP="00DF60BA">
            <w:pPr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18"/>
              </w:rPr>
              <w:t>(</w:t>
            </w:r>
            <w:r w:rsidRPr="00AE31ED">
              <w:rPr>
                <w:rFonts w:ascii="Arial" w:hAnsi="Arial" w:cs="Arial"/>
                <w:noProof/>
                <w:sz w:val="18"/>
              </w:rPr>
              <w:t>Dienst</w:t>
            </w:r>
            <w:r>
              <w:rPr>
                <w:rFonts w:ascii="Arial" w:hAnsi="Arial" w:cs="Arial"/>
                <w:noProof/>
                <w:sz w:val="18"/>
              </w:rPr>
              <w:t>-</w:t>
            </w:r>
            <w:r w:rsidRPr="00AE31ED">
              <w:rPr>
                <w:rFonts w:ascii="Arial" w:hAnsi="Arial" w:cs="Arial"/>
                <w:noProof/>
                <w:sz w:val="18"/>
              </w:rPr>
              <w:t>siegel</w:t>
            </w:r>
            <w:r>
              <w:rPr>
                <w:rFonts w:ascii="Arial" w:hAnsi="Arial" w:cs="Arial"/>
                <w:noProof/>
                <w:sz w:val="18"/>
              </w:rPr>
              <w:t>)</w:t>
            </w: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</w:tcPr>
          <w:p w:rsidR="0042510E" w:rsidRDefault="0042510E" w:rsidP="003A598D">
            <w:pPr>
              <w:spacing w:after="0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8" w:name="Text23"/>
            <w:r>
              <w:rPr>
                <w:rFonts w:ascii="Arial" w:hAnsi="Arial" w:cs="Arial"/>
                <w:noProof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noProof/>
                <w:sz w:val="20"/>
              </w:rPr>
            </w:r>
            <w:r>
              <w:rPr>
                <w:rFonts w:ascii="Arial" w:hAnsi="Arial" w:cs="Arial"/>
                <w:noProof/>
                <w:sz w:val="20"/>
              </w:rPr>
              <w:fldChar w:fldCharType="separate"/>
            </w:r>
            <w:r w:rsidR="000C199E">
              <w:rPr>
                <w:rFonts w:ascii="Arial" w:hAnsi="Arial" w:cs="Arial"/>
                <w:noProof/>
                <w:sz w:val="20"/>
              </w:rPr>
              <w:t>${ort}, ${certda}</w:t>
            </w:r>
            <w:r>
              <w:rPr>
                <w:rFonts w:ascii="Arial" w:hAnsi="Arial" w:cs="Arial"/>
                <w:noProof/>
                <w:sz w:val="20"/>
              </w:rPr>
              <w:fldChar w:fldCharType="end"/>
            </w:r>
            <w:bookmarkEnd w:id="8"/>
          </w:p>
        </w:tc>
      </w:tr>
      <w:tr w:rsidR="0042510E" w:rsidTr="003A598D">
        <w:trPr>
          <w:trHeight w:hRule="exact" w:val="227"/>
          <w:jc w:val="center"/>
        </w:trPr>
        <w:tc>
          <w:tcPr>
            <w:tcW w:w="4451" w:type="dxa"/>
            <w:vMerge/>
            <w:tcBorders>
              <w:left w:val="nil"/>
              <w:right w:val="nil"/>
            </w:tcBorders>
          </w:tcPr>
          <w:p w:rsidR="0042510E" w:rsidRDefault="0042510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vMerge/>
            <w:vAlign w:val="center"/>
          </w:tcPr>
          <w:p w:rsidR="0042510E" w:rsidRDefault="0042510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648" w:type="dxa"/>
            <w:tcBorders>
              <w:top w:val="nil"/>
              <w:left w:val="nil"/>
              <w:right w:val="nil"/>
            </w:tcBorders>
          </w:tcPr>
          <w:p w:rsidR="0042510E" w:rsidRPr="006C0949" w:rsidRDefault="0042510E" w:rsidP="000C7903">
            <w:pPr>
              <w:jc w:val="center"/>
              <w:rPr>
                <w:rFonts w:ascii="Arial" w:hAnsi="Arial" w:cs="Arial"/>
                <w:noProof/>
                <w:sz w:val="18"/>
                <w:szCs w:val="16"/>
              </w:rPr>
            </w:pPr>
            <w:r w:rsidRPr="00D4691B">
              <w:rPr>
                <w:rFonts w:ascii="Arial" w:hAnsi="Arial" w:cs="Arial"/>
                <w:noProof/>
                <w:sz w:val="16"/>
                <w:szCs w:val="16"/>
              </w:rPr>
              <w:t>Ort, Datum</w:t>
            </w:r>
          </w:p>
        </w:tc>
      </w:tr>
      <w:tr w:rsidR="00193EBE" w:rsidTr="003A598D">
        <w:trPr>
          <w:trHeight w:hRule="exact" w:val="567"/>
          <w:jc w:val="center"/>
        </w:trPr>
        <w:tc>
          <w:tcPr>
            <w:tcW w:w="4451" w:type="dxa"/>
            <w:tcBorders>
              <w:left w:val="nil"/>
              <w:bottom w:val="single" w:sz="4" w:space="0" w:color="auto"/>
              <w:right w:val="nil"/>
            </w:tcBorders>
          </w:tcPr>
          <w:p w:rsidR="00193EBE" w:rsidRDefault="00193EB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1134" w:type="dxa"/>
            <w:vMerge/>
            <w:vAlign w:val="center"/>
            <w:hideMark/>
          </w:tcPr>
          <w:p w:rsidR="00193EBE" w:rsidRDefault="00193EBE" w:rsidP="000C7903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3EBE" w:rsidRDefault="00193EBE" w:rsidP="000C7903">
            <w:pPr>
              <w:rPr>
                <w:rFonts w:ascii="Arial" w:hAnsi="Arial" w:cs="Arial"/>
                <w:noProof/>
              </w:rPr>
            </w:pPr>
          </w:p>
          <w:p w:rsidR="00193EBE" w:rsidRDefault="00193EBE" w:rsidP="000C7903">
            <w:pPr>
              <w:rPr>
                <w:rFonts w:ascii="Arial" w:hAnsi="Arial" w:cs="Arial"/>
                <w:noProof/>
              </w:rPr>
            </w:pPr>
          </w:p>
        </w:tc>
      </w:tr>
      <w:tr w:rsidR="00C4185D" w:rsidRPr="00EE69F7" w:rsidTr="003A598D">
        <w:trPr>
          <w:trHeight w:hRule="exact" w:val="597"/>
          <w:jc w:val="center"/>
        </w:trPr>
        <w:tc>
          <w:tcPr>
            <w:tcW w:w="445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4185D" w:rsidRPr="002E2921" w:rsidRDefault="00DE22C7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  <w:sdt>
              <w:sdtPr>
                <w:rPr>
                  <w:rStyle w:val="Formatvorlage139"/>
                  <w:sz w:val="16"/>
                  <w:szCs w:val="16"/>
                </w:rPr>
                <w:id w:val="-2026705240"/>
                <w:placeholder>
                  <w:docPart w:val="BAEC87B8E597473B8C9C6A37BE611773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noProof/>
                </w:rPr>
              </w:sdtEndPr>
              <w:sdtContent>
                <w:r w:rsidR="000C199E">
                  <w:rPr>
                    <w:rStyle w:val="Formatvorlage139"/>
                    <w:sz w:val="16"/>
                    <w:szCs w:val="16"/>
                  </w:rPr>
                  <w:t>${</w:t>
                </w:r>
                <w:proofErr w:type="spellStart"/>
                <w:r w:rsidR="000C199E">
                  <w:rPr>
                    <w:rStyle w:val="Formatvorlage139"/>
                    <w:sz w:val="16"/>
                    <w:szCs w:val="16"/>
                  </w:rPr>
                  <w:t>leiter</w:t>
                </w:r>
                <w:proofErr w:type="spellEnd"/>
                <w:r w:rsidR="000C199E">
                  <w:rPr>
                    <w:rStyle w:val="Formatvorlage139"/>
                    <w:sz w:val="16"/>
                    <w:szCs w:val="16"/>
                  </w:rPr>
                  <w:t>}</w:t>
                </w:r>
              </w:sdtContent>
            </w:sdt>
          </w:p>
        </w:tc>
        <w:tc>
          <w:tcPr>
            <w:tcW w:w="1134" w:type="dxa"/>
            <w:vMerge/>
            <w:hideMark/>
          </w:tcPr>
          <w:p w:rsidR="00C4185D" w:rsidRPr="002E2921" w:rsidRDefault="00C4185D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</w:p>
        </w:tc>
        <w:tc>
          <w:tcPr>
            <w:tcW w:w="4648" w:type="dxa"/>
            <w:tcBorders>
              <w:top w:val="single" w:sz="4" w:space="0" w:color="auto"/>
              <w:left w:val="nil"/>
              <w:right w:val="nil"/>
            </w:tcBorders>
            <w:hideMark/>
          </w:tcPr>
          <w:p w:rsidR="00C4185D" w:rsidRPr="002E2921" w:rsidRDefault="00DE22C7" w:rsidP="002E2921">
            <w:pPr>
              <w:spacing w:after="0"/>
              <w:jc w:val="center"/>
              <w:rPr>
                <w:rFonts w:ascii="Arial" w:hAnsi="Arial" w:cs="Arial"/>
                <w:noProof/>
                <w:sz w:val="16"/>
                <w:szCs w:val="16"/>
                <w:lang w:val="de-DE"/>
              </w:rPr>
            </w:pPr>
            <w:sdt>
              <w:sdtPr>
                <w:rPr>
                  <w:rStyle w:val="Formatvorlage140"/>
                  <w:sz w:val="16"/>
                  <w:szCs w:val="16"/>
                </w:rPr>
                <w:id w:val="-556168209"/>
                <w:placeholder>
                  <w:docPart w:val="8F2F6890BD864BDBB0C37250E1BFB2F1"/>
                </w:placeholder>
                <w:comboBox>
                  <w:listItem w:value="Wählen Sie ein Element aus."/>
                  <w:listItem w:displayText="Klassenlehrerin" w:value="Klassenlehrerin"/>
                  <w:listItem w:displayText="Klassenlehrer" w:value="Klassenlehrer"/>
                  <w:listItem w:displayText="${klass_leiter}" w:value="${klass_leiter}"/>
                </w:comboBox>
              </w:sdtPr>
              <w:sdtEndPr>
                <w:rPr>
                  <w:rStyle w:val="a0"/>
                  <w:rFonts w:asciiTheme="minorHAnsi" w:hAnsiTheme="minorHAnsi" w:cs="Arial"/>
                  <w:noProof/>
                </w:rPr>
              </w:sdtEndPr>
              <w:sdtContent>
                <w:r w:rsidR="000C199E">
                  <w:rPr>
                    <w:rStyle w:val="Formatvorlage140"/>
                    <w:sz w:val="16"/>
                    <w:szCs w:val="16"/>
                  </w:rPr>
                  <w:t>${</w:t>
                </w:r>
                <w:proofErr w:type="spellStart"/>
                <w:r w:rsidR="000C199E">
                  <w:rPr>
                    <w:rStyle w:val="Formatvorlage140"/>
                    <w:sz w:val="16"/>
                    <w:szCs w:val="16"/>
                  </w:rPr>
                  <w:t>klass_leiter</w:t>
                </w:r>
                <w:proofErr w:type="spellEnd"/>
                <w:r w:rsidR="000C199E">
                  <w:rPr>
                    <w:rStyle w:val="Formatvorlage140"/>
                    <w:sz w:val="16"/>
                    <w:szCs w:val="16"/>
                  </w:rPr>
                  <w:t>}</w:t>
                </w:r>
              </w:sdtContent>
            </w:sdt>
          </w:p>
        </w:tc>
      </w:tr>
    </w:tbl>
    <w:tbl>
      <w:tblPr>
        <w:tblStyle w:val="a8"/>
        <w:tblW w:w="10233" w:type="dxa"/>
        <w:jc w:val="center"/>
        <w:tblLayout w:type="fixed"/>
        <w:tblLook w:val="04A0" w:firstRow="1" w:lastRow="0" w:firstColumn="1" w:lastColumn="0" w:noHBand="0" w:noVBand="1"/>
      </w:tblPr>
      <w:tblGrid>
        <w:gridCol w:w="2750"/>
        <w:gridCol w:w="7483"/>
      </w:tblGrid>
      <w:tr w:rsidR="00DF60BA" w:rsidRPr="00517A7D" w:rsidTr="003A598D">
        <w:trPr>
          <w:trHeight w:hRule="exact" w:val="283"/>
          <w:jc w:val="center"/>
        </w:trPr>
        <w:tc>
          <w:tcPr>
            <w:tcW w:w="102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F60BA" w:rsidRPr="00517A7D" w:rsidRDefault="00DF60BA" w:rsidP="000C7903">
            <w:pPr>
              <w:rPr>
                <w:rFonts w:ascii="Arial" w:hAnsi="Arial" w:cs="Arial"/>
                <w:lang w:val="de-DE"/>
              </w:rPr>
            </w:pPr>
            <w:r w:rsidRPr="00A92BDF">
              <w:rPr>
                <w:rFonts w:ascii="Arial" w:hAnsi="Arial" w:cs="Arial"/>
                <w:sz w:val="18"/>
                <w:lang w:val="de-DE"/>
              </w:rPr>
              <w:t>Gesehen!</w:t>
            </w:r>
          </w:p>
        </w:tc>
      </w:tr>
      <w:tr w:rsidR="00C4185D" w:rsidRPr="00517A7D" w:rsidTr="003A598D">
        <w:trPr>
          <w:trHeight w:hRule="exact" w:val="567"/>
          <w:jc w:val="center"/>
        </w:trPr>
        <w:tc>
          <w:tcPr>
            <w:tcW w:w="27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4185D" w:rsidRPr="00517A7D" w:rsidRDefault="00C4185D" w:rsidP="000C7903">
            <w:pPr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4185D" w:rsidRPr="00517A7D" w:rsidRDefault="00C4185D" w:rsidP="000C7903">
            <w:pPr>
              <w:rPr>
                <w:rFonts w:ascii="Arial" w:hAnsi="Arial" w:cs="Arial"/>
                <w:lang w:val="de-DE"/>
              </w:rPr>
            </w:pPr>
          </w:p>
        </w:tc>
      </w:tr>
    </w:tbl>
    <w:p w:rsidR="006503E6" w:rsidRDefault="00F47C3C" w:rsidP="007A011F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  <w:r w:rsidR="0042510E">
        <w:rPr>
          <w:rFonts w:ascii="Arial" w:eastAsia="Arial" w:hAnsi="Arial" w:cs="Arial"/>
          <w:b/>
          <w:spacing w:val="-2"/>
          <w:sz w:val="16"/>
          <w:szCs w:val="20"/>
          <w:lang w:val="de-DE"/>
        </w:rPr>
        <w:t xml:space="preserve"> </w:t>
      </w:r>
    </w:p>
    <w:p w:rsidR="006503E6" w:rsidRDefault="006503E6" w:rsidP="004C4E4E">
      <w:pPr>
        <w:spacing w:before="44" w:after="0" w:line="160" w:lineRule="exact"/>
        <w:ind w:left="-113" w:right="-567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0A04FB">
        <w:rPr>
          <w:rFonts w:ascii="Arial" w:eastAsia="Arial" w:hAnsi="Arial" w:cs="Arial"/>
          <w:i/>
          <w:sz w:val="16"/>
          <w:szCs w:val="16"/>
          <w:lang w:val="de-DE"/>
        </w:rPr>
        <w:t>Verhalten und Mitarbeit</w:t>
      </w:r>
      <w:r>
        <w:rPr>
          <w:rFonts w:ascii="Arial" w:eastAsia="Arial" w:hAnsi="Arial" w:cs="Arial"/>
          <w:i/>
          <w:sz w:val="16"/>
          <w:szCs w:val="16"/>
          <w:lang w:val="de-DE"/>
        </w:rPr>
        <w:t>:</w:t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="00DF60BA"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="00DF60BA">
        <w:rPr>
          <w:rFonts w:ascii="Arial" w:eastAsia="Arial" w:hAnsi="Arial" w:cs="Arial"/>
          <w:i/>
          <w:sz w:val="16"/>
          <w:szCs w:val="16"/>
          <w:lang w:val="de-DE"/>
        </w:rPr>
        <w:tab/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sehr gut = </w:t>
      </w:r>
      <w:proofErr w:type="spellStart"/>
      <w:r w:rsidRPr="000A04FB">
        <w:rPr>
          <w:rFonts w:ascii="Arial" w:eastAsia="Arial" w:hAnsi="Arial" w:cs="Arial"/>
          <w:i/>
          <w:sz w:val="16"/>
          <w:szCs w:val="16"/>
          <w:lang w:val="de-DE"/>
        </w:rPr>
        <w:t>sgt</w:t>
      </w:r>
      <w:proofErr w:type="spellEnd"/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, gut = gut, 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befriedigend </w:t>
      </w:r>
      <w:r w:rsidRPr="000A04FB">
        <w:rPr>
          <w:rFonts w:ascii="Arial" w:eastAsia="Arial" w:hAnsi="Arial" w:cs="Arial"/>
          <w:i/>
          <w:sz w:val="16"/>
          <w:szCs w:val="16"/>
          <w:lang w:val="de-DE"/>
        </w:rPr>
        <w:t xml:space="preserve">= </w:t>
      </w:r>
      <w:proofErr w:type="spellStart"/>
      <w:r w:rsidRPr="000A04FB">
        <w:rPr>
          <w:rFonts w:ascii="Arial" w:eastAsia="Arial" w:hAnsi="Arial" w:cs="Arial"/>
          <w:i/>
          <w:sz w:val="16"/>
          <w:szCs w:val="16"/>
          <w:lang w:val="de-DE"/>
        </w:rPr>
        <w:t>bfr</w:t>
      </w:r>
      <w:proofErr w:type="spellEnd"/>
      <w:r w:rsidRPr="000A04FB">
        <w:rPr>
          <w:rFonts w:ascii="Arial" w:eastAsia="Arial" w:hAnsi="Arial" w:cs="Arial"/>
          <w:i/>
          <w:sz w:val="16"/>
          <w:szCs w:val="16"/>
          <w:lang w:val="de-DE"/>
        </w:rPr>
        <w:t>,</w:t>
      </w:r>
      <w:r>
        <w:rPr>
          <w:rFonts w:ascii="Arial" w:eastAsia="Arial" w:hAnsi="Arial" w:cs="Arial"/>
          <w:i/>
          <w:sz w:val="16"/>
          <w:szCs w:val="16"/>
          <w:lang w:val="de-DE"/>
        </w:rPr>
        <w:t xml:space="preserve"> unbefriedigend = </w:t>
      </w:r>
      <w:proofErr w:type="spellStart"/>
      <w:r>
        <w:rPr>
          <w:rFonts w:ascii="Arial" w:eastAsia="Arial" w:hAnsi="Arial" w:cs="Arial"/>
          <w:i/>
          <w:sz w:val="16"/>
          <w:szCs w:val="16"/>
          <w:lang w:val="de-DE"/>
        </w:rPr>
        <w:t>unbfr</w:t>
      </w:r>
      <w:proofErr w:type="spellEnd"/>
    </w:p>
    <w:p w:rsidR="009A01B0" w:rsidRDefault="00A13A34" w:rsidP="007A011F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Leistungen in den einzelnen Fächern:</w:t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sehr gut (1) = </w:t>
      </w:r>
      <w:proofErr w:type="spellStart"/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sgt</w:t>
      </w:r>
      <w:proofErr w:type="spellEnd"/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gut (2) = gut, befriedigend (3) = </w:t>
      </w:r>
      <w:proofErr w:type="spellStart"/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bfr</w:t>
      </w:r>
      <w:proofErr w:type="spellEnd"/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,</w:t>
      </w:r>
      <w:r w:rsidR="009A01B0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</w:t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hend (4) = </w:t>
      </w:r>
      <w:proofErr w:type="spell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</w:t>
      </w:r>
      <w:proofErr w:type="spellEnd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</w:t>
      </w:r>
    </w:p>
    <w:p w:rsidR="00F47C3C" w:rsidRDefault="00A13A34" w:rsidP="00DF60BA">
      <w:pPr>
        <w:spacing w:before="56" w:after="0" w:line="160" w:lineRule="exact"/>
        <w:ind w:left="2724" w:firstLine="227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mangelhaft (5) = </w:t>
      </w:r>
      <w:proofErr w:type="spell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mgh</w:t>
      </w:r>
      <w:proofErr w:type="spellEnd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, ungenügend (6) = </w:t>
      </w:r>
      <w:proofErr w:type="spellStart"/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ung</w:t>
      </w:r>
      <w:proofErr w:type="spellEnd"/>
    </w:p>
    <w:p w:rsidR="009A01B0" w:rsidRPr="009A01B0" w:rsidRDefault="00EE69F7" w:rsidP="00EE69F7">
      <w:pPr>
        <w:spacing w:before="56" w:after="0" w:line="160" w:lineRule="exact"/>
        <w:ind w:left="-113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EE69F7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*Entsprechend dem Gemeinsamen Europäischen Referenzrahmen für </w:t>
      </w:r>
      <w:r w:rsidR="0042037E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Sprachen</w:t>
      </w:r>
      <w:r w:rsidRPr="00EE69F7">
        <w:rPr>
          <w:rFonts w:ascii="Arial" w:eastAsia="Arial" w:hAnsi="Arial" w:cs="Arial"/>
          <w:i/>
          <w:spacing w:val="-2"/>
          <w:sz w:val="16"/>
          <w:szCs w:val="20"/>
          <w:lang w:val="de-DE"/>
        </w:rPr>
        <w:t xml:space="preserve"> (GER)</w:t>
      </w:r>
    </w:p>
    <w:sectPr w:rsidR="009A01B0" w:rsidRPr="009A01B0" w:rsidSect="00C4185D">
      <w:pgSz w:w="11906" w:h="16838" w:code="9"/>
      <w:pgMar w:top="567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22C7" w:rsidRDefault="00DE22C7" w:rsidP="001E03DE">
      <w:r>
        <w:separator/>
      </w:r>
    </w:p>
  </w:endnote>
  <w:endnote w:type="continuationSeparator" w:id="0">
    <w:p w:rsidR="00DE22C7" w:rsidRDefault="00DE22C7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22C7" w:rsidRDefault="00DE22C7" w:rsidP="001E03DE">
      <w:r>
        <w:separator/>
      </w:r>
    </w:p>
  </w:footnote>
  <w:footnote w:type="continuationSeparator" w:id="0">
    <w:p w:rsidR="00DE22C7" w:rsidRDefault="00DE22C7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0A2E7B"/>
    <w:multiLevelType w:val="hybridMultilevel"/>
    <w:tmpl w:val="FCF6F24E"/>
    <w:lvl w:ilvl="0" w:tplc="E138E3D4">
      <w:numFmt w:val="bullet"/>
      <w:lvlText w:val=""/>
      <w:lvlJc w:val="left"/>
      <w:pPr>
        <w:ind w:left="247" w:hanging="360"/>
      </w:pPr>
      <w:rPr>
        <w:rFonts w:ascii="Symbol" w:eastAsia="Arial" w:hAnsi="Symbol" w:cs="Arial" w:hint="default"/>
      </w:rPr>
    </w:lvl>
    <w:lvl w:ilvl="1" w:tplc="04070003" w:tentative="1">
      <w:start w:val="1"/>
      <w:numFmt w:val="bullet"/>
      <w:lvlText w:val="o"/>
      <w:lvlJc w:val="left"/>
      <w:pPr>
        <w:ind w:left="96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68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40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12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84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56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28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0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formatting="1" w:enforcement="1" w:cryptProviderType="rsaAES" w:cryptAlgorithmClass="hash" w:cryptAlgorithmType="typeAny" w:cryptAlgorithmSid="14" w:cryptSpinCount="100000" w:hash="sKXXf4ULzPHJHgb6l1/UAe5DtqAymms/sghOCFcB8lJ2EiMyKWhjjLlRFMZtDN597m3XU/ds0uxl22ZPQH2ryA==" w:salt="6fBJv4bLoO0M51bP7p8soA=="/>
  <w:styleLockTheme/>
  <w:defaultTabStop w:val="227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6AF"/>
    <w:rsid w:val="000458F8"/>
    <w:rsid w:val="00046B49"/>
    <w:rsid w:val="00071254"/>
    <w:rsid w:val="00075F1B"/>
    <w:rsid w:val="000A04FB"/>
    <w:rsid w:val="000A2781"/>
    <w:rsid w:val="000A3D07"/>
    <w:rsid w:val="000C199E"/>
    <w:rsid w:val="000C7311"/>
    <w:rsid w:val="000F77F6"/>
    <w:rsid w:val="00123006"/>
    <w:rsid w:val="00130D2B"/>
    <w:rsid w:val="001442C3"/>
    <w:rsid w:val="00146AAC"/>
    <w:rsid w:val="0014703F"/>
    <w:rsid w:val="001516B3"/>
    <w:rsid w:val="00164EAF"/>
    <w:rsid w:val="0017413D"/>
    <w:rsid w:val="00186B12"/>
    <w:rsid w:val="00193EBE"/>
    <w:rsid w:val="001A2103"/>
    <w:rsid w:val="001E03DE"/>
    <w:rsid w:val="002026F1"/>
    <w:rsid w:val="00205C6B"/>
    <w:rsid w:val="002223B8"/>
    <w:rsid w:val="0022684A"/>
    <w:rsid w:val="002377AB"/>
    <w:rsid w:val="0024064C"/>
    <w:rsid w:val="002476D5"/>
    <w:rsid w:val="00264075"/>
    <w:rsid w:val="00266602"/>
    <w:rsid w:val="002668C7"/>
    <w:rsid w:val="00296589"/>
    <w:rsid w:val="002A1999"/>
    <w:rsid w:val="002B3243"/>
    <w:rsid w:val="002D2E1A"/>
    <w:rsid w:val="002D42B1"/>
    <w:rsid w:val="002E2921"/>
    <w:rsid w:val="002E3E6C"/>
    <w:rsid w:val="00324A38"/>
    <w:rsid w:val="0033746F"/>
    <w:rsid w:val="003435F1"/>
    <w:rsid w:val="003551CA"/>
    <w:rsid w:val="003967BD"/>
    <w:rsid w:val="003A598D"/>
    <w:rsid w:val="003B7A40"/>
    <w:rsid w:val="003D1870"/>
    <w:rsid w:val="003D2124"/>
    <w:rsid w:val="003D2702"/>
    <w:rsid w:val="003D594A"/>
    <w:rsid w:val="003D6E71"/>
    <w:rsid w:val="003F7EC7"/>
    <w:rsid w:val="004009AD"/>
    <w:rsid w:val="00404C2D"/>
    <w:rsid w:val="0042037E"/>
    <w:rsid w:val="004236AF"/>
    <w:rsid w:val="0042510E"/>
    <w:rsid w:val="00425136"/>
    <w:rsid w:val="0044650F"/>
    <w:rsid w:val="00472118"/>
    <w:rsid w:val="00476B69"/>
    <w:rsid w:val="004872E3"/>
    <w:rsid w:val="004A5D59"/>
    <w:rsid w:val="004C4E4E"/>
    <w:rsid w:val="004D7651"/>
    <w:rsid w:val="004F3820"/>
    <w:rsid w:val="00517A7D"/>
    <w:rsid w:val="00524E27"/>
    <w:rsid w:val="00541171"/>
    <w:rsid w:val="00550E6B"/>
    <w:rsid w:val="00566631"/>
    <w:rsid w:val="00570647"/>
    <w:rsid w:val="00572A66"/>
    <w:rsid w:val="0058791F"/>
    <w:rsid w:val="005916C3"/>
    <w:rsid w:val="005C58F2"/>
    <w:rsid w:val="005D1DAD"/>
    <w:rsid w:val="005D5F8D"/>
    <w:rsid w:val="005E2707"/>
    <w:rsid w:val="005F38C9"/>
    <w:rsid w:val="005F6835"/>
    <w:rsid w:val="00611486"/>
    <w:rsid w:val="00635953"/>
    <w:rsid w:val="00637243"/>
    <w:rsid w:val="006503E6"/>
    <w:rsid w:val="00650A91"/>
    <w:rsid w:val="006626CD"/>
    <w:rsid w:val="00666D69"/>
    <w:rsid w:val="00673045"/>
    <w:rsid w:val="00687B19"/>
    <w:rsid w:val="00695699"/>
    <w:rsid w:val="006B2D3D"/>
    <w:rsid w:val="006C6429"/>
    <w:rsid w:val="006D7D35"/>
    <w:rsid w:val="006E188A"/>
    <w:rsid w:val="00721379"/>
    <w:rsid w:val="00724385"/>
    <w:rsid w:val="007320E0"/>
    <w:rsid w:val="00737148"/>
    <w:rsid w:val="007508A0"/>
    <w:rsid w:val="007520C3"/>
    <w:rsid w:val="00774B19"/>
    <w:rsid w:val="00785E7B"/>
    <w:rsid w:val="00790402"/>
    <w:rsid w:val="0079125A"/>
    <w:rsid w:val="007A011F"/>
    <w:rsid w:val="007C0FE0"/>
    <w:rsid w:val="007E12A2"/>
    <w:rsid w:val="00805A65"/>
    <w:rsid w:val="00817C59"/>
    <w:rsid w:val="00822044"/>
    <w:rsid w:val="00836187"/>
    <w:rsid w:val="008736CB"/>
    <w:rsid w:val="00880646"/>
    <w:rsid w:val="008A7911"/>
    <w:rsid w:val="008B4943"/>
    <w:rsid w:val="008B6965"/>
    <w:rsid w:val="008F2826"/>
    <w:rsid w:val="00905198"/>
    <w:rsid w:val="00941D58"/>
    <w:rsid w:val="009533B3"/>
    <w:rsid w:val="009656AD"/>
    <w:rsid w:val="009935DA"/>
    <w:rsid w:val="00994D98"/>
    <w:rsid w:val="009A01B0"/>
    <w:rsid w:val="009A5DD4"/>
    <w:rsid w:val="009B6197"/>
    <w:rsid w:val="009B72A1"/>
    <w:rsid w:val="009C05F9"/>
    <w:rsid w:val="009C354C"/>
    <w:rsid w:val="009E406B"/>
    <w:rsid w:val="009F622D"/>
    <w:rsid w:val="00A04B52"/>
    <w:rsid w:val="00A0676F"/>
    <w:rsid w:val="00A13A34"/>
    <w:rsid w:val="00A21847"/>
    <w:rsid w:val="00A225E0"/>
    <w:rsid w:val="00A5385B"/>
    <w:rsid w:val="00A7189C"/>
    <w:rsid w:val="00A72C9A"/>
    <w:rsid w:val="00A76DB9"/>
    <w:rsid w:val="00A827CA"/>
    <w:rsid w:val="00A92BDF"/>
    <w:rsid w:val="00A93CFA"/>
    <w:rsid w:val="00A970AD"/>
    <w:rsid w:val="00AC1C3B"/>
    <w:rsid w:val="00AC3611"/>
    <w:rsid w:val="00B060E1"/>
    <w:rsid w:val="00B16034"/>
    <w:rsid w:val="00B43D5C"/>
    <w:rsid w:val="00B46948"/>
    <w:rsid w:val="00B75F60"/>
    <w:rsid w:val="00B80B33"/>
    <w:rsid w:val="00B8124B"/>
    <w:rsid w:val="00BB33AD"/>
    <w:rsid w:val="00BD5FFA"/>
    <w:rsid w:val="00BE2F89"/>
    <w:rsid w:val="00BF4CCD"/>
    <w:rsid w:val="00C04CE4"/>
    <w:rsid w:val="00C22DA6"/>
    <w:rsid w:val="00C2558B"/>
    <w:rsid w:val="00C35CD1"/>
    <w:rsid w:val="00C4185D"/>
    <w:rsid w:val="00C5427E"/>
    <w:rsid w:val="00C65955"/>
    <w:rsid w:val="00C8447F"/>
    <w:rsid w:val="00C8781A"/>
    <w:rsid w:val="00CA1B2A"/>
    <w:rsid w:val="00CC32B5"/>
    <w:rsid w:val="00CD4707"/>
    <w:rsid w:val="00CD55CD"/>
    <w:rsid w:val="00CD6932"/>
    <w:rsid w:val="00CF10C3"/>
    <w:rsid w:val="00D007AF"/>
    <w:rsid w:val="00D157B4"/>
    <w:rsid w:val="00D22027"/>
    <w:rsid w:val="00D42063"/>
    <w:rsid w:val="00D51771"/>
    <w:rsid w:val="00D51FB3"/>
    <w:rsid w:val="00D52176"/>
    <w:rsid w:val="00D634FE"/>
    <w:rsid w:val="00D85308"/>
    <w:rsid w:val="00DA653D"/>
    <w:rsid w:val="00DC372A"/>
    <w:rsid w:val="00DE22C7"/>
    <w:rsid w:val="00DF60BA"/>
    <w:rsid w:val="00E03346"/>
    <w:rsid w:val="00E07817"/>
    <w:rsid w:val="00E202AB"/>
    <w:rsid w:val="00E5360B"/>
    <w:rsid w:val="00E62A48"/>
    <w:rsid w:val="00E80B45"/>
    <w:rsid w:val="00E90148"/>
    <w:rsid w:val="00EC04C6"/>
    <w:rsid w:val="00EE5C18"/>
    <w:rsid w:val="00EE69F7"/>
    <w:rsid w:val="00EF3F29"/>
    <w:rsid w:val="00F02349"/>
    <w:rsid w:val="00F12641"/>
    <w:rsid w:val="00F160CF"/>
    <w:rsid w:val="00F27810"/>
    <w:rsid w:val="00F44A67"/>
    <w:rsid w:val="00F47C3C"/>
    <w:rsid w:val="00F603B2"/>
    <w:rsid w:val="00F64B4C"/>
    <w:rsid w:val="00F67AD9"/>
    <w:rsid w:val="00F71C90"/>
    <w:rsid w:val="00FC352F"/>
    <w:rsid w:val="00FC7EA7"/>
    <w:rsid w:val="00FD3FBC"/>
    <w:rsid w:val="00FE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157831-D18D-4F7C-9377-83BA184C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186B12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186B12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8B6965"/>
    <w:rPr>
      <w:rFonts w:ascii="Arial" w:hAnsi="Arial"/>
      <w:sz w:val="20"/>
    </w:rPr>
  </w:style>
  <w:style w:type="character" w:customStyle="1" w:styleId="Formatvorlage96">
    <w:name w:val="Formatvorlage96"/>
    <w:basedOn w:val="a0"/>
    <w:uiPriority w:val="1"/>
    <w:rsid w:val="008B6965"/>
    <w:rPr>
      <w:rFonts w:ascii="Arial" w:hAnsi="Arial"/>
      <w:sz w:val="20"/>
    </w:rPr>
  </w:style>
  <w:style w:type="character" w:customStyle="1" w:styleId="Formatvorlage97">
    <w:name w:val="Formatvorlage97"/>
    <w:basedOn w:val="a0"/>
    <w:uiPriority w:val="1"/>
    <w:rsid w:val="008B6965"/>
    <w:rPr>
      <w:rFonts w:ascii="Arial" w:hAnsi="Arial"/>
      <w:sz w:val="20"/>
    </w:rPr>
  </w:style>
  <w:style w:type="character" w:customStyle="1" w:styleId="Formatvorlage98">
    <w:name w:val="Formatvorlage98"/>
    <w:basedOn w:val="a0"/>
    <w:uiPriority w:val="1"/>
    <w:rsid w:val="008B6965"/>
    <w:rPr>
      <w:rFonts w:ascii="Arial" w:hAnsi="Arial"/>
      <w:sz w:val="20"/>
    </w:rPr>
  </w:style>
  <w:style w:type="character" w:customStyle="1" w:styleId="Formatvorlage99">
    <w:name w:val="Formatvorlage99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0">
    <w:name w:val="Formatvorlage100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1">
    <w:name w:val="Formatvorlage101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2">
    <w:name w:val="Formatvorlage102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3">
    <w:name w:val="Formatvorlage103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4">
    <w:name w:val="Formatvorlage104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5">
    <w:name w:val="Formatvorlage105"/>
    <w:basedOn w:val="a0"/>
    <w:uiPriority w:val="1"/>
    <w:rsid w:val="008B6965"/>
    <w:rPr>
      <w:rFonts w:ascii="Arial" w:hAnsi="Arial"/>
      <w:sz w:val="20"/>
    </w:rPr>
  </w:style>
  <w:style w:type="character" w:customStyle="1" w:styleId="Formatvorlage106">
    <w:name w:val="Formatvorlage106"/>
    <w:basedOn w:val="a0"/>
    <w:uiPriority w:val="1"/>
    <w:rsid w:val="004009AD"/>
    <w:rPr>
      <w:rFonts w:ascii="Arial" w:hAnsi="Arial"/>
      <w:sz w:val="20"/>
    </w:rPr>
  </w:style>
  <w:style w:type="character" w:customStyle="1" w:styleId="Formatvorlage107">
    <w:name w:val="Formatvorlage107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8">
    <w:name w:val="Formatvorlage108"/>
    <w:basedOn w:val="a0"/>
    <w:uiPriority w:val="1"/>
    <w:rsid w:val="00D634FE"/>
    <w:rPr>
      <w:rFonts w:ascii="Arial" w:hAnsi="Arial"/>
      <w:sz w:val="20"/>
    </w:rPr>
  </w:style>
  <w:style w:type="character" w:customStyle="1" w:styleId="Formatvorlage109">
    <w:name w:val="Formatvorlage109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0">
    <w:name w:val="Formatvorlage110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1">
    <w:name w:val="Formatvorlage111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2">
    <w:name w:val="Formatvorlage112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3">
    <w:name w:val="Formatvorlage113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4">
    <w:name w:val="Formatvorlage114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5">
    <w:name w:val="Formatvorlage115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6">
    <w:name w:val="Formatvorlage116"/>
    <w:basedOn w:val="a0"/>
    <w:uiPriority w:val="1"/>
    <w:rsid w:val="00D634FE"/>
    <w:rPr>
      <w:rFonts w:ascii="Arial" w:hAnsi="Arial"/>
      <w:sz w:val="20"/>
    </w:rPr>
  </w:style>
  <w:style w:type="character" w:customStyle="1" w:styleId="Formatvorlage117">
    <w:name w:val="Formatvorlage117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8">
    <w:name w:val="Formatvorlage118"/>
    <w:basedOn w:val="a0"/>
    <w:uiPriority w:val="1"/>
    <w:rsid w:val="003B7A40"/>
    <w:rPr>
      <w:rFonts w:ascii="Arial" w:hAnsi="Arial"/>
      <w:sz w:val="20"/>
    </w:rPr>
  </w:style>
  <w:style w:type="character" w:customStyle="1" w:styleId="Formatvorlage119">
    <w:name w:val="Formatvorlage119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0">
    <w:name w:val="Formatvorlage120"/>
    <w:basedOn w:val="a0"/>
    <w:uiPriority w:val="1"/>
    <w:rsid w:val="003B7A40"/>
    <w:rPr>
      <w:rFonts w:ascii="Arial" w:hAnsi="Arial"/>
      <w:sz w:val="20"/>
    </w:rPr>
  </w:style>
  <w:style w:type="character" w:customStyle="1" w:styleId="Formatvorlage121">
    <w:name w:val="Formatvorlage121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2">
    <w:name w:val="Formatvorlage122"/>
    <w:basedOn w:val="a0"/>
    <w:uiPriority w:val="1"/>
    <w:rsid w:val="004872E3"/>
    <w:rPr>
      <w:rFonts w:ascii="Arial" w:hAnsi="Arial"/>
      <w:sz w:val="20"/>
    </w:rPr>
  </w:style>
  <w:style w:type="character" w:customStyle="1" w:styleId="Formatvorlage123">
    <w:name w:val="Formatvorlage123"/>
    <w:basedOn w:val="a0"/>
    <w:uiPriority w:val="1"/>
    <w:rsid w:val="004872E3"/>
    <w:rPr>
      <w:rFonts w:ascii="Arial" w:hAnsi="Arial"/>
      <w:sz w:val="22"/>
    </w:rPr>
  </w:style>
  <w:style w:type="paragraph" w:styleId="ad">
    <w:name w:val="Revision"/>
    <w:hidden/>
    <w:uiPriority w:val="99"/>
    <w:semiHidden/>
    <w:rsid w:val="0017413D"/>
    <w:pPr>
      <w:spacing w:line="240" w:lineRule="auto"/>
    </w:pPr>
    <w:rPr>
      <w:rFonts w:asciiTheme="minorHAnsi" w:hAnsiTheme="minorHAnsi" w:cstheme="minorBidi"/>
      <w:sz w:val="22"/>
      <w:lang w:val="en-US"/>
    </w:rPr>
  </w:style>
  <w:style w:type="character" w:customStyle="1" w:styleId="Formatvorlage124">
    <w:name w:val="Formatvorlage124"/>
    <w:basedOn w:val="a0"/>
    <w:uiPriority w:val="1"/>
    <w:rsid w:val="00566631"/>
    <w:rPr>
      <w:rFonts w:ascii="Arial" w:hAnsi="Arial"/>
      <w:sz w:val="22"/>
    </w:rPr>
  </w:style>
  <w:style w:type="character" w:customStyle="1" w:styleId="Formatvorlage125">
    <w:name w:val="Formatvorlage125"/>
    <w:basedOn w:val="a0"/>
    <w:uiPriority w:val="1"/>
    <w:rsid w:val="00566631"/>
    <w:rPr>
      <w:rFonts w:ascii="Arial" w:hAnsi="Arial"/>
      <w:sz w:val="20"/>
    </w:rPr>
  </w:style>
  <w:style w:type="character" w:customStyle="1" w:styleId="Formatvorlage126">
    <w:name w:val="Formatvorlage126"/>
    <w:basedOn w:val="a0"/>
    <w:uiPriority w:val="1"/>
    <w:rsid w:val="00205C6B"/>
    <w:rPr>
      <w:rFonts w:ascii="Arial" w:hAnsi="Arial"/>
      <w:sz w:val="20"/>
    </w:rPr>
  </w:style>
  <w:style w:type="character" w:customStyle="1" w:styleId="Formatvorlage127">
    <w:name w:val="Formatvorlage127"/>
    <w:basedOn w:val="a0"/>
    <w:uiPriority w:val="1"/>
    <w:rsid w:val="00E03346"/>
    <w:rPr>
      <w:rFonts w:ascii="Arial" w:hAnsi="Arial"/>
      <w:sz w:val="20"/>
    </w:rPr>
  </w:style>
  <w:style w:type="character" w:customStyle="1" w:styleId="Formatvorlage128">
    <w:name w:val="Formatvorlage128"/>
    <w:basedOn w:val="a0"/>
    <w:uiPriority w:val="1"/>
    <w:rsid w:val="00650A91"/>
    <w:rPr>
      <w:rFonts w:ascii="Arial" w:hAnsi="Arial"/>
      <w:sz w:val="20"/>
    </w:rPr>
  </w:style>
  <w:style w:type="character" w:customStyle="1" w:styleId="Formatvorlage129">
    <w:name w:val="Formatvorlage129"/>
    <w:basedOn w:val="a0"/>
    <w:uiPriority w:val="1"/>
    <w:rsid w:val="005D5F8D"/>
    <w:rPr>
      <w:rFonts w:ascii="Arial" w:hAnsi="Arial"/>
      <w:sz w:val="20"/>
    </w:rPr>
  </w:style>
  <w:style w:type="character" w:customStyle="1" w:styleId="Formatvorlage130">
    <w:name w:val="Formatvorlage130"/>
    <w:basedOn w:val="a0"/>
    <w:uiPriority w:val="1"/>
    <w:rsid w:val="00785E7B"/>
    <w:rPr>
      <w:rFonts w:ascii="Arial" w:hAnsi="Arial"/>
      <w:sz w:val="20"/>
    </w:rPr>
  </w:style>
  <w:style w:type="character" w:customStyle="1" w:styleId="Formatvorlage131">
    <w:name w:val="Formatvorlage131"/>
    <w:basedOn w:val="a0"/>
    <w:uiPriority w:val="1"/>
    <w:rsid w:val="007520C3"/>
    <w:rPr>
      <w:rFonts w:ascii="Arial" w:hAnsi="Arial"/>
      <w:sz w:val="20"/>
    </w:rPr>
  </w:style>
  <w:style w:type="table" w:customStyle="1" w:styleId="Tabellenraster1">
    <w:name w:val="Tabellenraster1"/>
    <w:basedOn w:val="a1"/>
    <w:next w:val="a8"/>
    <w:uiPriority w:val="99"/>
    <w:rsid w:val="000A3D07"/>
    <w:pPr>
      <w:spacing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atvorlage132">
    <w:name w:val="Formatvorlage132"/>
    <w:basedOn w:val="a0"/>
    <w:uiPriority w:val="1"/>
    <w:rsid w:val="00550E6B"/>
    <w:rPr>
      <w:rFonts w:ascii="Arial" w:hAnsi="Arial"/>
      <w:sz w:val="22"/>
    </w:rPr>
  </w:style>
  <w:style w:type="character" w:customStyle="1" w:styleId="Formatvorlage133">
    <w:name w:val="Formatvorlage133"/>
    <w:basedOn w:val="a0"/>
    <w:uiPriority w:val="1"/>
    <w:rsid w:val="00550E6B"/>
    <w:rPr>
      <w:rFonts w:ascii="Arial" w:hAnsi="Arial"/>
      <w:sz w:val="22"/>
    </w:rPr>
  </w:style>
  <w:style w:type="character" w:customStyle="1" w:styleId="Formatvorlage134">
    <w:name w:val="Formatvorlage134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5">
    <w:name w:val="Formatvorlage135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6">
    <w:name w:val="Formatvorlage136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7">
    <w:name w:val="Formatvorlage137"/>
    <w:basedOn w:val="a0"/>
    <w:uiPriority w:val="1"/>
    <w:rsid w:val="009E406B"/>
    <w:rPr>
      <w:rFonts w:ascii="Arial" w:hAnsi="Arial"/>
      <w:sz w:val="20"/>
    </w:rPr>
  </w:style>
  <w:style w:type="character" w:customStyle="1" w:styleId="Formatvorlage138">
    <w:name w:val="Formatvorlage138"/>
    <w:basedOn w:val="a0"/>
    <w:uiPriority w:val="1"/>
    <w:rsid w:val="00075F1B"/>
    <w:rPr>
      <w:rFonts w:ascii="Arial" w:hAnsi="Arial"/>
      <w:sz w:val="20"/>
    </w:rPr>
  </w:style>
  <w:style w:type="character" w:customStyle="1" w:styleId="Formatvorlage139">
    <w:name w:val="Formatvorlage139"/>
    <w:basedOn w:val="a0"/>
    <w:uiPriority w:val="1"/>
    <w:rsid w:val="002026F1"/>
    <w:rPr>
      <w:rFonts w:ascii="Arial" w:hAnsi="Arial"/>
      <w:sz w:val="18"/>
    </w:rPr>
  </w:style>
  <w:style w:type="character" w:customStyle="1" w:styleId="Formatvorlage140">
    <w:name w:val="Formatvorlage140"/>
    <w:basedOn w:val="a0"/>
    <w:uiPriority w:val="1"/>
    <w:rsid w:val="002026F1"/>
    <w:rPr>
      <w:rFonts w:ascii="Arial" w:hAnsi="Arial"/>
      <w:sz w:val="18"/>
    </w:rPr>
  </w:style>
  <w:style w:type="character" w:customStyle="1" w:styleId="Formatvorlage141">
    <w:name w:val="Formatvorlage141"/>
    <w:basedOn w:val="a0"/>
    <w:uiPriority w:val="1"/>
    <w:rsid w:val="00164EAF"/>
    <w:rPr>
      <w:rFonts w:ascii="Arial" w:hAnsi="Arial"/>
      <w:sz w:val="20"/>
    </w:rPr>
  </w:style>
  <w:style w:type="character" w:customStyle="1" w:styleId="Formatvorlage142">
    <w:name w:val="Formatvorlage142"/>
    <w:basedOn w:val="a0"/>
    <w:uiPriority w:val="1"/>
    <w:rsid w:val="002E2921"/>
    <w:rPr>
      <w:rFonts w:ascii="Arial" w:hAnsi="Arial"/>
      <w:sz w:val="20"/>
    </w:rPr>
  </w:style>
  <w:style w:type="character" w:customStyle="1" w:styleId="Formatvorlage143">
    <w:name w:val="Formatvorlage143"/>
    <w:basedOn w:val="a0"/>
    <w:uiPriority w:val="1"/>
    <w:rsid w:val="00193EBE"/>
    <w:rPr>
      <w:rFonts w:ascii="Arial" w:hAnsi="Arial"/>
      <w:sz w:val="20"/>
    </w:rPr>
  </w:style>
  <w:style w:type="character" w:customStyle="1" w:styleId="Formatvorlage144">
    <w:name w:val="Formatvorlage144"/>
    <w:basedOn w:val="a0"/>
    <w:uiPriority w:val="1"/>
    <w:rsid w:val="00A92BDF"/>
    <w:rPr>
      <w:rFonts w:ascii="Arial" w:hAnsi="Arial"/>
      <w:sz w:val="20"/>
    </w:rPr>
  </w:style>
  <w:style w:type="paragraph" w:styleId="ae">
    <w:name w:val="Body Text"/>
    <w:basedOn w:val="a"/>
    <w:link w:val="af"/>
    <w:qFormat/>
    <w:rsid w:val="009656AD"/>
    <w:pPr>
      <w:widowControl/>
      <w:spacing w:before="180" w:after="180" w:line="240" w:lineRule="auto"/>
    </w:pPr>
    <w:rPr>
      <w:sz w:val="24"/>
      <w:szCs w:val="24"/>
    </w:rPr>
  </w:style>
  <w:style w:type="character" w:customStyle="1" w:styleId="af">
    <w:name w:val="Основной текст Знак"/>
    <w:basedOn w:val="a0"/>
    <w:link w:val="ae"/>
    <w:rsid w:val="009656AD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16\Zeugnis%20Kl.%2011%20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DCBB8D2EFD842A5BD526515F9712D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F92FB2-BC82-4416-BD17-30E5B62493A2}"/>
      </w:docPartPr>
      <w:docPartBody>
        <w:p w:rsidR="0006279A" w:rsidRDefault="00B13DBC">
          <w:pPr>
            <w:pStyle w:val="9DCBB8D2EFD842A5BD526515F9712D15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E91C76B6DFA94B1D9CE57565383A26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BA9D5B-8015-4F9D-A484-6D1E3C3AAC16}"/>
      </w:docPartPr>
      <w:docPartBody>
        <w:p w:rsidR="0006279A" w:rsidRDefault="00B13DBC">
          <w:pPr>
            <w:pStyle w:val="E91C76B6DFA94B1D9CE57565383A2614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81090610EBAC48288F5E5899A4727A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1D9D66-AAAA-4B92-8CBA-D4EA1D1527C4}"/>
      </w:docPartPr>
      <w:docPartBody>
        <w:p w:rsidR="0006279A" w:rsidRDefault="00B13DBC">
          <w:pPr>
            <w:pStyle w:val="81090610EBAC48288F5E5899A4727A65"/>
          </w:pPr>
          <w:r w:rsidRPr="008B6965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B12788129343457EA3EEE8161E1449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3BB0D2-16F0-45A4-9CB5-B0F2CFA0762E}"/>
      </w:docPartPr>
      <w:docPartBody>
        <w:p w:rsidR="0006279A" w:rsidRDefault="00B13DBC">
          <w:pPr>
            <w:pStyle w:val="B12788129343457EA3EEE8161E14499A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7DAF39E28F4D482C855159125F234E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CA0CC9-7B2E-46DB-8963-75E8EC57E29D}"/>
      </w:docPartPr>
      <w:docPartBody>
        <w:p w:rsidR="0006279A" w:rsidRDefault="00B13DBC">
          <w:pPr>
            <w:pStyle w:val="7DAF39E28F4D482C855159125F234EB4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9120C45E70CB4996AF48EE374BC63E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C3F1040-050A-4E14-AB17-0C533D3F8E4E}"/>
      </w:docPartPr>
      <w:docPartBody>
        <w:p w:rsidR="0006279A" w:rsidRDefault="00B13DBC">
          <w:pPr>
            <w:pStyle w:val="9120C45E70CB4996AF48EE374BC63EBD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FF3830FA1ED5400BAC3B450734718C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1503F3-69D4-4F93-8E8F-7B2F0DA21594}"/>
      </w:docPartPr>
      <w:docPartBody>
        <w:p w:rsidR="0006279A" w:rsidRDefault="00B13DBC">
          <w:pPr>
            <w:pStyle w:val="FF3830FA1ED5400BAC3B450734718C34"/>
          </w:pPr>
          <w:r w:rsidRPr="003B7A40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E97A96FC2DF642ED9F6F6AAB36063C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389AAE-C250-4EC3-B8C1-81672137DA79}"/>
      </w:docPartPr>
      <w:docPartBody>
        <w:p w:rsidR="0006279A" w:rsidRDefault="00B13DBC">
          <w:pPr>
            <w:pStyle w:val="E97A96FC2DF642ED9F6F6AAB36063CD3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C67B2E0705824C9D96F2B2DE7C5B47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56BDB-8C36-4A98-AE0F-8726B02A886A}"/>
      </w:docPartPr>
      <w:docPartBody>
        <w:p w:rsidR="0006279A" w:rsidRDefault="00B13DBC">
          <w:pPr>
            <w:pStyle w:val="C67B2E0705824C9D96F2B2DE7C5B471D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2F274AE6999D49849C6F266D394A36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70AB58-E6C8-44CE-895D-4446AD5E6C87}"/>
      </w:docPartPr>
      <w:docPartBody>
        <w:p w:rsidR="0006279A" w:rsidRDefault="00B13DBC">
          <w:pPr>
            <w:pStyle w:val="2F274AE6999D49849C6F266D394A3638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A7B45BE00CEE41E59030B933B1E9C4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9EF6FE-FDF0-4265-A5ED-C6AEE6D46FF7}"/>
      </w:docPartPr>
      <w:docPartBody>
        <w:p w:rsidR="0006279A" w:rsidRDefault="00B13DBC">
          <w:pPr>
            <w:pStyle w:val="A7B45BE00CEE41E59030B933B1E9C40E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74016BCDBA8F4025B0EAFF704214A4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90EBDB-E2C3-4471-B6C0-C38E7BBFF378}"/>
      </w:docPartPr>
      <w:docPartBody>
        <w:p w:rsidR="0006279A" w:rsidRDefault="00B13DBC">
          <w:pPr>
            <w:pStyle w:val="74016BCDBA8F4025B0EAFF704214A4CB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D1E0F0B3D3A64379ABD56771597BDA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22DD24-DDBF-41F8-8F7A-5D911FC46940}"/>
      </w:docPartPr>
      <w:docPartBody>
        <w:p w:rsidR="0006279A" w:rsidRDefault="00B13DBC">
          <w:pPr>
            <w:pStyle w:val="D1E0F0B3D3A64379ABD56771597BDABB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9DA43EDC062448DB95356A4823CC80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D6CA76-C091-4682-9F0A-9643A075908D}"/>
      </w:docPartPr>
      <w:docPartBody>
        <w:p w:rsidR="0006279A" w:rsidRDefault="00B13DBC">
          <w:pPr>
            <w:pStyle w:val="9DA43EDC062448DB95356A4823CC804E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48B85D45FD2A411DA9A736D8D529B1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BD786F-F1EC-4544-8B91-A95B221F2196}"/>
      </w:docPartPr>
      <w:docPartBody>
        <w:p w:rsidR="0006279A" w:rsidRDefault="00B13DBC">
          <w:pPr>
            <w:pStyle w:val="48B85D45FD2A411DA9A736D8D529B1CE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46D7A6AB616945C591518232EA784E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3AE229A-2AA5-4CD3-962E-8BF9C79BB10D}"/>
      </w:docPartPr>
      <w:docPartBody>
        <w:p w:rsidR="0006279A" w:rsidRDefault="00B13DBC">
          <w:pPr>
            <w:pStyle w:val="46D7A6AB616945C591518232EA784E9D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DEE14E24A37B415FBE2AFF8DF1DF63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5592AA7-0BD0-4F7E-8AFB-44FAE596C011}"/>
      </w:docPartPr>
      <w:docPartBody>
        <w:p w:rsidR="0006279A" w:rsidRDefault="00B13DBC">
          <w:pPr>
            <w:pStyle w:val="DEE14E24A37B415FBE2AFF8DF1DF637F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69BB5C57B316489686BD45BF819FDC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C87072-32B3-4FD1-B9A3-C3A6303D6358}"/>
      </w:docPartPr>
      <w:docPartBody>
        <w:p w:rsidR="0006279A" w:rsidRDefault="00B13DBC">
          <w:pPr>
            <w:pStyle w:val="69BB5C57B316489686BD45BF819FDC42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A63CD4069779489685158D42A52E40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FB4F95-6840-47CC-9A07-36932E4CFE89}"/>
      </w:docPartPr>
      <w:docPartBody>
        <w:p w:rsidR="0006279A" w:rsidRDefault="00B13DBC">
          <w:pPr>
            <w:pStyle w:val="A63CD4069779489685158D42A52E40BD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9E72FE27ADF145E6B585A743D08E77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2ABCDE-9DA5-4FD4-A443-879A9D4F4DC4}"/>
      </w:docPartPr>
      <w:docPartBody>
        <w:p w:rsidR="0006279A" w:rsidRDefault="00B13DBC">
          <w:pPr>
            <w:pStyle w:val="9E72FE27ADF145E6B585A743D08E7730"/>
          </w:pPr>
          <w:r w:rsidRPr="00E03346">
            <w:rPr>
              <w:rStyle w:val="a3"/>
              <w:rFonts w:cs="Arial"/>
              <w:sz w:val="12"/>
              <w:szCs w:val="16"/>
            </w:rPr>
            <w:t>Wählen Sie ein Element aus.</w:t>
          </w:r>
        </w:p>
      </w:docPartBody>
    </w:docPart>
    <w:docPart>
      <w:docPartPr>
        <w:name w:val="40191F6B16C1474B8006ABF13CB580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95C192-8DBF-407B-8E85-0C9A46DF309A}"/>
      </w:docPartPr>
      <w:docPartBody>
        <w:p w:rsidR="0006279A" w:rsidRDefault="00B13DBC">
          <w:pPr>
            <w:pStyle w:val="40191F6B16C1474B8006ABF13CB580A5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26B0DC6C126D47C5B4D720D8613049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4EE9B4-B41E-4018-A106-DCC6B2193F83}"/>
      </w:docPartPr>
      <w:docPartBody>
        <w:p w:rsidR="0006279A" w:rsidRDefault="00B13DBC">
          <w:pPr>
            <w:pStyle w:val="26B0DC6C126D47C5B4D720D861304923"/>
          </w:pPr>
          <w:r w:rsidRPr="00312773">
            <w:rPr>
              <w:rStyle w:val="a3"/>
            </w:rPr>
            <w:t>Wählen Sie ein Element aus.</w:t>
          </w:r>
        </w:p>
      </w:docPartBody>
    </w:docPart>
    <w:docPart>
      <w:docPartPr>
        <w:name w:val="BE641287119C4027BA0BE8318A800B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32B36EB-2B93-4B3A-ADDB-73CC5D285001}"/>
      </w:docPartPr>
      <w:docPartBody>
        <w:p w:rsidR="0006279A" w:rsidRDefault="00B13DBC">
          <w:pPr>
            <w:pStyle w:val="BE641287119C4027BA0BE8318A800BDF"/>
          </w:pPr>
          <w:r w:rsidRPr="00E03346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2C35A14E5E3E4893BBA7C2AD224BC4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57BD58-7447-4C50-95D6-C46A2AF4E76C}"/>
      </w:docPartPr>
      <w:docPartBody>
        <w:p w:rsidR="0006279A" w:rsidRDefault="00B13DBC">
          <w:pPr>
            <w:pStyle w:val="2C35A14E5E3E4893BBA7C2AD224BC45B"/>
          </w:pPr>
          <w:r w:rsidRPr="00BE168D">
            <w:rPr>
              <w:rStyle w:val="a3"/>
            </w:rPr>
            <w:t>Wählen Sie ein Element aus.</w:t>
          </w:r>
        </w:p>
      </w:docPartBody>
    </w:docPart>
    <w:docPart>
      <w:docPartPr>
        <w:name w:val="93218E20E590499194C689B99ADFFA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4A94A1-9AD2-46C2-A955-91B05D510D24}"/>
      </w:docPartPr>
      <w:docPartBody>
        <w:p w:rsidR="0006279A" w:rsidRDefault="00B13DBC">
          <w:pPr>
            <w:pStyle w:val="93218E20E590499194C689B99ADFFA5C"/>
          </w:pPr>
          <w:r w:rsidRPr="00550E6B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BAEC87B8E597473B8C9C6A37BE6117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B9A55E-70F6-4C97-8A70-7C25EF53CCE7}"/>
      </w:docPartPr>
      <w:docPartBody>
        <w:p w:rsidR="0006279A" w:rsidRDefault="00B13DBC">
          <w:pPr>
            <w:pStyle w:val="BAEC87B8E597473B8C9C6A37BE611773"/>
          </w:pPr>
          <w:r w:rsidRPr="000A3D07">
            <w:rPr>
              <w:rStyle w:val="a3"/>
              <w:sz w:val="16"/>
              <w:szCs w:val="16"/>
            </w:rPr>
            <w:t>Wählen Sie ein Element aus.</w:t>
          </w:r>
        </w:p>
      </w:docPartBody>
    </w:docPart>
    <w:docPart>
      <w:docPartPr>
        <w:name w:val="8F2F6890BD864BDBB0C37250E1BFB2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C1BCF4-ABC0-44E8-9812-193D76CA96A8}"/>
      </w:docPartPr>
      <w:docPartBody>
        <w:p w:rsidR="0006279A" w:rsidRDefault="00B13DBC">
          <w:pPr>
            <w:pStyle w:val="8F2F6890BD864BDBB0C37250E1BFB2F1"/>
          </w:pPr>
          <w:r w:rsidRPr="000A3D07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BC"/>
    <w:rsid w:val="0006279A"/>
    <w:rsid w:val="00B13DBC"/>
    <w:rsid w:val="00EF6387"/>
    <w:rsid w:val="00F4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9DCBB8D2EFD842A5BD526515F9712D15">
    <w:name w:val="9DCBB8D2EFD842A5BD526515F9712D15"/>
  </w:style>
  <w:style w:type="paragraph" w:customStyle="1" w:styleId="E91C76B6DFA94B1D9CE57565383A2614">
    <w:name w:val="E91C76B6DFA94B1D9CE57565383A2614"/>
  </w:style>
  <w:style w:type="paragraph" w:customStyle="1" w:styleId="81090610EBAC48288F5E5899A4727A65">
    <w:name w:val="81090610EBAC48288F5E5899A4727A65"/>
  </w:style>
  <w:style w:type="paragraph" w:customStyle="1" w:styleId="B12788129343457EA3EEE8161E14499A">
    <w:name w:val="B12788129343457EA3EEE8161E14499A"/>
  </w:style>
  <w:style w:type="paragraph" w:customStyle="1" w:styleId="7DAF39E28F4D482C855159125F234EB4">
    <w:name w:val="7DAF39E28F4D482C855159125F234EB4"/>
  </w:style>
  <w:style w:type="paragraph" w:customStyle="1" w:styleId="9120C45E70CB4996AF48EE374BC63EBD">
    <w:name w:val="9120C45E70CB4996AF48EE374BC63EBD"/>
  </w:style>
  <w:style w:type="paragraph" w:customStyle="1" w:styleId="FF3830FA1ED5400BAC3B450734718C34">
    <w:name w:val="FF3830FA1ED5400BAC3B450734718C34"/>
  </w:style>
  <w:style w:type="paragraph" w:customStyle="1" w:styleId="E97A96FC2DF642ED9F6F6AAB36063CD3">
    <w:name w:val="E97A96FC2DF642ED9F6F6AAB36063CD3"/>
  </w:style>
  <w:style w:type="paragraph" w:customStyle="1" w:styleId="C67B2E0705824C9D96F2B2DE7C5B471D">
    <w:name w:val="C67B2E0705824C9D96F2B2DE7C5B471D"/>
  </w:style>
  <w:style w:type="paragraph" w:customStyle="1" w:styleId="2F274AE6999D49849C6F266D394A3638">
    <w:name w:val="2F274AE6999D49849C6F266D394A3638"/>
  </w:style>
  <w:style w:type="paragraph" w:customStyle="1" w:styleId="A7B45BE00CEE41E59030B933B1E9C40E">
    <w:name w:val="A7B45BE00CEE41E59030B933B1E9C40E"/>
  </w:style>
  <w:style w:type="paragraph" w:customStyle="1" w:styleId="74016BCDBA8F4025B0EAFF704214A4CB">
    <w:name w:val="74016BCDBA8F4025B0EAFF704214A4CB"/>
  </w:style>
  <w:style w:type="paragraph" w:customStyle="1" w:styleId="D1E0F0B3D3A64379ABD56771597BDABB">
    <w:name w:val="D1E0F0B3D3A64379ABD56771597BDABB"/>
  </w:style>
  <w:style w:type="paragraph" w:customStyle="1" w:styleId="9DA43EDC062448DB95356A4823CC804E">
    <w:name w:val="9DA43EDC062448DB95356A4823CC804E"/>
  </w:style>
  <w:style w:type="paragraph" w:customStyle="1" w:styleId="48B85D45FD2A411DA9A736D8D529B1CE">
    <w:name w:val="48B85D45FD2A411DA9A736D8D529B1CE"/>
  </w:style>
  <w:style w:type="paragraph" w:customStyle="1" w:styleId="46D7A6AB616945C591518232EA784E9D">
    <w:name w:val="46D7A6AB616945C591518232EA784E9D"/>
  </w:style>
  <w:style w:type="paragraph" w:customStyle="1" w:styleId="DEE14E24A37B415FBE2AFF8DF1DF637F">
    <w:name w:val="DEE14E24A37B415FBE2AFF8DF1DF637F"/>
  </w:style>
  <w:style w:type="paragraph" w:customStyle="1" w:styleId="69BB5C57B316489686BD45BF819FDC42">
    <w:name w:val="69BB5C57B316489686BD45BF819FDC42"/>
  </w:style>
  <w:style w:type="paragraph" w:customStyle="1" w:styleId="A63CD4069779489685158D42A52E40BD">
    <w:name w:val="A63CD4069779489685158D42A52E40BD"/>
  </w:style>
  <w:style w:type="paragraph" w:customStyle="1" w:styleId="9E72FE27ADF145E6B585A743D08E7730">
    <w:name w:val="9E72FE27ADF145E6B585A743D08E7730"/>
  </w:style>
  <w:style w:type="paragraph" w:customStyle="1" w:styleId="40191F6B16C1474B8006ABF13CB580A5">
    <w:name w:val="40191F6B16C1474B8006ABF13CB580A5"/>
  </w:style>
  <w:style w:type="paragraph" w:customStyle="1" w:styleId="26B0DC6C126D47C5B4D720D861304923">
    <w:name w:val="26B0DC6C126D47C5B4D720D861304923"/>
  </w:style>
  <w:style w:type="paragraph" w:customStyle="1" w:styleId="BE641287119C4027BA0BE8318A800BDF">
    <w:name w:val="BE641287119C4027BA0BE8318A800BDF"/>
  </w:style>
  <w:style w:type="paragraph" w:customStyle="1" w:styleId="2C35A14E5E3E4893BBA7C2AD224BC45B">
    <w:name w:val="2C35A14E5E3E4893BBA7C2AD224BC45B"/>
  </w:style>
  <w:style w:type="paragraph" w:customStyle="1" w:styleId="93218E20E590499194C689B99ADFFA5C">
    <w:name w:val="93218E20E590499194C689B99ADFFA5C"/>
  </w:style>
  <w:style w:type="paragraph" w:customStyle="1" w:styleId="BAEC87B8E597473B8C9C6A37BE611773">
    <w:name w:val="BAEC87B8E597473B8C9C6A37BE611773"/>
  </w:style>
  <w:style w:type="paragraph" w:customStyle="1" w:styleId="8F2F6890BD864BDBB0C37250E1BFB2F1">
    <w:name w:val="8F2F6890BD864BDBB0C37250E1BFB2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FD706A77-084C-4355-904E-F0E86FD80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Zeugnis Kl. 11 2016</Template>
  <TotalTime>7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Ras</dc:creator>
  <cp:lastModifiedBy>Sergey Zavarzin</cp:lastModifiedBy>
  <cp:revision>3</cp:revision>
  <cp:lastPrinted>2019-03-29T12:04:00Z</cp:lastPrinted>
  <dcterms:created xsi:type="dcterms:W3CDTF">2019-06-03T14:06:00Z</dcterms:created>
  <dcterms:modified xsi:type="dcterms:W3CDTF">2019-06-04T09:41:00Z</dcterms:modified>
</cp:coreProperties>
</file>