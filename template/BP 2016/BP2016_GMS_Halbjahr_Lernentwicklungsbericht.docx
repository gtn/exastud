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Spec="center" w:tblpY="-202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0"/>
      </w:tblGrid>
      <w:tr w:rsidR="00425601" w:rsidTr="005103A9">
        <w:trPr>
          <w:cantSplit/>
          <w:trHeight w:hRule="exact" w:val="907"/>
        </w:trPr>
        <w:tc>
          <w:tcPr>
            <w:tcW w:w="10206" w:type="dxa"/>
            <w:vAlign w:val="center"/>
            <w:hideMark/>
          </w:tcPr>
          <w:p w:rsidR="00425601" w:rsidRDefault="009704DC" w:rsidP="00BB71B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Name der Schule"/>
                    <w:maxLength w:val="100"/>
                  </w:textInput>
                </w:ffData>
              </w:fldChar>
            </w:r>
            <w:bookmarkStart w:id="0" w:name="Text1"/>
            <w:r>
              <w:rPr>
                <w:rFonts w:ascii="Arial" w:eastAsia="Times New Roman" w:hAnsi="Arial" w:cs="Arial"/>
                <w:b/>
                <w:sz w:val="32"/>
                <w:szCs w:val="32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separate"/>
            </w:r>
            <w:bookmarkStart w:id="1" w:name="_GoBack"/>
            <w:bookmarkEnd w:id="1"/>
            <w:r w:rsidR="00265146" w:rsidRPr="00265146">
              <w:rPr>
                <w:rFonts w:ascii="Arial" w:eastAsia="Times New Roman" w:hAnsi="Arial" w:cs="Arial"/>
                <w:b/>
                <w:noProof/>
                <w:sz w:val="32"/>
                <w:szCs w:val="32"/>
              </w:rPr>
              <w:t>${schule}</w:t>
            </w: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de-DE"/>
        </w:rPr>
      </w:pPr>
      <w:r>
        <w:rPr>
          <w:rFonts w:ascii="Arial" w:eastAsia="Times New Roman" w:hAnsi="Arial" w:cs="Arial"/>
          <w:b/>
          <w:sz w:val="32"/>
          <w:szCs w:val="32"/>
          <w:lang w:eastAsia="de-DE"/>
        </w:rPr>
        <w:t>Lernentwicklungsbericht</w:t>
      </w:r>
    </w:p>
    <w:p w:rsidR="00AA0A26" w:rsidRDefault="00AA0A26" w:rsidP="00AA0A26">
      <w:pPr>
        <w:spacing w:after="0" w:line="240" w:lineRule="auto"/>
        <w:rPr>
          <w:rFonts w:ascii="Arial" w:eastAsia="Times New Roman" w:hAnsi="Arial" w:cs="Arial"/>
          <w:b/>
          <w:sz w:val="32"/>
          <w:szCs w:val="32"/>
          <w:lang w:eastAsia="de-DE"/>
        </w:rPr>
      </w:pPr>
    </w:p>
    <w:p w:rsidR="00AA0A26" w:rsidRDefault="00AA0A26" w:rsidP="00AA0A26">
      <w:pPr>
        <w:spacing w:after="0" w:line="360" w:lineRule="atLeast"/>
        <w:jc w:val="center"/>
        <w:rPr>
          <w:rFonts w:ascii="Arial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noProof/>
          <w:sz w:val="24"/>
          <w:szCs w:val="24"/>
          <w:lang w:eastAsia="de-DE"/>
        </w:rPr>
        <w:t xml:space="preserve">1. </w:t>
      </w:r>
      <w:r>
        <w:rPr>
          <w:rFonts w:ascii="Arial" w:hAnsi="Arial" w:cs="Arial"/>
          <w:noProof/>
          <w:sz w:val="24"/>
          <w:szCs w:val="24"/>
          <w:lang w:eastAsia="de-DE"/>
        </w:rPr>
        <w:t xml:space="preserve">Schulhalbjahr </w:t>
      </w:r>
      <w:bookmarkStart w:id="2" w:name="Schuljahr"/>
      <w:r w:rsidR="009D7BC2">
        <w:rPr>
          <w:rFonts w:ascii="Arial" w:hAnsi="Arial" w:cs="Arial"/>
          <w:noProof/>
          <w:sz w:val="24"/>
          <w:szCs w:val="24"/>
          <w:lang w:eastAsia="de-DE"/>
        </w:rPr>
        <w:t>20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SJ1"/>
            <w:enabled/>
            <w:calcOnExit/>
            <w:textInput>
              <w:default w:val="XX"/>
              <w:maxLength w:val="2"/>
            </w:textInput>
          </w:ffData>
        </w:fldChar>
      </w:r>
      <w:bookmarkStart w:id="3" w:name="SJ1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3"/>
      <w:r w:rsidR="009D7BC2">
        <w:rPr>
          <w:rFonts w:ascii="Arial" w:hAnsi="Arial" w:cs="Arial"/>
          <w:noProof/>
          <w:sz w:val="24"/>
          <w:szCs w:val="24"/>
          <w:lang w:eastAsia="de-DE"/>
        </w:rPr>
        <w:t>/20</w:t>
      </w:r>
      <w:bookmarkEnd w:id="2"/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begin">
          <w:ffData>
            <w:name w:val="TextSJ2"/>
            <w:enabled/>
            <w:calcOnExit/>
            <w:textInput>
              <w:default w:val="XY"/>
              <w:maxLength w:val="2"/>
            </w:textInput>
          </w:ffData>
        </w:fldChar>
      </w:r>
      <w:bookmarkStart w:id="4" w:name="TextSJ2"/>
      <w:r w:rsidR="009704DC">
        <w:rPr>
          <w:rFonts w:ascii="Arial" w:hAnsi="Arial" w:cs="Arial"/>
          <w:noProof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hAnsi="Arial" w:cs="Arial"/>
          <w:noProof/>
          <w:sz w:val="24"/>
          <w:szCs w:val="24"/>
          <w:lang w:eastAsia="de-DE"/>
        </w:rPr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hAnsi="Arial" w:cs="Arial"/>
          <w:noProof/>
          <w:sz w:val="24"/>
          <w:szCs w:val="24"/>
          <w:lang w:eastAsia="de-DE"/>
        </w:rPr>
        <w:t>99</w:t>
      </w:r>
      <w:r w:rsidR="009704DC">
        <w:rPr>
          <w:rFonts w:ascii="Arial" w:hAnsi="Arial" w:cs="Arial"/>
          <w:noProof/>
          <w:sz w:val="24"/>
          <w:szCs w:val="24"/>
          <w:lang w:eastAsia="de-DE"/>
        </w:rPr>
        <w:fldChar w:fldCharType="end"/>
      </w:r>
      <w:bookmarkEnd w:id="4"/>
    </w:p>
    <w:p w:rsidR="00AA0A26" w:rsidRDefault="00AA0A26" w:rsidP="00AA0A26">
      <w:pPr>
        <w:spacing w:after="0" w:line="360" w:lineRule="atLeast"/>
        <w:jc w:val="center"/>
        <w:rPr>
          <w:rFonts w:ascii="Arial" w:eastAsia="Times New Roman" w:hAnsi="Arial" w:cs="Arial"/>
          <w:sz w:val="24"/>
          <w:szCs w:val="24"/>
          <w:lang w:eastAsia="de-DE"/>
        </w:rPr>
      </w:pPr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Vor- und Zuname: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Name"/>
            <w:enabled/>
            <w:calcOnExit/>
            <w:textInput>
              <w:default w:val="Vor- und Zuname"/>
              <w:maxLength w:val="70"/>
            </w:textInput>
          </w:ffData>
        </w:fldChar>
      </w:r>
      <w:bookmarkStart w:id="5" w:name="Nam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${name}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5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 xml:space="preserve">Geburtsdatum: 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5"/>
            <w:enabled/>
            <w:calcOnExit w:val="0"/>
            <w:textInput>
              <w:default w:val="dd"/>
              <w:maxLength w:val="2"/>
            </w:textInput>
          </w:ffData>
        </w:fldChar>
      </w:r>
      <w:bookmarkStart w:id="6" w:name="Text5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dd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6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6"/>
            <w:enabled/>
            <w:calcOnExit w:val="0"/>
            <w:textInput>
              <w:default w:val="mm"/>
              <w:maxLength w:val="2"/>
            </w:textInput>
          </w:ffData>
        </w:fldChar>
      </w:r>
      <w:bookmarkStart w:id="7" w:name="Text6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mm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7"/>
      <w:r w:rsidR="00790945">
        <w:rPr>
          <w:rFonts w:ascii="Arial" w:eastAsia="Times New Roman" w:hAnsi="Arial" w:cs="Arial"/>
          <w:sz w:val="24"/>
          <w:szCs w:val="24"/>
          <w:lang w:eastAsia="de-DE"/>
        </w:rPr>
        <w:t>.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Text7"/>
            <w:enabled/>
            <w:calcOnExit w:val="0"/>
            <w:textInput>
              <w:default w:val="yyyy"/>
              <w:maxLength w:val="4"/>
            </w:textInput>
          </w:ffData>
        </w:fldChar>
      </w:r>
      <w:bookmarkStart w:id="8" w:name="Text7"/>
      <w:r w:rsidR="005103A9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5103A9">
        <w:rPr>
          <w:rFonts w:ascii="Arial" w:eastAsia="Times New Roman" w:hAnsi="Arial" w:cs="Arial"/>
          <w:noProof/>
          <w:sz w:val="24"/>
          <w:szCs w:val="24"/>
          <w:lang w:eastAsia="de-DE"/>
        </w:rPr>
        <w:t>yyyy</w:t>
      </w:r>
      <w:r w:rsidR="005103A9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8"/>
    </w:p>
    <w:p w:rsidR="00AA0A26" w:rsidRDefault="00AA0A26" w:rsidP="00284DB3">
      <w:pPr>
        <w:spacing w:after="0" w:line="360" w:lineRule="auto"/>
        <w:ind w:left="1418"/>
        <w:rPr>
          <w:rFonts w:ascii="Arial" w:eastAsia="Times New Roman" w:hAnsi="Arial" w:cs="Arial"/>
          <w:noProof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Lerngruppe:</w:t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sz w:val="24"/>
          <w:szCs w:val="24"/>
          <w:lang w:eastAsia="de-DE"/>
        </w:rPr>
        <w:tab/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begin">
          <w:ffData>
            <w:name w:val="Lerngruppe"/>
            <w:enabled/>
            <w:calcOnExit/>
            <w:textInput>
              <w:default w:val="Lerngruppe"/>
              <w:maxLength w:val="10"/>
            </w:textInput>
          </w:ffData>
        </w:fldChar>
      </w:r>
      <w:bookmarkStart w:id="9" w:name="Lerngruppe"/>
      <w:r w:rsidR="009704DC">
        <w:rPr>
          <w:rFonts w:ascii="Arial" w:eastAsia="Times New Roman" w:hAnsi="Arial" w:cs="Arial"/>
          <w:sz w:val="24"/>
          <w:szCs w:val="24"/>
          <w:lang w:eastAsia="de-DE"/>
        </w:rPr>
        <w:instrText xml:space="preserve"> FORMTEXT </w:instrTex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separate"/>
      </w:r>
      <w:r w:rsidR="00265146" w:rsidRPr="00265146">
        <w:rPr>
          <w:rFonts w:ascii="Arial" w:eastAsia="Times New Roman" w:hAnsi="Arial" w:cs="Arial"/>
          <w:noProof/>
          <w:sz w:val="24"/>
          <w:szCs w:val="24"/>
          <w:lang w:eastAsia="de-DE"/>
        </w:rPr>
        <w:t>${klasse}</w:t>
      </w:r>
      <w:r w:rsidR="009704DC">
        <w:rPr>
          <w:rFonts w:ascii="Arial" w:eastAsia="Times New Roman" w:hAnsi="Arial" w:cs="Arial"/>
          <w:sz w:val="24"/>
          <w:szCs w:val="24"/>
          <w:lang w:eastAsia="de-DE"/>
        </w:rPr>
        <w:fldChar w:fldCharType="end"/>
      </w:r>
      <w:bookmarkEnd w:id="9"/>
    </w:p>
    <w:p w:rsidR="00AA0A26" w:rsidRDefault="00AA0A26" w:rsidP="00AA0A26">
      <w:pPr>
        <w:spacing w:after="0" w:line="240" w:lineRule="auto"/>
        <w:rPr>
          <w:noProof/>
          <w:sz w:val="18"/>
          <w:szCs w:val="18"/>
          <w:lang w:eastAsia="de-DE"/>
        </w:rPr>
      </w:pPr>
    </w:p>
    <w:p w:rsidR="00537659" w:rsidRDefault="00537659" w:rsidP="00537659">
      <w:pPr>
        <w:spacing w:after="0" w:line="240" w:lineRule="auto"/>
        <w:rPr>
          <w:noProof/>
          <w:sz w:val="18"/>
          <w:szCs w:val="18"/>
          <w:lang w:eastAsia="de-DE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7765"/>
        <w:gridCol w:w="2475"/>
      </w:tblGrid>
      <w:tr w:rsidR="009B0EEB" w:rsidTr="00284DB3">
        <w:trPr>
          <w:trHeight w:hRule="exact" w:val="567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Pr="00E60C94" w:rsidRDefault="009B0EEB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Lern- und Sozialverhalten</w:t>
            </w:r>
          </w:p>
        </w:tc>
      </w:tr>
      <w:tr w:rsidR="009B0EEB" w:rsidRPr="005E1FA8" w:rsidTr="00284DB3">
        <w:trPr>
          <w:trHeight w:hRule="exact" w:val="1814"/>
          <w:jc w:val="center"/>
        </w:trPr>
        <w:tc>
          <w:tcPr>
            <w:tcW w:w="1026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B0EEB" w:rsidRPr="005E1FA8" w:rsidRDefault="009704DC" w:rsidP="00EF60E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750"/>
                  </w:textInput>
                </w:ffData>
              </w:fldChar>
            </w:r>
            <w:bookmarkStart w:id="10" w:name="Text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${lern_und_sozialverhalten}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</w:p>
        </w:tc>
      </w:tr>
      <w:tr w:rsidR="009B0EEB" w:rsidTr="00284DB3">
        <w:trPr>
          <w:trHeight w:hRule="exact" w:val="680"/>
          <w:jc w:val="center"/>
        </w:trPr>
        <w:tc>
          <w:tcPr>
            <w:tcW w:w="102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0EEB" w:rsidRDefault="009B0EEB" w:rsidP="005458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Leistung in den einzelnen </w:t>
            </w:r>
            <w:r w:rsidRPr="003B33DB">
              <w:rPr>
                <w:rFonts w:ascii="Arial" w:hAnsi="Arial" w:cs="Arial"/>
                <w:b/>
              </w:rPr>
              <w:t>F</w:t>
            </w:r>
            <w:r>
              <w:rPr>
                <w:rFonts w:ascii="Arial" w:hAnsi="Arial" w:cs="Arial"/>
                <w:b/>
              </w:rPr>
              <w:t>ä</w:t>
            </w:r>
            <w:r w:rsidRPr="003B33DB">
              <w:rPr>
                <w:rFonts w:ascii="Arial" w:hAnsi="Arial" w:cs="Arial"/>
                <w:b/>
              </w:rPr>
              <w:t>ch</w:t>
            </w:r>
            <w:r>
              <w:rPr>
                <w:rFonts w:ascii="Arial" w:hAnsi="Arial" w:cs="Arial"/>
                <w:b/>
              </w:rPr>
              <w:t xml:space="preserve">ern </w:t>
            </w:r>
          </w:p>
          <w:p w:rsidR="009B0EEB" w:rsidRPr="00752FF6" w:rsidRDefault="009B0EEB" w:rsidP="005458B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mit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Angabe der Niveaustufe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*, auf der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die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 xml:space="preserve">Leistungen überwiegend erbracht wurden. Auf Elternwunsch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zusätzl. </w:t>
            </w:r>
            <w:r w:rsidRPr="00752FF6">
              <w:rPr>
                <w:rFonts w:ascii="Arial" w:hAnsi="Arial" w:cs="Arial"/>
                <w:b/>
                <w:sz w:val="18"/>
                <w:szCs w:val="18"/>
              </w:rPr>
              <w:t>Note</w:t>
            </w:r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9B0EEB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A66BF3" w:rsidP="002C1807">
            <w:pPr>
              <w:spacing w:after="120"/>
              <w:rPr>
                <w:rFonts w:ascii="Arial" w:hAnsi="Arial" w:cs="Arial"/>
                <w:b/>
              </w:rPr>
            </w:pPr>
            <w:sdt>
              <w:sdtPr>
                <w:rPr>
                  <w:rStyle w:val="Formatvorlage7"/>
                </w:rPr>
                <w:id w:val="-418025554"/>
                <w:placeholder>
                  <w:docPart w:val="E7E55C5C3B754BC0ADE16316A043336F"/>
                </w:placeholder>
                <w:dropDownList>
                  <w:listItem w:displayText="Religionslehre/Ethik" w:value="Religionslehre/Ethik"/>
                  <w:listItem w:value="Wählen Sie ein Element aus."/>
                  <w:listItem w:displayText="Religionslehre" w:value="Religionslehre"/>
                  <w:listItem w:displayText="Religionslehre (ev)" w:value="Religionslehre (ev)"/>
                  <w:listItem w:displayText="Religionslehre (rk)" w:value="Religionslehre (rk)"/>
                  <w:listItem w:displayText="Religionslehre (ak)" w:value="Religionslehre (ak)"/>
                  <w:listItem w:displayText="Religionslehre (syr)" w:value="Religionslehre (syr)"/>
                  <w:listItem w:displayText="Religionslehre (orth)" w:value="Religionslehre (orth)"/>
                  <w:listItem w:displayText="Religionslehre (jd)" w:value="Religionslehre (jd)"/>
                  <w:listItem w:displayText="Religionslehre (alev)" w:value="Religionslehre (alev)"/>
                  <w:listItem w:displayText="Religionslehre (isl)" w:value="Religionslehre (isl)"/>
                  <w:listItem w:displayText="Ethik " w:value="Ethik "/>
                </w:dropDownList>
              </w:sdtPr>
              <w:sdtEndPr>
                <w:rPr>
                  <w:rStyle w:val="Formatvorlage7"/>
                </w:rPr>
              </w:sdtEndPr>
              <w:sdtContent>
                <w:r w:rsidR="003876E0">
                  <w:rPr>
                    <w:rStyle w:val="Formatvorlage7"/>
                  </w:rPr>
                  <w:t>Religionslehre/Ethik</w:t>
                </w:r>
              </w:sdtContent>
            </w:sdt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B0EEB" w:rsidRDefault="009B0EEB" w:rsidP="005458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F54BA4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4BA4" w:rsidRPr="00BB0E37" w:rsidRDefault="009704DC" w:rsidP="00EF60ED">
            <w:pPr>
              <w:tabs>
                <w:tab w:val="left" w:pos="2495"/>
                <w:tab w:val="left" w:pos="4862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1" w:name="Text1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${religion}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Style w:val="Formatvorlage4"/>
              </w:rPr>
              <w:id w:val="235207103"/>
              <w:placeholder>
                <w:docPart w:val="4969561AB61B4BFC95422E71BE820E9E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>
              <w:rPr>
                <w:rStyle w:val="Formatvorlage4"/>
              </w:rPr>
            </w:sdtEndPr>
            <w:sdtContent>
              <w:p w:rsidR="006F2C72" w:rsidRDefault="00541E01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Style w:val="Formatvorlage4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081511829"/>
              <w:placeholder>
                <w:docPart w:val="E28BEDBF9BD4406CAF365763497B361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F54BA4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0E598E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Deutsch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598E" w:rsidRPr="00E60C94" w:rsidRDefault="000E598E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Pr="00F85AE4" w:rsidRDefault="009704DC" w:rsidP="00EF60ED">
            <w:pPr>
              <w:spacing w:after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2" w:name="Text1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${deutsch}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2049800764"/>
              <w:placeholder>
                <w:docPart w:val="857E9DC13F2A4793B3C414679D640D5C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46815000"/>
              <w:placeholder>
                <w:docPart w:val="9D1DDBBB459148D0B1BA332129758B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284DB3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Englisch</w:t>
            </w:r>
          </w:p>
        </w:tc>
        <w:tc>
          <w:tcPr>
            <w:tcW w:w="24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284DB3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3" w:name="Text1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${englisch}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</w:p>
        </w:tc>
        <w:tc>
          <w:tcPr>
            <w:tcW w:w="24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87430202"/>
              <w:lock w:val="sdtLocked"/>
              <w:placeholder>
                <w:docPart w:val="5FF9292ED84B4635A52CB490541D3DD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304876" w:rsidP="005E1FA8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96823963"/>
              <w:placeholder>
                <w:docPart w:val="0A681E3456394FDC8791774079F458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5E1FA8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AA0A26" w:rsidRDefault="00AA0A26"/>
    <w:tbl>
      <w:tblPr>
        <w:tblStyle w:val="Tabellenraster"/>
        <w:tblW w:w="10239" w:type="dxa"/>
        <w:jc w:val="center"/>
        <w:tblLayout w:type="fixed"/>
        <w:tblLook w:val="04A0" w:firstRow="1" w:lastRow="0" w:firstColumn="1" w:lastColumn="0" w:noHBand="0" w:noVBand="1"/>
      </w:tblPr>
      <w:tblGrid>
        <w:gridCol w:w="7787"/>
        <w:gridCol w:w="2452"/>
      </w:tblGrid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Mathematik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4" w:name="Text1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${mathematik}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5106207"/>
              <w:placeholder>
                <w:docPart w:val="2EB30ED4880F43FB95A9BBCC84E155AF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5103A9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21371445"/>
              <w:placeholder>
                <w:docPart w:val="2270C1B89D3F42C6A606103F75D10C2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Geschichte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5" w:name="Text1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${geschichte}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299176922"/>
              <w:placeholder>
                <w:docPart w:val="BCB521E967CB401ABBDF0FF0EADD4356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271665605"/>
              <w:placeholder>
                <w:docPart w:val="52D06B78E3F84C5BB84BB78A8552D27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Geographie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6" w:name="Text1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${geographie}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988131230"/>
              <w:placeholder>
                <w:docPart w:val="5BD303F1340E48E79F9F9430C042E1B7"/>
              </w:placeholder>
              <w:dropDownList>
                <w:listItem w:displayText="Bitte die Niveaustufe auswählen" w:value="Bitte die Niveaustufe auswählen, auf der überwiegend gelernt wurde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667471582"/>
              <w:placeholder>
                <w:docPart w:val="F1F490F33F2E49E0938B928D4B9CE82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Gemeinschaftskunde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7" w:name="Text1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${gemeinschaftskunde}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4553395"/>
              <w:placeholder>
                <w:docPart w:val="6C841A87C93446F2A4339A22B32E3898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89262326"/>
              <w:placeholder>
                <w:docPart w:val="977A2B2755A64D3A97C5D9F95328519B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A50F9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Wirtschaft / Berufs- und Studienorientierung</w:t>
            </w:r>
            <w:r w:rsidR="008015A4">
              <w:rPr>
                <w:rFonts w:ascii="Arial" w:hAnsi="Arial" w:cs="Arial"/>
                <w:b/>
              </w:rPr>
              <w:t xml:space="preserve"> (WBS)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 w:rsidRPr="00FF7D93">
              <w:rPr>
                <w:rFonts w:ascii="Arial" w:hAnsi="Arial" w:cs="Arial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8" w:name="Text17"/>
            <w:r w:rsidRPr="00FF7D93">
              <w:rPr>
                <w:rFonts w:ascii="Arial" w:hAnsi="Arial" w:cs="Arial"/>
                <w:sz w:val="20"/>
              </w:rPr>
              <w:instrText xml:space="preserve"> FORMTEXT </w:instrText>
            </w:r>
            <w:r w:rsidRPr="00FF7D93">
              <w:rPr>
                <w:rFonts w:ascii="Arial" w:hAnsi="Arial" w:cs="Arial"/>
                <w:sz w:val="20"/>
              </w:rPr>
            </w:r>
            <w:r w:rsidRPr="00FF7D93"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${wirtschaft_berufs_und_studienorientierung}</w:t>
            </w:r>
            <w:r w:rsidRPr="00FF7D93">
              <w:rPr>
                <w:rFonts w:ascii="Arial" w:hAnsi="Arial" w:cs="Arial"/>
                <w:sz w:val="20"/>
              </w:rPr>
              <w:fldChar w:fldCharType="end"/>
            </w:r>
            <w:bookmarkEnd w:id="1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664121993"/>
              <w:placeholder>
                <w:docPart w:val="EFEF0ECDEF4C49DBB49C1ECDA72D9882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6F2C72" w:rsidP="00B11EF4">
                <w:pPr>
                  <w:rPr>
                    <w:rFonts w:ascii="Arial" w:hAnsi="Arial" w:cs="Arial"/>
                  </w:rPr>
                </w:pPr>
                <w:r w:rsidRPr="00844EB5"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298377051"/>
              <w:placeholder>
                <w:docPart w:val="BB3792B2C4D240C8BA0738E9A3123E2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Biologie, Naturphänomene und Technik (BNT)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19" w:name="Text18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${biologie_naturph_nomene_und_technik}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9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2093775091"/>
              <w:placeholder>
                <w:docPart w:val="FFD65D5EFABD4291B92279F64DAB29D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600145509"/>
              <w:placeholder>
                <w:docPart w:val="A6DE40FCDF374B268CECF2EB6839A34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Physik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0" w:name="Text1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${physik}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0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852183678"/>
              <w:placeholder>
                <w:docPart w:val="321D50EE8B184E51B5EBC8041DAF621D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866720045"/>
              <w:placeholder>
                <w:docPart w:val="56401B12FA804CBD984671C77983108A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Chemie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1" w:name="Text20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${chemie}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1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1886829409"/>
              <w:placeholder>
                <w:docPart w:val="806F6AA4DFCB47E99BEBC40B86EA339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624078583"/>
              <w:placeholder>
                <w:docPart w:val="9D5C71162E3440FB9D4E1BA3CDCBBB49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Biologie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B11EF4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2" w:name="Text21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${biologie}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2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92849780"/>
              <w:placeholder>
                <w:docPart w:val="35056E0CF02F4B179A0E5B3BC61512CF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462570038"/>
              <w:placeholder>
                <w:docPart w:val="00BC41BDC2F840489BC929D77B6C3826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Aufbaukurs Informatik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3" w:name="Text22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3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44434683"/>
              <w:placeholder>
                <w:docPart w:val="6A0C4DA0EC2940D682B092244BBAEDBC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 " w:value="Niveau G 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415087937"/>
              <w:placeholder>
                <w:docPart w:val="23CC5B678E0C4EABA833BE1F6266072F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Musik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4" w:name="Text23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${musik}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4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943132042"/>
              <w:placeholder>
                <w:docPart w:val="A0BF9B1ADAB04055AC2B5AA63142D3F1"/>
              </w:placeholder>
              <w:dropDownList>
                <w:listItem w:displayText="Bitte die Niveaustufe auswählen" w:value="Bitte die Niveaustufe auswählen, auf der überwiegend gelernt wurde"/>
                <w:listItem w:displayText="   " w:value="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0"/>
              </w:rPr>
              <w:id w:val="2003540677"/>
              <w:placeholder>
                <w:docPart w:val="B0AF5669B7CB4ABAAE7230B98F5DF7CD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0"/>
              </w:rPr>
            </w:sdtEndPr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Style w:val="Formatvorlage10"/>
                  </w:rPr>
                  <w:t>ggf. Note</w:t>
                </w:r>
              </w:p>
            </w:sdtContent>
          </w:sdt>
        </w:tc>
      </w:tr>
      <w:tr w:rsidR="00BB0E37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5458B1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Bildende Kunst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0E37" w:rsidRPr="00E60C94" w:rsidRDefault="00BB0E37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BB0E37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0E37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5" w:name="Text24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${bildende_kunst}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5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1062096949"/>
              <w:placeholder>
                <w:docPart w:val="9587E3CAD1B84F1187EE8C44BCE681F1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/M/E" w:value="Niveau G/M/E"/>
                <w:listItem w:displayText="zieldifferenter Unterricht" w:value="zieldifferenter Unterricht"/>
              </w:dropDownList>
            </w:sdtPr>
            <w:sdtEndPr/>
            <w:sdtContent>
              <w:p w:rsidR="006F2C72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1477639004"/>
              <w:placeholder>
                <w:docPart w:val="CA3B48DB13DA42AEB1A3ABC0BE49FDD2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BB0E37" w:rsidRDefault="00B83AEF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  <w:tr w:rsidR="005458B1" w:rsidTr="005458B1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Pr="00073FB3" w:rsidRDefault="005458B1" w:rsidP="00C60B37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Sport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58B1" w:rsidRDefault="005458B1" w:rsidP="005458B1">
            <w:pPr>
              <w:spacing w:after="60"/>
              <w:rPr>
                <w:rFonts w:ascii="Arial" w:hAnsi="Arial" w:cs="Arial"/>
                <w:b/>
              </w:rPr>
            </w:pPr>
            <w:r w:rsidRPr="005458B1"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7E72" w:rsidRPr="00B11EF4" w:rsidRDefault="009704DC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6" w:name="Text25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${sport}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6"/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sdt>
            <w:sdtPr>
              <w:rPr>
                <w:rStyle w:val="Formatvorlage15"/>
              </w:rPr>
              <w:id w:val="-1987156341"/>
              <w:placeholder>
                <w:docPart w:val="5E78A100C57C4C0191FD153DB213741F"/>
              </w:placeholder>
              <w:showingPlcHdr/>
              <w:dropDownList>
                <w:listItem w:value="Bitte die Niveaustufe auswählen."/>
                <w:listItem w:displayText="     " w:value="     "/>
                <w:listItem w:displayText="Niveau G/M/E" w:value="Niveau G/M/E"/>
                <w:listItem w:displayText="zieldifferenter Unterricht" w:value="zieldifferenter Unterricht"/>
              </w:dropDownList>
            </w:sdtPr>
            <w:sdtEndPr>
              <w:rPr>
                <w:rStyle w:val="Absatz-Standardschriftart"/>
                <w:rFonts w:ascii="Calibri" w:hAnsi="Calibri" w:cs="Arial"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6F3954">
                  <w:rPr>
                    <w:rStyle w:val="Platzhaltertext"/>
                    <w:rFonts w:ascii="Arial" w:hAnsi="Arial" w:cs="Arial"/>
                    <w:color w:val="auto"/>
                    <w:sz w:val="18"/>
                  </w:rPr>
                  <w:t>Bitte die Niveaustufe auswählen.</w:t>
                </w:r>
              </w:p>
            </w:sdtContent>
          </w:sdt>
          <w:sdt>
            <w:sdtPr>
              <w:rPr>
                <w:rStyle w:val="Formatvorlage17"/>
              </w:rPr>
              <w:id w:val="-887183725"/>
              <w:placeholder>
                <w:docPart w:val="6FD35C20EB4C4311B614FB129993233A"/>
              </w:placeholder>
              <w:showingPlcHdr/>
              <w:dropDownList>
                <w:listItem w:value="Wählen Sie ein Element aus."/>
                <w:listItem w:displayText="     " w:value="     "/>
                <w:listItem w:displayText="Note 1" w:value="Note 1"/>
                <w:listItem w:displayText="Note 1 - " w:value="Note 1 - 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Absatz-Standardschriftart"/>
                <w:rFonts w:ascii="Calibri" w:hAnsi="Calibri" w:cs="Arial"/>
                <w:b/>
                <w:sz w:val="22"/>
              </w:rPr>
            </w:sdtEndPr>
            <w:sdtContent>
              <w:p w:rsidR="009E7E72" w:rsidRDefault="006F3954" w:rsidP="00B11EF4">
                <w:pPr>
                  <w:spacing w:after="60"/>
                  <w:rPr>
                    <w:rFonts w:ascii="Arial" w:hAnsi="Arial" w:cs="Arial"/>
                    <w:b/>
                  </w:rPr>
                </w:pPr>
                <w:r w:rsidRPr="00FF7D93">
                  <w:rPr>
                    <w:rStyle w:val="Platzhaltertext"/>
                    <w:rFonts w:ascii="Arial" w:hAnsi="Arial" w:cs="Arial"/>
                    <w:color w:val="auto"/>
                    <w:sz w:val="18"/>
                    <w:szCs w:val="16"/>
                  </w:rPr>
                  <w:t>ggf</w:t>
                </w:r>
                <w:r w:rsidRPr="00FF7D93">
                  <w:rPr>
                    <w:rStyle w:val="Platzhaltertext"/>
                    <w:rFonts w:asciiTheme="minorHAnsi" w:hAnsiTheme="minorHAnsi" w:cs="Arial"/>
                    <w:color w:val="auto"/>
                    <w:sz w:val="20"/>
                    <w:szCs w:val="16"/>
                  </w:rPr>
                  <w:t>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 w:rsidRPr="00073FB3">
              <w:rPr>
                <w:rFonts w:ascii="Arial" w:hAnsi="Arial" w:cs="Arial"/>
                <w:b/>
              </w:rPr>
              <w:t>Wahlpflichtfach</w:t>
            </w:r>
            <w:r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386029988"/>
                <w:placeholder>
                  <w:docPart w:val="751EC88CB48243F79AE74619B3FA9043"/>
                </w:placeholder>
                <w:comboBox>
                  <w:listItem w:value="Wählen Sie ein Element aus."/>
                  <w:listItem w:displayText="   " w:value="   "/>
                  <w:listItem w:displayText="Technik" w:value="Technik"/>
                  <w:listItem w:displayText="Alltagskultur, Ernährung, Soziales (AES)" w:value="Alltagskultur, Ernährung, Soziales (AES)"/>
                  <w:listItem w:displayText="Französisch" w:value="Französisch"/>
                </w:comboBox>
              </w:sdtPr>
              <w:sdtEndPr/>
              <w:sdtContent>
                <w:r w:rsidR="00265146">
                  <w:rPr>
                    <w:rFonts w:ascii="Arial" w:hAnsi="Arial" w:cs="Arial"/>
                    <w:b/>
                  </w:rPr>
                  <w:t>Technik</w:t>
                </w:r>
              </w:sdtContent>
            </w:sdt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7" w:name="Text26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${wahlpflichtfach}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7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513112811"/>
              <w:placeholder>
                <w:docPart w:val="B177B57EED3D4F8D8AD448C5FFB6B119"/>
              </w:placeholder>
              <w:dropDownList>
                <w:listItem w:displayText="Bitte die Niveaustufe auswählen" w:value="Bitte die Niveaustufe auswählen, auf der überwiegend gelernt wurde"/>
                <w:listItem w:displayText="    " w:value="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Style w:val="Formatvorlage18"/>
              </w:rPr>
              <w:id w:val="-642110286"/>
              <w:placeholder>
                <w:docPart w:val="99FA9435D911402289ADCAAA9046D713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>
              <w:rPr>
                <w:rStyle w:val="Formatvorlage18"/>
              </w:rPr>
            </w:sdtEndPr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 w:rsidRPr="00FF7D93">
                  <w:rPr>
                    <w:rStyle w:val="Formatvorlage18"/>
                  </w:rPr>
                  <w:t>ggf. Note</w:t>
                </w:r>
              </w:p>
            </w:sdtContent>
          </w:sdt>
        </w:tc>
      </w:tr>
      <w:tr w:rsidR="009E7E72" w:rsidTr="0096396D">
        <w:trPr>
          <w:trHeight w:hRule="exact" w:val="567"/>
          <w:jc w:val="center"/>
        </w:trPr>
        <w:tc>
          <w:tcPr>
            <w:tcW w:w="77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C60B37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Profilfach </w:t>
            </w:r>
            <w:sdt>
              <w:sdtPr>
                <w:rPr>
                  <w:rStyle w:val="Formatvorlage2"/>
                </w:rPr>
                <w:id w:val="1695425516"/>
                <w:placeholder>
                  <w:docPart w:val="6F46189D296348AEA271BB625447D29B"/>
                </w:placeholder>
                <w:comboBox>
                  <w:listItem w:value="Wählen Sie ein Element aus."/>
                  <w:listItem w:displayText="   " w:value="   "/>
                  <w:listItem w:displayText="Naturwissenschaft und Technik (NwT)" w:value="Naturwissenschaft und Technik (NwT)"/>
                  <w:listItem w:displayText="Informatik, Mathematik, Physik (IMP)" w:value="Informatik, Mathematik, Physik (IMP)"/>
                  <w:listItem w:displayText="Sport" w:value="Sport"/>
                  <w:listItem w:displayText="Musik" w:value="Musik"/>
                  <w:listItem w:displayText="Bildende Kunst" w:value="Bildende Kunst"/>
                  <w:listItem w:displayText="Spanisch" w:value="Spanisch"/>
                </w:comboBox>
              </w:sdtPr>
              <w:sdtEndPr>
                <w:rPr>
                  <w:rStyle w:val="Absatz-Standardschriftart"/>
                  <w:rFonts w:ascii="Calibri" w:hAnsi="Calibri" w:cs="Arial"/>
                  <w:b w:val="0"/>
                  <w:noProof/>
                  <w:sz w:val="18"/>
                  <w:szCs w:val="18"/>
                </w:rPr>
              </w:sdtEndPr>
              <w:sdtContent>
                <w:r w:rsidR="00265146">
                  <w:rPr>
                    <w:rStyle w:val="Formatvorlage2"/>
                  </w:rPr>
                  <w:t>Spanisch</w:t>
                </w:r>
              </w:sdtContent>
            </w:sdt>
          </w:p>
        </w:tc>
        <w:tc>
          <w:tcPr>
            <w:tcW w:w="24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7E72" w:rsidRPr="00E60C94" w:rsidRDefault="009E7E72" w:rsidP="005458B1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Niveaustufe *</w:t>
            </w:r>
          </w:p>
        </w:tc>
      </w:tr>
      <w:tr w:rsidR="009E7E72" w:rsidTr="00501CA6">
        <w:trPr>
          <w:trHeight w:hRule="exact" w:val="1814"/>
          <w:jc w:val="center"/>
        </w:trPr>
        <w:tc>
          <w:tcPr>
            <w:tcW w:w="77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E7E72" w:rsidRDefault="008B54D1" w:rsidP="00EF60E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700"/>
                  </w:textInput>
                </w:ffData>
              </w:fldChar>
            </w:r>
            <w:bookmarkStart w:id="28" w:name="Text27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${profilfach}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28"/>
          </w:p>
        </w:tc>
        <w:tc>
          <w:tcPr>
            <w:tcW w:w="24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sdt>
            <w:sdtPr>
              <w:rPr>
                <w:rFonts w:ascii="Arial" w:hAnsi="Arial" w:cs="Arial"/>
                <w:sz w:val="20"/>
              </w:rPr>
              <w:id w:val="-990329129"/>
              <w:placeholder>
                <w:docPart w:val="6E171F92C8894C318A71F58B640AAEF1"/>
              </w:placeholder>
              <w:dropDownList>
                <w:listItem w:displayText="Bitte die Niveaustufe auswählen" w:value="Bitte die Niveaustufe auswählen, auf der überwiegend gelernt wurde"/>
                <w:listItem w:displayText="     " w:value="     "/>
                <w:listItem w:displayText="Niveau G" w:value="Niveau G"/>
                <w:listItem w:displayText="Niveau M" w:value="Niveau M"/>
                <w:listItem w:displayText="Niveau E" w:value="Niveau E"/>
                <w:listItem w:displayText="zieldifferenter Unterricht" w:value="zieldifferenter Unterricht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Bitte die Niveaustufe auswählen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id w:val="-1957562306"/>
              <w:placeholder>
                <w:docPart w:val="D1A799991D414047BA8CF731715980A0"/>
              </w:placeholder>
              <w:dropDownList>
                <w:listItem w:displayText="ggf. Note" w:value="ggf. Note"/>
                <w:listItem w:displayText="   " w:value="   "/>
                <w:listItem w:displayText="Note 1" w:value="Note 1"/>
                <w:listItem w:displayText="Note 1-" w:value="Note 1-"/>
                <w:listItem w:displayText="Note 1-2" w:value="Note 1-2"/>
                <w:listItem w:displayText="Note 2+" w:value="Note 2+"/>
                <w:listItem w:displayText="Note 2" w:value="Note 2"/>
                <w:listItem w:displayText="Note 2-" w:value="Note 2-"/>
                <w:listItem w:displayText="Note 2-3" w:value="Note 2-3"/>
                <w:listItem w:displayText="Note 3+" w:value="Note 3+"/>
                <w:listItem w:displayText="Note 3" w:value="Note 3"/>
                <w:listItem w:displayText="Note 3-" w:value="Note 3-"/>
                <w:listItem w:displayText="Note 3-4" w:value="Note 3-4"/>
                <w:listItem w:displayText="Note 4+" w:value="Note 4+"/>
                <w:listItem w:displayText="Note 4" w:value="Note 4"/>
                <w:listItem w:displayText="Note 4-" w:value="Note 4-"/>
                <w:listItem w:displayText="Note 4-5" w:value="Note 4-5"/>
                <w:listItem w:displayText="Note 5+" w:value="Note 5+"/>
                <w:listItem w:displayText="Note 5" w:value="Note 5"/>
                <w:listItem w:displayText="Note 5-" w:value="Note 5-"/>
                <w:listItem w:displayText="Note 5-6" w:value="Note 5-6"/>
                <w:listItem w:displayText="Note 6+" w:value="Note 6+"/>
                <w:listItem w:displayText="Note 6" w:value="Note 6"/>
              </w:dropDownList>
            </w:sdtPr>
            <w:sdtEndPr/>
            <w:sdtContent>
              <w:p w:rsidR="009E7E72" w:rsidRDefault="006F3954" w:rsidP="00B11EF4">
                <w:pPr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  <w:sz w:val="20"/>
                  </w:rPr>
                  <w:t>ggf. Note</w:t>
                </w:r>
              </w:p>
            </w:sdtContent>
          </w:sdt>
        </w:tc>
      </w:tr>
    </w:tbl>
    <w:p w:rsidR="000F55EC" w:rsidRDefault="000F55EC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0E48DD" w:rsidRDefault="000E48DD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10240"/>
      </w:tblGrid>
      <w:tr w:rsidR="00366286" w:rsidTr="00600DCD">
        <w:trPr>
          <w:trHeight w:hRule="exact" w:val="567"/>
          <w:jc w:val="center"/>
        </w:trPr>
        <w:tc>
          <w:tcPr>
            <w:tcW w:w="1026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6286" w:rsidRPr="00E60C94" w:rsidRDefault="00366286" w:rsidP="00366286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Bemerkungen </w:t>
            </w:r>
          </w:p>
        </w:tc>
      </w:tr>
      <w:tr w:rsidR="00366286" w:rsidTr="008B7349">
        <w:trPr>
          <w:trHeight w:hRule="exact" w:val="2000"/>
          <w:jc w:val="center"/>
        </w:trPr>
        <w:tc>
          <w:tcPr>
            <w:tcW w:w="10269" w:type="dxa"/>
            <w:tcBorders>
              <w:top w:val="single" w:sz="4" w:space="0" w:color="auto"/>
              <w:bottom w:val="single" w:sz="4" w:space="0" w:color="auto"/>
            </w:tcBorders>
          </w:tcPr>
          <w:p w:rsidR="00967B62" w:rsidRPr="00967B62" w:rsidRDefault="008B54D1" w:rsidP="008C52BD">
            <w:pPr>
              <w:spacing w:before="60" w:after="0" w:line="160" w:lineRule="exact"/>
              <w:rPr>
                <w:rStyle w:val="Formatvorlage67"/>
                <w:sz w:val="20"/>
              </w:rPr>
            </w:pPr>
            <w:r>
              <w:rPr>
                <w:rStyle w:val="Formatvorlage67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Vorname"/>
                    <w:maxLength w:val="15"/>
                  </w:textInput>
                </w:ffData>
              </w:fldChar>
            </w:r>
            <w:bookmarkStart w:id="29" w:name="Text28"/>
            <w:r>
              <w:rPr>
                <w:rStyle w:val="Formatvorlage67"/>
                <w:sz w:val="20"/>
              </w:rPr>
              <w:instrText xml:space="preserve"> FORMTEXT </w:instrText>
            </w:r>
            <w:r>
              <w:rPr>
                <w:rStyle w:val="Formatvorlage67"/>
                <w:sz w:val="20"/>
              </w:rPr>
            </w:r>
            <w:r>
              <w:rPr>
                <w:rStyle w:val="Formatvorlage67"/>
                <w:sz w:val="20"/>
              </w:rPr>
              <w:fldChar w:fldCharType="separate"/>
            </w:r>
            <w:r>
              <w:rPr>
                <w:rStyle w:val="Formatvorlage67"/>
                <w:noProof/>
                <w:sz w:val="20"/>
              </w:rPr>
              <w:t>Vorname</w:t>
            </w:r>
            <w:r>
              <w:rPr>
                <w:rStyle w:val="Formatvorlage67"/>
                <w:sz w:val="20"/>
              </w:rPr>
              <w:fldChar w:fldCharType="end"/>
            </w:r>
            <w:bookmarkEnd w:id="29"/>
            <w:r w:rsid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601076887"/>
                <w:placeholder>
                  <w:docPart w:val="A25EB72103A045F9A174ED3C499E2BC2"/>
                </w:placeholder>
                <w:comboBox>
                  <w:listItem w:displayText="zieldifferenter Unterricht" w:value="zieldifferenter Unterricht"/>
                  <w:listItem w:value="Wählen Sie ein Element aus."/>
                  <w:listItem w:displayText="   " w:value="   "/>
                  <w:listItem w:displayText="wurde zieldifferent unterrichtet. Die Leistungsbeschreibung und -bewertung erfolgte auf Grundlage des Bildungsplans für den Förderschwerpunkt" w:value="wurde zieldifferent unterrichtet. Die Leistungsbeschreibung und -bewertung erfolgte auf Grundlage des Bildungsplans für den Förderschwerpunkt"/>
                </w:comboBox>
              </w:sdtPr>
              <w:sdtEndPr>
                <w:rPr>
                  <w:rStyle w:val="Formatvorlage67"/>
                </w:rPr>
              </w:sdtEndPr>
              <w:sdtContent>
                <w:r w:rsidR="00C54934">
                  <w:rPr>
                    <w:rStyle w:val="Formatvorlage67"/>
                    <w:sz w:val="20"/>
                  </w:rPr>
                  <w:t>zieldifferenter Unterricht</w:t>
                </w:r>
              </w:sdtContent>
            </w:sdt>
            <w:r w:rsidR="00967B62" w:rsidRPr="00967B62">
              <w:rPr>
                <w:rStyle w:val="Formatvorlage67"/>
                <w:sz w:val="20"/>
              </w:rPr>
              <w:t xml:space="preserve"> </w:t>
            </w:r>
            <w:sdt>
              <w:sdtPr>
                <w:rPr>
                  <w:rStyle w:val="Formatvorlage67"/>
                  <w:sz w:val="20"/>
                </w:rPr>
                <w:id w:val="1201677864"/>
                <w:placeholder>
                  <w:docPart w:val="7C3C69B778874D0D9CF8E81BDC5B3A2C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Lernen." w:value="Lernen."/>
                  <w:listItem w:displayText="geistige Entwicklung." w:value="geistige Entwicklung."/>
                </w:comboBox>
              </w:sdtPr>
              <w:sdtEndPr>
                <w:rPr>
                  <w:rStyle w:val="Formatvorlage67"/>
                </w:rPr>
              </w:sdtEndPr>
              <w:sdtContent>
                <w:r w:rsidR="00967B62" w:rsidRPr="00967B62">
                  <w:rPr>
                    <w:rStyle w:val="Platzhaltertext"/>
                    <w:sz w:val="18"/>
                  </w:rPr>
                  <w:t>Wählen Sie ein Element aus.</w:t>
                </w:r>
              </w:sdtContent>
            </w:sdt>
          </w:p>
          <w:sdt>
            <w:sdtPr>
              <w:rPr>
                <w:rStyle w:val="Formatvorlage67"/>
                <w:sz w:val="16"/>
              </w:rPr>
              <w:id w:val="-1698311650"/>
              <w:placeholder>
                <w:docPart w:val="A25EB72103A045F9A174ED3C499E2BC2"/>
              </w:placeholder>
              <w:comboBox>
                <w:listItem w:displayText="Beiblatt" w:value="Beiblatt"/>
                <w:listItem w:value="Wählen Sie ein Element aus."/>
                <w:listItem w:displayText="   " w:value="   "/>
                <w:listItem w:displayText="(siehe schuleigenes Beiblatt)" w:value="(siehe schuleigenes Beiblatt)"/>
              </w:comboBox>
            </w:sdtPr>
            <w:sdtEndPr>
              <w:rPr>
                <w:rStyle w:val="Formatvorlage67"/>
              </w:rPr>
            </w:sdtEndPr>
            <w:sdtContent>
              <w:p w:rsidR="00967B62" w:rsidRDefault="00967B62" w:rsidP="009704DC">
                <w:pPr>
                  <w:spacing w:after="0" w:line="160" w:lineRule="exact"/>
                  <w:rPr>
                    <w:rStyle w:val="Formatvorlage67"/>
                    <w:sz w:val="20"/>
                  </w:rPr>
                </w:pPr>
                <w:r w:rsidRPr="00967B62">
                  <w:rPr>
                    <w:rStyle w:val="Formatvorlage67"/>
                    <w:sz w:val="16"/>
                  </w:rPr>
                  <w:t>Beiblatt</w:t>
                </w:r>
              </w:p>
            </w:sdtContent>
          </w:sdt>
          <w:p w:rsidR="00366286" w:rsidRPr="008B7349" w:rsidRDefault="008B54D1" w:rsidP="009704DC">
            <w:pPr>
              <w:spacing w:before="120"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30" w:name="Text29"/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${comments}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30"/>
          </w:p>
        </w:tc>
      </w:tr>
    </w:tbl>
    <w:p w:rsidR="00366286" w:rsidRDefault="00366286" w:rsidP="000F55EC">
      <w:pPr>
        <w:spacing w:after="0" w:line="240" w:lineRule="auto"/>
        <w:rPr>
          <w:rFonts w:ascii="Arial" w:hAnsi="Arial" w:cs="Arial"/>
          <w:sz w:val="20"/>
          <w:szCs w:val="20"/>
          <w:vertAlign w:val="superscript"/>
        </w:rPr>
      </w:pPr>
    </w:p>
    <w:p w:rsidR="006477FD" w:rsidRDefault="00F23479" w:rsidP="00600DCD">
      <w:pPr>
        <w:tabs>
          <w:tab w:val="left" w:pos="0"/>
          <w:tab w:val="left" w:pos="224"/>
        </w:tabs>
        <w:spacing w:after="0" w:line="312" w:lineRule="auto"/>
        <w:ind w:left="-567"/>
        <w:rPr>
          <w:rFonts w:ascii="Arial" w:hAnsi="Arial" w:cs="Arial"/>
          <w:sz w:val="20"/>
          <w:szCs w:val="20"/>
        </w:rPr>
      </w:pPr>
      <w:r w:rsidRPr="00F23479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ab/>
      </w:r>
      <w:r w:rsidR="006477FD" w:rsidRPr="00F23479">
        <w:rPr>
          <w:rFonts w:ascii="Arial" w:hAnsi="Arial" w:cs="Arial"/>
          <w:sz w:val="20"/>
          <w:szCs w:val="20"/>
        </w:rPr>
        <w:t>G</w:t>
      </w:r>
      <w:r w:rsidR="00600DCD">
        <w:rPr>
          <w:rFonts w:ascii="Arial" w:hAnsi="Arial" w:cs="Arial"/>
          <w:sz w:val="20"/>
          <w:szCs w:val="20"/>
        </w:rPr>
        <w:t xml:space="preserve"> </w:t>
      </w:r>
      <w:r w:rsidR="006477FD" w:rsidRPr="00F23479">
        <w:rPr>
          <w:rFonts w:ascii="Arial" w:hAnsi="Arial" w:cs="Arial"/>
          <w:sz w:val="20"/>
          <w:szCs w:val="20"/>
        </w:rPr>
        <w:t>= Grundlegendes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 </w:t>
      </w:r>
      <w:r w:rsidR="006477FD">
        <w:rPr>
          <w:rFonts w:ascii="Arial" w:hAnsi="Arial" w:cs="Arial"/>
          <w:sz w:val="20"/>
          <w:szCs w:val="20"/>
        </w:rPr>
        <w:t>= Mittleres Niveau</w:t>
      </w:r>
      <w:r w:rsidR="00600DC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E </w:t>
      </w:r>
      <w:r w:rsidR="006477FD">
        <w:rPr>
          <w:rFonts w:ascii="Arial" w:hAnsi="Arial" w:cs="Arial"/>
          <w:sz w:val="20"/>
          <w:szCs w:val="20"/>
        </w:rPr>
        <w:t>= Erweitertes Niveau</w:t>
      </w:r>
    </w:p>
    <w:p w:rsidR="00AD6B00" w:rsidRDefault="00AD6B00" w:rsidP="00AD6B00">
      <w:pPr>
        <w:spacing w:after="0" w:line="312" w:lineRule="auto"/>
        <w:rPr>
          <w:rFonts w:ascii="Arial" w:hAnsi="Arial" w:cs="Arial"/>
          <w:sz w:val="8"/>
          <w:szCs w:val="8"/>
        </w:rPr>
      </w:pPr>
    </w:p>
    <w:tbl>
      <w:tblPr>
        <w:tblStyle w:val="Tabellenraster"/>
        <w:tblW w:w="102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093"/>
        <w:gridCol w:w="2049"/>
        <w:gridCol w:w="2049"/>
        <w:gridCol w:w="2049"/>
      </w:tblGrid>
      <w:tr w:rsidR="00D1562D" w:rsidTr="00381C3E">
        <w:trPr>
          <w:trHeight w:hRule="exact" w:val="680"/>
          <w:jc w:val="center"/>
        </w:trPr>
        <w:tc>
          <w:tcPr>
            <w:tcW w:w="3723" w:type="dxa"/>
            <w:noWrap/>
            <w:vAlign w:val="center"/>
          </w:tcPr>
          <w:p w:rsidR="00D1562D" w:rsidRDefault="008B54D1" w:rsidP="00600DC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0"/>
                  </w:textInput>
                </w:ffData>
              </w:fldChar>
            </w:r>
            <w:bookmarkStart w:id="31" w:name="Text30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265146" w:rsidRPr="00265146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31"/>
          </w:p>
        </w:tc>
        <w:tc>
          <w:tcPr>
            <w:tcW w:w="1864" w:type="dxa"/>
            <w:tcBorders>
              <w:top w:val="nil"/>
              <w:bottom w:val="nil"/>
            </w:tcBorders>
            <w:noWrap/>
            <w:vAlign w:val="center"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864" w:type="dxa"/>
            <w:noWrap/>
          </w:tcPr>
          <w:p w:rsidR="00D1562D" w:rsidRDefault="00D1562D" w:rsidP="00D1562D">
            <w:pPr>
              <w:rPr>
                <w:rFonts w:ascii="Arial" w:hAnsi="Arial" w:cs="Arial"/>
                <w:noProof/>
              </w:rPr>
            </w:pPr>
          </w:p>
        </w:tc>
      </w:tr>
      <w:tr w:rsidR="00AD6B00" w:rsidRPr="00C9246F" w:rsidTr="00C9246F">
        <w:trPr>
          <w:trHeight w:hRule="exact" w:val="284"/>
          <w:jc w:val="center"/>
        </w:trPr>
        <w:tc>
          <w:tcPr>
            <w:tcW w:w="3723" w:type="dxa"/>
            <w:vAlign w:val="center"/>
            <w:hideMark/>
          </w:tcPr>
          <w:p w:rsidR="00AD6B00" w:rsidRPr="00C9246F" w:rsidRDefault="007E151D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 xml:space="preserve">Ort, </w:t>
            </w:r>
            <w:r w:rsidR="001A753E" w:rsidRPr="00C9246F">
              <w:rPr>
                <w:rFonts w:ascii="Arial" w:hAnsi="Arial" w:cs="Arial"/>
                <w:noProof/>
                <w:sz w:val="18"/>
                <w:szCs w:val="18"/>
              </w:rPr>
              <w:t>Datum</w:t>
            </w:r>
          </w:p>
        </w:tc>
        <w:tc>
          <w:tcPr>
            <w:tcW w:w="1864" w:type="dxa"/>
            <w:tcBorders>
              <w:top w:val="nil"/>
              <w:bottom w:val="nil"/>
            </w:tcBorders>
            <w:vAlign w:val="center"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3728" w:type="dxa"/>
            <w:gridSpan w:val="2"/>
            <w:vAlign w:val="center"/>
          </w:tcPr>
          <w:p w:rsidR="00AD6B00" w:rsidRPr="00C9246F" w:rsidRDefault="001A753E" w:rsidP="00D1562D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Lerngruppenbegleiterin/Lerngruppenbegleiter</w:t>
            </w:r>
          </w:p>
        </w:tc>
      </w:tr>
    </w:tbl>
    <w:p w:rsidR="00AD6B00" w:rsidRPr="00381C3E" w:rsidRDefault="00AD6B00" w:rsidP="00381C3E">
      <w:pPr>
        <w:spacing w:after="0"/>
        <w:rPr>
          <w:rFonts w:ascii="Arial" w:hAnsi="Arial" w:cs="Arial"/>
          <w:noProof/>
          <w:sz w:val="20"/>
          <w:szCs w:val="18"/>
          <w:lang w:eastAsia="de-DE"/>
        </w:rPr>
      </w:pPr>
    </w:p>
    <w:tbl>
      <w:tblPr>
        <w:tblStyle w:val="Tabellenraster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2046"/>
        <w:gridCol w:w="2049"/>
        <w:gridCol w:w="2048"/>
        <w:gridCol w:w="2048"/>
        <w:gridCol w:w="2049"/>
      </w:tblGrid>
      <w:tr w:rsidR="00AD6B00" w:rsidTr="00381C3E">
        <w:trPr>
          <w:trHeight w:hRule="exact" w:val="680"/>
          <w:jc w:val="center"/>
        </w:trPr>
        <w:tc>
          <w:tcPr>
            <w:tcW w:w="20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  <w:p w:rsidR="00AD6B00" w:rsidRDefault="00AD6B00" w:rsidP="005458B1">
            <w:pPr>
              <w:rPr>
                <w:rFonts w:ascii="Arial" w:hAnsi="Arial" w:cs="Arial"/>
                <w:noProof/>
              </w:rPr>
            </w:pPr>
          </w:p>
        </w:tc>
      </w:tr>
      <w:tr w:rsidR="00AD6B00" w:rsidTr="006D0EFF">
        <w:trPr>
          <w:trHeight w:hRule="exact" w:val="284"/>
          <w:jc w:val="center"/>
        </w:trPr>
        <w:tc>
          <w:tcPr>
            <w:tcW w:w="4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Schülerin/Schüler</w:t>
            </w:r>
          </w:p>
        </w:tc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409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D6B00" w:rsidRPr="00C9246F" w:rsidRDefault="00AD6B00" w:rsidP="005458B1">
            <w:pPr>
              <w:spacing w:after="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C9246F">
              <w:rPr>
                <w:rFonts w:ascii="Arial" w:hAnsi="Arial" w:cs="Arial"/>
                <w:noProof/>
                <w:sz w:val="18"/>
                <w:szCs w:val="18"/>
              </w:rPr>
              <w:t>Erziehungsberechtigte/Erziehungsberechtigter</w:t>
            </w:r>
          </w:p>
        </w:tc>
      </w:tr>
    </w:tbl>
    <w:p w:rsidR="006D0EFF" w:rsidRDefault="006D0EFF" w:rsidP="006D0EFF">
      <w:pPr>
        <w:spacing w:before="56" w:after="0" w:line="240" w:lineRule="auto"/>
        <w:ind w:left="-113"/>
        <w:rPr>
          <w:rFonts w:ascii="Arial" w:eastAsia="Arial" w:hAnsi="Arial" w:cs="Arial"/>
          <w:b/>
          <w:spacing w:val="-2"/>
          <w:sz w:val="16"/>
          <w:szCs w:val="20"/>
        </w:rPr>
      </w:pPr>
    </w:p>
    <w:sdt>
      <w:sdtPr>
        <w:rPr>
          <w:rFonts w:ascii="Arial" w:eastAsia="Arial" w:hAnsi="Arial" w:cs="Arial"/>
          <w:b/>
          <w:spacing w:val="-2"/>
          <w:sz w:val="16"/>
          <w:szCs w:val="20"/>
        </w:rPr>
        <w:id w:val="-133574592"/>
        <w:placeholder>
          <w:docPart w:val="A25EB72103A045F9A174ED3C499E2BC2"/>
        </w:placeholder>
        <w:comboBox>
          <w:listItem w:displayText="Notenstufen" w:value="Notenstufen"/>
          <w:listItem w:value="Wählen Sie ein Element aus."/>
          <w:listItem w:displayText="   " w:value="   "/>
          <w:listItem w:displayText="Notenstufen:" w:value="Notenstufen:"/>
        </w:comboBox>
      </w:sdtPr>
      <w:sdtEndPr/>
      <w:sdtContent>
        <w:p w:rsidR="006D0EFF" w:rsidRDefault="006D0EFF" w:rsidP="006557B8">
          <w:pPr>
            <w:spacing w:beforeLines="56" w:before="134" w:after="0" w:line="269" w:lineRule="auto"/>
            <w:ind w:left="-567"/>
            <w:rPr>
              <w:rFonts w:ascii="Arial" w:eastAsia="Arial" w:hAnsi="Arial" w:cs="Arial"/>
              <w:b/>
              <w:spacing w:val="-2"/>
              <w:sz w:val="16"/>
              <w:szCs w:val="20"/>
            </w:rPr>
          </w:pPr>
          <w:r w:rsidRPr="00A13A34">
            <w:rPr>
              <w:rFonts w:ascii="Arial" w:eastAsia="Arial" w:hAnsi="Arial" w:cs="Arial"/>
              <w:b/>
              <w:spacing w:val="-2"/>
              <w:sz w:val="16"/>
              <w:szCs w:val="20"/>
            </w:rPr>
            <w:t>Notenstufen:</w:t>
          </w:r>
        </w:p>
      </w:sdtContent>
    </w:sdt>
    <w:p w:rsidR="006D0EFF" w:rsidRPr="00EE5C18" w:rsidRDefault="00A66BF3" w:rsidP="00A7275E">
      <w:pPr>
        <w:spacing w:beforeLines="56" w:before="134" w:after="0" w:line="269" w:lineRule="auto"/>
        <w:ind w:left="4253" w:hanging="4820"/>
        <w:rPr>
          <w:rFonts w:ascii="Arial" w:eastAsia="Arial" w:hAnsi="Arial" w:cs="Arial"/>
          <w:i/>
          <w:spacing w:val="-2"/>
          <w:sz w:val="16"/>
          <w:szCs w:val="20"/>
        </w:rPr>
      </w:pPr>
      <w:sdt>
        <w:sdtPr>
          <w:rPr>
            <w:rStyle w:val="Formatvorlage8"/>
          </w:rPr>
          <w:alias w:val=" "/>
          <w:id w:val="281547507"/>
          <w:placeholder>
            <w:docPart w:val="A25EB72103A045F9A174ED3C499E2BC2"/>
          </w:placeholder>
          <w:comboBox>
            <w:listItem w:displayText="Leistungen in den einzelnen Fächern:" w:value="Leistungen in den einzelnen Fächern:"/>
            <w:listItem w:value="Wählen Sie ein Element aus."/>
            <w:listItem w:displayText="   " w:value="   "/>
            <w:listItem w:displayText="Leistungen in den einzelnen Fächern: " w:value="Leistungen in den einzelnen Fächern: "/>
          </w:comboBox>
        </w:sdtPr>
        <w:sdtEndPr>
          <w:rPr>
            <w:rStyle w:val="Formatvorlage8"/>
          </w:rPr>
        </w:sdtEndPr>
        <w:sdtContent>
          <w:r w:rsidR="005C4C0C">
            <w:rPr>
              <w:rStyle w:val="Formatvorlage8"/>
            </w:rPr>
            <w:t>Leistungen in den einzelnen Fächern:</w:t>
          </w:r>
        </w:sdtContent>
      </w:sdt>
      <w:r w:rsidR="006D0EFF" w:rsidRPr="00EE5C18">
        <w:tab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69693161"/>
          <w:placeholder>
            <w:docPart w:val="A25EB72103A045F9A174ED3C499E2BC2"/>
          </w:placeholder>
          <w:comboBox>
            <w:listItem w:displayText="sehr gut (1) = sgt, gut (2) = gut, befriedigend (3) = bfr " w:value="sehr gut (1) = sgt, gut (2) = gut, befriedigend (3) = bfr "/>
            <w:listItem w:value="Wählen Sie ein Element aus."/>
            <w:listItem w:displayText="    " w:value="    "/>
            <w:listItem w:displayText="sehr gut (1) = sgt, gut (2) = gut, befriedigend (3) = bfr" w:value="sehr gut (1) = sgt, gut (2) = gut, befriedigend (3) = bfr"/>
          </w:comboBox>
        </w:sdtPr>
        <w:sdtEndPr/>
        <w:sdtContent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sehr gut (1)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sgt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gut (2) = gut, befriedigend (3) = </w:t>
          </w:r>
          <w:proofErr w:type="spellStart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>bfr</w:t>
          </w:r>
          <w:proofErr w:type="spellEnd"/>
          <w:r w:rsidR="006D0EFF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  <w:r w:rsidR="006D0EFF" w:rsidRPr="00A13A34">
        <w:rPr>
          <w:rFonts w:ascii="Arial" w:eastAsia="Arial" w:hAnsi="Arial" w:cs="Arial"/>
          <w:i/>
          <w:spacing w:val="-2"/>
          <w:sz w:val="16"/>
          <w:szCs w:val="20"/>
        </w:rPr>
        <w:t>,</w:t>
      </w:r>
      <w:r w:rsidR="00A7275E">
        <w:rPr>
          <w:rFonts w:ascii="Arial" w:eastAsia="Arial" w:hAnsi="Arial" w:cs="Arial"/>
          <w:i/>
          <w:spacing w:val="-2"/>
          <w:sz w:val="16"/>
          <w:szCs w:val="20"/>
        </w:rPr>
        <w:br/>
      </w:r>
      <w:sdt>
        <w:sdtPr>
          <w:rPr>
            <w:rFonts w:ascii="Arial" w:eastAsia="Arial" w:hAnsi="Arial" w:cs="Arial"/>
            <w:i/>
            <w:spacing w:val="-2"/>
            <w:sz w:val="16"/>
            <w:szCs w:val="20"/>
          </w:rPr>
          <w:id w:val="1714146156"/>
          <w:placeholder>
            <w:docPart w:val="A25EB72103A045F9A174ED3C499E2BC2"/>
          </w:placeholder>
          <w:comboBox>
            <w:listItem w:displayText="ausreichend (4) = ausr, mangelhaft (5) = mgh, ungenügend (6) = ung " w:value="ausreichend (4) = ausr, mangelhaft (5) = mgh, ungenügend (6) = ung "/>
            <w:listItem w:value="Wählen Sie ein Element aus."/>
            <w:listItem w:displayText="   " w:value="   "/>
            <w:listItem w:displayText="ausreichend (4) = ausr, mangelhaft (5) = mgh, ungenügend (6) = ung" w:value="ausreichend (4) = ausr, mangelhaft (5) = mgh, ungenügend (6) = ung"/>
          </w:comboBox>
        </w:sdtPr>
        <w:sdtEndPr/>
        <w:sdtContent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ausreichend (4)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ausr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mangelhaft (5)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mgh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, ungenügend (6) = </w:t>
          </w:r>
          <w:proofErr w:type="spellStart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>ung</w:t>
          </w:r>
          <w:proofErr w:type="spellEnd"/>
          <w:r w:rsidR="00DB7D89">
            <w:rPr>
              <w:rFonts w:ascii="Arial" w:eastAsia="Arial" w:hAnsi="Arial" w:cs="Arial"/>
              <w:i/>
              <w:spacing w:val="-2"/>
              <w:sz w:val="16"/>
              <w:szCs w:val="20"/>
            </w:rPr>
            <w:t xml:space="preserve"> </w:t>
          </w:r>
        </w:sdtContent>
      </w:sdt>
    </w:p>
    <w:p w:rsidR="00FA7B7A" w:rsidRPr="00EE5C18" w:rsidRDefault="00FA7B7A">
      <w:pPr>
        <w:spacing w:after="0" w:line="160" w:lineRule="exact"/>
        <w:ind w:left="4785" w:hanging="537"/>
        <w:rPr>
          <w:rFonts w:ascii="Arial" w:eastAsia="Arial" w:hAnsi="Arial" w:cs="Arial"/>
          <w:i/>
          <w:spacing w:val="-2"/>
          <w:sz w:val="16"/>
          <w:szCs w:val="20"/>
        </w:rPr>
      </w:pPr>
    </w:p>
    <w:sectPr w:rsidR="00FA7B7A" w:rsidRPr="00EE5C18" w:rsidSect="0067497F">
      <w:headerReference w:type="default" r:id="rId8"/>
      <w:footerReference w:type="default" r:id="rId9"/>
      <w:pgSz w:w="11906" w:h="16838" w:code="9"/>
      <w:pgMar w:top="1134" w:right="1418" w:bottom="45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BF3" w:rsidRDefault="00A66BF3" w:rsidP="001E03DE">
      <w:r>
        <w:separator/>
      </w:r>
    </w:p>
  </w:endnote>
  <w:endnote w:type="continuationSeparator" w:id="0">
    <w:p w:rsidR="00A66BF3" w:rsidRDefault="00A66BF3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64059A" w:rsidP="000305E3">
    <w:pPr>
      <w:pStyle w:val="Fuzeile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FF7D93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FF7D93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BF3" w:rsidRDefault="00A66BF3" w:rsidP="001E03DE">
      <w:r>
        <w:separator/>
      </w:r>
    </w:p>
  </w:footnote>
  <w:footnote w:type="continuationSeparator" w:id="0">
    <w:p w:rsidR="00A66BF3" w:rsidRDefault="00A66BF3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59A" w:rsidRDefault="009704DC" w:rsidP="007F4A23">
    <w:pPr>
      <w:pStyle w:val="Kopfzeile"/>
      <w:ind w:left="-426"/>
    </w:pP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Name </w:instrText>
    </w:r>
    <w:r>
      <w:rPr>
        <w:rFonts w:ascii="Arial" w:hAnsi="Arial" w:cs="Arial"/>
        <w:sz w:val="24"/>
        <w:szCs w:val="24"/>
      </w:rPr>
      <w:fldChar w:fldCharType="separate"/>
    </w:r>
    <w:r w:rsidR="00265146">
      <w:rPr>
        <w:rFonts w:ascii="Arial" w:hAnsi="Arial" w:cs="Arial"/>
        <w:noProof/>
        <w:sz w:val="24"/>
        <w:szCs w:val="24"/>
      </w:rPr>
      <w:t>Vor- und Zuname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, 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Lerngruppe </w:instrText>
    </w:r>
    <w:r>
      <w:rPr>
        <w:rFonts w:ascii="Arial" w:hAnsi="Arial" w:cs="Arial"/>
        <w:sz w:val="24"/>
        <w:szCs w:val="24"/>
      </w:rPr>
      <w:fldChar w:fldCharType="separate"/>
    </w:r>
    <w:r w:rsidR="00265146">
      <w:rPr>
        <w:rFonts w:ascii="Arial" w:hAnsi="Arial" w:cs="Arial"/>
        <w:noProof/>
        <w:sz w:val="24"/>
        <w:szCs w:val="24"/>
      </w:rPr>
      <w:t>Lerngruppe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,</w:t>
    </w:r>
    <w:r w:rsidR="0064059A">
      <w:rPr>
        <w:rFonts w:ascii="Arial" w:hAnsi="Arial" w:cs="Arial"/>
        <w:sz w:val="24"/>
        <w:szCs w:val="24"/>
      </w:rPr>
      <w:t xml:space="preserve"> </w:t>
    </w:r>
    <w:r w:rsidR="0064059A" w:rsidRPr="007423A1">
      <w:rPr>
        <w:rFonts w:ascii="Arial" w:hAnsi="Arial" w:cs="Arial"/>
        <w:sz w:val="24"/>
        <w:szCs w:val="24"/>
      </w:rPr>
      <w:t xml:space="preserve">1. Schulhalbjahr </w:t>
    </w:r>
    <w:r>
      <w:rPr>
        <w:rFonts w:ascii="Arial" w:hAnsi="Arial" w:cs="Arial"/>
        <w:sz w:val="24"/>
        <w:szCs w:val="24"/>
      </w:rPr>
      <w:t>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SJ1 </w:instrText>
    </w:r>
    <w:r>
      <w:rPr>
        <w:rFonts w:ascii="Arial" w:hAnsi="Arial" w:cs="Arial"/>
        <w:sz w:val="24"/>
        <w:szCs w:val="24"/>
      </w:rPr>
      <w:fldChar w:fldCharType="separate"/>
    </w:r>
    <w:r w:rsidR="00265146">
      <w:rPr>
        <w:rFonts w:ascii="Arial" w:hAnsi="Arial" w:cs="Arial"/>
        <w:noProof/>
        <w:sz w:val="24"/>
        <w:szCs w:val="24"/>
      </w:rPr>
      <w:t>XX</w:t>
    </w:r>
    <w:r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>/20</w:t>
    </w:r>
    <w:r>
      <w:rPr>
        <w:rFonts w:ascii="Arial" w:hAnsi="Arial" w:cs="Arial"/>
        <w:sz w:val="24"/>
        <w:szCs w:val="24"/>
      </w:rPr>
      <w:fldChar w:fldCharType="begin"/>
    </w:r>
    <w:r>
      <w:rPr>
        <w:rFonts w:ascii="Arial" w:hAnsi="Arial" w:cs="Arial"/>
        <w:sz w:val="24"/>
        <w:szCs w:val="24"/>
      </w:rPr>
      <w:instrText xml:space="preserve"> REF  TextSJ2 </w:instrText>
    </w:r>
    <w:r>
      <w:rPr>
        <w:rFonts w:ascii="Arial" w:hAnsi="Arial" w:cs="Arial"/>
        <w:sz w:val="24"/>
        <w:szCs w:val="24"/>
      </w:rPr>
      <w:fldChar w:fldCharType="separate"/>
    </w:r>
    <w:r w:rsidR="00265146">
      <w:rPr>
        <w:rFonts w:ascii="Arial" w:hAnsi="Arial" w:cs="Arial"/>
        <w:noProof/>
        <w:sz w:val="24"/>
        <w:szCs w:val="24"/>
      </w:rPr>
      <w:t>XY</w:t>
    </w:r>
    <w:r>
      <w:rPr>
        <w:rFonts w:ascii="Arial" w:hAnsi="Arial" w:cs="Arial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420C2"/>
    <w:multiLevelType w:val="hybridMultilevel"/>
    <w:tmpl w:val="140EC958"/>
    <w:lvl w:ilvl="0" w:tplc="15A84088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3101418F"/>
    <w:multiLevelType w:val="hybridMultilevel"/>
    <w:tmpl w:val="C87CBF6C"/>
    <w:lvl w:ilvl="0" w:tplc="71E27C9C">
      <w:start w:val="1"/>
      <w:numFmt w:val="bullet"/>
      <w:lvlText w:val=""/>
      <w:lvlJc w:val="left"/>
      <w:pPr>
        <w:ind w:left="218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5D27694C"/>
    <w:multiLevelType w:val="hybridMultilevel"/>
    <w:tmpl w:val="9A785506"/>
    <w:lvl w:ilvl="0" w:tplc="28C225CE">
      <w:start w:val="1"/>
      <w:numFmt w:val="bullet"/>
      <w:lvlText w:val=""/>
      <w:lvlJc w:val="left"/>
      <w:pPr>
        <w:ind w:left="76" w:hanging="360"/>
      </w:pPr>
      <w:rPr>
        <w:rFonts w:ascii="Symbol" w:eastAsia="Calibri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Full" w:cryptAlgorithmClass="hash" w:cryptAlgorithmType="typeAny" w:cryptAlgorithmSid="4" w:cryptSpinCount="100000" w:hash="TbT1H8bLxfl2RLCRPX8znvmbCmg=" w:salt="3OC3kk+iCivKBVSk4j2+/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6"/>
    <w:rsid w:val="0002471B"/>
    <w:rsid w:val="0002502A"/>
    <w:rsid w:val="0002702A"/>
    <w:rsid w:val="000305E3"/>
    <w:rsid w:val="00083D8A"/>
    <w:rsid w:val="00092B39"/>
    <w:rsid w:val="000A6B5B"/>
    <w:rsid w:val="000A7569"/>
    <w:rsid w:val="000C11C0"/>
    <w:rsid w:val="000E48DD"/>
    <w:rsid w:val="000E598E"/>
    <w:rsid w:val="000F55EC"/>
    <w:rsid w:val="00123230"/>
    <w:rsid w:val="00125C46"/>
    <w:rsid w:val="00126C89"/>
    <w:rsid w:val="001560C2"/>
    <w:rsid w:val="001817CF"/>
    <w:rsid w:val="0019567B"/>
    <w:rsid w:val="001A2103"/>
    <w:rsid w:val="001A753E"/>
    <w:rsid w:val="001C0586"/>
    <w:rsid w:val="001E03DE"/>
    <w:rsid w:val="001F3FB8"/>
    <w:rsid w:val="002147CC"/>
    <w:rsid w:val="002223B8"/>
    <w:rsid w:val="00231D5B"/>
    <w:rsid w:val="00257599"/>
    <w:rsid w:val="00265146"/>
    <w:rsid w:val="002668E4"/>
    <w:rsid w:val="00272903"/>
    <w:rsid w:val="0028352A"/>
    <w:rsid w:val="00284DB3"/>
    <w:rsid w:val="00296589"/>
    <w:rsid w:val="002B3901"/>
    <w:rsid w:val="002C0EA3"/>
    <w:rsid w:val="002C1560"/>
    <w:rsid w:val="002C1807"/>
    <w:rsid w:val="002E1A41"/>
    <w:rsid w:val="002E765A"/>
    <w:rsid w:val="002F298F"/>
    <w:rsid w:val="00304876"/>
    <w:rsid w:val="00314522"/>
    <w:rsid w:val="003256D8"/>
    <w:rsid w:val="00361A84"/>
    <w:rsid w:val="00364002"/>
    <w:rsid w:val="00366286"/>
    <w:rsid w:val="00381C3E"/>
    <w:rsid w:val="003876E0"/>
    <w:rsid w:val="003A2CED"/>
    <w:rsid w:val="003A3797"/>
    <w:rsid w:val="003D290F"/>
    <w:rsid w:val="003E1847"/>
    <w:rsid w:val="003E1D3E"/>
    <w:rsid w:val="003E7C22"/>
    <w:rsid w:val="00410F98"/>
    <w:rsid w:val="004138C2"/>
    <w:rsid w:val="00417567"/>
    <w:rsid w:val="004208AB"/>
    <w:rsid w:val="00420BCB"/>
    <w:rsid w:val="00420F7D"/>
    <w:rsid w:val="00423363"/>
    <w:rsid w:val="00425601"/>
    <w:rsid w:val="00430A87"/>
    <w:rsid w:val="00431A9F"/>
    <w:rsid w:val="0044650F"/>
    <w:rsid w:val="00451E65"/>
    <w:rsid w:val="00454D35"/>
    <w:rsid w:val="00490362"/>
    <w:rsid w:val="004A1367"/>
    <w:rsid w:val="004D26D8"/>
    <w:rsid w:val="004D7754"/>
    <w:rsid w:val="004E689D"/>
    <w:rsid w:val="00501CA6"/>
    <w:rsid w:val="005034FA"/>
    <w:rsid w:val="00503FFD"/>
    <w:rsid w:val="005103A9"/>
    <w:rsid w:val="00527579"/>
    <w:rsid w:val="00536276"/>
    <w:rsid w:val="00537659"/>
    <w:rsid w:val="00541E01"/>
    <w:rsid w:val="005427D7"/>
    <w:rsid w:val="005458B1"/>
    <w:rsid w:val="005460F3"/>
    <w:rsid w:val="00557BA8"/>
    <w:rsid w:val="00573C1C"/>
    <w:rsid w:val="005744C3"/>
    <w:rsid w:val="005C07B4"/>
    <w:rsid w:val="005C4C0C"/>
    <w:rsid w:val="005D5D1C"/>
    <w:rsid w:val="005E1FA8"/>
    <w:rsid w:val="00600DCD"/>
    <w:rsid w:val="00610039"/>
    <w:rsid w:val="00616D84"/>
    <w:rsid w:val="0063651B"/>
    <w:rsid w:val="0064059A"/>
    <w:rsid w:val="006477FD"/>
    <w:rsid w:val="00653FF8"/>
    <w:rsid w:val="006543E3"/>
    <w:rsid w:val="006557B8"/>
    <w:rsid w:val="00665ABA"/>
    <w:rsid w:val="00671ED1"/>
    <w:rsid w:val="0067497F"/>
    <w:rsid w:val="00677221"/>
    <w:rsid w:val="00685B5B"/>
    <w:rsid w:val="00687CFC"/>
    <w:rsid w:val="00694535"/>
    <w:rsid w:val="006D0EFF"/>
    <w:rsid w:val="006D2A46"/>
    <w:rsid w:val="006E2782"/>
    <w:rsid w:val="006E484C"/>
    <w:rsid w:val="006E6519"/>
    <w:rsid w:val="006E6EE7"/>
    <w:rsid w:val="006F2C72"/>
    <w:rsid w:val="006F3954"/>
    <w:rsid w:val="00730D60"/>
    <w:rsid w:val="007370B1"/>
    <w:rsid w:val="007423A1"/>
    <w:rsid w:val="00761BD9"/>
    <w:rsid w:val="00774E4C"/>
    <w:rsid w:val="007800EB"/>
    <w:rsid w:val="00786234"/>
    <w:rsid w:val="00790945"/>
    <w:rsid w:val="007C0FF8"/>
    <w:rsid w:val="007C26ED"/>
    <w:rsid w:val="007E151D"/>
    <w:rsid w:val="007F4A23"/>
    <w:rsid w:val="0080159C"/>
    <w:rsid w:val="008015A4"/>
    <w:rsid w:val="00812A8E"/>
    <w:rsid w:val="00833C2D"/>
    <w:rsid w:val="00844267"/>
    <w:rsid w:val="00844EB5"/>
    <w:rsid w:val="008761E4"/>
    <w:rsid w:val="008A6CE7"/>
    <w:rsid w:val="008A7911"/>
    <w:rsid w:val="008B54D1"/>
    <w:rsid w:val="008B7349"/>
    <w:rsid w:val="008C52BD"/>
    <w:rsid w:val="008D6780"/>
    <w:rsid w:val="00911C3B"/>
    <w:rsid w:val="009176AA"/>
    <w:rsid w:val="00930B5C"/>
    <w:rsid w:val="00947876"/>
    <w:rsid w:val="009533B3"/>
    <w:rsid w:val="0096396D"/>
    <w:rsid w:val="00967B62"/>
    <w:rsid w:val="009704DC"/>
    <w:rsid w:val="009935DA"/>
    <w:rsid w:val="009B0EEB"/>
    <w:rsid w:val="009C05F9"/>
    <w:rsid w:val="009C3E45"/>
    <w:rsid w:val="009D4ECB"/>
    <w:rsid w:val="009D7BC2"/>
    <w:rsid w:val="009E7C6D"/>
    <w:rsid w:val="009E7E72"/>
    <w:rsid w:val="00A414D8"/>
    <w:rsid w:val="00A50F97"/>
    <w:rsid w:val="00A556CA"/>
    <w:rsid w:val="00A66BF3"/>
    <w:rsid w:val="00A7275E"/>
    <w:rsid w:val="00AA0A26"/>
    <w:rsid w:val="00AD6B00"/>
    <w:rsid w:val="00AE3FFF"/>
    <w:rsid w:val="00B11EF4"/>
    <w:rsid w:val="00B424E9"/>
    <w:rsid w:val="00B52007"/>
    <w:rsid w:val="00B7228E"/>
    <w:rsid w:val="00B77B3E"/>
    <w:rsid w:val="00B83AEF"/>
    <w:rsid w:val="00B911E7"/>
    <w:rsid w:val="00BB0E37"/>
    <w:rsid w:val="00BB71BF"/>
    <w:rsid w:val="00BC14CC"/>
    <w:rsid w:val="00BD10B4"/>
    <w:rsid w:val="00BE6783"/>
    <w:rsid w:val="00BF2ECB"/>
    <w:rsid w:val="00C22DA6"/>
    <w:rsid w:val="00C37597"/>
    <w:rsid w:val="00C461C6"/>
    <w:rsid w:val="00C54934"/>
    <w:rsid w:val="00C60B37"/>
    <w:rsid w:val="00C67567"/>
    <w:rsid w:val="00C730E5"/>
    <w:rsid w:val="00C84EC6"/>
    <w:rsid w:val="00C9246F"/>
    <w:rsid w:val="00CB64AC"/>
    <w:rsid w:val="00CD6932"/>
    <w:rsid w:val="00CF50CF"/>
    <w:rsid w:val="00D1562D"/>
    <w:rsid w:val="00D16D4D"/>
    <w:rsid w:val="00D21E18"/>
    <w:rsid w:val="00D27078"/>
    <w:rsid w:val="00D35EC3"/>
    <w:rsid w:val="00D5242C"/>
    <w:rsid w:val="00D66B1F"/>
    <w:rsid w:val="00D67620"/>
    <w:rsid w:val="00D83901"/>
    <w:rsid w:val="00DB254B"/>
    <w:rsid w:val="00DB5B68"/>
    <w:rsid w:val="00DB7D89"/>
    <w:rsid w:val="00E00772"/>
    <w:rsid w:val="00E10D52"/>
    <w:rsid w:val="00E166DB"/>
    <w:rsid w:val="00E60798"/>
    <w:rsid w:val="00E74997"/>
    <w:rsid w:val="00EA3274"/>
    <w:rsid w:val="00EA34F5"/>
    <w:rsid w:val="00EA3F66"/>
    <w:rsid w:val="00EA6145"/>
    <w:rsid w:val="00EB730E"/>
    <w:rsid w:val="00EC7022"/>
    <w:rsid w:val="00EF60ED"/>
    <w:rsid w:val="00F029CD"/>
    <w:rsid w:val="00F23479"/>
    <w:rsid w:val="00F2714E"/>
    <w:rsid w:val="00F41E41"/>
    <w:rsid w:val="00F44A67"/>
    <w:rsid w:val="00F54BA4"/>
    <w:rsid w:val="00F67FD5"/>
    <w:rsid w:val="00FA7B7A"/>
    <w:rsid w:val="00FB04F4"/>
    <w:rsid w:val="00FF4BCB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1CD6C6-5BD7-42C9-892F-982683A3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37659"/>
    <w:pPr>
      <w:spacing w:after="200"/>
    </w:pPr>
    <w:rPr>
      <w:rFonts w:ascii="Calibri" w:eastAsia="Calibri" w:hAnsi="Calibri" w:cs="Times New Roman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/>
      <w:sz w:val="16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/>
      <w:szCs w:val="20"/>
      <w:lang w:eastAsia="de-DE"/>
    </w:rPr>
  </w:style>
  <w:style w:type="paragraph" w:customStyle="1" w:styleId="Einrckung1">
    <w:name w:val="Einrückung1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2">
    <w:name w:val="Einrückung2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3">
    <w:name w:val="Einrückung3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/>
      <w:szCs w:val="20"/>
      <w:lang w:eastAsia="de-DE"/>
    </w:rPr>
  </w:style>
  <w:style w:type="paragraph" w:customStyle="1" w:styleId="Einrckung4">
    <w:name w:val="Einrückung4"/>
    <w:basedOn w:val="Standard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/>
      <w:szCs w:val="20"/>
      <w:lang w:eastAsia="de-DE"/>
    </w:rPr>
  </w:style>
  <w:style w:type="paragraph" w:styleId="Fuzeile">
    <w:name w:val="footer"/>
    <w:basedOn w:val="Standard"/>
    <w:link w:val="FuzeileZchn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16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99"/>
    <w:rsid w:val="00537659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376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659"/>
    <w:rPr>
      <w:rFonts w:ascii="Tahoma" w:eastAsia="Calibri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33C2D"/>
    <w:pPr>
      <w:ind w:left="720"/>
      <w:contextualSpacing/>
    </w:pPr>
  </w:style>
  <w:style w:type="character" w:customStyle="1" w:styleId="Name">
    <w:name w:val="Name"/>
    <w:aliases w:val="Vorname,Lerngruppe,Schuljahr"/>
    <w:basedOn w:val="Absatz-Standardschriftart"/>
    <w:uiPriority w:val="1"/>
    <w:rsid w:val="002C1560"/>
  </w:style>
  <w:style w:type="character" w:customStyle="1" w:styleId="ggfNote">
    <w:name w:val="ggf. Note"/>
    <w:basedOn w:val="Absatz-Standardschriftart"/>
    <w:uiPriority w:val="1"/>
    <w:rsid w:val="00E10D52"/>
  </w:style>
  <w:style w:type="character" w:customStyle="1" w:styleId="Formatvorlage1">
    <w:name w:val="Formatvorlage1"/>
    <w:basedOn w:val="Absatz-Standardschriftart"/>
    <w:uiPriority w:val="1"/>
    <w:rsid w:val="005744C3"/>
    <w:rPr>
      <w:rFonts w:ascii="Arial" w:hAnsi="Arial"/>
      <w:b/>
      <w:sz w:val="22"/>
    </w:rPr>
  </w:style>
  <w:style w:type="character" w:customStyle="1" w:styleId="Formatvorlage2">
    <w:name w:val="Formatvorlage2"/>
    <w:basedOn w:val="Absatz-Standardschriftart"/>
    <w:uiPriority w:val="1"/>
    <w:rsid w:val="005744C3"/>
    <w:rPr>
      <w:rFonts w:ascii="Arial" w:hAnsi="Arial"/>
      <w:b/>
      <w:sz w:val="22"/>
    </w:rPr>
  </w:style>
  <w:style w:type="character" w:customStyle="1" w:styleId="Formatvorlage3">
    <w:name w:val="Formatvorlage3"/>
    <w:basedOn w:val="Absatz-Standardschriftart"/>
    <w:uiPriority w:val="1"/>
    <w:rsid w:val="005103A9"/>
    <w:rPr>
      <w:rFonts w:ascii="Arial" w:hAnsi="Arial"/>
      <w:b/>
      <w:sz w:val="22"/>
    </w:rPr>
  </w:style>
  <w:style w:type="character" w:customStyle="1" w:styleId="Formatvorlage4">
    <w:name w:val="Formatvorlage4"/>
    <w:basedOn w:val="Absatz-Standardschriftart"/>
    <w:uiPriority w:val="1"/>
    <w:rsid w:val="005103A9"/>
    <w:rPr>
      <w:rFonts w:ascii="Arial" w:hAnsi="Arial"/>
      <w:sz w:val="20"/>
    </w:rPr>
  </w:style>
  <w:style w:type="character" w:customStyle="1" w:styleId="Formatvorlage5">
    <w:name w:val="Formatvorlage5"/>
    <w:basedOn w:val="Absatz-Standardschriftart"/>
    <w:uiPriority w:val="1"/>
    <w:rsid w:val="00685B5B"/>
    <w:rPr>
      <w:rFonts w:ascii="Arial" w:hAnsi="Arial"/>
      <w:sz w:val="20"/>
    </w:rPr>
  </w:style>
  <w:style w:type="character" w:customStyle="1" w:styleId="Formatvorlage6">
    <w:name w:val="Formatvorlage6"/>
    <w:basedOn w:val="Absatz-Standardschriftart"/>
    <w:uiPriority w:val="1"/>
    <w:rsid w:val="00FA7B7A"/>
    <w:rPr>
      <w:rFonts w:ascii="Arial" w:hAnsi="Arial"/>
      <w:b/>
      <w:sz w:val="20"/>
    </w:rPr>
  </w:style>
  <w:style w:type="character" w:customStyle="1" w:styleId="Formatvorlage7">
    <w:name w:val="Formatvorlage7"/>
    <w:basedOn w:val="Absatz-Standardschriftart"/>
    <w:uiPriority w:val="1"/>
    <w:rsid w:val="00FA7B7A"/>
    <w:rPr>
      <w:rFonts w:ascii="Arial" w:hAnsi="Arial"/>
      <w:b/>
      <w:sz w:val="22"/>
    </w:rPr>
  </w:style>
  <w:style w:type="character" w:customStyle="1" w:styleId="Formatvorlage8">
    <w:name w:val="Formatvorlage8"/>
    <w:basedOn w:val="Absatz-Standardschriftart"/>
    <w:uiPriority w:val="1"/>
    <w:rsid w:val="00A7275E"/>
    <w:rPr>
      <w:rFonts w:ascii="Arial" w:hAnsi="Arial"/>
      <w:i/>
      <w:sz w:val="16"/>
    </w:rPr>
  </w:style>
  <w:style w:type="character" w:customStyle="1" w:styleId="Formatvorlage9">
    <w:name w:val="Formatvorlage9"/>
    <w:basedOn w:val="Absatz-Standardschriftart"/>
    <w:uiPriority w:val="1"/>
    <w:rsid w:val="00A7275E"/>
    <w:rPr>
      <w:rFonts w:ascii="Arial" w:hAnsi="Arial"/>
      <w:i/>
      <w:sz w:val="16"/>
    </w:rPr>
  </w:style>
  <w:style w:type="character" w:customStyle="1" w:styleId="Formatvorlage10">
    <w:name w:val="Formatvorlage10"/>
    <w:basedOn w:val="Absatz-Standardschriftart"/>
    <w:uiPriority w:val="1"/>
    <w:rsid w:val="00774E4C"/>
    <w:rPr>
      <w:rFonts w:ascii="Arial" w:hAnsi="Arial"/>
      <w:sz w:val="20"/>
    </w:rPr>
  </w:style>
  <w:style w:type="character" w:customStyle="1" w:styleId="Formatvorlage11">
    <w:name w:val="Formatvorlage11"/>
    <w:basedOn w:val="Absatz-Standardschriftart"/>
    <w:uiPriority w:val="1"/>
    <w:rsid w:val="00774E4C"/>
    <w:rPr>
      <w:rFonts w:ascii="Arial" w:hAnsi="Arial"/>
      <w:sz w:val="20"/>
    </w:rPr>
  </w:style>
  <w:style w:type="character" w:customStyle="1" w:styleId="Formatvorlage21">
    <w:name w:val="Formatvorlage21"/>
    <w:basedOn w:val="Absatz-Standardschriftart"/>
    <w:uiPriority w:val="1"/>
    <w:rsid w:val="008B7349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8B7349"/>
    <w:rPr>
      <w:rFonts w:ascii="Arial" w:hAnsi="Arial"/>
      <w:sz w:val="22"/>
    </w:rPr>
  </w:style>
  <w:style w:type="character" w:customStyle="1" w:styleId="Formatvorlage93">
    <w:name w:val="Formatvorlage93"/>
    <w:basedOn w:val="Absatz-Standardschriftart"/>
    <w:uiPriority w:val="1"/>
    <w:rsid w:val="008B7349"/>
    <w:rPr>
      <w:rFonts w:ascii="Arial" w:hAnsi="Arial"/>
      <w:sz w:val="22"/>
    </w:rPr>
  </w:style>
  <w:style w:type="character" w:customStyle="1" w:styleId="Formatvorlage12">
    <w:name w:val="Formatvorlage12"/>
    <w:basedOn w:val="Absatz-Standardschriftart"/>
    <w:uiPriority w:val="1"/>
    <w:rsid w:val="008B7349"/>
    <w:rPr>
      <w:rFonts w:ascii="Arial" w:hAnsi="Arial"/>
      <w:sz w:val="16"/>
    </w:rPr>
  </w:style>
  <w:style w:type="character" w:customStyle="1" w:styleId="Formatvorlage13">
    <w:name w:val="Formatvorlage13"/>
    <w:basedOn w:val="Absatz-Standardschriftart"/>
    <w:uiPriority w:val="1"/>
    <w:rsid w:val="006F3954"/>
    <w:rPr>
      <w:rFonts w:ascii="Arial" w:hAnsi="Arial"/>
      <w:sz w:val="20"/>
    </w:rPr>
  </w:style>
  <w:style w:type="character" w:customStyle="1" w:styleId="Formatvorlage14">
    <w:name w:val="Formatvorlage14"/>
    <w:basedOn w:val="Absatz-Standardschriftart"/>
    <w:uiPriority w:val="1"/>
    <w:rsid w:val="00B83AEF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B83AEF"/>
    <w:rPr>
      <w:rFonts w:ascii="Arial" w:hAnsi="Arial"/>
      <w:sz w:val="20"/>
    </w:rPr>
  </w:style>
  <w:style w:type="character" w:customStyle="1" w:styleId="Formatvorlage16">
    <w:name w:val="Formatvorlage16"/>
    <w:basedOn w:val="Absatz-Standardschriftart"/>
    <w:uiPriority w:val="1"/>
    <w:rsid w:val="00FF7D93"/>
    <w:rPr>
      <w:rFonts w:ascii="Arial" w:hAnsi="Arial"/>
      <w:sz w:val="20"/>
    </w:rPr>
  </w:style>
  <w:style w:type="character" w:customStyle="1" w:styleId="Formatvorlage17">
    <w:name w:val="Formatvorlage17"/>
    <w:basedOn w:val="Absatz-Standardschriftart"/>
    <w:uiPriority w:val="1"/>
    <w:rsid w:val="00FF7D93"/>
    <w:rPr>
      <w:rFonts w:ascii="Arial" w:hAnsi="Arial"/>
      <w:sz w:val="20"/>
    </w:rPr>
  </w:style>
  <w:style w:type="character" w:customStyle="1" w:styleId="Formatvorlage18">
    <w:name w:val="Formatvorlage18"/>
    <w:basedOn w:val="Absatz-Standardschriftart"/>
    <w:uiPriority w:val="1"/>
    <w:rsid w:val="00FF7D9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cuments\_Zeugnisse\Formulare%20BP%202016\Halbjahr\Lernentwicklungsbericht%20BP_2016%20_HJ_Stand%2011_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E55C5C3B754BC0ADE16316A04333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175230-3F48-4931-A0B0-2D94B28F0352}"/>
      </w:docPartPr>
      <w:docPartBody>
        <w:p w:rsidR="00000000" w:rsidRDefault="00E21A57">
          <w:pPr>
            <w:pStyle w:val="E7E55C5C3B754BC0ADE16316A043336F"/>
          </w:pPr>
          <w:r w:rsidRPr="002C1807">
            <w:rPr>
              <w:rFonts w:ascii="Arial" w:hAnsi="Arial" w:cs="Arial"/>
            </w:rPr>
            <w:t>Religionslehre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2C1807">
            <w:rPr>
              <w:rFonts w:ascii="Arial" w:hAnsi="Arial" w:cs="Arial"/>
            </w:rPr>
            <w:t>Ethik</w:t>
          </w:r>
        </w:p>
      </w:docPartBody>
    </w:docPart>
    <w:docPart>
      <w:docPartPr>
        <w:name w:val="4969561AB61B4BFC95422E71BE820E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33D4E-B4D9-4F55-A438-09EAF0F7E589}"/>
      </w:docPartPr>
      <w:docPartBody>
        <w:p w:rsidR="00000000" w:rsidRDefault="00E21A57">
          <w:pPr>
            <w:pStyle w:val="4969561AB61B4BFC95422E71BE820E9E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E28BEDBF9BD4406CAF365763497B36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50204B-CEF5-4BAA-A1BE-C996A88619BE}"/>
      </w:docPartPr>
      <w:docPartBody>
        <w:p w:rsidR="00000000" w:rsidRDefault="00E21A57">
          <w:pPr>
            <w:pStyle w:val="E28BEDBF9BD4406CAF365763497B361D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857E9DC13F2A4793B3C414679D640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143757-AEE6-4489-9467-EF501430C3EC}"/>
      </w:docPartPr>
      <w:docPartBody>
        <w:p w:rsidR="00000000" w:rsidRDefault="00E21A57">
          <w:pPr>
            <w:pStyle w:val="857E9DC13F2A4793B3C414679D640D5C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9D1DDBBB459148D0B1BA332129758B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C28AB5-BE42-486A-B37F-2C1BFF52C399}"/>
      </w:docPartPr>
      <w:docPartBody>
        <w:p w:rsidR="00000000" w:rsidRDefault="00E21A57">
          <w:pPr>
            <w:pStyle w:val="9D1DDBBB459148D0B1BA332129758B2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FF9292ED84B4635A52CB490541D3D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4EE625-D8DB-499F-A583-DCDB5310ADF0}"/>
      </w:docPartPr>
      <w:docPartBody>
        <w:p w:rsidR="00000000" w:rsidRDefault="00E21A57">
          <w:pPr>
            <w:pStyle w:val="5FF9292ED84B4635A52CB490541D3DD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0A681E3456394FDC8791774079F458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F1938-219A-4E98-8A79-953FB0D6242E}"/>
      </w:docPartPr>
      <w:docPartBody>
        <w:p w:rsidR="00000000" w:rsidRDefault="00E21A57">
          <w:pPr>
            <w:pStyle w:val="0A681E3456394FDC8791774079F4582A"/>
          </w:pPr>
          <w:r>
            <w:rPr>
              <w:rStyle w:val="Platzhaltertext"/>
            </w:rPr>
            <w:t xml:space="preserve">ggf. </w:t>
          </w:r>
          <w:r>
            <w:rPr>
              <w:rStyle w:val="Platzhaltertext"/>
            </w:rPr>
            <w:t>Note</w:t>
          </w:r>
        </w:p>
      </w:docPartBody>
    </w:docPart>
    <w:docPart>
      <w:docPartPr>
        <w:name w:val="2EB30ED4880F43FB95A9BBCC84E15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33FF66-880A-4BE6-9142-E7CA77643F82}"/>
      </w:docPartPr>
      <w:docPartBody>
        <w:p w:rsidR="00000000" w:rsidRDefault="00E21A57">
          <w:pPr>
            <w:pStyle w:val="2EB30ED4880F43FB95A9BBCC84E155AF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2270C1B89D3F42C6A606103F75D10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C131F3-8EDB-4510-BC4B-312F1CC6DB62}"/>
      </w:docPartPr>
      <w:docPartBody>
        <w:p w:rsidR="00000000" w:rsidRDefault="00E21A57">
          <w:pPr>
            <w:pStyle w:val="2270C1B89D3F42C6A606103F75D10C29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BCB521E967CB401ABBDF0FF0EADD43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D11B3B-D845-4433-80E9-E45FF103343E}"/>
      </w:docPartPr>
      <w:docPartBody>
        <w:p w:rsidR="00000000" w:rsidRDefault="00E21A57">
          <w:pPr>
            <w:pStyle w:val="BCB521E967CB401ABBDF0FF0EADD4356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52D06B78E3F84C5BB84BB78A8552D2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DBD2BB-E02A-44E1-9AB3-4B7B7D79A483}"/>
      </w:docPartPr>
      <w:docPartBody>
        <w:p w:rsidR="00000000" w:rsidRDefault="00E21A57">
          <w:pPr>
            <w:pStyle w:val="52D06B78E3F84C5BB84BB78A8552D279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BD303F1340E48E79F9F9430C042E1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7EDC55-3E11-4F59-9109-A6A49F2E1D57}"/>
      </w:docPartPr>
      <w:docPartBody>
        <w:p w:rsidR="00000000" w:rsidRDefault="00E21A57">
          <w:pPr>
            <w:pStyle w:val="5BD303F1340E48E79F9F9430C042E1B7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F1F490F33F2E49E0938B928D4B9CE8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D0EE83-E9FB-4FEB-92DC-18567C2B8043}"/>
      </w:docPartPr>
      <w:docPartBody>
        <w:p w:rsidR="00000000" w:rsidRDefault="00E21A57">
          <w:pPr>
            <w:pStyle w:val="F1F490F33F2E49E0938B928D4B9CE82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C841A87C93446F2A4339A22B32E38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59CC0-F3CB-4622-92F9-83D066A6F835}"/>
      </w:docPartPr>
      <w:docPartBody>
        <w:p w:rsidR="00000000" w:rsidRDefault="00E21A57">
          <w:pPr>
            <w:pStyle w:val="6C841A87C93446F2A4339A22B32E3898"/>
          </w:pPr>
          <w:r>
            <w:rPr>
              <w:rStyle w:val="Platzhaltertext"/>
            </w:rPr>
            <w:t>Bitte die Niveaus</w:t>
          </w:r>
          <w:r>
            <w:rPr>
              <w:rStyle w:val="Platzhaltertext"/>
            </w:rPr>
            <w:t>tufe auswählen, auf der überwiegend gelernt wurde.</w:t>
          </w:r>
        </w:p>
      </w:docPartBody>
    </w:docPart>
    <w:docPart>
      <w:docPartPr>
        <w:name w:val="977A2B2755A64D3A97C5D9F9532851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DA6B7B-6B47-43E7-A880-59F0B7F4D6E3}"/>
      </w:docPartPr>
      <w:docPartBody>
        <w:p w:rsidR="00000000" w:rsidRDefault="00E21A57">
          <w:pPr>
            <w:pStyle w:val="977A2B2755A64D3A97C5D9F95328519B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EFEF0ECDEF4C49DBB49C1ECDA72D98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F5E9A0-273F-4C55-A455-E7C6D468AB6F}"/>
      </w:docPartPr>
      <w:docPartBody>
        <w:p w:rsidR="00000000" w:rsidRDefault="00E21A57">
          <w:pPr>
            <w:pStyle w:val="EFEF0ECDEF4C49DBB49C1ECDA72D9882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B3792B2C4D240C8BA0738E9A3123E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DD36E-B776-4A8B-BA55-C6FB1F394D48}"/>
      </w:docPartPr>
      <w:docPartBody>
        <w:p w:rsidR="00000000" w:rsidRDefault="00E21A57">
          <w:pPr>
            <w:pStyle w:val="BB3792B2C4D240C8BA0738E9A3123E2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FFD65D5EFABD4291B92279F64DAB29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C6BFDA-5124-409F-BFC5-AC99D43CFCAD}"/>
      </w:docPartPr>
      <w:docPartBody>
        <w:p w:rsidR="00000000" w:rsidRDefault="00E21A57">
          <w:pPr>
            <w:pStyle w:val="FFD65D5EFABD4291B92279F64DAB29DF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A6DE40FCDF374B268CECF2EB6839A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0C51C5-B5B9-45A0-8830-1DA2F9666161}"/>
      </w:docPartPr>
      <w:docPartBody>
        <w:p w:rsidR="00000000" w:rsidRDefault="00E21A57">
          <w:pPr>
            <w:pStyle w:val="A6DE40FCDF374B268CECF2EB6839A34D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321D50EE8B184E51B5EBC8041DAF62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94A5C8-59C5-467D-827B-444E20B75F0A}"/>
      </w:docPartPr>
      <w:docPartBody>
        <w:p w:rsidR="00000000" w:rsidRDefault="00E21A57">
          <w:pPr>
            <w:pStyle w:val="321D50EE8B184E51B5EBC8041DAF621D"/>
          </w:pPr>
          <w:r>
            <w:rPr>
              <w:rStyle w:val="Platzhaltertext"/>
            </w:rPr>
            <w:t>Bitte die Niveaustufe auswählen, auf de</w:t>
          </w:r>
          <w:r>
            <w:rPr>
              <w:rStyle w:val="Platzhaltertext"/>
            </w:rPr>
            <w:t>r überwiegend gelernt wurde.</w:t>
          </w:r>
        </w:p>
      </w:docPartBody>
    </w:docPart>
    <w:docPart>
      <w:docPartPr>
        <w:name w:val="56401B12FA804CBD984671C779831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7CD885-1B5B-4070-82D3-687576B7CD6C}"/>
      </w:docPartPr>
      <w:docPartBody>
        <w:p w:rsidR="00000000" w:rsidRDefault="00E21A57">
          <w:pPr>
            <w:pStyle w:val="56401B12FA804CBD984671C77983108A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806F6AA4DFCB47E99BEBC40B86EA3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ECB2BB-513C-45C8-9A81-E01D6AD7413D}"/>
      </w:docPartPr>
      <w:docPartBody>
        <w:p w:rsidR="00000000" w:rsidRDefault="00E21A57">
          <w:pPr>
            <w:pStyle w:val="806F6AA4DFCB47E99BEBC40B86EA3399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9D5C71162E3440FB9D4E1BA3CDCBBB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6EF1D7-C18E-40B4-AC92-33E4BB9DCB72}"/>
      </w:docPartPr>
      <w:docPartBody>
        <w:p w:rsidR="00000000" w:rsidRDefault="00E21A57">
          <w:pPr>
            <w:pStyle w:val="9D5C71162E3440FB9D4E1BA3CDCBBB49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35056E0CF02F4B179A0E5B3BC61512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6B35FC-85D6-4E5A-B3E0-2D2A83F2F023}"/>
      </w:docPartPr>
      <w:docPartBody>
        <w:p w:rsidR="00000000" w:rsidRDefault="00E21A57">
          <w:pPr>
            <w:pStyle w:val="35056E0CF02F4B179A0E5B3BC61512CF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00BC41BDC2F840489BC929D77B6C38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71D3AB-8DD5-4E4D-B0EA-D97198BD6AFE}"/>
      </w:docPartPr>
      <w:docPartBody>
        <w:p w:rsidR="00000000" w:rsidRDefault="00E21A57">
          <w:pPr>
            <w:pStyle w:val="00BC41BDC2F840489BC929D77B6C3826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A0C4DA0EC2940D682B092244BBAED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3EDF28-AFD2-4D0A-9D75-1BE4DE18A9A8}"/>
      </w:docPartPr>
      <w:docPartBody>
        <w:p w:rsidR="00000000" w:rsidRDefault="00E21A57">
          <w:pPr>
            <w:pStyle w:val="6A0C4DA0EC2940D682B092244BBAEDBC"/>
          </w:pPr>
          <w:r>
            <w:rPr>
              <w:rStyle w:val="Platzhaltertext"/>
            </w:rPr>
            <w:t xml:space="preserve">Bitte die Niveaustufe auswählen, auf der überwiegend gelernt </w:t>
          </w:r>
          <w:r>
            <w:rPr>
              <w:rStyle w:val="Platzhaltertext"/>
            </w:rPr>
            <w:t>wurde.</w:t>
          </w:r>
        </w:p>
      </w:docPartBody>
    </w:docPart>
    <w:docPart>
      <w:docPartPr>
        <w:name w:val="23CC5B678E0C4EABA833BE1F626607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AFF89-37FB-4D1F-80DB-0C78547EEB3F}"/>
      </w:docPartPr>
      <w:docPartBody>
        <w:p w:rsidR="00000000" w:rsidRDefault="00E21A57">
          <w:pPr>
            <w:pStyle w:val="23CC5B678E0C4EABA833BE1F6266072F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A0BF9B1ADAB04055AC2B5AA63142D3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83EE1D-8464-4D3E-B6A9-C614C30DC1EC}"/>
      </w:docPartPr>
      <w:docPartBody>
        <w:p w:rsidR="00000000" w:rsidRDefault="00E21A57">
          <w:pPr>
            <w:pStyle w:val="A0BF9B1ADAB04055AC2B5AA63142D3F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B0AF5669B7CB4ABAAE7230B98F5DF7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7DF5F1-8FC1-4E22-A960-AB5F5A5ADAF4}"/>
      </w:docPartPr>
      <w:docPartBody>
        <w:p w:rsidR="00000000" w:rsidRDefault="00E21A57">
          <w:pPr>
            <w:pStyle w:val="B0AF5669B7CB4ABAAE7230B98F5DF7CD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9587E3CAD1B84F1187EE8C44BCE681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F7528E-7A78-44EA-889B-AB89FCABF752}"/>
      </w:docPartPr>
      <w:docPartBody>
        <w:p w:rsidR="00000000" w:rsidRDefault="00E21A57">
          <w:pPr>
            <w:pStyle w:val="9587E3CAD1B84F1187EE8C44BCE681F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CA3B48DB13DA42AEB1A3ABC0BE49FD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86A22-736F-4630-A4D1-10E98A96AF21}"/>
      </w:docPartPr>
      <w:docPartBody>
        <w:p w:rsidR="00000000" w:rsidRDefault="00E21A57">
          <w:pPr>
            <w:pStyle w:val="CA3B48DB13DA42AEB1A3ABC0BE49FDD2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5E78A100C57C4C0191FD153DB21374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258FE9-45FB-4F2C-9C69-7D332C2DB2AB}"/>
      </w:docPartPr>
      <w:docPartBody>
        <w:p w:rsidR="00000000" w:rsidRDefault="00E21A57">
          <w:pPr>
            <w:pStyle w:val="5E78A100C57C4C0191FD153DB213741F"/>
          </w:pPr>
          <w:r w:rsidRPr="006F3954">
            <w:rPr>
              <w:rStyle w:val="Platzhaltertext"/>
              <w:rFonts w:ascii="Arial" w:hAnsi="Arial" w:cs="Arial"/>
              <w:sz w:val="18"/>
            </w:rPr>
            <w:t>Bitte die Niveaustufe auswählen.</w:t>
          </w:r>
        </w:p>
      </w:docPartBody>
    </w:docPart>
    <w:docPart>
      <w:docPartPr>
        <w:name w:val="6FD35C20EB4C4311B614FB12999323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487537-50EE-4DD9-8E4F-F041FDF673E1}"/>
      </w:docPartPr>
      <w:docPartBody>
        <w:p w:rsidR="00000000" w:rsidRDefault="00E21A57">
          <w:pPr>
            <w:pStyle w:val="6FD35C20EB4C4311B614FB129993233A"/>
          </w:pPr>
          <w:r w:rsidRPr="00FF7D93">
            <w:rPr>
              <w:rStyle w:val="Platzhaltertext"/>
              <w:rFonts w:ascii="Arial" w:hAnsi="Arial" w:cs="Arial"/>
              <w:sz w:val="18"/>
              <w:szCs w:val="16"/>
            </w:rPr>
            <w:t>ggf</w:t>
          </w:r>
          <w:r w:rsidRPr="00FF7D93">
            <w:rPr>
              <w:rStyle w:val="Platzhaltertext"/>
              <w:rFonts w:cs="Arial"/>
              <w:sz w:val="20"/>
              <w:szCs w:val="16"/>
            </w:rPr>
            <w:t>. Note</w:t>
          </w:r>
        </w:p>
      </w:docPartBody>
    </w:docPart>
    <w:docPart>
      <w:docPartPr>
        <w:name w:val="751EC88CB48243F79AE74619B3FA9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DC3DC1-9B21-42B2-B6E0-A788A5ECABDB}"/>
      </w:docPartPr>
      <w:docPartBody>
        <w:p w:rsidR="00000000" w:rsidRDefault="00E21A57">
          <w:pPr>
            <w:pStyle w:val="751EC88CB48243F79AE74619B3FA9043"/>
          </w:pPr>
          <w:r w:rsidRPr="00E60C9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E60C9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B177B57EED3D4F8D8AD448C5FFB6B1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BE4673-353A-496E-8A2A-8461AA0C64EF}"/>
      </w:docPartPr>
      <w:docPartBody>
        <w:p w:rsidR="00000000" w:rsidRDefault="00E21A57">
          <w:pPr>
            <w:pStyle w:val="B177B57EED3D4F8D8AD448C5FFB6B119"/>
          </w:pPr>
          <w:r>
            <w:rPr>
              <w:rStyle w:val="Platzhaltertext"/>
            </w:rPr>
            <w:t>Bitte die Niveaustufe auswählen, auf der überwiegend geler</w:t>
          </w:r>
          <w:r>
            <w:rPr>
              <w:rStyle w:val="Platzhaltertext"/>
            </w:rPr>
            <w:t>nt wurde.</w:t>
          </w:r>
        </w:p>
      </w:docPartBody>
    </w:docPart>
    <w:docPart>
      <w:docPartPr>
        <w:name w:val="99FA9435D911402289ADCAAA9046D7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D92E56-DAF0-4878-BD99-2304BB1783E9}"/>
      </w:docPartPr>
      <w:docPartBody>
        <w:p w:rsidR="00000000" w:rsidRDefault="00E21A57">
          <w:pPr>
            <w:pStyle w:val="99FA9435D911402289ADCAAA9046D713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6F46189D296348AEA271BB625447D2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CBB510-A795-46AE-AC47-B3BD6A08CE5C}"/>
      </w:docPartPr>
      <w:docPartBody>
        <w:p w:rsidR="00000000" w:rsidRDefault="00E21A57">
          <w:pPr>
            <w:pStyle w:val="6F46189D296348AEA271BB625447D29B"/>
          </w:pPr>
          <w:r w:rsidRPr="004C36C4">
            <w:rPr>
              <w:rStyle w:val="Platzhaltertext"/>
              <w:rFonts w:ascii="Arial" w:hAnsi="Arial" w:cs="Arial"/>
              <w:b/>
            </w:rPr>
            <w:t xml:space="preserve">Wählen Sie ein </w:t>
          </w:r>
          <w:r>
            <w:rPr>
              <w:rStyle w:val="Platzhaltertext"/>
              <w:rFonts w:ascii="Arial" w:hAnsi="Arial" w:cs="Arial"/>
              <w:b/>
            </w:rPr>
            <w:t>Fach</w:t>
          </w:r>
          <w:r w:rsidRPr="004C36C4">
            <w:rPr>
              <w:rStyle w:val="Platzhaltertext"/>
              <w:rFonts w:ascii="Arial" w:hAnsi="Arial" w:cs="Arial"/>
              <w:b/>
            </w:rPr>
            <w:t xml:space="preserve"> aus.</w:t>
          </w:r>
        </w:p>
      </w:docPartBody>
    </w:docPart>
    <w:docPart>
      <w:docPartPr>
        <w:name w:val="6E171F92C8894C318A71F58B640AAE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F7EF4D-EC71-4006-AAE1-CD04C41369D8}"/>
      </w:docPartPr>
      <w:docPartBody>
        <w:p w:rsidR="00000000" w:rsidRDefault="00E21A57">
          <w:pPr>
            <w:pStyle w:val="6E171F92C8894C318A71F58B640AAEF1"/>
          </w:pPr>
          <w:r>
            <w:rPr>
              <w:rStyle w:val="Platzhaltertext"/>
            </w:rPr>
            <w:t>Bitte die Niveaustufe auswählen, auf der überwiegend gelernt wurde.</w:t>
          </w:r>
        </w:p>
      </w:docPartBody>
    </w:docPart>
    <w:docPart>
      <w:docPartPr>
        <w:name w:val="D1A799991D414047BA8CF731715980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382986-9196-46B5-A55F-84D45B023883}"/>
      </w:docPartPr>
      <w:docPartBody>
        <w:p w:rsidR="00000000" w:rsidRDefault="00E21A57">
          <w:pPr>
            <w:pStyle w:val="D1A799991D414047BA8CF731715980A0"/>
          </w:pPr>
          <w:r>
            <w:rPr>
              <w:rStyle w:val="Platzhaltertext"/>
            </w:rPr>
            <w:t>ggf. Note</w:t>
          </w:r>
        </w:p>
      </w:docPartBody>
    </w:docPart>
    <w:docPart>
      <w:docPartPr>
        <w:name w:val="A25EB72103A045F9A174ED3C499E2B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016CBDF-5305-41D3-B166-A718BB4772C3}"/>
      </w:docPartPr>
      <w:docPartBody>
        <w:p w:rsidR="00000000" w:rsidRDefault="00E21A57">
          <w:pPr>
            <w:pStyle w:val="A25EB72103A045F9A174ED3C499E2BC2"/>
          </w:pPr>
          <w:r w:rsidRPr="00931A53">
            <w:rPr>
              <w:rStyle w:val="Platzhaltertext"/>
            </w:rPr>
            <w:t>Wählen Sie ein Element aus.</w:t>
          </w:r>
        </w:p>
      </w:docPartBody>
    </w:docPart>
    <w:docPart>
      <w:docPartPr>
        <w:name w:val="7C3C69B778874D0D9CF8E81BDC5B3A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30696D-668F-46F0-BFBF-8DF19760DF8F}"/>
      </w:docPartPr>
      <w:docPartBody>
        <w:p w:rsidR="00000000" w:rsidRDefault="00E21A57">
          <w:pPr>
            <w:pStyle w:val="7C3C69B778874D0D9CF8E81BDC5B3A2C"/>
          </w:pPr>
          <w:r w:rsidRPr="00967B62">
            <w:rPr>
              <w:rStyle w:val="Platzhaltertext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7"/>
    <w:rsid w:val="00E2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7E55C5C3B754BC0ADE16316A043336F">
    <w:name w:val="E7E55C5C3B754BC0ADE16316A043336F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969561AB61B4BFC95422E71BE820E9E">
    <w:name w:val="4969561AB61B4BFC95422E71BE820E9E"/>
  </w:style>
  <w:style w:type="paragraph" w:customStyle="1" w:styleId="E28BEDBF9BD4406CAF365763497B361D">
    <w:name w:val="E28BEDBF9BD4406CAF365763497B361D"/>
  </w:style>
  <w:style w:type="paragraph" w:customStyle="1" w:styleId="857E9DC13F2A4793B3C414679D640D5C">
    <w:name w:val="857E9DC13F2A4793B3C414679D640D5C"/>
  </w:style>
  <w:style w:type="paragraph" w:customStyle="1" w:styleId="9D1DDBBB459148D0B1BA332129758B22">
    <w:name w:val="9D1DDBBB459148D0B1BA332129758B22"/>
  </w:style>
  <w:style w:type="paragraph" w:customStyle="1" w:styleId="5FF9292ED84B4635A52CB490541D3DD7">
    <w:name w:val="5FF9292ED84B4635A52CB490541D3DD7"/>
  </w:style>
  <w:style w:type="paragraph" w:customStyle="1" w:styleId="0A681E3456394FDC8791774079F4582A">
    <w:name w:val="0A681E3456394FDC8791774079F4582A"/>
  </w:style>
  <w:style w:type="paragraph" w:customStyle="1" w:styleId="2EB30ED4880F43FB95A9BBCC84E155AF">
    <w:name w:val="2EB30ED4880F43FB95A9BBCC84E155AF"/>
  </w:style>
  <w:style w:type="paragraph" w:customStyle="1" w:styleId="2270C1B89D3F42C6A606103F75D10C29">
    <w:name w:val="2270C1B89D3F42C6A606103F75D10C29"/>
  </w:style>
  <w:style w:type="paragraph" w:customStyle="1" w:styleId="BCB521E967CB401ABBDF0FF0EADD4356">
    <w:name w:val="BCB521E967CB401ABBDF0FF0EADD4356"/>
  </w:style>
  <w:style w:type="paragraph" w:customStyle="1" w:styleId="52D06B78E3F84C5BB84BB78A8552D279">
    <w:name w:val="52D06B78E3F84C5BB84BB78A8552D279"/>
  </w:style>
  <w:style w:type="paragraph" w:customStyle="1" w:styleId="5BD303F1340E48E79F9F9430C042E1B7">
    <w:name w:val="5BD303F1340E48E79F9F9430C042E1B7"/>
  </w:style>
  <w:style w:type="paragraph" w:customStyle="1" w:styleId="F1F490F33F2E49E0938B928D4B9CE822">
    <w:name w:val="F1F490F33F2E49E0938B928D4B9CE822"/>
  </w:style>
  <w:style w:type="paragraph" w:customStyle="1" w:styleId="6C841A87C93446F2A4339A22B32E3898">
    <w:name w:val="6C841A87C93446F2A4339A22B32E3898"/>
  </w:style>
  <w:style w:type="paragraph" w:customStyle="1" w:styleId="977A2B2755A64D3A97C5D9F95328519B">
    <w:name w:val="977A2B2755A64D3A97C5D9F95328519B"/>
  </w:style>
  <w:style w:type="paragraph" w:customStyle="1" w:styleId="EFEF0ECDEF4C49DBB49C1ECDA72D9882">
    <w:name w:val="EFEF0ECDEF4C49DBB49C1ECDA72D9882"/>
  </w:style>
  <w:style w:type="paragraph" w:customStyle="1" w:styleId="BB3792B2C4D240C8BA0738E9A3123E2A">
    <w:name w:val="BB3792B2C4D240C8BA0738E9A3123E2A"/>
  </w:style>
  <w:style w:type="paragraph" w:customStyle="1" w:styleId="FFD65D5EFABD4291B92279F64DAB29DF">
    <w:name w:val="FFD65D5EFABD4291B92279F64DAB29DF"/>
  </w:style>
  <w:style w:type="paragraph" w:customStyle="1" w:styleId="A6DE40FCDF374B268CECF2EB6839A34D">
    <w:name w:val="A6DE40FCDF374B268CECF2EB6839A34D"/>
  </w:style>
  <w:style w:type="paragraph" w:customStyle="1" w:styleId="321D50EE8B184E51B5EBC8041DAF621D">
    <w:name w:val="321D50EE8B184E51B5EBC8041DAF621D"/>
  </w:style>
  <w:style w:type="paragraph" w:customStyle="1" w:styleId="56401B12FA804CBD984671C77983108A">
    <w:name w:val="56401B12FA804CBD984671C77983108A"/>
  </w:style>
  <w:style w:type="paragraph" w:customStyle="1" w:styleId="806F6AA4DFCB47E99BEBC40B86EA3399">
    <w:name w:val="806F6AA4DFCB47E99BEBC40B86EA3399"/>
  </w:style>
  <w:style w:type="paragraph" w:customStyle="1" w:styleId="9D5C71162E3440FB9D4E1BA3CDCBBB49">
    <w:name w:val="9D5C71162E3440FB9D4E1BA3CDCBBB49"/>
  </w:style>
  <w:style w:type="paragraph" w:customStyle="1" w:styleId="35056E0CF02F4B179A0E5B3BC61512CF">
    <w:name w:val="35056E0CF02F4B179A0E5B3BC61512CF"/>
  </w:style>
  <w:style w:type="paragraph" w:customStyle="1" w:styleId="00BC41BDC2F840489BC929D77B6C3826">
    <w:name w:val="00BC41BDC2F840489BC929D77B6C3826"/>
  </w:style>
  <w:style w:type="paragraph" w:customStyle="1" w:styleId="6A0C4DA0EC2940D682B092244BBAEDBC">
    <w:name w:val="6A0C4DA0EC2940D682B092244BBAEDBC"/>
  </w:style>
  <w:style w:type="paragraph" w:customStyle="1" w:styleId="23CC5B678E0C4EABA833BE1F6266072F">
    <w:name w:val="23CC5B678E0C4EABA833BE1F6266072F"/>
  </w:style>
  <w:style w:type="paragraph" w:customStyle="1" w:styleId="A0BF9B1ADAB04055AC2B5AA63142D3F1">
    <w:name w:val="A0BF9B1ADAB04055AC2B5AA63142D3F1"/>
  </w:style>
  <w:style w:type="paragraph" w:customStyle="1" w:styleId="B0AF5669B7CB4ABAAE7230B98F5DF7CD">
    <w:name w:val="B0AF5669B7CB4ABAAE7230B98F5DF7CD"/>
  </w:style>
  <w:style w:type="paragraph" w:customStyle="1" w:styleId="9587E3CAD1B84F1187EE8C44BCE681F1">
    <w:name w:val="9587E3CAD1B84F1187EE8C44BCE681F1"/>
  </w:style>
  <w:style w:type="paragraph" w:customStyle="1" w:styleId="CA3B48DB13DA42AEB1A3ABC0BE49FDD2">
    <w:name w:val="CA3B48DB13DA42AEB1A3ABC0BE49FDD2"/>
  </w:style>
  <w:style w:type="paragraph" w:customStyle="1" w:styleId="5E78A100C57C4C0191FD153DB213741F">
    <w:name w:val="5E78A100C57C4C0191FD153DB213741F"/>
  </w:style>
  <w:style w:type="paragraph" w:customStyle="1" w:styleId="6FD35C20EB4C4311B614FB129993233A">
    <w:name w:val="6FD35C20EB4C4311B614FB129993233A"/>
  </w:style>
  <w:style w:type="paragraph" w:customStyle="1" w:styleId="751EC88CB48243F79AE74619B3FA9043">
    <w:name w:val="751EC88CB48243F79AE74619B3FA9043"/>
  </w:style>
  <w:style w:type="paragraph" w:customStyle="1" w:styleId="B177B57EED3D4F8D8AD448C5FFB6B119">
    <w:name w:val="B177B57EED3D4F8D8AD448C5FFB6B119"/>
  </w:style>
  <w:style w:type="paragraph" w:customStyle="1" w:styleId="99FA9435D911402289ADCAAA9046D713">
    <w:name w:val="99FA9435D911402289ADCAAA9046D713"/>
  </w:style>
  <w:style w:type="paragraph" w:customStyle="1" w:styleId="6F46189D296348AEA271BB625447D29B">
    <w:name w:val="6F46189D296348AEA271BB625447D29B"/>
  </w:style>
  <w:style w:type="paragraph" w:customStyle="1" w:styleId="6E171F92C8894C318A71F58B640AAEF1">
    <w:name w:val="6E171F92C8894C318A71F58B640AAEF1"/>
  </w:style>
  <w:style w:type="paragraph" w:customStyle="1" w:styleId="D1A799991D414047BA8CF731715980A0">
    <w:name w:val="D1A799991D414047BA8CF731715980A0"/>
  </w:style>
  <w:style w:type="paragraph" w:customStyle="1" w:styleId="A25EB72103A045F9A174ED3C499E2BC2">
    <w:name w:val="A25EB72103A045F9A174ED3C499E2BC2"/>
  </w:style>
  <w:style w:type="paragraph" w:customStyle="1" w:styleId="7C3C69B778874D0D9CF8E81BDC5B3A2C">
    <w:name w:val="7C3C69B778874D0D9CF8E81BDC5B3A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50C1E-D960-4196-BF0D-0F17789A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Lernentwicklungsbericht BP_2016 _HJ_Stand 11_2018</Template>
  <TotalTime>0</TotalTime>
  <Pages>4</Pages>
  <Words>411</Words>
  <Characters>2594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Baden-Württemberg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cp:lastPrinted>2018-11-28T16:00:00Z</cp:lastPrinted>
  <dcterms:created xsi:type="dcterms:W3CDTF">2018-12-18T10:48:00Z</dcterms:created>
  <dcterms:modified xsi:type="dcterms:W3CDTF">2018-12-18T10:57:00Z</dcterms:modified>
</cp:coreProperties>
</file>