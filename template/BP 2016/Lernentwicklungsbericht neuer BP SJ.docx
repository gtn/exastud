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659" w:rsidRDefault="004A4F65" w:rsidP="004A4F65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rPr>
          <w:rFonts w:ascii="Arial" w:eastAsia="Times New Roman" w:hAnsi="Arial" w:cs="Arial"/>
          <w:b/>
          <w:sz w:val="32"/>
          <w:szCs w:val="32"/>
          <w:lang w:eastAsia="de-DE"/>
        </w:rPr>
        <w:instrText xml:space="preserve"> FORMTEXT </w:instrText>
      </w:r>
      <w:r>
        <w:rPr>
          <w:rFonts w:ascii="Arial" w:eastAsia="Times New Roman" w:hAnsi="Arial" w:cs="Arial"/>
          <w:b/>
          <w:sz w:val="32"/>
          <w:szCs w:val="32"/>
          <w:lang w:eastAsia="de-DE"/>
        </w:rPr>
      </w:r>
      <w:r>
        <w:rPr>
          <w:rFonts w:ascii="Arial" w:eastAsia="Times New Roman" w:hAnsi="Arial" w:cs="Arial"/>
          <w:b/>
          <w:sz w:val="32"/>
          <w:szCs w:val="32"/>
          <w:lang w:eastAsia="de-DE"/>
        </w:rPr>
        <w:fldChar w:fldCharType="separate"/>
      </w:r>
      <w:r w:rsidR="005F0577">
        <w:rPr>
          <w:rFonts w:ascii="Arial" w:eastAsia="Times New Roman" w:hAnsi="Arial" w:cs="Arial"/>
          <w:b/>
          <w:sz w:val="32"/>
          <w:szCs w:val="32"/>
          <w:lang w:eastAsia="de-DE"/>
        </w:rPr>
        <w:t>${schule}</w:t>
      </w:r>
      <w:r>
        <w:rPr>
          <w:rFonts w:ascii="Arial" w:eastAsia="Times New Roman" w:hAnsi="Arial" w:cs="Arial"/>
          <w:b/>
          <w:sz w:val="32"/>
          <w:szCs w:val="32"/>
          <w:lang w:eastAsia="de-DE"/>
        </w:rPr>
        <w:fldChar w:fldCharType="end"/>
      </w:r>
      <w:bookmarkEnd w:id="0"/>
    </w:p>
    <w:p w:rsidR="001D76B5" w:rsidRDefault="001D76B5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Pr="00DB2566" w:rsidRDefault="00537659" w:rsidP="00537659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</w:p>
    <w:p w:rsidR="00537659" w:rsidRPr="006B23D6" w:rsidRDefault="00EA3274" w:rsidP="002B3901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bookmarkStart w:id="1" w:name="Text7"/>
      <w:r>
        <w:rPr>
          <w:rFonts w:ascii="Arial" w:eastAsia="Times New Roman" w:hAnsi="Arial" w:cs="Arial"/>
          <w:noProof/>
          <w:sz w:val="24"/>
          <w:szCs w:val="24"/>
          <w:lang w:eastAsia="de-DE"/>
        </w:rPr>
        <w:t>Schuljahr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7"/>
            <w:enabled/>
            <w:calcOnExit w:val="0"/>
            <w:textInput>
              <w:maxLength w:val="2"/>
            </w:textInput>
          </w:ffData>
        </w:fldCha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2A3313">
        <w:rPr>
          <w:rFonts w:ascii="Arial" w:hAnsi="Arial" w:cs="Arial"/>
          <w:noProof/>
          <w:sz w:val="24"/>
          <w:szCs w:val="24"/>
          <w:lang w:eastAsia="de-DE"/>
        </w:rP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5F0577">
        <w:rPr>
          <w:rFonts w:ascii="Arial" w:hAnsi="Arial" w:cs="Arial"/>
          <w:noProof/>
          <w:sz w:val="24"/>
          <w:szCs w:val="24"/>
          <w:lang w:eastAsia="de-DE"/>
        </w:rPr>
        <w:t>16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/20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bookmarkStart w:id="2" w:name="Text8"/>
      <w:r w:rsidR="002A3313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2A3313">
        <w:rPr>
          <w:rFonts w:ascii="Arial" w:hAnsi="Arial" w:cs="Arial"/>
          <w:noProof/>
          <w:sz w:val="24"/>
          <w:szCs w:val="24"/>
          <w:lang w:eastAsia="de-DE"/>
        </w:rP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5F0577">
        <w:rPr>
          <w:rFonts w:ascii="Arial" w:hAnsi="Arial" w:cs="Arial"/>
          <w:noProof/>
          <w:sz w:val="24"/>
          <w:szCs w:val="24"/>
          <w:lang w:eastAsia="de-DE"/>
        </w:rPr>
        <w:t>17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1"/>
      <w:bookmarkEnd w:id="2"/>
    </w:p>
    <w:p w:rsidR="001B109B" w:rsidRDefault="001B109B" w:rsidP="002B3901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494698">
      <w:pPr>
        <w:spacing w:after="0" w:line="360" w:lineRule="atLeas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775F1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2"/>
            <w:enabled/>
            <w:calcOnExit w:val="0"/>
            <w:textInput>
              <w:maxLength w:val="40"/>
            </w:textInput>
          </w:ffData>
        </w:fldChar>
      </w:r>
      <w:bookmarkStart w:id="3" w:name="Text2"/>
      <w:r w:rsidR="00775F1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775F19">
        <w:rPr>
          <w:rFonts w:ascii="Arial" w:eastAsia="Times New Roman" w:hAnsi="Arial" w:cs="Arial"/>
          <w:sz w:val="24"/>
          <w:szCs w:val="24"/>
          <w:lang w:eastAsia="de-DE"/>
        </w:rPr>
      </w:r>
      <w:r w:rsidR="00775F1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F0577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775F1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3"/>
    </w:p>
    <w:p w:rsidR="00537659" w:rsidRPr="003B04BB" w:rsidRDefault="00537659" w:rsidP="00494698">
      <w:pPr>
        <w:spacing w:after="0" w:line="360" w:lineRule="exact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4" w:name="Text5"/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3"/>
            <w:enabled/>
            <w:calcOnExit w:val="0"/>
            <w:textInput>
              <w:maxLength w:val="2"/>
            </w:textInput>
          </w:ffData>
        </w:fldChar>
      </w:r>
      <w:bookmarkStart w:id="5" w:name="Text3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4"/>
            <w:enabled/>
            <w:calcOnExit w:val="0"/>
            <w:textInput>
              <w:maxLength w:val="2"/>
            </w:textInput>
          </w:ffData>
        </w:fldChar>
      </w:r>
      <w:bookmarkStart w:id="6" w:name="Text4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maxLength w:val="4"/>
            </w:textInput>
          </w:ffData>
        </w:fldCha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</w:p>
    <w:p w:rsidR="00537659" w:rsidRPr="003B04BB" w:rsidRDefault="00537659" w:rsidP="00494698">
      <w:pPr>
        <w:spacing w:after="0" w:line="360" w:lineRule="exac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7" w:name="Text6"/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maxLength w:val="10"/>
            </w:textInput>
          </w:ffData>
        </w:fldCha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F0577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:rsidR="0078048C" w:rsidRDefault="0078048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DB2566" w:rsidRDefault="00DB2566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1B109B" w:rsidRDefault="001B109B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TableGrid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9B0EEB" w:rsidRPr="009053A2" w:rsidTr="000C4C35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9B0EEB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9053A2" w:rsidTr="000C4C35">
        <w:trPr>
          <w:cantSplit/>
          <w:trHeight w:hRule="exact" w:val="1985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9B0EEB" w:rsidRPr="009053A2" w:rsidRDefault="004E6716" w:rsidP="00D146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B0EEB" w:rsidRPr="009053A2" w:rsidTr="000C4C35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9B0EEB" w:rsidP="00D14632">
            <w:pPr>
              <w:spacing w:after="0"/>
              <w:rPr>
                <w:rFonts w:ascii="Arial" w:hAnsi="Arial" w:cs="Arial"/>
                <w:b/>
              </w:rPr>
            </w:pPr>
            <w:r w:rsidRPr="009053A2">
              <w:rPr>
                <w:rFonts w:ascii="Arial" w:hAnsi="Arial" w:cs="Arial"/>
                <w:b/>
              </w:rPr>
              <w:t xml:space="preserve">Leistung in den einzelnen Fächern </w:t>
            </w:r>
          </w:p>
          <w:p w:rsidR="009B0EEB" w:rsidRPr="009053A2" w:rsidRDefault="009B0EEB" w:rsidP="00D14632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9053A2">
              <w:rPr>
                <w:rFonts w:ascii="Arial" w:hAnsi="Arial" w:cs="Arial"/>
                <w:b/>
                <w:sz w:val="18"/>
                <w:szCs w:val="18"/>
              </w:rPr>
              <w:t>mit Angabe der Niveaustufe *, auf der die Leistungen überwiegend erbracht wurden. Auf Elternwunsch zusätzl. Note.</w:t>
            </w:r>
          </w:p>
        </w:tc>
      </w:tr>
      <w:tr w:rsidR="009B0EEB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Pr="009053A2" w:rsidRDefault="00AD31C6" w:rsidP="000467A9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418025554"/>
                <w:placeholder>
                  <w:docPart w:val="DB7F8647FDDB4151B249BE94636ED810"/>
                </w:placeholder>
                <w:dropDownList>
                  <w:listItem w:value="Wählen Sie ein Fach aus."/>
                  <w:listItem w:displayText="   " w:value="   "/>
                  <w:listItem w:displayText="Evangelische Religionslehre (REV)" w:value="Evangelische Religionslehre (REV)"/>
                  <w:listItem w:displayText="Katholische Religionslehre (RRK)" w:value="Katholische Religionslehre (RRK)"/>
                  <w:listItem w:displayText="Altkatholische Religionslehre (RAK)" w:value="Altkatholische Religionslehre (RAK)"/>
                  <w:listItem w:displayText="Syrisch-Orthodoxe Religionslehre (RSYR)" w:value="Syrisch-Orthodoxe Religionslehre (RSYR)"/>
                  <w:listItem w:displayText="Orthodoxe Religionslehre (ROR)" w:value="Orthodoxe Religionslehre (ROR)"/>
                  <w:listItem w:displayText="Jüdische Religionslehre (RJUED)" w:value="Jüdische Religionslehre (RJUED)"/>
                  <w:listItem w:displayText="Alevitische Religionslehre (RALE)" w:value="Alevitische Religionslehre (RALE)"/>
                  <w:listItem w:displayText="Islamische Religionslehre sunnitischer Prägung (RISL)" w:value="Islamische Religionslehre sunnitischer Prägung (RISL)"/>
                  <w:listItem w:displayText="Ethik (ETH)" w:value="Ethik (ETH)"/>
                </w:dropDownList>
              </w:sdtPr>
              <w:sdtEndPr/>
              <w:sdtContent>
                <w:r w:rsidR="00A64E3A">
                  <w:rPr>
                    <w:rFonts w:ascii="Arial" w:hAnsi="Arial" w:cs="Arial"/>
                    <w:b/>
                  </w:rPr>
                  <w:t>Ethik (ETH)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Pr="009053A2" w:rsidRDefault="009B0EEB" w:rsidP="00D14632">
            <w:pPr>
              <w:rPr>
                <w:rFonts w:ascii="Arial" w:hAnsi="Arial" w:cs="Arial"/>
                <w:b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775F19" w:rsidP="00BB0E37">
            <w:pPr>
              <w:tabs>
                <w:tab w:val="left" w:pos="486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1259594649"/>
              <w:placeholder>
                <w:docPart w:val="EC2D97AA1EBC4859AC3044BD01B0328C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706873331"/>
              <w:placeholder>
                <w:docPart w:val="BA161BED6EA1440D8C3FD9609C0268B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  <w:tr w:rsidR="00305202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1C0C1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D1463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1718814968"/>
              <w:placeholder>
                <w:docPart w:val="F45F804334E0411EBFCCD114C3FD679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A64E3A" w:rsidP="00D1463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675217632"/>
              <w:placeholder>
                <w:docPart w:val="E7606383C34148BCAB46FA79A222DCA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A64E3A" w:rsidP="00D1463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D14632">
            <w:pPr>
              <w:rPr>
                <w:rFonts w:ascii="Arial" w:hAnsi="Arial" w:cs="Arial"/>
              </w:rPr>
            </w:pPr>
          </w:p>
        </w:tc>
      </w:tr>
      <w:tr w:rsidR="00305202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396867855"/>
              <w:placeholder>
                <w:docPart w:val="A00A57EAB3DD4228BD9C29736198375C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956863606"/>
              <w:placeholder>
                <w:docPart w:val="DEE0F75338CE420497DBEB860C2D7AF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</w:tbl>
    <w:p w:rsidR="00DB2566" w:rsidRPr="009053A2" w:rsidRDefault="00DB2566">
      <w:pPr>
        <w:rPr>
          <w:rFonts w:ascii="Arial" w:hAnsi="Arial" w:cs="Arial"/>
        </w:rPr>
      </w:pPr>
      <w:r w:rsidRPr="009053A2">
        <w:rPr>
          <w:rFonts w:ascii="Arial" w:hAnsi="Arial" w:cs="Arial"/>
        </w:rPr>
        <w:br w:type="page"/>
      </w:r>
    </w:p>
    <w:tbl>
      <w:tblPr>
        <w:tblStyle w:val="TableGrid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BB0E37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Mathematik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1137771562"/>
              <w:placeholder>
                <w:docPart w:val="AC1AA5A37825406EA342C368F6DC1763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467947333"/>
              <w:placeholder>
                <w:docPart w:val="256539085DB7499FA6235C12B32A017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  <w:tr w:rsidR="00BB0E37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1256789237"/>
              <w:placeholder>
                <w:docPart w:val="360D267AD7F441599CDD06D16555D5A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230878251"/>
              <w:placeholder>
                <w:docPart w:val="DDEC1B83E64B45A094FF0B597CC4ED6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  <w:tr w:rsidR="00BB0E37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Geographie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F029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899635313"/>
              <w:placeholder>
                <w:docPart w:val="6708723F26B74C48940BA47BAE7BD799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133062441"/>
              <w:placeholder>
                <w:docPart w:val="51C0AF4A29D04B17939FFB6BF47368A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  <w:tr w:rsidR="00BB0E37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A50F97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Gemeinschaftskunde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516506495"/>
              <w:placeholder>
                <w:docPart w:val="D65C3A58561E40419890092AC4A3C12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481075471"/>
              <w:placeholder>
                <w:docPart w:val="55AFA11F4ACA40FDB6E87DD5A9E111A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  <w:tr w:rsidR="00BB0E37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A50F97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Wirtschaft / Berufs- und Studienorientierung</w:t>
            </w:r>
            <w:r w:rsidR="00374BD3" w:rsidRPr="009053A2">
              <w:rPr>
                <w:rFonts w:ascii="Arial" w:hAnsi="Arial" w:cs="Arial"/>
                <w:b/>
              </w:rPr>
              <w:t xml:space="preserve"> (WBS)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9C3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 w:rsidRPr="005F0577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800927259"/>
              <w:placeholder>
                <w:docPart w:val="3EBBCA782A5D4CC8B7FE46AE7849A97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738854607"/>
              <w:placeholder>
                <w:docPart w:val="19370A3A51994990986B70362D252F3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  <w:tr w:rsidR="00BB0E37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Biologie, Naturphänomene und Technik (BNT)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9C3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 w:rsidRPr="005F0577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1984964844"/>
              <w:placeholder>
                <w:docPart w:val="879B7CD1E6B041028401531CA6BD387E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604155396"/>
              <w:placeholder>
                <w:docPart w:val="BB1724E5F9DF4100B5D622958AC1654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  <w:tr w:rsidR="00BB0E37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Physik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9C3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 w:rsidRPr="005F0577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1270432672"/>
              <w:placeholder>
                <w:docPart w:val="E46BF8E502CF423DA51AED1041D68680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497869698"/>
              <w:placeholder>
                <w:docPart w:val="81A765D230844839ACE184A1B0F0B71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  <w:tr w:rsidR="00BB0E37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Chemie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9C3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 w:rsidRPr="005F0577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709496371"/>
              <w:placeholder>
                <w:docPart w:val="83D7AFD54B6C4B4EAD4A5FF28D4E93AE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326199797"/>
              <w:placeholder>
                <w:docPart w:val="E7B751DFF2444CE2865DB5DE9EF04B8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  <w:tr w:rsidR="00BB0E37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9C3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 w:rsidRPr="005F0577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123271084"/>
              <w:placeholder>
                <w:docPart w:val="577EE178E7154718B74615A52B9B232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260841909"/>
              <w:placeholder>
                <w:docPart w:val="72C69C4E3B9A497BBF3608479A3941E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  <w:tr w:rsidR="00BB0E37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 w:rsidRPr="005F0577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315801479"/>
              <w:placeholder>
                <w:docPart w:val="654C8BD26BCB4B33BC1E1A8F7E60CDEE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159612474"/>
              <w:placeholder>
                <w:docPart w:val="2BD58AF0B29D4F37898B0EA75D7F97E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  <w:tr w:rsidR="00BB0E37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 w:rsidRPr="005F0577"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1822000558"/>
              <w:placeholder>
                <w:docPart w:val="78F9130818DD4AAA8CED9DB04D44CF1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729156188"/>
              <w:placeholder>
                <w:docPart w:val="44437D68BD80464BACFA8211FFA0803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  <w:tr w:rsidR="00BB0E37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Sport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 w:rsidRPr="005F0577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1410426447"/>
              <w:placeholder>
                <w:docPart w:val="ABFCED2A2EB144FEBB9F63F0C87B97B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201361009"/>
              <w:placeholder>
                <w:docPart w:val="B15FE9F35F114375BFD31631F50FD65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  <w:tr w:rsidR="007800EB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00EB" w:rsidRPr="009053A2" w:rsidRDefault="007800EB" w:rsidP="00AE2E30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 xml:space="preserve">Wahlpflichtfach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BB4E79A954DE48F1A19FB13DA4108381"/>
                </w:placeholder>
                <w:comboBox>
                  <w:listItem w:value="Wählen Sie ein Fach aus."/>
                  <w:listItem w:displayText="   " w:value="   "/>
                  <w:listItem w:displayText="Technik" w:value="Technik"/>
                  <w:listItem w:displayText="Alltagskultur, Ernährung, Soziales (AES)" w:value="Alltagskultur, Ernährung, Soziales (AES)"/>
                  <w:listItem w:displayText="Französisch" w:value="Französisch"/>
                </w:comboBox>
              </w:sdtPr>
              <w:sdtEndPr/>
              <w:sdtContent>
                <w:r w:rsidR="00CA5BBF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 w:rsidRPr="009053A2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00EB" w:rsidRPr="009053A2" w:rsidRDefault="007800EB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FD2A49">
            <w:pPr>
              <w:rPr>
                <w:rFonts w:ascii="Arial" w:hAnsi="Arial" w:cs="Arial"/>
              </w:rPr>
            </w:pPr>
            <w:r w:rsidRPr="004E6716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 w:rsidRPr="004E6716">
              <w:rPr>
                <w:rFonts w:ascii="Arial" w:hAnsi="Arial" w:cs="Arial"/>
                <w:sz w:val="20"/>
              </w:rPr>
              <w:instrText xml:space="preserve"> FORMTEXT </w:instrText>
            </w:r>
            <w:r w:rsidRPr="004E6716">
              <w:rPr>
                <w:rFonts w:ascii="Arial" w:hAnsi="Arial" w:cs="Arial"/>
                <w:sz w:val="20"/>
              </w:rPr>
            </w:r>
            <w:r w:rsidRPr="004E6716">
              <w:rPr>
                <w:rFonts w:ascii="Arial" w:hAnsi="Arial" w:cs="Arial"/>
                <w:sz w:val="20"/>
              </w:rPr>
              <w:fldChar w:fldCharType="separate"/>
            </w:r>
            <w:r w:rsidR="005F0577" w:rsidRPr="005F0577">
              <w:rPr>
                <w:rFonts w:ascii="Arial" w:hAnsi="Arial" w:cs="Arial"/>
                <w:noProof/>
                <w:sz w:val="20"/>
              </w:rPr>
              <w:t>${wahlpflichtfach}</w:t>
            </w:r>
            <w:r w:rsidRPr="004E6716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948048686"/>
              <w:placeholder>
                <w:docPart w:val="434A831EE3BA459EB280573016801EFA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603694648"/>
              <w:placeholder>
                <w:docPart w:val="9C3180BC11804109BF9E84DAF919641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  <w:tr w:rsidR="003A2CED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CED" w:rsidRPr="009053A2" w:rsidRDefault="003A2CED" w:rsidP="00AE2E30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Fonts w:ascii="Arial" w:hAnsi="Arial" w:cs="Arial"/>
                  <w:b/>
                  <w:noProof/>
                </w:rPr>
                <w:id w:val="1695425516"/>
                <w:placeholder>
                  <w:docPart w:val="082F1A6A33704CC2B6530AE0D180AEF1"/>
                </w:placeholder>
                <w:comboBox>
                  <w:listItem w:value="Wählen Sie ein Fach aus."/>
                  <w:listItem w:displayText="   " w:value="   "/>
                  <w:listItem w:displayText="Naturwissenschaft und Technik (NwT)" w:value="Naturwissenschaft und Technik (NwT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/>
              <w:sdtContent>
                <w:r w:rsidR="00CA5BBF">
                  <w:rPr>
                    <w:rFonts w:ascii="Arial" w:hAnsi="Arial" w:cs="Arial"/>
                    <w:b/>
                    <w:noProof/>
                  </w:rPr>
                  <w:t>Spanisch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CED" w:rsidRPr="009053A2" w:rsidRDefault="003A2CED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4C35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4E6716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 w:rsidRPr="005F0577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645819355"/>
              <w:placeholder>
                <w:docPart w:val="03A116D890F748769E432FCE3CC30FB9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178576784"/>
              <w:placeholder>
                <w:docPart w:val="459642D780124D10A916CBB60EFF99C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A64E3A" w:rsidP="008D04B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305202" w:rsidRPr="009053A2" w:rsidRDefault="00305202" w:rsidP="008D04BA">
            <w:pPr>
              <w:rPr>
                <w:rFonts w:ascii="Arial" w:hAnsi="Arial" w:cs="Arial"/>
              </w:rPr>
            </w:pPr>
          </w:p>
        </w:tc>
      </w:tr>
    </w:tbl>
    <w:p w:rsidR="000F55EC" w:rsidRPr="009053A2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E48DD" w:rsidRPr="009053A2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TableGrid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RPr="009053A2" w:rsidTr="000C4C35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9053A2" w:rsidRDefault="00366286" w:rsidP="00366286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RPr="009053A2" w:rsidTr="000C4C35">
        <w:trPr>
          <w:trHeight w:hRule="exact" w:val="1528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366286" w:rsidRPr="009053A2" w:rsidRDefault="004E6716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F0577" w:rsidRPr="005F0577">
              <w:rPr>
                <w:rFonts w:ascii="Arial" w:hAnsi="Arial" w:cs="Arial"/>
                <w:noProof/>
                <w:sz w:val="20"/>
              </w:rPr>
              <w:t>${bemerkungen}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366286" w:rsidRPr="009053A2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272903" w:rsidRPr="009053A2" w:rsidRDefault="00272903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D33C88" w:rsidRPr="009053A2" w:rsidRDefault="00D33C88" w:rsidP="00D33C88">
      <w:pPr>
        <w:tabs>
          <w:tab w:val="left" w:pos="0"/>
          <w:tab w:val="left" w:pos="224"/>
        </w:tabs>
        <w:spacing w:after="0" w:line="312" w:lineRule="auto"/>
        <w:ind w:left="-142"/>
        <w:rPr>
          <w:rFonts w:ascii="Arial" w:hAnsi="Arial" w:cs="Arial"/>
          <w:sz w:val="20"/>
          <w:szCs w:val="20"/>
        </w:rPr>
      </w:pPr>
      <w:r w:rsidRPr="009053A2">
        <w:rPr>
          <w:rFonts w:ascii="Arial" w:hAnsi="Arial" w:cs="Arial"/>
          <w:sz w:val="20"/>
          <w:szCs w:val="20"/>
        </w:rPr>
        <w:t>*</w:t>
      </w:r>
      <w:r w:rsidRPr="009053A2">
        <w:rPr>
          <w:rFonts w:ascii="Arial" w:hAnsi="Arial" w:cs="Arial"/>
          <w:sz w:val="20"/>
          <w:szCs w:val="20"/>
        </w:rPr>
        <w:tab/>
        <w:t xml:space="preserve">G </w:t>
      </w:r>
      <w:r w:rsidRPr="009053A2">
        <w:rPr>
          <w:rFonts w:ascii="Arial" w:hAnsi="Arial" w:cs="Arial"/>
          <w:sz w:val="20"/>
          <w:szCs w:val="20"/>
        </w:rPr>
        <w:tab/>
        <w:t xml:space="preserve">= </w:t>
      </w:r>
      <w:r w:rsidRPr="009053A2">
        <w:rPr>
          <w:rFonts w:ascii="Arial" w:hAnsi="Arial" w:cs="Arial"/>
          <w:sz w:val="20"/>
          <w:szCs w:val="20"/>
        </w:rPr>
        <w:tab/>
        <w:t>Grundlegendes Niveau</w:t>
      </w:r>
    </w:p>
    <w:p w:rsidR="00D33C88" w:rsidRPr="009053A2" w:rsidRDefault="00D33C88" w:rsidP="00D33C88">
      <w:pPr>
        <w:tabs>
          <w:tab w:val="left" w:pos="0"/>
          <w:tab w:val="left" w:pos="224"/>
        </w:tabs>
        <w:spacing w:after="0" w:line="312" w:lineRule="auto"/>
        <w:rPr>
          <w:rFonts w:ascii="Arial" w:hAnsi="Arial" w:cs="Arial"/>
          <w:sz w:val="20"/>
          <w:szCs w:val="20"/>
        </w:rPr>
      </w:pPr>
      <w:r w:rsidRPr="009053A2">
        <w:rPr>
          <w:rFonts w:ascii="Arial" w:hAnsi="Arial" w:cs="Arial"/>
          <w:sz w:val="20"/>
          <w:szCs w:val="20"/>
        </w:rPr>
        <w:t xml:space="preserve">M </w:t>
      </w:r>
      <w:r w:rsidRPr="009053A2">
        <w:rPr>
          <w:rFonts w:ascii="Arial" w:hAnsi="Arial" w:cs="Arial"/>
          <w:sz w:val="20"/>
          <w:szCs w:val="20"/>
        </w:rPr>
        <w:tab/>
        <w:t xml:space="preserve">= </w:t>
      </w:r>
      <w:r w:rsidRPr="009053A2">
        <w:rPr>
          <w:rFonts w:ascii="Arial" w:hAnsi="Arial" w:cs="Arial"/>
          <w:sz w:val="20"/>
          <w:szCs w:val="20"/>
        </w:rPr>
        <w:tab/>
        <w:t>Mittleres Niveau</w:t>
      </w:r>
    </w:p>
    <w:p w:rsidR="00D33C88" w:rsidRPr="009053A2" w:rsidRDefault="00D33C88" w:rsidP="00D33C88">
      <w:pPr>
        <w:tabs>
          <w:tab w:val="left" w:pos="0"/>
          <w:tab w:val="left" w:pos="224"/>
        </w:tabs>
        <w:spacing w:after="0" w:line="312" w:lineRule="auto"/>
        <w:rPr>
          <w:rFonts w:ascii="Arial" w:hAnsi="Arial" w:cs="Arial"/>
          <w:sz w:val="20"/>
          <w:szCs w:val="20"/>
        </w:rPr>
      </w:pPr>
      <w:r w:rsidRPr="009053A2">
        <w:rPr>
          <w:rFonts w:ascii="Arial" w:hAnsi="Arial" w:cs="Arial"/>
          <w:sz w:val="20"/>
          <w:szCs w:val="20"/>
        </w:rPr>
        <w:t xml:space="preserve">E </w:t>
      </w:r>
      <w:r w:rsidRPr="009053A2">
        <w:rPr>
          <w:rFonts w:ascii="Arial" w:hAnsi="Arial" w:cs="Arial"/>
          <w:sz w:val="20"/>
          <w:szCs w:val="20"/>
        </w:rPr>
        <w:tab/>
        <w:t xml:space="preserve">= </w:t>
      </w:r>
      <w:r w:rsidRPr="009053A2">
        <w:rPr>
          <w:rFonts w:ascii="Arial" w:hAnsi="Arial" w:cs="Arial"/>
          <w:sz w:val="20"/>
          <w:szCs w:val="20"/>
        </w:rPr>
        <w:tab/>
        <w:t>Erweitertes Niveau</w:t>
      </w:r>
    </w:p>
    <w:p w:rsidR="00123230" w:rsidRPr="009053A2" w:rsidRDefault="00123230" w:rsidP="00123230">
      <w:pPr>
        <w:rPr>
          <w:rFonts w:ascii="Arial" w:hAnsi="Arial" w:cs="Arial"/>
          <w:sz w:val="16"/>
          <w:szCs w:val="16"/>
        </w:rPr>
      </w:pPr>
    </w:p>
    <w:p w:rsidR="00272903" w:rsidRPr="009053A2" w:rsidRDefault="00272903" w:rsidP="00123230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9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0"/>
        <w:gridCol w:w="1863"/>
        <w:gridCol w:w="1864"/>
        <w:gridCol w:w="1864"/>
        <w:gridCol w:w="1864"/>
      </w:tblGrid>
      <w:tr w:rsidR="00D33C88" w:rsidRPr="009053A2" w:rsidTr="00687F81">
        <w:tc>
          <w:tcPr>
            <w:tcW w:w="1860" w:type="dxa"/>
            <w:tcBorders>
              <w:top w:val="nil"/>
              <w:left w:val="nil"/>
              <w:right w:val="nil"/>
            </w:tcBorders>
          </w:tcPr>
          <w:p w:rsidR="00D33C88" w:rsidRPr="009053A2" w:rsidRDefault="00D33C88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top w:val="nil"/>
              <w:left w:val="nil"/>
              <w:right w:val="nil"/>
            </w:tcBorders>
            <w:vAlign w:val="center"/>
          </w:tcPr>
          <w:p w:rsidR="00D33C88" w:rsidRPr="009053A2" w:rsidRDefault="00D33C88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Align w:val="center"/>
          </w:tcPr>
          <w:p w:rsidR="00D33C88" w:rsidRPr="009053A2" w:rsidRDefault="00D33C88" w:rsidP="009C3B24">
            <w:pPr>
              <w:jc w:val="center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37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3C88" w:rsidRPr="009053A2" w:rsidRDefault="00D33C88" w:rsidP="00A64E3A">
            <w:pPr>
              <w:spacing w:after="120"/>
              <w:ind w:left="-58"/>
              <w:jc w:val="center"/>
              <w:rPr>
                <w:rFonts w:ascii="Arial" w:hAnsi="Arial" w:cs="Arial"/>
                <w:noProof/>
              </w:rPr>
            </w:pPr>
            <w:r w:rsidRPr="009053A2">
              <w:rPr>
                <w:rFonts w:ascii="Arial" w:hAnsi="Arial" w:cs="Arial"/>
                <w:noProof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34"/>
                  </w:textInput>
                </w:ffData>
              </w:fldChar>
            </w:r>
            <w:r w:rsidRPr="009053A2">
              <w:rPr>
                <w:rFonts w:ascii="Arial" w:hAnsi="Arial" w:cs="Arial"/>
                <w:noProof/>
              </w:rPr>
              <w:instrText xml:space="preserve"> FORMTEXT </w:instrText>
            </w:r>
            <w:r w:rsidRPr="009053A2">
              <w:rPr>
                <w:rFonts w:ascii="Arial" w:hAnsi="Arial" w:cs="Arial"/>
                <w:noProof/>
              </w:rPr>
            </w:r>
            <w:r w:rsidRPr="009053A2">
              <w:rPr>
                <w:rFonts w:ascii="Arial" w:hAnsi="Arial" w:cs="Arial"/>
                <w:noProof/>
              </w:rPr>
              <w:fldChar w:fldCharType="separate"/>
            </w:r>
            <w:r w:rsidR="005F0577" w:rsidRPr="005F0577">
              <w:rPr>
                <w:rFonts w:ascii="Arial" w:hAnsi="Arial" w:cs="Arial"/>
                <w:noProof/>
              </w:rPr>
              <w:t>${ort}, ${certdate}</w:t>
            </w:r>
            <w:r w:rsidR="00616C42">
              <w:rPr>
                <w:rFonts w:ascii="Arial" w:hAnsi="Arial" w:cs="Arial"/>
                <w:noProof/>
              </w:rPr>
              <w:softHyphen/>
            </w:r>
            <w:r w:rsidR="00616C42">
              <w:rPr>
                <w:rFonts w:ascii="Arial" w:hAnsi="Arial" w:cs="Arial"/>
                <w:noProof/>
              </w:rPr>
              <w:softHyphen/>
            </w:r>
            <w:r w:rsidR="00616C42">
              <w:rPr>
                <w:rFonts w:ascii="Arial" w:hAnsi="Arial" w:cs="Arial"/>
                <w:noProof/>
              </w:rPr>
              <w:softHyphen/>
            </w:r>
            <w:r w:rsidRPr="009053A2">
              <w:rPr>
                <w:rFonts w:ascii="Arial" w:hAnsi="Arial" w:cs="Arial"/>
                <w:noProof/>
              </w:rPr>
              <w:fldChar w:fldCharType="end"/>
            </w:r>
          </w:p>
        </w:tc>
      </w:tr>
      <w:tr w:rsidR="00511A30" w:rsidRPr="009053A2" w:rsidTr="00511A30">
        <w:tc>
          <w:tcPr>
            <w:tcW w:w="1860" w:type="dxa"/>
            <w:tcBorders>
              <w:top w:val="nil"/>
              <w:left w:val="nil"/>
              <w:right w:val="nil"/>
            </w:tcBorders>
          </w:tcPr>
          <w:p w:rsidR="00511A30" w:rsidRPr="009053A2" w:rsidRDefault="00511A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top w:val="nil"/>
              <w:left w:val="nil"/>
              <w:right w:val="nil"/>
            </w:tcBorders>
            <w:vAlign w:val="center"/>
          </w:tcPr>
          <w:p w:rsidR="00511A30" w:rsidRPr="009053A2" w:rsidRDefault="00511A30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Align w:val="center"/>
          </w:tcPr>
          <w:p w:rsidR="00511A30" w:rsidRPr="009053A2" w:rsidRDefault="00511A30" w:rsidP="009C3B24">
            <w:pPr>
              <w:jc w:val="center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511A30" w:rsidRPr="009053A2" w:rsidRDefault="00511A30" w:rsidP="00511A3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123230" w:rsidRPr="009053A2" w:rsidTr="00511A30">
        <w:tc>
          <w:tcPr>
            <w:tcW w:w="1860" w:type="dxa"/>
            <w:tcBorders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23230" w:rsidRPr="009053A2" w:rsidRDefault="00123230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Merge w:val="restart"/>
            <w:vAlign w:val="center"/>
            <w:hideMark/>
          </w:tcPr>
          <w:p w:rsidR="00123230" w:rsidRPr="009053A2" w:rsidRDefault="00123230" w:rsidP="009C3B24">
            <w:pPr>
              <w:jc w:val="center"/>
              <w:rPr>
                <w:rFonts w:ascii="Arial" w:hAnsi="Arial" w:cs="Arial"/>
                <w:noProof/>
              </w:rPr>
            </w:pPr>
            <w:r w:rsidRPr="009053A2">
              <w:rPr>
                <w:rFonts w:ascii="Arial" w:hAnsi="Arial" w:cs="Arial"/>
                <w:noProof/>
                <w:sz w:val="18"/>
              </w:rPr>
              <w:t>Dienstsiegel</w:t>
            </w:r>
          </w:p>
        </w:tc>
        <w:tc>
          <w:tcPr>
            <w:tcW w:w="1864" w:type="dxa"/>
            <w:tcBorders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123230" w:rsidRPr="009053A2" w:rsidTr="00511A30">
        <w:tc>
          <w:tcPr>
            <w:tcW w:w="372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9053A2" w:rsidRDefault="00123230" w:rsidP="00126C89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9053A2">
              <w:rPr>
                <w:rFonts w:ascii="Arial" w:hAnsi="Arial" w:cs="Arial"/>
                <w:noProof/>
                <w:sz w:val="16"/>
                <w:szCs w:val="18"/>
              </w:rPr>
              <w:t>Lerngruppenbegleiterin/Lerngruppenbegleiter</w:t>
            </w:r>
          </w:p>
        </w:tc>
        <w:tc>
          <w:tcPr>
            <w:tcW w:w="1864" w:type="dxa"/>
            <w:vMerge/>
            <w:vAlign w:val="center"/>
            <w:hideMark/>
          </w:tcPr>
          <w:p w:rsidR="00123230" w:rsidRPr="009053A2" w:rsidRDefault="00123230" w:rsidP="009C3B24">
            <w:pPr>
              <w:spacing w:after="0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23230" w:rsidRPr="009053A2" w:rsidRDefault="00123230" w:rsidP="009C3B24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9053A2">
              <w:rPr>
                <w:rFonts w:ascii="Arial" w:hAnsi="Arial" w:cs="Arial"/>
                <w:noProof/>
                <w:sz w:val="18"/>
                <w:szCs w:val="18"/>
              </w:rPr>
              <w:t>Schulleiterin/Schulleiter</w:t>
            </w:r>
          </w:p>
        </w:tc>
      </w:tr>
    </w:tbl>
    <w:p w:rsidR="00123230" w:rsidRPr="009053A2" w:rsidRDefault="00123230" w:rsidP="00123230">
      <w:pPr>
        <w:rPr>
          <w:rFonts w:ascii="Arial" w:hAnsi="Arial" w:cs="Arial"/>
          <w:noProof/>
          <w:sz w:val="18"/>
          <w:szCs w:val="18"/>
          <w:lang w:eastAsia="de-DE"/>
        </w:rPr>
      </w:pPr>
    </w:p>
    <w:tbl>
      <w:tblPr>
        <w:tblStyle w:val="TableGrid"/>
        <w:tblW w:w="9315" w:type="dxa"/>
        <w:tblLayout w:type="fixed"/>
        <w:tblLook w:val="04A0" w:firstRow="1" w:lastRow="0" w:firstColumn="1" w:lastColumn="0" w:noHBand="0" w:noVBand="1"/>
      </w:tblPr>
      <w:tblGrid>
        <w:gridCol w:w="1861"/>
        <w:gridCol w:w="1864"/>
        <w:gridCol w:w="1863"/>
        <w:gridCol w:w="1863"/>
        <w:gridCol w:w="1864"/>
      </w:tblGrid>
      <w:tr w:rsidR="00123230" w:rsidRPr="009053A2" w:rsidTr="009C3B24"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123230" w:rsidRPr="009053A2" w:rsidTr="00511A30"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9053A2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 w:rsidRPr="009053A2">
              <w:rPr>
                <w:rFonts w:ascii="Arial" w:hAnsi="Arial" w:cs="Arial"/>
                <w:noProof/>
                <w:sz w:val="16"/>
                <w:szCs w:val="18"/>
              </w:rPr>
              <w:t>Schülerin/Schüler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30" w:rsidRPr="009053A2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9053A2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9053A2">
              <w:rPr>
                <w:rFonts w:ascii="Arial" w:hAnsi="Arial" w:cs="Arial"/>
                <w:noProof/>
                <w:sz w:val="16"/>
                <w:szCs w:val="18"/>
              </w:rPr>
              <w:t>Erziehungsberechtigte/Erziehungsberechtigter</w:t>
            </w:r>
          </w:p>
        </w:tc>
      </w:tr>
    </w:tbl>
    <w:p w:rsidR="00123230" w:rsidRPr="009053A2" w:rsidRDefault="00123230" w:rsidP="00123230">
      <w:pPr>
        <w:rPr>
          <w:rFonts w:ascii="Arial" w:hAnsi="Arial" w:cs="Arial"/>
          <w:noProof/>
          <w:sz w:val="18"/>
          <w:szCs w:val="18"/>
          <w:lang w:eastAsia="de-DE"/>
        </w:rPr>
      </w:pPr>
    </w:p>
    <w:p w:rsidR="000F55EC" w:rsidRPr="009053A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9053A2" w:rsidSect="0067497F">
      <w:headerReference w:type="default" r:id="rId7"/>
      <w:footerReference w:type="default" r:id="rId8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1C6" w:rsidRDefault="00AD31C6" w:rsidP="001E03DE">
      <w:r>
        <w:separator/>
      </w:r>
    </w:p>
  </w:endnote>
  <w:endnote w:type="continuationSeparator" w:id="0">
    <w:p w:rsidR="00AD31C6" w:rsidRDefault="00AD31C6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5E3" w:rsidRDefault="000305E3" w:rsidP="000305E3">
    <w:pPr>
      <w:pStyle w:val="Footer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A5BBF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A5BBF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1C6" w:rsidRDefault="00AD31C6" w:rsidP="001E03DE">
      <w:r>
        <w:separator/>
      </w:r>
    </w:p>
  </w:footnote>
  <w:footnote w:type="continuationSeparator" w:id="0">
    <w:p w:rsidR="00AD31C6" w:rsidRDefault="00AD31C6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60F3" w:rsidRPr="002A3313" w:rsidRDefault="004C371E" w:rsidP="002901A6">
    <w:pPr>
      <w:pStyle w:val="Header"/>
      <w:spacing w:after="0" w:line="240" w:lineRule="auto"/>
      <w:rPr>
        <w:rFonts w:ascii="Arial" w:hAnsi="Arial" w:cs="Arial"/>
        <w:szCs w:val="22"/>
      </w:rPr>
    </w:pPr>
    <w:r w:rsidRPr="002A3313">
      <w:rPr>
        <w:rFonts w:ascii="Arial" w:hAnsi="Arial" w:cs="Arial"/>
        <w:szCs w:val="22"/>
      </w:rPr>
      <w:fldChar w:fldCharType="begin"/>
    </w:r>
    <w:r w:rsidRPr="002A3313">
      <w:rPr>
        <w:rFonts w:ascii="Arial" w:hAnsi="Arial" w:cs="Arial"/>
        <w:szCs w:val="22"/>
      </w:rPr>
      <w:instrText xml:space="preserve"> REF Text2 \h  \* MERGEFORMAT </w:instrText>
    </w:r>
    <w:r w:rsidRPr="002A3313">
      <w:rPr>
        <w:rFonts w:ascii="Arial" w:hAnsi="Arial" w:cs="Arial"/>
        <w:szCs w:val="22"/>
      </w:rPr>
    </w:r>
    <w:r w:rsidRPr="002A3313">
      <w:rPr>
        <w:rFonts w:ascii="Arial" w:hAnsi="Arial" w:cs="Arial"/>
        <w:szCs w:val="22"/>
      </w:rPr>
      <w:fldChar w:fldCharType="separate"/>
    </w:r>
    <w:r w:rsidR="00661812" w:rsidRPr="00661812">
      <w:rPr>
        <w:rFonts w:ascii="Arial" w:hAnsi="Arial" w:cs="Arial"/>
        <w:noProof/>
        <w:szCs w:val="22"/>
      </w:rPr>
      <w:t>$</w:t>
    </w:r>
    <w:r w:rsidR="00661812">
      <w:rPr>
        <w:rFonts w:ascii="Arial" w:hAnsi="Arial" w:cs="Arial"/>
        <w:noProof/>
        <w:sz w:val="24"/>
        <w:szCs w:val="24"/>
      </w:rPr>
      <w:t>{name}</w:t>
    </w:r>
    <w:r w:rsidRPr="002A3313">
      <w:rPr>
        <w:rFonts w:ascii="Arial" w:hAnsi="Arial" w:cs="Arial"/>
        <w:szCs w:val="22"/>
      </w:rPr>
      <w:fldChar w:fldCharType="end"/>
    </w:r>
    <w:r w:rsidRPr="002A3313">
      <w:rPr>
        <w:rFonts w:ascii="Arial" w:hAnsi="Arial" w:cs="Arial"/>
        <w:szCs w:val="22"/>
      </w:rPr>
      <w:t>,</w:t>
    </w:r>
    <w:r w:rsidR="002A3313" w:rsidRPr="002A3313">
      <w:rPr>
        <w:rFonts w:ascii="Arial" w:hAnsi="Arial" w:cs="Arial"/>
        <w:szCs w:val="22"/>
      </w:rPr>
      <w:t xml:space="preserve"> </w:t>
    </w:r>
    <w:r w:rsidR="002A3313" w:rsidRPr="002A3313">
      <w:rPr>
        <w:rFonts w:ascii="Arial" w:hAnsi="Arial" w:cs="Arial"/>
        <w:szCs w:val="22"/>
      </w:rPr>
      <w:fldChar w:fldCharType="begin"/>
    </w:r>
    <w:r w:rsidR="002A3313" w:rsidRPr="002A3313">
      <w:rPr>
        <w:rFonts w:ascii="Arial" w:hAnsi="Arial" w:cs="Arial"/>
        <w:szCs w:val="22"/>
      </w:rPr>
      <w:instrText xml:space="preserve"> REF Text6 \h  \* MERGEFORMAT </w:instrText>
    </w:r>
    <w:r w:rsidR="002A3313" w:rsidRPr="002A3313">
      <w:rPr>
        <w:rFonts w:ascii="Arial" w:hAnsi="Arial" w:cs="Arial"/>
        <w:szCs w:val="22"/>
      </w:rPr>
    </w:r>
    <w:r w:rsidR="002A3313" w:rsidRPr="002A3313">
      <w:rPr>
        <w:rFonts w:ascii="Arial" w:hAnsi="Arial" w:cs="Arial"/>
        <w:szCs w:val="22"/>
      </w:rPr>
      <w:fldChar w:fldCharType="separate"/>
    </w:r>
    <w:r w:rsidR="00661812" w:rsidRPr="00661812">
      <w:rPr>
        <w:rFonts w:ascii="Arial" w:hAnsi="Arial" w:cs="Arial"/>
        <w:noProof/>
        <w:szCs w:val="22"/>
      </w:rPr>
      <w:t>$</w:t>
    </w:r>
    <w:r w:rsidR="00661812">
      <w:rPr>
        <w:rFonts w:ascii="Arial" w:hAnsi="Arial" w:cs="Arial"/>
        <w:noProof/>
        <w:sz w:val="24"/>
        <w:szCs w:val="24"/>
      </w:rPr>
      <w:t>{klasse}</w:t>
    </w:r>
    <w:r w:rsidR="002A3313" w:rsidRPr="002A3313">
      <w:rPr>
        <w:rFonts w:ascii="Arial" w:hAnsi="Arial" w:cs="Arial"/>
        <w:szCs w:val="22"/>
      </w:rPr>
      <w:fldChar w:fldCharType="end"/>
    </w:r>
    <w:r w:rsidR="002A3313" w:rsidRPr="002A3313">
      <w:rPr>
        <w:rFonts w:ascii="Arial" w:hAnsi="Arial" w:cs="Arial"/>
        <w:szCs w:val="22"/>
      </w:rPr>
      <w:t xml:space="preserve">, </w:t>
    </w:r>
    <w:r w:rsidR="002A3313" w:rsidRPr="002A3313">
      <w:rPr>
        <w:rFonts w:ascii="Arial" w:hAnsi="Arial" w:cs="Arial"/>
        <w:szCs w:val="22"/>
      </w:rPr>
      <w:fldChar w:fldCharType="begin"/>
    </w:r>
    <w:r w:rsidR="002A3313" w:rsidRPr="002A3313">
      <w:rPr>
        <w:rFonts w:ascii="Arial" w:hAnsi="Arial" w:cs="Arial"/>
        <w:szCs w:val="22"/>
      </w:rPr>
      <w:instrText xml:space="preserve"> REF Text7 \h  \* MERGEFORMAT </w:instrText>
    </w:r>
    <w:r w:rsidR="002A3313" w:rsidRPr="002A3313">
      <w:rPr>
        <w:rFonts w:ascii="Arial" w:hAnsi="Arial" w:cs="Arial"/>
        <w:szCs w:val="22"/>
      </w:rPr>
    </w:r>
    <w:r w:rsidR="002A3313" w:rsidRPr="002A3313">
      <w:rPr>
        <w:rFonts w:ascii="Arial" w:hAnsi="Arial" w:cs="Arial"/>
        <w:szCs w:val="22"/>
      </w:rPr>
      <w:fldChar w:fldCharType="separate"/>
    </w:r>
    <w:r w:rsidR="00661812" w:rsidRPr="00661812">
      <w:rPr>
        <w:rFonts w:ascii="Arial" w:hAnsi="Arial" w:cs="Arial"/>
        <w:noProof/>
        <w:szCs w:val="22"/>
      </w:rPr>
      <w:t>Schuljahr 2016/2017</w:t>
    </w:r>
    <w:r w:rsidR="002A3313" w:rsidRPr="002A3313">
      <w:rPr>
        <w:rFonts w:ascii="Arial" w:hAnsi="Arial" w:cs="Arial"/>
        <w:szCs w:val="2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1" w:cryptProviderType="rsaAES" w:cryptAlgorithmClass="hash" w:cryptAlgorithmType="typeAny" w:cryptAlgorithmSid="14" w:cryptSpinCount="100000" w:hash="jYFTQ9+fg/+SK2vV2uoUP4CwXe3Pavp1AWR1n8iE6WsRxbDfyItAE8mNfWBXY+kZIt9dA9MOqFNMDK569JTTkg==" w:salt="AGb5RfVj/ESyr4cR7flr2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1FE"/>
    <w:rsid w:val="0002471B"/>
    <w:rsid w:val="000305E3"/>
    <w:rsid w:val="00034C69"/>
    <w:rsid w:val="000467A9"/>
    <w:rsid w:val="00083D8A"/>
    <w:rsid w:val="00092B39"/>
    <w:rsid w:val="000A52DE"/>
    <w:rsid w:val="000A6B5B"/>
    <w:rsid w:val="000A7643"/>
    <w:rsid w:val="000C4C35"/>
    <w:rsid w:val="000E48DD"/>
    <w:rsid w:val="000E598E"/>
    <w:rsid w:val="000F55EC"/>
    <w:rsid w:val="00123230"/>
    <w:rsid w:val="00125C46"/>
    <w:rsid w:val="00126C89"/>
    <w:rsid w:val="001817CF"/>
    <w:rsid w:val="00194B4C"/>
    <w:rsid w:val="0019567B"/>
    <w:rsid w:val="001A2103"/>
    <w:rsid w:val="001B109B"/>
    <w:rsid w:val="001D76B5"/>
    <w:rsid w:val="001E03DE"/>
    <w:rsid w:val="002223B8"/>
    <w:rsid w:val="00253CFA"/>
    <w:rsid w:val="002668E4"/>
    <w:rsid w:val="00272903"/>
    <w:rsid w:val="002901A6"/>
    <w:rsid w:val="00296589"/>
    <w:rsid w:val="002A3313"/>
    <w:rsid w:val="002B3901"/>
    <w:rsid w:val="002C1560"/>
    <w:rsid w:val="002E1A41"/>
    <w:rsid w:val="002F298F"/>
    <w:rsid w:val="003001D1"/>
    <w:rsid w:val="00305202"/>
    <w:rsid w:val="00314522"/>
    <w:rsid w:val="003256D8"/>
    <w:rsid w:val="00366286"/>
    <w:rsid w:val="00374BD3"/>
    <w:rsid w:val="003A2CED"/>
    <w:rsid w:val="003C20A5"/>
    <w:rsid w:val="00420BCB"/>
    <w:rsid w:val="0044650F"/>
    <w:rsid w:val="00447AE3"/>
    <w:rsid w:val="00454D35"/>
    <w:rsid w:val="00465B6F"/>
    <w:rsid w:val="00466B89"/>
    <w:rsid w:val="004674AE"/>
    <w:rsid w:val="00494698"/>
    <w:rsid w:val="004A4F65"/>
    <w:rsid w:val="004C371E"/>
    <w:rsid w:val="004D26D8"/>
    <w:rsid w:val="004E6716"/>
    <w:rsid w:val="00503FFD"/>
    <w:rsid w:val="00511A30"/>
    <w:rsid w:val="00527579"/>
    <w:rsid w:val="005344BA"/>
    <w:rsid w:val="00537659"/>
    <w:rsid w:val="005427D7"/>
    <w:rsid w:val="005460F3"/>
    <w:rsid w:val="00550B24"/>
    <w:rsid w:val="00557BA8"/>
    <w:rsid w:val="00573C1C"/>
    <w:rsid w:val="00595EE3"/>
    <w:rsid w:val="005F0577"/>
    <w:rsid w:val="00616C42"/>
    <w:rsid w:val="00626DCA"/>
    <w:rsid w:val="00632922"/>
    <w:rsid w:val="0063651B"/>
    <w:rsid w:val="006477FD"/>
    <w:rsid w:val="00653FF8"/>
    <w:rsid w:val="006543E3"/>
    <w:rsid w:val="00661812"/>
    <w:rsid w:val="00665ABA"/>
    <w:rsid w:val="00666C76"/>
    <w:rsid w:val="0067497F"/>
    <w:rsid w:val="00677221"/>
    <w:rsid w:val="00684CBF"/>
    <w:rsid w:val="006C39B5"/>
    <w:rsid w:val="006D2A46"/>
    <w:rsid w:val="006E09AF"/>
    <w:rsid w:val="006E484C"/>
    <w:rsid w:val="0072763D"/>
    <w:rsid w:val="00761BD9"/>
    <w:rsid w:val="00775F19"/>
    <w:rsid w:val="007800EB"/>
    <w:rsid w:val="0078048C"/>
    <w:rsid w:val="00794938"/>
    <w:rsid w:val="007A601B"/>
    <w:rsid w:val="00812A8E"/>
    <w:rsid w:val="00833C2D"/>
    <w:rsid w:val="0084345B"/>
    <w:rsid w:val="00844267"/>
    <w:rsid w:val="008761E4"/>
    <w:rsid w:val="008845F6"/>
    <w:rsid w:val="008A7911"/>
    <w:rsid w:val="008C7C45"/>
    <w:rsid w:val="008F60AF"/>
    <w:rsid w:val="009053A2"/>
    <w:rsid w:val="00911826"/>
    <w:rsid w:val="00931D0F"/>
    <w:rsid w:val="009533B3"/>
    <w:rsid w:val="009721FE"/>
    <w:rsid w:val="0097507C"/>
    <w:rsid w:val="009935DA"/>
    <w:rsid w:val="009A6878"/>
    <w:rsid w:val="009B0EEB"/>
    <w:rsid w:val="009C05F9"/>
    <w:rsid w:val="009C1963"/>
    <w:rsid w:val="009C3E45"/>
    <w:rsid w:val="009D4ECB"/>
    <w:rsid w:val="009F1549"/>
    <w:rsid w:val="00A22DF4"/>
    <w:rsid w:val="00A27DC9"/>
    <w:rsid w:val="00A40E4D"/>
    <w:rsid w:val="00A414D8"/>
    <w:rsid w:val="00A50F97"/>
    <w:rsid w:val="00A64E3A"/>
    <w:rsid w:val="00AD31C6"/>
    <w:rsid w:val="00AE2E30"/>
    <w:rsid w:val="00AE55E7"/>
    <w:rsid w:val="00B0457F"/>
    <w:rsid w:val="00B30B6A"/>
    <w:rsid w:val="00B424E9"/>
    <w:rsid w:val="00B52007"/>
    <w:rsid w:val="00B7228E"/>
    <w:rsid w:val="00BB0E37"/>
    <w:rsid w:val="00BB46CA"/>
    <w:rsid w:val="00BD10B4"/>
    <w:rsid w:val="00BD6317"/>
    <w:rsid w:val="00BE59D9"/>
    <w:rsid w:val="00C22DA6"/>
    <w:rsid w:val="00C37597"/>
    <w:rsid w:val="00C461C6"/>
    <w:rsid w:val="00C54E8D"/>
    <w:rsid w:val="00C84846"/>
    <w:rsid w:val="00CA5BBF"/>
    <w:rsid w:val="00CB5E5A"/>
    <w:rsid w:val="00CD0C06"/>
    <w:rsid w:val="00CD6932"/>
    <w:rsid w:val="00D16D4D"/>
    <w:rsid w:val="00D24BAC"/>
    <w:rsid w:val="00D27078"/>
    <w:rsid w:val="00D33C88"/>
    <w:rsid w:val="00D35EC3"/>
    <w:rsid w:val="00D5242C"/>
    <w:rsid w:val="00D9539B"/>
    <w:rsid w:val="00DB2566"/>
    <w:rsid w:val="00DE2465"/>
    <w:rsid w:val="00E02361"/>
    <w:rsid w:val="00E10D52"/>
    <w:rsid w:val="00E46612"/>
    <w:rsid w:val="00EA3274"/>
    <w:rsid w:val="00EA3F66"/>
    <w:rsid w:val="00EC7022"/>
    <w:rsid w:val="00F029CD"/>
    <w:rsid w:val="00F0531A"/>
    <w:rsid w:val="00F4417C"/>
    <w:rsid w:val="00F44A67"/>
    <w:rsid w:val="00F54BA4"/>
    <w:rsid w:val="00F67FD5"/>
    <w:rsid w:val="00F83E70"/>
    <w:rsid w:val="00FB2362"/>
    <w:rsid w:val="00FB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BF7FEF-B2F1-495E-8802-81725220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MTimesNewRoman8">
    <w:name w:val="KM_TimesNewRoman_8"/>
    <w:basedOn w:val="Normal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DefaultParagraphFon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Normal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Footer">
    <w:name w:val="footer"/>
    <w:basedOn w:val="Normal"/>
    <w:link w:val="Foot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rsid w:val="00F44A67"/>
    <w:rPr>
      <w:rFonts w:eastAsia="Times New Roman" w:cs="Times New Roman"/>
      <w:sz w:val="16"/>
      <w:szCs w:val="20"/>
      <w:lang w:eastAsia="de-DE"/>
    </w:rPr>
  </w:style>
  <w:style w:type="paragraph" w:styleId="Header">
    <w:name w:val="header"/>
    <w:basedOn w:val="Normal"/>
    <w:link w:val="HeaderChar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F44A67"/>
    <w:rPr>
      <w:rFonts w:eastAsia="Times New Roman" w:cs="Times New Roman"/>
      <w:szCs w:val="20"/>
      <w:lang w:eastAsia="de-DE"/>
    </w:rPr>
  </w:style>
  <w:style w:type="character" w:styleId="PageNumber">
    <w:name w:val="page number"/>
    <w:basedOn w:val="DefaultParagraphFont"/>
    <w:rsid w:val="00F44A67"/>
  </w:style>
  <w:style w:type="table" w:styleId="TableGrid">
    <w:name w:val="Table Grid"/>
    <w:basedOn w:val="TableNormal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3765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DefaultParagraphFont"/>
    <w:uiPriority w:val="1"/>
    <w:rsid w:val="002C1560"/>
  </w:style>
  <w:style w:type="character" w:customStyle="1" w:styleId="ggfNote">
    <w:name w:val="ggf. Note"/>
    <w:basedOn w:val="DefaultParagraphFont"/>
    <w:uiPriority w:val="1"/>
    <w:rsid w:val="00E10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moodle30\blocks\exastud\template\BP%202016\Lernentwicklungsbericht%20neuer%20BP%20S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B7F8647FDDB4151B249BE94636ED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B2A8D-13A2-4154-BEC9-9993C38FF663}"/>
      </w:docPartPr>
      <w:docPartBody>
        <w:p w:rsidR="008328BF" w:rsidRDefault="00015808">
          <w:pPr>
            <w:pStyle w:val="DB7F8647FDDB4151B249BE94636ED810"/>
          </w:pPr>
          <w:r w:rsidRPr="009053A2">
            <w:rPr>
              <w:rStyle w:val="PlaceholderText"/>
              <w:rFonts w:ascii="Arial" w:hAnsi="Arial" w:cs="Arial"/>
            </w:rPr>
            <w:t>Wählen Sie ein Fach aus.</w:t>
          </w:r>
        </w:p>
      </w:docPartBody>
    </w:docPart>
    <w:docPart>
      <w:docPartPr>
        <w:name w:val="EC2D97AA1EBC4859AC3044BD01B03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79385-5CDF-4BE3-B84C-1B2AD5EA9AB8}"/>
      </w:docPartPr>
      <w:docPartBody>
        <w:p w:rsidR="008328BF" w:rsidRDefault="00015808">
          <w:pPr>
            <w:pStyle w:val="EC2D97AA1EBC4859AC3044BD01B0328C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BA161BED6EA1440D8C3FD9609C026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5A51E-B385-46F4-814E-F7C56B386BAB}"/>
      </w:docPartPr>
      <w:docPartBody>
        <w:p w:rsidR="008328BF" w:rsidRDefault="00015808">
          <w:pPr>
            <w:pStyle w:val="BA161BED6EA1440D8C3FD9609C0268B7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F45F804334E0411EBFCCD114C3FD6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F86F0-005A-47CD-9097-802B7918CE0C}"/>
      </w:docPartPr>
      <w:docPartBody>
        <w:p w:rsidR="008328BF" w:rsidRDefault="00015808">
          <w:pPr>
            <w:pStyle w:val="F45F804334E0411EBFCCD114C3FD6794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E7606383C34148BCAB46FA79A222D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EC6F5-C508-4AE3-8E77-DC0207AB5F52}"/>
      </w:docPartPr>
      <w:docPartBody>
        <w:p w:rsidR="008328BF" w:rsidRDefault="00015808">
          <w:pPr>
            <w:pStyle w:val="E7606383C34148BCAB46FA79A222DCAC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A00A57EAB3DD4228BD9C297361983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75D87-44B5-4E95-ACDF-608DA3A46220}"/>
      </w:docPartPr>
      <w:docPartBody>
        <w:p w:rsidR="008328BF" w:rsidRDefault="00015808">
          <w:pPr>
            <w:pStyle w:val="A00A57EAB3DD4228BD9C29736198375C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DEE0F75338CE420497DBEB860C2D7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39D3D-9A52-43D0-8D80-64B0680AEBFE}"/>
      </w:docPartPr>
      <w:docPartBody>
        <w:p w:rsidR="008328BF" w:rsidRDefault="00015808">
          <w:pPr>
            <w:pStyle w:val="DEE0F75338CE420497DBEB860C2D7AF7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AC1AA5A37825406EA342C368F6DC1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6333E-8BEE-457B-ACC7-FF6F439EE842}"/>
      </w:docPartPr>
      <w:docPartBody>
        <w:p w:rsidR="008328BF" w:rsidRDefault="00015808">
          <w:pPr>
            <w:pStyle w:val="AC1AA5A37825406EA342C368F6DC1763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256539085DB7499FA6235C12B32A0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0B76B-4B84-41DE-A810-4E474F7539D0}"/>
      </w:docPartPr>
      <w:docPartBody>
        <w:p w:rsidR="008328BF" w:rsidRDefault="00015808">
          <w:pPr>
            <w:pStyle w:val="256539085DB7499FA6235C12B32A0178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360D267AD7F441599CDD06D16555D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6E54B-6CE2-415F-AC1A-E5EE418547E6}"/>
      </w:docPartPr>
      <w:docPartBody>
        <w:p w:rsidR="008328BF" w:rsidRDefault="00015808">
          <w:pPr>
            <w:pStyle w:val="360D267AD7F441599CDD06D16555D5A7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DDEC1B83E64B45A094FF0B597CC4E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4585E-35E5-44AB-88B7-73E019178992}"/>
      </w:docPartPr>
      <w:docPartBody>
        <w:p w:rsidR="008328BF" w:rsidRDefault="00015808">
          <w:pPr>
            <w:pStyle w:val="DDEC1B83E64B45A094FF0B597CC4ED6F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6708723F26B74C48940BA47BAE7BD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3D9D1-5EAA-492B-BBAB-EA2E81DA99F2}"/>
      </w:docPartPr>
      <w:docPartBody>
        <w:p w:rsidR="008328BF" w:rsidRDefault="00015808">
          <w:pPr>
            <w:pStyle w:val="6708723F26B74C48940BA47BAE7BD799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51C0AF4A29D04B17939FFB6BF4736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61930-A3ED-4F22-80F9-9010678AD647}"/>
      </w:docPartPr>
      <w:docPartBody>
        <w:p w:rsidR="008328BF" w:rsidRDefault="00015808">
          <w:pPr>
            <w:pStyle w:val="51C0AF4A29D04B17939FFB6BF47368AF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D65C3A58561E40419890092AC4A3C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75D75-6C76-455B-94FC-978DDCC45125}"/>
      </w:docPartPr>
      <w:docPartBody>
        <w:p w:rsidR="008328BF" w:rsidRDefault="00015808">
          <w:pPr>
            <w:pStyle w:val="D65C3A58561E40419890092AC4A3C127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55AFA11F4ACA40FDB6E87DD5A9E11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73563-AB73-417B-9D7F-D4A0AA3C84F3}"/>
      </w:docPartPr>
      <w:docPartBody>
        <w:p w:rsidR="008328BF" w:rsidRDefault="00015808">
          <w:pPr>
            <w:pStyle w:val="55AFA11F4ACA40FDB6E87DD5A9E111AE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3EBBCA782A5D4CC8B7FE46AE7849A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23457-EC4F-423D-8772-AC4015E9E51E}"/>
      </w:docPartPr>
      <w:docPartBody>
        <w:p w:rsidR="008328BF" w:rsidRDefault="00015808">
          <w:pPr>
            <w:pStyle w:val="3EBBCA782A5D4CC8B7FE46AE7849A976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19370A3A51994990986B70362D252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5E2BC-6405-49D0-BC61-D8AF19278D39}"/>
      </w:docPartPr>
      <w:docPartBody>
        <w:p w:rsidR="008328BF" w:rsidRDefault="00015808">
          <w:pPr>
            <w:pStyle w:val="19370A3A51994990986B70362D252F3C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879B7CD1E6B041028401531CA6BD3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FE32B-9E72-4B86-8EE8-C6917110178F}"/>
      </w:docPartPr>
      <w:docPartBody>
        <w:p w:rsidR="008328BF" w:rsidRDefault="00015808">
          <w:pPr>
            <w:pStyle w:val="879B7CD1E6B041028401531CA6BD387E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BB1724E5F9DF4100B5D622958AC16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B6BCF-D61E-415B-B78A-BB8D6D42A267}"/>
      </w:docPartPr>
      <w:docPartBody>
        <w:p w:rsidR="008328BF" w:rsidRDefault="00015808">
          <w:pPr>
            <w:pStyle w:val="BB1724E5F9DF4100B5D622958AC1654E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E46BF8E502CF423DA51AED1041D68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6B17F-E2A7-48AC-80B7-FE4868DD721F}"/>
      </w:docPartPr>
      <w:docPartBody>
        <w:p w:rsidR="008328BF" w:rsidRDefault="00015808">
          <w:pPr>
            <w:pStyle w:val="E46BF8E502CF423DA51AED1041D68680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81A765D230844839ACE184A1B0F0B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DC64F-F446-4C8E-8995-E639BA955344}"/>
      </w:docPartPr>
      <w:docPartBody>
        <w:p w:rsidR="008328BF" w:rsidRDefault="00015808">
          <w:pPr>
            <w:pStyle w:val="81A765D230844839ACE184A1B0F0B718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83D7AFD54B6C4B4EAD4A5FF28D4E9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C7C93-5856-40BE-A6B6-8BC97FB648F1}"/>
      </w:docPartPr>
      <w:docPartBody>
        <w:p w:rsidR="008328BF" w:rsidRDefault="00015808">
          <w:pPr>
            <w:pStyle w:val="83D7AFD54B6C4B4EAD4A5FF28D4E93AE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E7B751DFF2444CE2865DB5DE9EF04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BFD13-B8B2-486A-A342-85AE38273C80}"/>
      </w:docPartPr>
      <w:docPartBody>
        <w:p w:rsidR="008328BF" w:rsidRDefault="00015808">
          <w:pPr>
            <w:pStyle w:val="E7B751DFF2444CE2865DB5DE9EF04B8E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577EE178E7154718B74615A52B9B2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D9DFC-6C1B-4889-B135-C5B99195A48B}"/>
      </w:docPartPr>
      <w:docPartBody>
        <w:p w:rsidR="008328BF" w:rsidRDefault="00015808">
          <w:pPr>
            <w:pStyle w:val="577EE178E7154718B74615A52B9B2326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72C69C4E3B9A497BBF3608479A394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D3E59-42A6-48F3-A238-7D08AD749421}"/>
      </w:docPartPr>
      <w:docPartBody>
        <w:p w:rsidR="008328BF" w:rsidRDefault="00015808">
          <w:pPr>
            <w:pStyle w:val="72C69C4E3B9A497BBF3608479A3941E2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654C8BD26BCB4B33BC1E1A8F7E60C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F93A6-8122-46DE-97D1-38102885FA0D}"/>
      </w:docPartPr>
      <w:docPartBody>
        <w:p w:rsidR="008328BF" w:rsidRDefault="00015808">
          <w:pPr>
            <w:pStyle w:val="654C8BD26BCB4B33BC1E1A8F7E60CDEE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2BD58AF0B29D4F37898B0EA75D7F9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D3DB5-08B4-49DE-BFB7-3759E66463C2}"/>
      </w:docPartPr>
      <w:docPartBody>
        <w:p w:rsidR="008328BF" w:rsidRDefault="00015808">
          <w:pPr>
            <w:pStyle w:val="2BD58AF0B29D4F37898B0EA75D7F97EE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78F9130818DD4AAA8CED9DB04D44C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8C579-6071-4544-A668-7E0B32935691}"/>
      </w:docPartPr>
      <w:docPartBody>
        <w:p w:rsidR="008328BF" w:rsidRDefault="00015808">
          <w:pPr>
            <w:pStyle w:val="78F9130818DD4AAA8CED9DB04D44CF12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44437D68BD80464BACFA8211FFA08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40701-DDAC-4B2E-917B-E02A03EF582A}"/>
      </w:docPartPr>
      <w:docPartBody>
        <w:p w:rsidR="008328BF" w:rsidRDefault="00015808">
          <w:pPr>
            <w:pStyle w:val="44437D68BD80464BACFA8211FFA0803F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ABFCED2A2EB144FEBB9F63F0C87B9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18FB3-43C0-4D54-99CF-AC5304D610EA}"/>
      </w:docPartPr>
      <w:docPartBody>
        <w:p w:rsidR="008328BF" w:rsidRDefault="00015808">
          <w:pPr>
            <w:pStyle w:val="ABFCED2A2EB144FEBB9F63F0C87B97B4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B15FE9F35F114375BFD31631F50FD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66DB5-7D1A-4E0E-B06F-971D765715BB}"/>
      </w:docPartPr>
      <w:docPartBody>
        <w:p w:rsidR="008328BF" w:rsidRDefault="00015808">
          <w:pPr>
            <w:pStyle w:val="B15FE9F35F114375BFD31631F50FD650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BB4E79A954DE48F1A19FB13DA4108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047F2-271B-4F66-AAF0-BDAFFF2BBB1A}"/>
      </w:docPartPr>
      <w:docPartBody>
        <w:p w:rsidR="008328BF" w:rsidRDefault="00015808">
          <w:pPr>
            <w:pStyle w:val="BB4E79A954DE48F1A19FB13DA4108381"/>
          </w:pPr>
          <w:r w:rsidRPr="009053A2">
            <w:rPr>
              <w:rStyle w:val="PlaceholderText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434A831EE3BA459EB280573016801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9B933-3A12-403F-9BA6-29C509F7636E}"/>
      </w:docPartPr>
      <w:docPartBody>
        <w:p w:rsidR="008328BF" w:rsidRDefault="00015808">
          <w:pPr>
            <w:pStyle w:val="434A831EE3BA459EB280573016801EFA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9C3180BC11804109BF9E84DAF9196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DBAF0-2A6C-4B16-AD78-04E04DCA3819}"/>
      </w:docPartPr>
      <w:docPartBody>
        <w:p w:rsidR="008328BF" w:rsidRDefault="00015808">
          <w:pPr>
            <w:pStyle w:val="9C3180BC11804109BF9E84DAF9196415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082F1A6A33704CC2B6530AE0D180A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3AD42-BFAC-4D18-8F3D-4ADD67515D46}"/>
      </w:docPartPr>
      <w:docPartBody>
        <w:p w:rsidR="008328BF" w:rsidRDefault="00015808">
          <w:pPr>
            <w:pStyle w:val="082F1A6A33704CC2B6530AE0D180AEF1"/>
          </w:pPr>
          <w:r w:rsidRPr="00C84846">
            <w:rPr>
              <w:rStyle w:val="PlaceholderText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03A116D890F748769E432FCE3CC30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E96FA-779F-4217-AA2A-6439916369C7}"/>
      </w:docPartPr>
      <w:docPartBody>
        <w:p w:rsidR="008328BF" w:rsidRDefault="00015808">
          <w:pPr>
            <w:pStyle w:val="03A116D890F748769E432FCE3CC30FB9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459642D780124D10A916CBB60EFF9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61CC5-8DBC-451C-ADF3-D2A67470900F}"/>
      </w:docPartPr>
      <w:docPartBody>
        <w:p w:rsidR="008328BF" w:rsidRDefault="00015808">
          <w:pPr>
            <w:pStyle w:val="459642D780124D10A916CBB60EFF99C3"/>
          </w:pPr>
          <w:r>
            <w:rPr>
              <w:rStyle w:val="PlaceholderText"/>
            </w:rPr>
            <w:t>ggf. Note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808"/>
    <w:rsid w:val="00015808"/>
    <w:rsid w:val="000D645C"/>
    <w:rsid w:val="001242A7"/>
    <w:rsid w:val="001F6151"/>
    <w:rsid w:val="002A13F3"/>
    <w:rsid w:val="008328BF"/>
    <w:rsid w:val="00B842E3"/>
    <w:rsid w:val="00D0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B7F8647FDDB4151B249BE94636ED810">
    <w:name w:val="DB7F8647FDDB4151B249BE94636ED810"/>
  </w:style>
  <w:style w:type="paragraph" w:customStyle="1" w:styleId="EC2D97AA1EBC4859AC3044BD01B0328C">
    <w:name w:val="EC2D97AA1EBC4859AC3044BD01B0328C"/>
  </w:style>
  <w:style w:type="paragraph" w:customStyle="1" w:styleId="BA161BED6EA1440D8C3FD9609C0268B7">
    <w:name w:val="BA161BED6EA1440D8C3FD9609C0268B7"/>
  </w:style>
  <w:style w:type="paragraph" w:customStyle="1" w:styleId="F45F804334E0411EBFCCD114C3FD6794">
    <w:name w:val="F45F804334E0411EBFCCD114C3FD6794"/>
  </w:style>
  <w:style w:type="paragraph" w:customStyle="1" w:styleId="E7606383C34148BCAB46FA79A222DCAC">
    <w:name w:val="E7606383C34148BCAB46FA79A222DCAC"/>
  </w:style>
  <w:style w:type="paragraph" w:customStyle="1" w:styleId="A00A57EAB3DD4228BD9C29736198375C">
    <w:name w:val="A00A57EAB3DD4228BD9C29736198375C"/>
  </w:style>
  <w:style w:type="paragraph" w:customStyle="1" w:styleId="DEE0F75338CE420497DBEB860C2D7AF7">
    <w:name w:val="DEE0F75338CE420497DBEB860C2D7AF7"/>
  </w:style>
  <w:style w:type="paragraph" w:customStyle="1" w:styleId="AC1AA5A37825406EA342C368F6DC1763">
    <w:name w:val="AC1AA5A37825406EA342C368F6DC1763"/>
  </w:style>
  <w:style w:type="paragraph" w:customStyle="1" w:styleId="256539085DB7499FA6235C12B32A0178">
    <w:name w:val="256539085DB7499FA6235C12B32A0178"/>
  </w:style>
  <w:style w:type="paragraph" w:customStyle="1" w:styleId="360D267AD7F441599CDD06D16555D5A7">
    <w:name w:val="360D267AD7F441599CDD06D16555D5A7"/>
  </w:style>
  <w:style w:type="paragraph" w:customStyle="1" w:styleId="DDEC1B83E64B45A094FF0B597CC4ED6F">
    <w:name w:val="DDEC1B83E64B45A094FF0B597CC4ED6F"/>
  </w:style>
  <w:style w:type="paragraph" w:customStyle="1" w:styleId="6708723F26B74C48940BA47BAE7BD799">
    <w:name w:val="6708723F26B74C48940BA47BAE7BD799"/>
  </w:style>
  <w:style w:type="paragraph" w:customStyle="1" w:styleId="51C0AF4A29D04B17939FFB6BF47368AF">
    <w:name w:val="51C0AF4A29D04B17939FFB6BF47368AF"/>
  </w:style>
  <w:style w:type="paragraph" w:customStyle="1" w:styleId="D65C3A58561E40419890092AC4A3C127">
    <w:name w:val="D65C3A58561E40419890092AC4A3C127"/>
  </w:style>
  <w:style w:type="paragraph" w:customStyle="1" w:styleId="55AFA11F4ACA40FDB6E87DD5A9E111AE">
    <w:name w:val="55AFA11F4ACA40FDB6E87DD5A9E111AE"/>
  </w:style>
  <w:style w:type="paragraph" w:customStyle="1" w:styleId="3EBBCA782A5D4CC8B7FE46AE7849A976">
    <w:name w:val="3EBBCA782A5D4CC8B7FE46AE7849A976"/>
  </w:style>
  <w:style w:type="paragraph" w:customStyle="1" w:styleId="19370A3A51994990986B70362D252F3C">
    <w:name w:val="19370A3A51994990986B70362D252F3C"/>
  </w:style>
  <w:style w:type="paragraph" w:customStyle="1" w:styleId="879B7CD1E6B041028401531CA6BD387E">
    <w:name w:val="879B7CD1E6B041028401531CA6BD387E"/>
  </w:style>
  <w:style w:type="paragraph" w:customStyle="1" w:styleId="BB1724E5F9DF4100B5D622958AC1654E">
    <w:name w:val="BB1724E5F9DF4100B5D622958AC1654E"/>
  </w:style>
  <w:style w:type="paragraph" w:customStyle="1" w:styleId="E46BF8E502CF423DA51AED1041D68680">
    <w:name w:val="E46BF8E502CF423DA51AED1041D68680"/>
  </w:style>
  <w:style w:type="paragraph" w:customStyle="1" w:styleId="81A765D230844839ACE184A1B0F0B718">
    <w:name w:val="81A765D230844839ACE184A1B0F0B718"/>
  </w:style>
  <w:style w:type="paragraph" w:customStyle="1" w:styleId="83D7AFD54B6C4B4EAD4A5FF28D4E93AE">
    <w:name w:val="83D7AFD54B6C4B4EAD4A5FF28D4E93AE"/>
  </w:style>
  <w:style w:type="paragraph" w:customStyle="1" w:styleId="E7B751DFF2444CE2865DB5DE9EF04B8E">
    <w:name w:val="E7B751DFF2444CE2865DB5DE9EF04B8E"/>
  </w:style>
  <w:style w:type="paragraph" w:customStyle="1" w:styleId="577EE178E7154718B74615A52B9B2326">
    <w:name w:val="577EE178E7154718B74615A52B9B2326"/>
  </w:style>
  <w:style w:type="paragraph" w:customStyle="1" w:styleId="72C69C4E3B9A497BBF3608479A3941E2">
    <w:name w:val="72C69C4E3B9A497BBF3608479A3941E2"/>
  </w:style>
  <w:style w:type="paragraph" w:customStyle="1" w:styleId="654C8BD26BCB4B33BC1E1A8F7E60CDEE">
    <w:name w:val="654C8BD26BCB4B33BC1E1A8F7E60CDEE"/>
  </w:style>
  <w:style w:type="paragraph" w:customStyle="1" w:styleId="2BD58AF0B29D4F37898B0EA75D7F97EE">
    <w:name w:val="2BD58AF0B29D4F37898B0EA75D7F97EE"/>
  </w:style>
  <w:style w:type="paragraph" w:customStyle="1" w:styleId="78F9130818DD4AAA8CED9DB04D44CF12">
    <w:name w:val="78F9130818DD4AAA8CED9DB04D44CF12"/>
  </w:style>
  <w:style w:type="paragraph" w:customStyle="1" w:styleId="44437D68BD80464BACFA8211FFA0803F">
    <w:name w:val="44437D68BD80464BACFA8211FFA0803F"/>
  </w:style>
  <w:style w:type="paragraph" w:customStyle="1" w:styleId="ABFCED2A2EB144FEBB9F63F0C87B97B4">
    <w:name w:val="ABFCED2A2EB144FEBB9F63F0C87B97B4"/>
  </w:style>
  <w:style w:type="paragraph" w:customStyle="1" w:styleId="B15FE9F35F114375BFD31631F50FD650">
    <w:name w:val="B15FE9F35F114375BFD31631F50FD650"/>
  </w:style>
  <w:style w:type="paragraph" w:customStyle="1" w:styleId="BB4E79A954DE48F1A19FB13DA4108381">
    <w:name w:val="BB4E79A954DE48F1A19FB13DA4108381"/>
  </w:style>
  <w:style w:type="paragraph" w:customStyle="1" w:styleId="434A831EE3BA459EB280573016801EFA">
    <w:name w:val="434A831EE3BA459EB280573016801EFA"/>
  </w:style>
  <w:style w:type="paragraph" w:customStyle="1" w:styleId="9C3180BC11804109BF9E84DAF9196415">
    <w:name w:val="9C3180BC11804109BF9E84DAF9196415"/>
  </w:style>
  <w:style w:type="paragraph" w:customStyle="1" w:styleId="082F1A6A33704CC2B6530AE0D180AEF1">
    <w:name w:val="082F1A6A33704CC2B6530AE0D180AEF1"/>
  </w:style>
  <w:style w:type="paragraph" w:customStyle="1" w:styleId="03A116D890F748769E432FCE3CC30FB9">
    <w:name w:val="03A116D890F748769E432FCE3CC30FB9"/>
  </w:style>
  <w:style w:type="paragraph" w:customStyle="1" w:styleId="459642D780124D10A916CBB60EFF99C3">
    <w:name w:val="459642D780124D10A916CBB60EFF99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7ACD4-0C58-400D-A1AD-3C552A801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neuer BP SJ.dotx</Template>
  <TotalTime>0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 Baden-Württemberg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daniel</dc:creator>
  <cp:lastModifiedBy>daniel daniel</cp:lastModifiedBy>
  <cp:revision>7</cp:revision>
  <cp:lastPrinted>2016-05-31T10:36:00Z</cp:lastPrinted>
  <dcterms:created xsi:type="dcterms:W3CDTF">2017-04-13T09:21:00Z</dcterms:created>
  <dcterms:modified xsi:type="dcterms:W3CDTF">2017-04-13T10:01:00Z</dcterms:modified>
</cp:coreProperties>
</file>