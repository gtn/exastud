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FB44A1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5046C7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1" w:name="SJ1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5046C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0"/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2"/>
            <w:enabled/>
            <w:calcOnExit/>
            <w:textInput>
              <w:default w:val="XY"/>
              <w:maxLength w:val="2"/>
            </w:textInput>
          </w:ffData>
        </w:fldChar>
      </w:r>
      <w:bookmarkStart w:id="2" w:name="SJ2"/>
      <w:r w:rsidR="00DC5795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hAnsi="Arial" w:cs="Arial"/>
          <w:noProof/>
          <w:sz w:val="24"/>
          <w:szCs w:val="24"/>
          <w:lang w:eastAsia="de-DE"/>
        </w:rPr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5046C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DC5795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3" w:name="Nam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046C7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4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5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6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7" w:name="Lerngruppe"/>
      <w:r w:rsidR="00DC579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046C7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DC579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8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9B0EEB" w:rsidRPr="009053A2" w:rsidTr="006C5D89">
        <w:trPr>
          <w:trHeight w:hRule="exact" w:val="73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6C5D89">
            <w:pPr>
              <w:spacing w:after="0" w:line="264" w:lineRule="auto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6C5D89" w:rsidRPr="006C5D89" w:rsidRDefault="009B0EEB" w:rsidP="006C5D8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gramStart"/>
            <w:r w:rsidR="006C5D89" w:rsidRPr="006C5D89">
              <w:rPr>
                <w:rFonts w:ascii="Arial" w:hAnsi="Arial" w:cs="Arial"/>
                <w:sz w:val="18"/>
                <w:szCs w:val="18"/>
              </w:rPr>
              <w:t>G,M</w:t>
            </w:r>
            <w:proofErr w:type="gramEnd"/>
            <w:r w:rsidR="006C5D89" w:rsidRPr="006C5D89">
              <w:rPr>
                <w:rFonts w:ascii="Arial" w:hAnsi="Arial" w:cs="Arial"/>
                <w:sz w:val="18"/>
                <w:szCs w:val="18"/>
              </w:rPr>
              <w:t>,E)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* auf der die Leistungen überwiegend erbracht wurden. </w:t>
            </w:r>
          </w:p>
          <w:p w:rsidR="009B0EEB" w:rsidRPr="009053A2" w:rsidRDefault="009B0EEB" w:rsidP="006C5D89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C5D89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6C5D89" w:rsidRPr="006C5D89">
              <w:rPr>
                <w:rFonts w:ascii="Arial" w:hAnsi="Arial" w:cs="Arial"/>
                <w:sz w:val="18"/>
                <w:szCs w:val="18"/>
              </w:rPr>
              <w:t>ich mit</w:t>
            </w:r>
            <w:r w:rsidRPr="006C5D89">
              <w:rPr>
                <w:rFonts w:ascii="Arial" w:hAnsi="Arial" w:cs="Arial"/>
                <w:sz w:val="18"/>
                <w:szCs w:val="18"/>
              </w:rPr>
              <w:t xml:space="preserve"> Note.</w:t>
            </w:r>
          </w:p>
        </w:tc>
      </w:tr>
      <w:tr w:rsidR="00A8261A" w:rsidRPr="009053A2" w:rsidTr="00ED504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5A04DD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4E2909D5957546F495C1ED164CACBFDD"/>
                </w:placeholder>
                <w:dropDownList>
                  <w:listItem w:value="Religionslehre / Ethik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/>
              <w:sdtContent>
                <w:r w:rsidR="003A2537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9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259594649"/>
              <w:placeholder>
                <w:docPart w:val="65F32247AD514B3AA775F47D7601D32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06873331"/>
              <w:placeholder>
                <w:docPart w:val="4ADAB1056284444A865DDC42FC57252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E4D17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718814968"/>
              <w:placeholder>
                <w:docPart w:val="4CAD563E82374D499A27125225CB1DA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75217632"/>
              <w:placeholder>
                <w:docPart w:val="049A43471F994534BAC858A45131475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2840C1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396867855"/>
              <w:placeholder>
                <w:docPart w:val="547FC37DDA5947679659A54747DFB373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956863606"/>
              <w:placeholder>
                <w:docPart w:val="CCFF595C8AA94EC4B9FA9AB7D5C9C3A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A8261A" w:rsidRPr="009053A2" w:rsidTr="00950615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137771562"/>
              <w:placeholder>
                <w:docPart w:val="5264F57D0BB644E19ABFF9C1CF39402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467947333"/>
              <w:placeholder>
                <w:docPart w:val="5C4F7632AF714FE2AFC92EF1FC64302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621F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56789237"/>
              <w:placeholder>
                <w:docPart w:val="07AE6C0F0CD24A629D62BB7F0A1F93A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30878251"/>
              <w:placeholder>
                <w:docPart w:val="4269FE23B3894775970EA105EB61E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96DD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899635313"/>
              <w:placeholder>
                <w:docPart w:val="D5A40C4C1B754597A70EFC069F5FE13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133062441"/>
              <w:placeholder>
                <w:docPart w:val="ACC4CFCFCD3A4E72BB538E2086C9DDE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A070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6506495"/>
              <w:placeholder>
                <w:docPart w:val="463A80CFBBA84F4390F4A2B54B9025B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81075471"/>
              <w:placeholder>
                <w:docPart w:val="D850E56E1BF54126A4882D4B797C10B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751693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 (WBS)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800927259"/>
              <w:placeholder>
                <w:docPart w:val="4852E8CEE9AA4501A41C07109ACC952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738854607"/>
              <w:placeholder>
                <w:docPart w:val="8AB11F9489E44B8E8EDC773376B290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9204F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DC5795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984964844"/>
              <w:placeholder>
                <w:docPart w:val="907B89F42ECC439B88BF5D70E06312A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4155396"/>
              <w:placeholder>
                <w:docPart w:val="9B53FE64E9AF41A48E750F0439F02E0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30D7D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70432672"/>
              <w:placeholder>
                <w:docPart w:val="C671DCBFB08D4A69919E398D1321A5D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97869698"/>
              <w:placeholder>
                <w:docPart w:val="E874900CE53445DE9FC3CB880381836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3279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668DD2E915FA46B6B16C272462F36FD6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F14A0A" w:rsidRDefault="00305202" w:rsidP="009A4AAC">
                <w:pPr>
                  <w:rPr>
                    <w:rFonts w:ascii="Arial" w:hAnsi="Arial" w:cs="Arial"/>
                    <w:sz w:val="20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326199797"/>
              <w:placeholder>
                <w:docPart w:val="C38B9A94FB2246B78D2A5C04FB226F7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C0E3A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F14A0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3271084"/>
              <w:placeholder>
                <w:docPart w:val="51E3C49EDD3648769268F22F75A34D48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60841909"/>
              <w:placeholder>
                <w:docPart w:val="50FB53580B6A4548B784E659E486B05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1B202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315801479"/>
              <w:placeholder>
                <w:docPart w:val="812E39E075A9466DA5DAC4732CD5EFD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59612474"/>
              <w:placeholder>
                <w:docPart w:val="1B9EACE6C9A84F77B5C6E5A537BC86B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3613BB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22000558"/>
              <w:placeholder>
                <w:docPart w:val="50D15B1F320440D68614A08385E2EBF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729156188"/>
              <w:placeholder>
                <w:docPart w:val="B892414B1BC44171B504ED4620B6D46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AB67BE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410426447"/>
              <w:placeholder>
                <w:docPart w:val="1813C78D966E4FBCA987268B1A737B53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595EE3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01361009"/>
              <w:placeholder>
                <w:docPart w:val="20BD60D06F574314985D1F5C087DA9B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8739B6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D27401" w:rsidRPr="009A4AAC" w:rsidTr="00A8261A">
        <w:trPr>
          <w:trHeight w:hRule="exact" w:val="1814"/>
          <w:jc w:val="center"/>
        </w:trPr>
        <w:tc>
          <w:tcPr>
            <w:tcW w:w="77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F14A0A" w:rsidRDefault="00DC5795" w:rsidP="009A4AAC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Style w:val="Formatvorlage2"/>
              </w:rPr>
              <w:id w:val="1035474798"/>
              <w:placeholder>
                <w:docPart w:val="4676F35583CE4981BCBD7E8561E0FA89"/>
              </w:placeholder>
              <w:showingPlcHdr/>
              <w:dropDownList>
                <w:listItem w:value="Wählen Sie ein Element aus.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D27401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Bitte die Niveaustufe auswählen</w:t>
                </w:r>
                <w:r w:rsidRPr="009A4AAC">
                  <w:rPr>
                    <w:rFonts w:ascii="Arial" w:hAnsi="Arial" w:cs="Arial"/>
                    <w:b/>
                    <w:sz w:val="20"/>
                  </w:rPr>
                  <w:t>.</w:t>
                </w:r>
              </w:p>
            </w:sdtContent>
          </w:sdt>
          <w:sdt>
            <w:sdtPr>
              <w:rPr>
                <w:rStyle w:val="Formatvorlage1"/>
              </w:rPr>
              <w:id w:val="-767154194"/>
              <w:placeholder>
                <w:docPart w:val="939F205502A14D5EBA4E68D7018C660D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77EE8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A4EC9762F84444ABBDAAD623CFBA017F"/>
                </w:placeholder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5046C7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1E7A10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48048686"/>
              <w:placeholder>
                <w:docPart w:val="ECC0D58BC8C14583B151909908C15D55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603694648"/>
              <w:placeholder>
                <w:docPart w:val="50E73D6A101D4E39BE06592EB4BC7C0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A8261A" w:rsidRPr="009053A2" w:rsidTr="00F96529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261A" w:rsidRPr="009053A2" w:rsidRDefault="00A8261A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C07C954E99D74F2E8DA14330BE91F1DB"/>
                </w:placeholder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5046C7">
                  <w:rPr>
                    <w:rFonts w:ascii="Arial" w:hAnsi="Arial" w:cs="Arial"/>
                    <w:b/>
                    <w:noProof/>
                  </w:rPr>
                  <w:t>Spanisch</w:t>
                </w:r>
              </w:sdtContent>
            </w:sdt>
          </w:p>
        </w:tc>
      </w:tr>
      <w:tr w:rsidR="00305202" w:rsidRPr="009053A2" w:rsidTr="00A8261A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Default="001E7A10" w:rsidP="009A4AAC">
            <w:pPr>
              <w:spacing w:after="0"/>
              <w:rPr>
                <w:rFonts w:ascii="Arial" w:hAnsi="Arial" w:cs="Arial"/>
              </w:rPr>
            </w:pPr>
            <w:r w:rsidRPr="00742FCB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7"/>
            <w:r w:rsidRPr="00742FCB">
              <w:rPr>
                <w:rFonts w:ascii="Arial" w:hAnsi="Arial" w:cs="Arial"/>
                <w:sz w:val="20"/>
              </w:rPr>
              <w:instrText xml:space="preserve"> FORMTEXT </w:instrText>
            </w:r>
            <w:r w:rsidRPr="00742FCB">
              <w:rPr>
                <w:rFonts w:ascii="Arial" w:hAnsi="Arial" w:cs="Arial"/>
                <w:sz w:val="20"/>
              </w:rPr>
            </w:r>
            <w:r w:rsidRPr="00742FCB"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${profilfach}</w:t>
            </w:r>
            <w:r w:rsidRPr="00742FCB"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Default="006419BE" w:rsidP="009A4AAC">
            <w:pPr>
              <w:spacing w:after="0"/>
              <w:rPr>
                <w:rFonts w:ascii="Arial" w:hAnsi="Arial" w:cs="Arial"/>
              </w:rPr>
            </w:pPr>
          </w:p>
          <w:p w:rsidR="006419BE" w:rsidRPr="009053A2" w:rsidRDefault="006419BE" w:rsidP="009A4AA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645819355"/>
              <w:placeholder>
                <w:docPart w:val="7B6BE0F91AD64F54BE7353B1CF8A292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178576784"/>
              <w:placeholder>
                <w:docPart w:val="A702111B75904E9D8E0D96CA2C4948C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F14A0A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6419BE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6419BE" w:rsidRPr="00967B62" w:rsidRDefault="001E7A10" w:rsidP="001E7A10">
            <w:pPr>
              <w:spacing w:before="60" w:after="0" w:line="269" w:lineRule="auto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6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5046C7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6"/>
            <w:r w:rsidR="006419BE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B4044BC2CEAE41D9B202CD5A59255B69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5046C7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5046C7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5046C7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6419BE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A1972233C37D47799D9CD5272B7F6D30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5046C7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5046C7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5046C7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B4044BC2CEAE41D9B202CD5A59255B69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6419BE" w:rsidRDefault="006419BE" w:rsidP="001E7A10">
                <w:pPr>
                  <w:spacing w:before="60" w:after="0" w:line="269" w:lineRule="auto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6419BE" w:rsidRPr="009053A2" w:rsidRDefault="001E7A10" w:rsidP="006419BE">
            <w:pPr>
              <w:spacing w:before="6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50"/>
                  </w:textInput>
                </w:ffData>
              </w:fldChar>
            </w:r>
            <w:bookmarkStart w:id="27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</w:tr>
    </w:tbl>
    <w:p w:rsidR="00366286" w:rsidRPr="009053A2" w:rsidRDefault="00366286" w:rsidP="00DC5795">
      <w:pPr>
        <w:spacing w:after="0" w:line="264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C5795">
      <w:pPr>
        <w:tabs>
          <w:tab w:val="left" w:pos="0"/>
          <w:tab w:val="left" w:pos="224"/>
        </w:tabs>
        <w:spacing w:after="0" w:line="264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6419BE" w:rsidRPr="009053A2" w:rsidTr="006419B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6419BE" w:rsidRPr="009053A2" w:rsidRDefault="006419BE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E25C8C">
              <w:rPr>
                <w:rFonts w:ascii="Arial" w:hAnsi="Arial" w:cs="Arial"/>
                <w:noProof/>
                <w:sz w:val="18"/>
              </w:rPr>
              <w:t>Dienstsiegel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1E7A10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8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5046C7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8"/>
          </w:p>
        </w:tc>
      </w:tr>
      <w:tr w:rsidR="006419BE" w:rsidRPr="009053A2" w:rsidTr="00934DA8">
        <w:trPr>
          <w:trHeight w:hRule="exact" w:val="284"/>
          <w:jc w:val="center"/>
        </w:trPr>
        <w:tc>
          <w:tcPr>
            <w:tcW w:w="2045" w:type="dxa"/>
            <w:tcBorders>
              <w:left w:val="nil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</w:tcPr>
          <w:p w:rsidR="006419BE" w:rsidRPr="00E25C8C" w:rsidRDefault="006419BE" w:rsidP="00E25C8C">
            <w:pPr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4268" w:type="dxa"/>
            <w:gridSpan w:val="2"/>
            <w:tcBorders>
              <w:left w:val="nil"/>
              <w:right w:val="nil"/>
            </w:tcBorders>
          </w:tcPr>
          <w:p w:rsidR="006419BE" w:rsidRPr="006419BE" w:rsidRDefault="006419BE" w:rsidP="006419BE">
            <w:pPr>
              <w:jc w:val="center"/>
              <w:rPr>
                <w:rFonts w:ascii="Arial" w:hAnsi="Arial" w:cs="Arial"/>
                <w:noProof/>
                <w:sz w:val="18"/>
              </w:rPr>
            </w:pPr>
            <w:r w:rsidRPr="006419BE">
              <w:rPr>
                <w:rFonts w:ascii="Arial" w:hAnsi="Arial" w:cs="Arial"/>
                <w:noProof/>
                <w:sz w:val="18"/>
              </w:rPr>
              <w:t>Ort, Datum</w:t>
            </w:r>
          </w:p>
        </w:tc>
      </w:tr>
      <w:tr w:rsidR="006419BE" w:rsidRPr="009053A2" w:rsidTr="00E25C8C">
        <w:trPr>
          <w:trHeight w:hRule="exact" w:val="680"/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419BE" w:rsidRPr="009053A2" w:rsidRDefault="006419B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6419BE" w:rsidRPr="009053A2" w:rsidRDefault="006419BE" w:rsidP="00E25C8C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  <w:p w:rsidR="006419BE" w:rsidRPr="009053A2" w:rsidRDefault="006419B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6C5D89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29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900C93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29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3"/>
                </w:rPr>
                <w:id w:val="-1983614791"/>
                <w:placeholder>
                  <w:docPart w:val="0AB76C93E1E6408FAD877611ED47C1D1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900C93">
                  <w:rPr>
                    <w:rStyle w:val="Formatvorlage3"/>
                  </w:rPr>
                  <w:t>${</w:t>
                </w:r>
                <w:proofErr w:type="spellStart"/>
                <w:r w:rsidR="00900C93">
                  <w:rPr>
                    <w:rStyle w:val="Formatvorlage3"/>
                  </w:rPr>
                  <w:t>gruppen_leiter</w:t>
                </w:r>
                <w:proofErr w:type="spellEnd"/>
                <w:r w:rsidR="00900C93">
                  <w:rPr>
                    <w:rStyle w:val="Formatvorlage3"/>
                  </w:rPr>
                  <w:t>}</w:t>
                </w:r>
              </w:sdtContent>
            </w:sdt>
          </w:p>
        </w:tc>
        <w:tc>
          <w:tcPr>
            <w:tcW w:w="1879" w:type="dxa"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6C5D89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0" w:name="Text32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900C93">
              <w:rPr>
                <w:rFonts w:ascii="Arial" w:hAnsi="Arial" w:cs="Arial"/>
                <w:noProof/>
                <w:sz w:val="18"/>
                <w:szCs w:val="18"/>
              </w:rPr>
              <w:t>${leiter_name}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0"/>
            <w:r w:rsidR="00042E71">
              <w:rPr>
                <w:rFonts w:ascii="Arial" w:hAnsi="Arial" w:cs="Arial"/>
                <w:noProof/>
                <w:sz w:val="18"/>
                <w:szCs w:val="18"/>
              </w:rPr>
              <w:t>,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4"/>
                </w:rPr>
                <w:id w:val="-1452548105"/>
                <w:placeholder>
                  <w:docPart w:val="57E9B2B2968148D3856A75E1E4082F4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900C93">
                  <w:rPr>
                    <w:rStyle w:val="Formatvorlage4"/>
                  </w:rPr>
                  <w:t>${</w:t>
                </w:r>
                <w:proofErr w:type="spellStart"/>
                <w:r w:rsidR="00900C93">
                  <w:rPr>
                    <w:rStyle w:val="Formatvorlage4"/>
                  </w:rPr>
                  <w:t>leiter</w:t>
                </w:r>
                <w:proofErr w:type="spellEnd"/>
                <w:r w:rsidR="00900C93">
                  <w:rPr>
                    <w:rStyle w:val="Formatvorlage4"/>
                  </w:rPr>
                  <w:t>}</w:t>
                </w:r>
              </w:sdtContent>
            </w:sdt>
          </w:p>
        </w:tc>
      </w:tr>
      <w:tr w:rsidR="00123230" w:rsidRPr="009053A2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680"/>
          <w:jc w:val="center"/>
        </w:trPr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6419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E25C8C" w:rsidRPr="00E25C8C" w:rsidRDefault="00E25C8C" w:rsidP="00DC5795">
      <w:pPr>
        <w:spacing w:before="56" w:after="0" w:line="269" w:lineRule="auto"/>
        <w:rPr>
          <w:rFonts w:ascii="Arial" w:eastAsia="Arial" w:hAnsi="Arial" w:cs="Arial"/>
          <w:b/>
          <w:spacing w:val="-2"/>
          <w:sz w:val="14"/>
          <w:szCs w:val="20"/>
        </w:rPr>
      </w:pPr>
    </w:p>
    <w:p w:rsidR="00E25C8C" w:rsidRPr="00E25C8C" w:rsidRDefault="005A04DD" w:rsidP="00DC5795">
      <w:pPr>
        <w:spacing w:before="56" w:after="0" w:line="269" w:lineRule="auto"/>
        <w:ind w:left="-567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Fonts w:ascii="Arial" w:eastAsia="Arial" w:hAnsi="Arial" w:cs="Arial"/>
            <w:b/>
            <w:spacing w:val="-2"/>
            <w:sz w:val="16"/>
            <w:szCs w:val="20"/>
          </w:rPr>
          <w:id w:val="1921824680"/>
          <w:placeholder>
            <w:docPart w:val="1DF0144BC6594E2B8F7ADAEF8613EFB2"/>
          </w:placeholder>
          <w:comboBox>
            <w:listItem w:displayText="Notenstufen" w:value="Notenstufen"/>
            <w:listItem w:value="Wählen Sie ein Element aus."/>
            <w:listItem w:displayText="   " w:value="   "/>
            <w:listItem w:displayText="Notenstufen:" w:value="Notenstufen:"/>
            <w:listItem w:displayText="${bottom_note_title_general}" w:value="${bottom_note_title_general}"/>
          </w:comboBox>
        </w:sdtPr>
        <w:sdtEndPr/>
        <w:sdtContent>
          <w:r w:rsidR="00900C93"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 w:rsidR="00900C93"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 w:rsidR="00900C93"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sdtContent>
      </w:sdt>
      <w:r w:rsidR="00E25C8C">
        <w:rPr>
          <w:rFonts w:ascii="Arial" w:eastAsia="Arial" w:hAnsi="Arial" w:cs="Arial"/>
          <w:b/>
          <w:spacing w:val="-2"/>
          <w:sz w:val="16"/>
          <w:szCs w:val="20"/>
        </w:rPr>
        <w:t>:</w:t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6419BE">
        <w:rPr>
          <w:rFonts w:ascii="Arial" w:eastAsia="Arial" w:hAnsi="Arial" w:cs="Arial"/>
          <w:b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281547507"/>
          <w:placeholder>
            <w:docPart w:val="C4E7215E90214DCEB87BAFEAD10D5458"/>
          </w:placeholder>
          <w:comboBox>
            <w:listItem w:displayText="Leistungen in den einzelnen Fächern: " w:value="Leistungen in den einzelnen Fächern: "/>
            <w:listItem w:value="Wählen Sie ein Element aus."/>
            <w:listItem w:displayText="   " w:value="   "/>
            <w:listItem w:displayText="Leistungen in den einzelnen Fächern:" w:value="Leistungen in den einzelnen Fächern:"/>
            <w:listItem w:displayText="${bottom_note_title}" w:value="${bottom_note_title}"/>
          </w:comboBox>
        </w:sdtPr>
        <w:sdtEndPr/>
        <w:sdtContent>
          <w:r w:rsidR="00900C93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</w:t>
          </w:r>
          <w:proofErr w:type="spellStart"/>
          <w:r w:rsidR="00900C93">
            <w:rPr>
              <w:rFonts w:ascii="Arial" w:eastAsia="Arial" w:hAnsi="Arial" w:cs="Arial"/>
              <w:i/>
              <w:spacing w:val="-2"/>
              <w:sz w:val="16"/>
              <w:szCs w:val="20"/>
            </w:rPr>
            <w:t>bottom_note_title</w:t>
          </w:r>
          <w:proofErr w:type="spellEnd"/>
          <w:r w:rsidR="00900C93">
            <w:rPr>
              <w:rFonts w:ascii="Arial" w:eastAsia="Arial" w:hAnsi="Arial" w:cs="Arial"/>
              <w:i/>
              <w:spacing w:val="-2"/>
              <w:sz w:val="16"/>
              <w:szCs w:val="20"/>
            </w:rPr>
            <w:t>}</w:t>
          </w:r>
        </w:sdtContent>
      </w:sdt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b/>
          <w:spacing w:val="-2"/>
          <w:sz w:val="16"/>
          <w:szCs w:val="20"/>
        </w:rPr>
        <w:tab/>
      </w:r>
      <w:r w:rsidR="00713505">
        <w:rPr>
          <w:rFonts w:ascii="Arial" w:eastAsia="Arial" w:hAnsi="Arial" w:cs="Arial"/>
          <w:b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-1580291265"/>
          <w:placeholder>
            <w:docPart w:val="1DF0144BC6594E2B8F7ADAEF8613EFB2"/>
          </w:placeholder>
          <w:comboBox>
            <w:listItem w:displayText="sehr gut (1) = sgt, gut (2) = gut, befriedigend (3) = bfr" w:value="sehr gut (1) = sgt, gut (2) = gut, befriedigend (3) = bfr"/>
            <w:listItem w:value="Wählen Sie ein Element aus."/>
            <w:listItem w:displayText="   " w:value="   "/>
            <w:listItem w:displayText="sehr gut (1) = sgt, gut (2) = gut, befriedigend (3) = bfr " w:value="sehr gut (1) = sgt, gut (2) = gut, befriedigend (3) = bfr "/>
            <w:listItem w:displayText="${bottom_note1}" w:value="${bottom_note1}"/>
          </w:comboBox>
        </w:sdtPr>
        <w:sdtEndPr/>
        <w:sdtContent>
          <w:r w:rsidR="00900C93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bookmarkStart w:id="31" w:name="_GoBack"/>
      <w:bookmarkEnd w:id="31"/>
      <w:r w:rsidR="00DC5795">
        <w:rPr>
          <w:rFonts w:ascii="Arial" w:eastAsia="Arial" w:hAnsi="Arial" w:cs="Arial"/>
          <w:i/>
          <w:spacing w:val="-2"/>
          <w:sz w:val="16"/>
          <w:szCs w:val="20"/>
        </w:rPr>
        <w:br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DC5795">
        <w:rPr>
          <w:rFonts w:ascii="Arial" w:eastAsia="Arial" w:hAnsi="Arial" w:cs="Arial"/>
          <w:i/>
          <w:spacing w:val="-2"/>
          <w:sz w:val="16"/>
          <w:szCs w:val="20"/>
        </w:rPr>
        <w:tab/>
      </w:r>
      <w:r w:rsidR="00E25C8C">
        <w:rPr>
          <w:rFonts w:ascii="Arial" w:eastAsia="Arial" w:hAnsi="Arial" w:cs="Arial"/>
          <w:i/>
          <w:spacing w:val="-2"/>
          <w:sz w:val="16"/>
          <w:szCs w:val="20"/>
        </w:rPr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D24D9F528DEB4804BDACFBD02D1513AC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900C93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sectPr w:rsidR="00E25C8C" w:rsidRPr="00E25C8C" w:rsidSect="00DC5795">
      <w:headerReference w:type="default" r:id="rId7"/>
      <w:footerReference w:type="default" r:id="rId8"/>
      <w:pgSz w:w="11906" w:h="16838" w:code="9"/>
      <w:pgMar w:top="680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4DD" w:rsidRDefault="005A04DD" w:rsidP="001E03DE">
      <w:r>
        <w:separator/>
      </w:r>
    </w:p>
  </w:endnote>
  <w:endnote w:type="continuationSeparator" w:id="0">
    <w:p w:rsidR="005A04DD" w:rsidRDefault="005A04D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83CA4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83CA4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4DD" w:rsidRDefault="005A04DD" w:rsidP="001E03DE">
      <w:r>
        <w:separator/>
      </w:r>
    </w:p>
  </w:footnote>
  <w:footnote w:type="continuationSeparator" w:id="0">
    <w:p w:rsidR="005A04DD" w:rsidRDefault="005A04D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795" w:rsidRPr="00DC5795" w:rsidRDefault="005A04DD" w:rsidP="00DC5795">
    <w:pPr>
      <w:pStyle w:val="a5"/>
      <w:rPr>
        <w:rFonts w:ascii="Arial" w:hAnsi="Arial" w:cs="Arial"/>
        <w:sz w:val="24"/>
      </w:rPr>
    </w:pPr>
    <w:r>
      <w:fldChar w:fldCharType="begin"/>
    </w:r>
    <w:r>
      <w:instrText xml:space="preserve"> REF  Name </w:instrText>
    </w:r>
    <w:r>
      <w:fldChar w:fldCharType="separate"/>
    </w:r>
    <w:r w:rsidR="00D925A7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noProof/>
        <w:sz w:val="24"/>
        <w:szCs w:val="24"/>
      </w:rPr>
      <w:fldChar w:fldCharType="end"/>
    </w:r>
    <w:r w:rsidR="00DC5795">
      <w:t xml:space="preserve">, </w:t>
    </w:r>
    <w:r>
      <w:fldChar w:fldCharType="begin"/>
    </w:r>
    <w:r>
      <w:instrText xml:space="preserve"> REF  Lerngruppe </w:instrText>
    </w:r>
    <w:r>
      <w:fldChar w:fldCharType="separate"/>
    </w:r>
    <w:r w:rsidR="00D925A7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noProof/>
        <w:sz w:val="24"/>
        <w:szCs w:val="24"/>
      </w:rPr>
      <w:fldChar w:fldCharType="end"/>
    </w:r>
    <w:r w:rsidR="00DC5795">
      <w:t xml:space="preserve">, </w:t>
    </w:r>
    <w:r w:rsidR="00DC5795" w:rsidRPr="00DC5795">
      <w:rPr>
        <w:rFonts w:ascii="Arial" w:hAnsi="Arial" w:cs="Arial"/>
        <w:sz w:val="24"/>
      </w:rPr>
      <w:t>Schuljahr 20</w:t>
    </w:r>
    <w:r w:rsidR="00DC5795">
      <w:rPr>
        <w:rFonts w:ascii="Arial" w:hAnsi="Arial" w:cs="Arial"/>
        <w:sz w:val="24"/>
      </w:rPr>
      <w:fldChar w:fldCharType="begin"/>
    </w:r>
    <w:r w:rsidR="00DC5795">
      <w:rPr>
        <w:rFonts w:ascii="Arial" w:hAnsi="Arial" w:cs="Arial"/>
        <w:sz w:val="24"/>
      </w:rPr>
      <w:instrText xml:space="preserve"> REF  SJ1 </w:instrText>
    </w:r>
    <w:r w:rsidR="00DC5795">
      <w:rPr>
        <w:rFonts w:ascii="Arial" w:hAnsi="Arial" w:cs="Arial"/>
        <w:sz w:val="24"/>
      </w:rPr>
      <w:fldChar w:fldCharType="separate"/>
    </w:r>
    <w:r w:rsidR="00D925A7">
      <w:rPr>
        <w:rFonts w:ascii="Arial" w:hAnsi="Arial" w:cs="Arial"/>
        <w:noProof/>
        <w:sz w:val="24"/>
        <w:szCs w:val="24"/>
      </w:rPr>
      <w:t>99</w:t>
    </w:r>
    <w:r w:rsidR="00DC5795">
      <w:rPr>
        <w:rFonts w:ascii="Arial" w:hAnsi="Arial" w:cs="Arial"/>
        <w:sz w:val="24"/>
      </w:rPr>
      <w:fldChar w:fldCharType="end"/>
    </w:r>
    <w:r w:rsidR="00DC5795">
      <w:rPr>
        <w:rFonts w:ascii="Arial" w:hAnsi="Arial" w:cs="Arial"/>
        <w:sz w:val="24"/>
      </w:rPr>
      <w:t>/</w:t>
    </w:r>
    <w:r w:rsidR="00DC5795">
      <w:rPr>
        <w:rFonts w:ascii="Arial" w:hAnsi="Arial" w:cs="Arial"/>
        <w:sz w:val="24"/>
      </w:rPr>
      <w:fldChar w:fldCharType="begin"/>
    </w:r>
    <w:r w:rsidR="00DC5795">
      <w:rPr>
        <w:rFonts w:ascii="Arial" w:hAnsi="Arial" w:cs="Arial"/>
        <w:sz w:val="24"/>
      </w:rPr>
      <w:instrText xml:space="preserve"> REF  SJ2 </w:instrText>
    </w:r>
    <w:r w:rsidR="00DC5795">
      <w:rPr>
        <w:rFonts w:ascii="Arial" w:hAnsi="Arial" w:cs="Arial"/>
        <w:sz w:val="24"/>
      </w:rPr>
      <w:fldChar w:fldCharType="separate"/>
    </w:r>
    <w:r w:rsidR="00D925A7">
      <w:rPr>
        <w:rFonts w:ascii="Arial" w:hAnsi="Arial" w:cs="Arial"/>
        <w:noProof/>
        <w:sz w:val="24"/>
        <w:szCs w:val="24"/>
      </w:rPr>
      <w:t>99</w:t>
    </w:r>
    <w:r w:rsidR="00DC5795">
      <w:rPr>
        <w:rFonts w:ascii="Arial" w:hAnsi="Arial" w:cs="Arial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13"/>
    <w:rsid w:val="00003C3B"/>
    <w:rsid w:val="0002471B"/>
    <w:rsid w:val="000305E3"/>
    <w:rsid w:val="00042E71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52238"/>
    <w:rsid w:val="001673E9"/>
    <w:rsid w:val="001817CF"/>
    <w:rsid w:val="00194B4C"/>
    <w:rsid w:val="0019567B"/>
    <w:rsid w:val="001A2103"/>
    <w:rsid w:val="001B109B"/>
    <w:rsid w:val="001C4413"/>
    <w:rsid w:val="001D76B5"/>
    <w:rsid w:val="001E03DE"/>
    <w:rsid w:val="001E794E"/>
    <w:rsid w:val="001E7A10"/>
    <w:rsid w:val="001F501C"/>
    <w:rsid w:val="001F5FF8"/>
    <w:rsid w:val="00207E2E"/>
    <w:rsid w:val="002223B8"/>
    <w:rsid w:val="00253CFA"/>
    <w:rsid w:val="00255FDA"/>
    <w:rsid w:val="002668E4"/>
    <w:rsid w:val="00272903"/>
    <w:rsid w:val="002859E1"/>
    <w:rsid w:val="002860ED"/>
    <w:rsid w:val="002901A6"/>
    <w:rsid w:val="00293E20"/>
    <w:rsid w:val="0029401A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42259"/>
    <w:rsid w:val="00366286"/>
    <w:rsid w:val="00374BD3"/>
    <w:rsid w:val="00383CA4"/>
    <w:rsid w:val="00397C35"/>
    <w:rsid w:val="003A2537"/>
    <w:rsid w:val="003A2CED"/>
    <w:rsid w:val="003C20A5"/>
    <w:rsid w:val="00420BCB"/>
    <w:rsid w:val="004345C2"/>
    <w:rsid w:val="0044650F"/>
    <w:rsid w:val="00454D35"/>
    <w:rsid w:val="00465B6F"/>
    <w:rsid w:val="004674AE"/>
    <w:rsid w:val="00494698"/>
    <w:rsid w:val="004A4F65"/>
    <w:rsid w:val="004C371E"/>
    <w:rsid w:val="004D26D8"/>
    <w:rsid w:val="004E6716"/>
    <w:rsid w:val="00503FFD"/>
    <w:rsid w:val="005046C7"/>
    <w:rsid w:val="00511A30"/>
    <w:rsid w:val="00527579"/>
    <w:rsid w:val="005318CD"/>
    <w:rsid w:val="005344BA"/>
    <w:rsid w:val="00537659"/>
    <w:rsid w:val="005427D7"/>
    <w:rsid w:val="005460F3"/>
    <w:rsid w:val="00550B24"/>
    <w:rsid w:val="00557BA8"/>
    <w:rsid w:val="00573C1C"/>
    <w:rsid w:val="00574935"/>
    <w:rsid w:val="00595EE3"/>
    <w:rsid w:val="005A04DD"/>
    <w:rsid w:val="005F46C4"/>
    <w:rsid w:val="00626DCA"/>
    <w:rsid w:val="00632922"/>
    <w:rsid w:val="0063651B"/>
    <w:rsid w:val="006419BE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C5D89"/>
    <w:rsid w:val="006D2A46"/>
    <w:rsid w:val="006E09AF"/>
    <w:rsid w:val="006E484C"/>
    <w:rsid w:val="00713505"/>
    <w:rsid w:val="0072763D"/>
    <w:rsid w:val="00742FCB"/>
    <w:rsid w:val="00761BD9"/>
    <w:rsid w:val="00775F19"/>
    <w:rsid w:val="007800EB"/>
    <w:rsid w:val="0078048C"/>
    <w:rsid w:val="00784B07"/>
    <w:rsid w:val="00794938"/>
    <w:rsid w:val="007A601B"/>
    <w:rsid w:val="00812A8E"/>
    <w:rsid w:val="0083094B"/>
    <w:rsid w:val="00833C2D"/>
    <w:rsid w:val="00844267"/>
    <w:rsid w:val="008761E4"/>
    <w:rsid w:val="008845F6"/>
    <w:rsid w:val="008A7911"/>
    <w:rsid w:val="008C7C45"/>
    <w:rsid w:val="008D2685"/>
    <w:rsid w:val="008D4C2C"/>
    <w:rsid w:val="008F60AF"/>
    <w:rsid w:val="00900C93"/>
    <w:rsid w:val="009053A2"/>
    <w:rsid w:val="00911826"/>
    <w:rsid w:val="00931D0F"/>
    <w:rsid w:val="009533B3"/>
    <w:rsid w:val="0096043F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52F3"/>
    <w:rsid w:val="00A76D24"/>
    <w:rsid w:val="00A8261A"/>
    <w:rsid w:val="00AE2E30"/>
    <w:rsid w:val="00AE55E7"/>
    <w:rsid w:val="00B0457F"/>
    <w:rsid w:val="00B30B6A"/>
    <w:rsid w:val="00B424E9"/>
    <w:rsid w:val="00B52007"/>
    <w:rsid w:val="00B7228E"/>
    <w:rsid w:val="00BB0E37"/>
    <w:rsid w:val="00BB46CA"/>
    <w:rsid w:val="00BD10B4"/>
    <w:rsid w:val="00BD6317"/>
    <w:rsid w:val="00BE59D9"/>
    <w:rsid w:val="00BF6160"/>
    <w:rsid w:val="00C22DA6"/>
    <w:rsid w:val="00C33FEB"/>
    <w:rsid w:val="00C37597"/>
    <w:rsid w:val="00C37AE2"/>
    <w:rsid w:val="00C461C6"/>
    <w:rsid w:val="00C54E8D"/>
    <w:rsid w:val="00C84846"/>
    <w:rsid w:val="00CB5E5A"/>
    <w:rsid w:val="00CD0C06"/>
    <w:rsid w:val="00CD6932"/>
    <w:rsid w:val="00CE4336"/>
    <w:rsid w:val="00D16D4D"/>
    <w:rsid w:val="00D24BAC"/>
    <w:rsid w:val="00D27078"/>
    <w:rsid w:val="00D27401"/>
    <w:rsid w:val="00D306B0"/>
    <w:rsid w:val="00D33C88"/>
    <w:rsid w:val="00D35EC3"/>
    <w:rsid w:val="00D5242C"/>
    <w:rsid w:val="00D925A7"/>
    <w:rsid w:val="00D9539B"/>
    <w:rsid w:val="00DB2566"/>
    <w:rsid w:val="00DC5795"/>
    <w:rsid w:val="00DD0518"/>
    <w:rsid w:val="00DD1EC5"/>
    <w:rsid w:val="00E10D52"/>
    <w:rsid w:val="00E25C8C"/>
    <w:rsid w:val="00E40BB1"/>
    <w:rsid w:val="00E46612"/>
    <w:rsid w:val="00E567FF"/>
    <w:rsid w:val="00EA3274"/>
    <w:rsid w:val="00EA3F66"/>
    <w:rsid w:val="00EC7022"/>
    <w:rsid w:val="00EF0DD6"/>
    <w:rsid w:val="00F029CD"/>
    <w:rsid w:val="00F0531A"/>
    <w:rsid w:val="00F14A0A"/>
    <w:rsid w:val="00F4417C"/>
    <w:rsid w:val="00F44A67"/>
    <w:rsid w:val="00F54BA4"/>
    <w:rsid w:val="00F67FD5"/>
    <w:rsid w:val="00F83E70"/>
    <w:rsid w:val="00FB2362"/>
    <w:rsid w:val="00FB3B05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90FAB"/>
  <w15:docId w15:val="{70CD935E-C39A-4491-A62C-22AB02A1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A752F3"/>
    <w:rPr>
      <w:rFonts w:ascii="Arial" w:hAnsi="Arial"/>
      <w:sz w:val="20"/>
    </w:rPr>
  </w:style>
  <w:style w:type="character" w:customStyle="1" w:styleId="Formatvorlage2">
    <w:name w:val="Formatvorlage2"/>
    <w:basedOn w:val="a0"/>
    <w:uiPriority w:val="1"/>
    <w:rsid w:val="00F14A0A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6419BE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6C5D89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6C5D8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SJ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2909D5957546F495C1ED164CACB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FB5F15-DEF3-468E-9CA4-4588436325C9}"/>
      </w:docPartPr>
      <w:docPartBody>
        <w:p w:rsidR="007717BA" w:rsidRDefault="00107463">
          <w:pPr>
            <w:pStyle w:val="4E2909D5957546F495C1ED164CACBFDD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65F32247AD514B3AA775F47D7601D3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84DE42-ED96-45EE-84FD-CB88870E1308}"/>
      </w:docPartPr>
      <w:docPartBody>
        <w:p w:rsidR="007717BA" w:rsidRDefault="00107463">
          <w:pPr>
            <w:pStyle w:val="65F32247AD514B3AA775F47D7601D32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ADAB1056284444A865DDC42FC572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D27C8-4C00-4A21-9C07-C679C21E36F9}"/>
      </w:docPartPr>
      <w:docPartBody>
        <w:p w:rsidR="007717BA" w:rsidRDefault="00107463">
          <w:pPr>
            <w:pStyle w:val="4ADAB1056284444A865DDC42FC57252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CAD563E82374D499A27125225CB1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71EFBE-A141-4766-85E7-975AE2576961}"/>
      </w:docPartPr>
      <w:docPartBody>
        <w:p w:rsidR="007717BA" w:rsidRDefault="00107463">
          <w:pPr>
            <w:pStyle w:val="4CAD563E82374D499A27125225CB1DA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49A43471F994534BAC858A4513147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2738BB-2917-4FF9-BDDC-47C68A89F186}"/>
      </w:docPartPr>
      <w:docPartBody>
        <w:p w:rsidR="007717BA" w:rsidRDefault="00107463">
          <w:pPr>
            <w:pStyle w:val="049A43471F994534BAC858A45131475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47FC37DDA5947679659A54747DFB3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E4AD7B-192C-4C20-879E-F01B355BD8FF}"/>
      </w:docPartPr>
      <w:docPartBody>
        <w:p w:rsidR="007717BA" w:rsidRDefault="00107463">
          <w:pPr>
            <w:pStyle w:val="547FC37DDA5947679659A54747DFB37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CFF595C8AA94EC4B9FA9AB7D5C9C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9BECC-3330-48E7-85BA-6DBA9C46DDC9}"/>
      </w:docPartPr>
      <w:docPartBody>
        <w:p w:rsidR="007717BA" w:rsidRDefault="00107463">
          <w:pPr>
            <w:pStyle w:val="CCFF595C8AA94EC4B9FA9AB7D5C9C3A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264F57D0BB644E19ABFF9C1CF3940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AEDDD-7FCB-4B34-98EF-6D292677F66D}"/>
      </w:docPartPr>
      <w:docPartBody>
        <w:p w:rsidR="007717BA" w:rsidRDefault="00107463">
          <w:pPr>
            <w:pStyle w:val="5264F57D0BB644E19ABFF9C1CF39402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C4F7632AF714FE2AFC92EF1FC6430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D53DB-F1DC-4DC6-8954-B2C01B96C1BE}"/>
      </w:docPartPr>
      <w:docPartBody>
        <w:p w:rsidR="007717BA" w:rsidRDefault="00107463">
          <w:pPr>
            <w:pStyle w:val="5C4F7632AF714FE2AFC92EF1FC64302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7AE6C0F0CD24A629D62BB7F0A1F9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0C832-782A-4FDC-BF48-A3EC8D630CC3}"/>
      </w:docPartPr>
      <w:docPartBody>
        <w:p w:rsidR="007717BA" w:rsidRDefault="00107463">
          <w:pPr>
            <w:pStyle w:val="07AE6C0F0CD24A629D62BB7F0A1F93A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269FE23B3894775970EA105EB61E7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3EEBC-B336-411C-845A-B952BBDDECDF}"/>
      </w:docPartPr>
      <w:docPartBody>
        <w:p w:rsidR="007717BA" w:rsidRDefault="00107463">
          <w:pPr>
            <w:pStyle w:val="4269FE23B3894775970EA105EB61E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5A40C4C1B754597A70EFC069F5FE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B9763-311D-4825-A6A8-FCD98D3A4187}"/>
      </w:docPartPr>
      <w:docPartBody>
        <w:p w:rsidR="007717BA" w:rsidRDefault="00107463">
          <w:pPr>
            <w:pStyle w:val="D5A40C4C1B754597A70EFC069F5FE13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CC4CFCFCD3A4E72BB538E2086C9DD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A5EF24-E570-4EBB-B33E-1330B90B9378}"/>
      </w:docPartPr>
      <w:docPartBody>
        <w:p w:rsidR="007717BA" w:rsidRDefault="00107463">
          <w:pPr>
            <w:pStyle w:val="ACC4CFCFCD3A4E72BB538E2086C9DDE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63A80CFBBA84F4390F4A2B54B902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56B31-71CC-4C02-8C0A-A684978B8F48}"/>
      </w:docPartPr>
      <w:docPartBody>
        <w:p w:rsidR="007717BA" w:rsidRDefault="00107463">
          <w:pPr>
            <w:pStyle w:val="463A80CFBBA84F4390F4A2B54B9025B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850E56E1BF54126A4882D4B797C10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921C5A-2D2F-4363-A424-7C035F640B1C}"/>
      </w:docPartPr>
      <w:docPartBody>
        <w:p w:rsidR="007717BA" w:rsidRDefault="00107463">
          <w:pPr>
            <w:pStyle w:val="D850E56E1BF54126A4882D4B797C10B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852E8CEE9AA4501A41C07109ACC95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A99C8A-1A4E-4873-B40D-35222C809DE4}"/>
      </w:docPartPr>
      <w:docPartBody>
        <w:p w:rsidR="007717BA" w:rsidRDefault="00107463">
          <w:pPr>
            <w:pStyle w:val="4852E8CEE9AA4501A41C07109ACC952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AB11F9489E44B8E8EDC773376B290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B7A39-25DD-439C-8A55-A257319BED80}"/>
      </w:docPartPr>
      <w:docPartBody>
        <w:p w:rsidR="007717BA" w:rsidRDefault="00107463">
          <w:pPr>
            <w:pStyle w:val="8AB11F9489E44B8E8EDC773376B2904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07B89F42ECC439B88BF5D70E06312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DB1DA-BA45-4DBC-89C3-57C39756D914}"/>
      </w:docPartPr>
      <w:docPartBody>
        <w:p w:rsidR="007717BA" w:rsidRDefault="00107463">
          <w:pPr>
            <w:pStyle w:val="907B89F42ECC439B88BF5D70E06312A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B53FE64E9AF41A48E750F0439F02E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CD180A-C715-4F9B-ADDA-117CDB8B9CC4}"/>
      </w:docPartPr>
      <w:docPartBody>
        <w:p w:rsidR="007717BA" w:rsidRDefault="00107463">
          <w:pPr>
            <w:pStyle w:val="9B53FE64E9AF41A48E750F0439F02E0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671DCBFB08D4A69919E398D1321A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4B6E83-BA02-467E-B43D-37A12939CA31}"/>
      </w:docPartPr>
      <w:docPartBody>
        <w:p w:rsidR="007717BA" w:rsidRDefault="00107463">
          <w:pPr>
            <w:pStyle w:val="C671DCBFB08D4A69919E398D1321A5D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874900CE53445DE9FC3CB88038183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0B81C-975D-4A1F-B071-4143BF35188C}"/>
      </w:docPartPr>
      <w:docPartBody>
        <w:p w:rsidR="007717BA" w:rsidRDefault="00107463">
          <w:pPr>
            <w:pStyle w:val="E874900CE53445DE9FC3CB880381836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8DD2E915FA46B6B16C272462F36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6C5CF5-217F-4439-83F3-EC7E50674148}"/>
      </w:docPartPr>
      <w:docPartBody>
        <w:p w:rsidR="007717BA" w:rsidRDefault="00107463">
          <w:pPr>
            <w:pStyle w:val="668DD2E915FA46B6B16C272462F36FD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38B9A94FB2246B78D2A5C04FB226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1EEF26-77CF-4348-A73B-FB87D4BC0E77}"/>
      </w:docPartPr>
      <w:docPartBody>
        <w:p w:rsidR="007717BA" w:rsidRDefault="00107463">
          <w:pPr>
            <w:pStyle w:val="C38B9A94FB2246B78D2A5C04FB226F7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1E3C49EDD3648769268F22F75A34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EA6A1-D8C3-4C8D-9CF9-F37A99DFBBC5}"/>
      </w:docPartPr>
      <w:docPartBody>
        <w:p w:rsidR="007717BA" w:rsidRDefault="00107463">
          <w:pPr>
            <w:pStyle w:val="51E3C49EDD3648769268F22F75A34D4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0FB53580B6A4548B784E659E486B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6DAC0-9C34-457D-AA7A-C541E098A640}"/>
      </w:docPartPr>
      <w:docPartBody>
        <w:p w:rsidR="007717BA" w:rsidRDefault="00107463">
          <w:pPr>
            <w:pStyle w:val="50FB53580B6A4548B784E659E486B05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2E39E075A9466DA5DAC4732CD5EF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19E27-490A-4FDC-BFB3-6F7B22101EF2}"/>
      </w:docPartPr>
      <w:docPartBody>
        <w:p w:rsidR="007717BA" w:rsidRDefault="00107463">
          <w:pPr>
            <w:pStyle w:val="812E39E075A9466DA5DAC4732CD5EFD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B9EACE6C9A84F77B5C6E5A537BC86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74A3E-22A8-4C0D-9CCE-73DFB32DD6B5}"/>
      </w:docPartPr>
      <w:docPartBody>
        <w:p w:rsidR="007717BA" w:rsidRDefault="00107463">
          <w:pPr>
            <w:pStyle w:val="1B9EACE6C9A84F77B5C6E5A537BC86B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0D15B1F320440D68614A08385E2EB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B74579-7EE9-4A26-8AE7-3161CA7CE29E}"/>
      </w:docPartPr>
      <w:docPartBody>
        <w:p w:rsidR="007717BA" w:rsidRDefault="00107463">
          <w:pPr>
            <w:pStyle w:val="50D15B1F320440D68614A08385E2EBF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892414B1BC44171B504ED4620B6D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8ACB36-3160-44D9-8F4B-0BE97A539489}"/>
      </w:docPartPr>
      <w:docPartBody>
        <w:p w:rsidR="007717BA" w:rsidRDefault="00107463">
          <w:pPr>
            <w:pStyle w:val="B892414B1BC44171B504ED4620B6D46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813C78D966E4FBCA987268B1A737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B01988-5000-4642-BD39-FB3EE52E3665}"/>
      </w:docPartPr>
      <w:docPartBody>
        <w:p w:rsidR="007717BA" w:rsidRDefault="00107463">
          <w:pPr>
            <w:pStyle w:val="1813C78D966E4FBCA987268B1A737B5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0BD60D06F574314985D1F5C087DA9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EA9657-6C1B-4D2D-807E-9B7EA45AF04A}"/>
      </w:docPartPr>
      <w:docPartBody>
        <w:p w:rsidR="007717BA" w:rsidRDefault="00107463">
          <w:pPr>
            <w:pStyle w:val="20BD60D06F574314985D1F5C087DA9B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4676F35583CE4981BCBD7E8561E0FA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4346D-41EE-45D7-9B7D-139FBE9E9C47}"/>
      </w:docPartPr>
      <w:docPartBody>
        <w:p w:rsidR="007717BA" w:rsidRDefault="00107463">
          <w:pPr>
            <w:pStyle w:val="4676F35583CE4981BCBD7E8561E0FA89"/>
          </w:pPr>
          <w:r w:rsidRPr="009A4AAC">
            <w:rPr>
              <w:rFonts w:ascii="Arial" w:hAnsi="Arial" w:cs="Arial"/>
              <w:sz w:val="20"/>
            </w:rPr>
            <w:t>Bitte die Niveaustufe auswählen</w:t>
          </w:r>
          <w:r w:rsidRPr="009A4AAC">
            <w:rPr>
              <w:rFonts w:ascii="Arial" w:hAnsi="Arial" w:cs="Arial"/>
              <w:b/>
              <w:sz w:val="20"/>
            </w:rPr>
            <w:t>.</w:t>
          </w:r>
        </w:p>
      </w:docPartBody>
    </w:docPart>
    <w:docPart>
      <w:docPartPr>
        <w:name w:val="939F205502A14D5EBA4E68D7018C66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A3860-5A95-4E88-B67C-5395A0D94AF7}"/>
      </w:docPartPr>
      <w:docPartBody>
        <w:p w:rsidR="007717BA" w:rsidRDefault="00107463">
          <w:pPr>
            <w:pStyle w:val="939F205502A14D5EBA4E68D7018C660D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A4EC9762F84444ABBDAAD623CFBA0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9E17AD-C2F9-429E-BF44-A40CEC8A1C44}"/>
      </w:docPartPr>
      <w:docPartBody>
        <w:p w:rsidR="007717BA" w:rsidRDefault="00107463">
          <w:pPr>
            <w:pStyle w:val="A4EC9762F84444ABBDAAD623CFBA017F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ECC0D58BC8C14583B151909908C15D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C7AFD3-C7CF-492F-9B78-2F7D821E2D71}"/>
      </w:docPartPr>
      <w:docPartBody>
        <w:p w:rsidR="007717BA" w:rsidRDefault="00107463">
          <w:pPr>
            <w:pStyle w:val="ECC0D58BC8C14583B151909908C15D5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0E73D6A101D4E39BE06592EB4BC7C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D5534-7CE3-43C5-94D2-1BB3EF32BBE1}"/>
      </w:docPartPr>
      <w:docPartBody>
        <w:p w:rsidR="007717BA" w:rsidRDefault="00107463">
          <w:pPr>
            <w:pStyle w:val="50E73D6A101D4E39BE06592EB4BC7C0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07C954E99D74F2E8DA14330BE91F1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422E5-11B5-425F-A7C6-7D4DA5087D8A}"/>
      </w:docPartPr>
      <w:docPartBody>
        <w:p w:rsidR="007717BA" w:rsidRDefault="00107463">
          <w:pPr>
            <w:pStyle w:val="C07C954E99D74F2E8DA14330BE91F1DB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7B6BE0F91AD64F54BE7353B1CF8A29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29DA0F-8A14-481C-95A6-0E525CBD8F36}"/>
      </w:docPartPr>
      <w:docPartBody>
        <w:p w:rsidR="007717BA" w:rsidRDefault="00107463">
          <w:pPr>
            <w:pStyle w:val="7B6BE0F91AD64F54BE7353B1CF8A292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02111B75904E9D8E0D96CA2C494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A1DF88-ABDA-49DE-8C25-44EE60B7217F}"/>
      </w:docPartPr>
      <w:docPartBody>
        <w:p w:rsidR="007717BA" w:rsidRDefault="00107463">
          <w:pPr>
            <w:pStyle w:val="A702111B75904E9D8E0D96CA2C4948C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4044BC2CEAE41D9B202CD5A59255B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A5A11-05BE-46F3-B62D-D4EB94D32F1D}"/>
      </w:docPartPr>
      <w:docPartBody>
        <w:p w:rsidR="007717BA" w:rsidRDefault="00107463">
          <w:pPr>
            <w:pStyle w:val="B4044BC2CEAE41D9B202CD5A59255B69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A1972233C37D47799D9CD5272B7F6D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5EE0B-17CC-4555-9031-8A70AAF8ABB3}"/>
      </w:docPartPr>
      <w:docPartBody>
        <w:p w:rsidR="007717BA" w:rsidRDefault="00107463">
          <w:pPr>
            <w:pStyle w:val="A1972233C37D47799D9CD5272B7F6D30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0AB76C93E1E6408FAD877611ED47C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FED05-082E-4B69-B861-8AF9D12FDED0}"/>
      </w:docPartPr>
      <w:docPartBody>
        <w:p w:rsidR="007717BA" w:rsidRDefault="00107463">
          <w:pPr>
            <w:pStyle w:val="0AB76C93E1E6408FAD877611ED47C1D1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57E9B2B2968148D3856A75E1E4082F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80C9C5-EA6A-43AD-93CA-47429D9A45A1}"/>
      </w:docPartPr>
      <w:docPartBody>
        <w:p w:rsidR="007717BA" w:rsidRDefault="00107463">
          <w:pPr>
            <w:pStyle w:val="57E9B2B2968148D3856A75E1E4082F40"/>
          </w:pPr>
          <w:r w:rsidRPr="006C5D89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1DF0144BC6594E2B8F7ADAEF8613EF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6CCDA-2DFD-451A-B82A-562D7921AAAB}"/>
      </w:docPartPr>
      <w:docPartBody>
        <w:p w:rsidR="007717BA" w:rsidRDefault="00107463">
          <w:pPr>
            <w:pStyle w:val="1DF0144BC6594E2B8F7ADAEF8613EFB2"/>
          </w:pPr>
          <w:r w:rsidRPr="00902D5B">
            <w:rPr>
              <w:rStyle w:val="a3"/>
            </w:rPr>
            <w:t>Wählen Sie ein Element aus.</w:t>
          </w:r>
        </w:p>
      </w:docPartBody>
    </w:docPart>
    <w:docPart>
      <w:docPartPr>
        <w:name w:val="C4E7215E90214DCEB87BAFEAD10D54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41D37-1B74-4045-813B-92BCE98F8B70}"/>
      </w:docPartPr>
      <w:docPartBody>
        <w:p w:rsidR="007717BA" w:rsidRDefault="00107463">
          <w:pPr>
            <w:pStyle w:val="C4E7215E90214DCEB87BAFEAD10D5458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D24D9F528DEB4804BDACFBD02D1513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218D3B-584E-417F-8147-DCEFBFCA71D5}"/>
      </w:docPartPr>
      <w:docPartBody>
        <w:p w:rsidR="007717BA" w:rsidRDefault="00107463">
          <w:pPr>
            <w:pStyle w:val="D24D9F528DEB4804BDACFBD02D1513AC"/>
          </w:pPr>
          <w:r w:rsidRPr="00931A53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63"/>
    <w:rsid w:val="00104E33"/>
    <w:rsid w:val="00107463"/>
    <w:rsid w:val="002C30D6"/>
    <w:rsid w:val="007717BA"/>
    <w:rsid w:val="00A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E2909D5957546F495C1ED164CACBFDD">
    <w:name w:val="4E2909D5957546F495C1ED164CACBFDD"/>
  </w:style>
  <w:style w:type="paragraph" w:customStyle="1" w:styleId="65F32247AD514B3AA775F47D7601D328">
    <w:name w:val="65F32247AD514B3AA775F47D7601D328"/>
  </w:style>
  <w:style w:type="paragraph" w:customStyle="1" w:styleId="4ADAB1056284444A865DDC42FC572524">
    <w:name w:val="4ADAB1056284444A865DDC42FC572524"/>
  </w:style>
  <w:style w:type="paragraph" w:customStyle="1" w:styleId="4CAD563E82374D499A27125225CB1DAC">
    <w:name w:val="4CAD563E82374D499A27125225CB1DAC"/>
  </w:style>
  <w:style w:type="paragraph" w:customStyle="1" w:styleId="049A43471F994534BAC858A451314752">
    <w:name w:val="049A43471F994534BAC858A451314752"/>
  </w:style>
  <w:style w:type="paragraph" w:customStyle="1" w:styleId="547FC37DDA5947679659A54747DFB373">
    <w:name w:val="547FC37DDA5947679659A54747DFB373"/>
  </w:style>
  <w:style w:type="paragraph" w:customStyle="1" w:styleId="CCFF595C8AA94EC4B9FA9AB7D5C9C3AC">
    <w:name w:val="CCFF595C8AA94EC4B9FA9AB7D5C9C3AC"/>
  </w:style>
  <w:style w:type="paragraph" w:customStyle="1" w:styleId="5264F57D0BB644E19ABFF9C1CF39402C">
    <w:name w:val="5264F57D0BB644E19ABFF9C1CF39402C"/>
  </w:style>
  <w:style w:type="paragraph" w:customStyle="1" w:styleId="5C4F7632AF714FE2AFC92EF1FC64302E">
    <w:name w:val="5C4F7632AF714FE2AFC92EF1FC64302E"/>
  </w:style>
  <w:style w:type="paragraph" w:customStyle="1" w:styleId="07AE6C0F0CD24A629D62BB7F0A1F93AE">
    <w:name w:val="07AE6C0F0CD24A629D62BB7F0A1F93AE"/>
  </w:style>
  <w:style w:type="paragraph" w:customStyle="1" w:styleId="4269FE23B3894775970EA105EB61E713">
    <w:name w:val="4269FE23B3894775970EA105EB61E713"/>
  </w:style>
  <w:style w:type="paragraph" w:customStyle="1" w:styleId="D5A40C4C1B754597A70EFC069F5FE13C">
    <w:name w:val="D5A40C4C1B754597A70EFC069F5FE13C"/>
  </w:style>
  <w:style w:type="paragraph" w:customStyle="1" w:styleId="ACC4CFCFCD3A4E72BB538E2086C9DDEB">
    <w:name w:val="ACC4CFCFCD3A4E72BB538E2086C9DDEB"/>
  </w:style>
  <w:style w:type="paragraph" w:customStyle="1" w:styleId="463A80CFBBA84F4390F4A2B54B9025BA">
    <w:name w:val="463A80CFBBA84F4390F4A2B54B9025BA"/>
  </w:style>
  <w:style w:type="paragraph" w:customStyle="1" w:styleId="D850E56E1BF54126A4882D4B797C10B9">
    <w:name w:val="D850E56E1BF54126A4882D4B797C10B9"/>
  </w:style>
  <w:style w:type="paragraph" w:customStyle="1" w:styleId="4852E8CEE9AA4501A41C07109ACC952C">
    <w:name w:val="4852E8CEE9AA4501A41C07109ACC952C"/>
  </w:style>
  <w:style w:type="paragraph" w:customStyle="1" w:styleId="8AB11F9489E44B8E8EDC773376B29046">
    <w:name w:val="8AB11F9489E44B8E8EDC773376B29046"/>
  </w:style>
  <w:style w:type="paragraph" w:customStyle="1" w:styleId="907B89F42ECC439B88BF5D70E06312AE">
    <w:name w:val="907B89F42ECC439B88BF5D70E06312AE"/>
  </w:style>
  <w:style w:type="paragraph" w:customStyle="1" w:styleId="9B53FE64E9AF41A48E750F0439F02E01">
    <w:name w:val="9B53FE64E9AF41A48E750F0439F02E01"/>
  </w:style>
  <w:style w:type="paragraph" w:customStyle="1" w:styleId="C671DCBFB08D4A69919E398D1321A5DE">
    <w:name w:val="C671DCBFB08D4A69919E398D1321A5DE"/>
  </w:style>
  <w:style w:type="paragraph" w:customStyle="1" w:styleId="E874900CE53445DE9FC3CB880381836E">
    <w:name w:val="E874900CE53445DE9FC3CB880381836E"/>
  </w:style>
  <w:style w:type="paragraph" w:customStyle="1" w:styleId="668DD2E915FA46B6B16C272462F36FD6">
    <w:name w:val="668DD2E915FA46B6B16C272462F36FD6"/>
  </w:style>
  <w:style w:type="paragraph" w:customStyle="1" w:styleId="C38B9A94FB2246B78D2A5C04FB226F7E">
    <w:name w:val="C38B9A94FB2246B78D2A5C04FB226F7E"/>
  </w:style>
  <w:style w:type="paragraph" w:customStyle="1" w:styleId="51E3C49EDD3648769268F22F75A34D48">
    <w:name w:val="51E3C49EDD3648769268F22F75A34D48"/>
  </w:style>
  <w:style w:type="paragraph" w:customStyle="1" w:styleId="50FB53580B6A4548B784E659E486B05E">
    <w:name w:val="50FB53580B6A4548B784E659E486B05E"/>
  </w:style>
  <w:style w:type="paragraph" w:customStyle="1" w:styleId="812E39E075A9466DA5DAC4732CD5EFDE">
    <w:name w:val="812E39E075A9466DA5DAC4732CD5EFDE"/>
  </w:style>
  <w:style w:type="paragraph" w:customStyle="1" w:styleId="1B9EACE6C9A84F77B5C6E5A537BC86B4">
    <w:name w:val="1B9EACE6C9A84F77B5C6E5A537BC86B4"/>
  </w:style>
  <w:style w:type="paragraph" w:customStyle="1" w:styleId="50D15B1F320440D68614A08385E2EBF7">
    <w:name w:val="50D15B1F320440D68614A08385E2EBF7"/>
  </w:style>
  <w:style w:type="paragraph" w:customStyle="1" w:styleId="B892414B1BC44171B504ED4620B6D469">
    <w:name w:val="B892414B1BC44171B504ED4620B6D469"/>
  </w:style>
  <w:style w:type="paragraph" w:customStyle="1" w:styleId="1813C78D966E4FBCA987268B1A737B53">
    <w:name w:val="1813C78D966E4FBCA987268B1A737B53"/>
  </w:style>
  <w:style w:type="paragraph" w:customStyle="1" w:styleId="20BD60D06F574314985D1F5C087DA9BD">
    <w:name w:val="20BD60D06F574314985D1F5C087DA9BD"/>
  </w:style>
  <w:style w:type="paragraph" w:customStyle="1" w:styleId="4676F35583CE4981BCBD7E8561E0FA89">
    <w:name w:val="4676F35583CE4981BCBD7E8561E0FA89"/>
  </w:style>
  <w:style w:type="paragraph" w:customStyle="1" w:styleId="939F205502A14D5EBA4E68D7018C660D">
    <w:name w:val="939F205502A14D5EBA4E68D7018C660D"/>
  </w:style>
  <w:style w:type="paragraph" w:customStyle="1" w:styleId="A4EC9762F84444ABBDAAD623CFBA017F">
    <w:name w:val="A4EC9762F84444ABBDAAD623CFBA017F"/>
  </w:style>
  <w:style w:type="paragraph" w:customStyle="1" w:styleId="ECC0D58BC8C14583B151909908C15D55">
    <w:name w:val="ECC0D58BC8C14583B151909908C15D55"/>
  </w:style>
  <w:style w:type="paragraph" w:customStyle="1" w:styleId="50E73D6A101D4E39BE06592EB4BC7C03">
    <w:name w:val="50E73D6A101D4E39BE06592EB4BC7C03"/>
  </w:style>
  <w:style w:type="paragraph" w:customStyle="1" w:styleId="C07C954E99D74F2E8DA14330BE91F1DB">
    <w:name w:val="C07C954E99D74F2E8DA14330BE91F1DB"/>
  </w:style>
  <w:style w:type="paragraph" w:customStyle="1" w:styleId="7B6BE0F91AD64F54BE7353B1CF8A2927">
    <w:name w:val="7B6BE0F91AD64F54BE7353B1CF8A2927"/>
  </w:style>
  <w:style w:type="paragraph" w:customStyle="1" w:styleId="A702111B75904E9D8E0D96CA2C4948C4">
    <w:name w:val="A702111B75904E9D8E0D96CA2C4948C4"/>
  </w:style>
  <w:style w:type="paragraph" w:customStyle="1" w:styleId="B4044BC2CEAE41D9B202CD5A59255B69">
    <w:name w:val="B4044BC2CEAE41D9B202CD5A59255B69"/>
  </w:style>
  <w:style w:type="paragraph" w:customStyle="1" w:styleId="A1972233C37D47799D9CD5272B7F6D30">
    <w:name w:val="A1972233C37D47799D9CD5272B7F6D30"/>
  </w:style>
  <w:style w:type="paragraph" w:customStyle="1" w:styleId="0AB76C93E1E6408FAD877611ED47C1D1">
    <w:name w:val="0AB76C93E1E6408FAD877611ED47C1D1"/>
  </w:style>
  <w:style w:type="paragraph" w:customStyle="1" w:styleId="57E9B2B2968148D3856A75E1E4082F40">
    <w:name w:val="57E9B2B2968148D3856A75E1E4082F40"/>
  </w:style>
  <w:style w:type="paragraph" w:customStyle="1" w:styleId="1DF0144BC6594E2B8F7ADAEF8613EFB2">
    <w:name w:val="1DF0144BC6594E2B8F7ADAEF8613EFB2"/>
  </w:style>
  <w:style w:type="paragraph" w:customStyle="1" w:styleId="C4E7215E90214DCEB87BAFEAD10D5458">
    <w:name w:val="C4E7215E90214DCEB87BAFEAD10D5458"/>
  </w:style>
  <w:style w:type="paragraph" w:customStyle="1" w:styleId="D24D9F528DEB4804BDACFBD02D1513AC">
    <w:name w:val="D24D9F528DEB4804BDACFBD02D151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C7C2-B295-4C07-8663-BAD40FC98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Lernentwicklungsbericht_SJ_BP_2016</Template>
  <TotalTime>20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2019-02-07T13:07:00Z</cp:lastPrinted>
  <dcterms:created xsi:type="dcterms:W3CDTF">2019-04-11T11:44:00Z</dcterms:created>
  <dcterms:modified xsi:type="dcterms:W3CDTF">2019-05-14T10:17:00Z</dcterms:modified>
</cp:coreProperties>
</file>