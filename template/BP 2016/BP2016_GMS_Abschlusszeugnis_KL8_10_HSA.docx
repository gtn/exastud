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0D449A" w:rsidP="00747ADE">
      <w:pPr>
        <w:jc w:val="center"/>
      </w:pPr>
      <w:r>
        <w:rPr>
          <w:noProof/>
          <w:lang w:eastAsia="de-DE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p w:rsidR="00747ADE" w:rsidRPr="008D3B1C" w:rsidRDefault="00747ADE" w:rsidP="00747ADE">
      <w:pPr>
        <w:spacing w:before="52"/>
        <w:ind w:left="3990" w:right="3969"/>
        <w:jc w:val="center"/>
        <w:rPr>
          <w:rFonts w:ascii="Times New Roman" w:eastAsia="Times New Roman" w:hAnsi="Times New Roman" w:cs="Times New Roman"/>
          <w:sz w:val="8"/>
          <w:szCs w:val="28"/>
        </w:rPr>
      </w:pP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551"/>
        <w:gridCol w:w="204"/>
        <w:gridCol w:w="2208"/>
        <w:gridCol w:w="140"/>
        <w:gridCol w:w="852"/>
        <w:gridCol w:w="1417"/>
        <w:gridCol w:w="282"/>
        <w:gridCol w:w="2552"/>
      </w:tblGrid>
      <w:tr w:rsidR="00747ADE" w:rsidTr="006B43B8">
        <w:trPr>
          <w:trHeight w:hRule="exact" w:val="56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8D3B1C" w:rsidP="00666F4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"/>
                    <w:maxLength w:val="200"/>
                  </w:textInput>
                </w:ffData>
              </w:fldChar>
            </w:r>
            <w:bookmarkStart w:id="0" w:name="Text9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70058D">
              <w:rPr>
                <w:b/>
                <w:noProof/>
                <w:sz w:val="26"/>
              </w:rPr>
              <w:t>${schule}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747ADE" w:rsidTr="008D3B1C">
        <w:trPr>
          <w:trHeight w:hRule="exact" w:val="284"/>
          <w:jc w:val="center"/>
        </w:trPr>
        <w:tc>
          <w:tcPr>
            <w:tcW w:w="10206" w:type="dxa"/>
            <w:gridSpan w:val="8"/>
            <w:tcBorders>
              <w:left w:val="nil"/>
              <w:bottom w:val="nil"/>
              <w:right w:val="nil"/>
            </w:tcBorders>
          </w:tcPr>
          <w:p w:rsidR="00747ADE" w:rsidRPr="00747ADE" w:rsidRDefault="00747ADE" w:rsidP="008D3B1C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  <w:r w:rsidRPr="00011513">
              <w:rPr>
                <w:rFonts w:eastAsia="Arial"/>
                <w:sz w:val="16"/>
                <w:szCs w:val="20"/>
              </w:rPr>
              <w:t>Name der Schule</w:t>
            </w:r>
          </w:p>
        </w:tc>
      </w:tr>
      <w:tr w:rsidR="00076BD9" w:rsidTr="008D3B1C">
        <w:trPr>
          <w:trHeight w:hRule="exact" w:val="454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6582B" w:rsidRDefault="00464922" w:rsidP="00076BD9">
            <w:pPr>
              <w:jc w:val="center"/>
              <w:rPr>
                <w:b/>
              </w:rPr>
            </w:pPr>
            <w:r>
              <w:rPr>
                <w:rStyle w:val="Formatvorlage62"/>
              </w:rPr>
              <w:t>Zeugnis über den Hauptschulabschluss</w:t>
            </w:r>
          </w:p>
        </w:tc>
      </w:tr>
      <w:tr w:rsidR="00076BD9" w:rsidRPr="00177791" w:rsidTr="00793CCA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rFonts w:eastAsia="Arial"/>
                <w:spacing w:val="-2"/>
                <w:sz w:val="20"/>
                <w:szCs w:val="20"/>
              </w:rPr>
              <w:t>V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o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sz w:val="20"/>
                <w:szCs w:val="20"/>
              </w:rPr>
              <w:t>-</w:t>
            </w:r>
            <w:r w:rsidRPr="00177791">
              <w:rPr>
                <w:rFonts w:ascii="Times New Roman" w:eastAsia="Times New Roman" w:hAnsi="Times New Roman" w:cs="Times New Roman"/>
                <w:spacing w:val="17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u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sz w:val="20"/>
                <w:szCs w:val="20"/>
              </w:rPr>
              <w:t>d</w:t>
            </w:r>
            <w:r w:rsidRPr="00177791">
              <w:rPr>
                <w:rFonts w:ascii="Times New Roman" w:eastAsia="Times New Roman" w:hAnsi="Times New Roman" w:cs="Times New Roman"/>
                <w:spacing w:val="16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Zu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n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a</w:t>
            </w:r>
            <w:r w:rsidRPr="00177791">
              <w:rPr>
                <w:rFonts w:eastAsia="Arial"/>
                <w:spacing w:val="4"/>
                <w:sz w:val="20"/>
                <w:szCs w:val="20"/>
              </w:rPr>
              <w:t>m</w:t>
            </w:r>
            <w:r w:rsidRPr="00177791">
              <w:rPr>
                <w:rFonts w:eastAsia="Arial"/>
                <w:sz w:val="20"/>
                <w:szCs w:val="20"/>
              </w:rPr>
              <w:t>e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8D3B1C" w:rsidP="00666F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70058D">
              <w:rPr>
                <w:noProof/>
                <w:sz w:val="20"/>
                <w:szCs w:val="20"/>
              </w:rPr>
              <w:t>${name}</w:t>
            </w:r>
            <w:r>
              <w:rPr>
                <w:sz w:val="20"/>
                <w:szCs w:val="20"/>
              </w:rPr>
              <w:fldChar w:fldCharType="end"/>
            </w:r>
            <w:bookmarkEnd w:id="1"/>
          </w:p>
        </w:tc>
      </w:tr>
      <w:tr w:rsidR="009A7179" w:rsidRPr="00177791" w:rsidTr="00793CCA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177791" w:rsidRDefault="009A7179" w:rsidP="008C4296">
            <w:pPr>
              <w:rPr>
                <w:sz w:val="20"/>
                <w:szCs w:val="20"/>
              </w:rPr>
            </w:pP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g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b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o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spacing w:val="19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a</w:t>
            </w:r>
            <w:r w:rsidRPr="00177791">
              <w:rPr>
                <w:rFonts w:eastAsia="Arial"/>
                <w:position w:val="-1"/>
                <w:sz w:val="20"/>
                <w:szCs w:val="20"/>
              </w:rPr>
              <w:t>m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177791" w:rsidRDefault="008D3B1C" w:rsidP="00666F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70058D">
              <w:rPr>
                <w:noProof/>
                <w:sz w:val="20"/>
                <w:szCs w:val="20"/>
              </w:rPr>
              <w:t>${geburt}</w:t>
            </w:r>
            <w:r>
              <w:rPr>
                <w:sz w:val="20"/>
                <w:szCs w:val="20"/>
              </w:rPr>
              <w:fldChar w:fldCharType="end"/>
            </w:r>
            <w:bookmarkEnd w:id="2"/>
          </w:p>
        </w:tc>
      </w:tr>
      <w:tr w:rsidR="00076BD9" w:rsidRPr="00177791" w:rsidTr="00793CCA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t>in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8D3B1C" w:rsidP="00666F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70058D">
              <w:rPr>
                <w:noProof/>
                <w:sz w:val="20"/>
                <w:szCs w:val="20"/>
              </w:rPr>
              <w:t>${gebort}</w:t>
            </w:r>
            <w:r>
              <w:rPr>
                <w:sz w:val="20"/>
                <w:szCs w:val="20"/>
              </w:rPr>
              <w:fldChar w:fldCharType="end"/>
            </w:r>
            <w:bookmarkEnd w:id="3"/>
          </w:p>
        </w:tc>
      </w:tr>
      <w:tr w:rsidR="00747ADE" w:rsidRPr="00177791" w:rsidTr="008D3B1C">
        <w:trPr>
          <w:trHeight w:hRule="exact" w:val="510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Style w:val="Formatvorlage61"/>
                <w:sz w:val="20"/>
              </w:rPr>
              <w:id w:val="165905155"/>
              <w:placeholder>
                <w:docPart w:val="9F280ACE4FF44F64A18E2D353AD9053D"/>
              </w:placeholder>
              <w:dropDownList>
                <w:listItem w:value="Wählen Sie ein Element aus."/>
                <w:listItem w:displayText="hat die Hauptschulabschlussprüfung nach Klasse 9 der Gemeinschaftsschule mit Erfolg abgelegt." w:value="hat die Hauptschulabschlussprüfung nach Klasse 9 der Gemeinschaftsschule mit Erfolg abgelegt."/>
                <w:listItem w:displayText="hat die Hauptschulabschlussprüfung nach Klasse 10 der Gemeinschaftsschule mit Erfolg abgelegt." w:value="hat die Hauptschulabschlussprüfung nach Klasse 10 der Gemeinschaftsschule mit Erfolg abgelegt."/>
                <w:listItem w:displayText="${abgelegt}" w:value="${abgelegt}"/>
              </w:dropDownList>
            </w:sdtPr>
            <w:sdtEndPr>
              <w:rPr>
                <w:rStyle w:val="a0"/>
                <w:rFonts w:eastAsia="Arial"/>
                <w:b w:val="0"/>
              </w:rPr>
            </w:sdtEndPr>
            <w:sdtContent>
              <w:p w:rsidR="00541053" w:rsidRPr="00177791" w:rsidRDefault="0070058D" w:rsidP="00056216">
                <w:pPr>
                  <w:spacing w:before="36"/>
                  <w:ind w:right="-23"/>
                  <w:rPr>
                    <w:rFonts w:eastAsia="Arial"/>
                    <w:sz w:val="20"/>
                  </w:rPr>
                </w:pPr>
                <w:r>
                  <w:rPr>
                    <w:rStyle w:val="Formatvorlage61"/>
                    <w:sz w:val="20"/>
                  </w:rPr>
                  <w:t>${abgelegt}</w:t>
                </w:r>
              </w:p>
            </w:sdtContent>
          </w:sdt>
        </w:tc>
      </w:tr>
      <w:tr w:rsidR="00747ADE" w:rsidRPr="00177791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177791" w:rsidRDefault="00747ADE" w:rsidP="00D5127D">
            <w:pPr>
              <w:rPr>
                <w:rFonts w:eastAsia="Arial"/>
                <w:b/>
                <w:sz w:val="20"/>
                <w:szCs w:val="20"/>
              </w:rPr>
            </w:pP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L</w:t>
            </w:r>
            <w:r w:rsidRPr="00177791">
              <w:rPr>
                <w:rFonts w:eastAsia="Arial"/>
                <w:b/>
                <w:spacing w:val="2"/>
                <w:w w:val="11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i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s</w:t>
            </w:r>
            <w:r w:rsidRPr="00177791">
              <w:rPr>
                <w:rFonts w:eastAsia="Arial"/>
                <w:b/>
                <w:spacing w:val="2"/>
                <w:w w:val="112"/>
                <w:position w:val="-1"/>
                <w:sz w:val="20"/>
                <w:szCs w:val="20"/>
              </w:rPr>
              <w:t>t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unge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-18"/>
                <w:w w:val="113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w w:val="113"/>
                <w:position w:val="-1"/>
                <w:sz w:val="20"/>
                <w:szCs w:val="20"/>
              </w:rPr>
              <w:t>in</w:t>
            </w:r>
            <w:r w:rsidRPr="00177791">
              <w:rPr>
                <w:rFonts w:ascii="Times New Roman" w:eastAsia="Times New Roman" w:hAnsi="Times New Roman" w:cs="Times New Roman"/>
                <w:b/>
                <w:spacing w:val="5"/>
                <w:w w:val="113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d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38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i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z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l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ne</w:t>
            </w:r>
            <w:r w:rsidRPr="00177791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7"/>
                <w:w w:val="108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F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ä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ch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1"/>
                <w:position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:</w:t>
            </w:r>
          </w:p>
        </w:tc>
      </w:tr>
      <w:tr w:rsidR="00814C7C" w:rsidRPr="00177791" w:rsidTr="0070058D">
        <w:trPr>
          <w:trHeight w:hRule="exact" w:val="397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1816B0B8BA784930A3EB8F8CAFC5AE34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" w:value="Religionslehre "/>
              <w:listItem w:displayText="Ethik" w:value="Ethik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Pr="00472118" w:rsidRDefault="0070058D" w:rsidP="0059163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35EA3327C8254D2DAA9E66D1F92A892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Pr="00793CCA" w:rsidRDefault="0070058D" w:rsidP="000741E9">
                <w:pPr>
                  <w:spacing w:line="288" w:lineRule="auto"/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4C7C" w:rsidRPr="008B6965" w:rsidRDefault="00814C7C" w:rsidP="0059163E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Physik</w:t>
            </w:r>
            <w:r>
              <w:rPr>
                <w:sz w:val="20"/>
              </w:rPr>
              <w:t xml:space="preserve"> </w:t>
            </w:r>
          </w:p>
        </w:tc>
        <w:sdt>
          <w:sdtPr>
            <w:rPr>
              <w:rStyle w:val="Formatvorlage108"/>
            </w:rPr>
            <w:id w:val="1396933395"/>
            <w:placeholder>
              <w:docPart w:val="087FD80BEA06418889BDBC165EEBCC6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Default="0070058D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70058D">
        <w:trPr>
          <w:trHeight w:hRule="exact" w:val="397"/>
          <w:jc w:val="center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4C7C" w:rsidRPr="00D634FE" w:rsidRDefault="00814C7C" w:rsidP="0059163E">
            <w:pPr>
              <w:rPr>
                <w:sz w:val="14"/>
                <w:szCs w:val="14"/>
              </w:rPr>
            </w:pPr>
            <w:r w:rsidRPr="00D634FE">
              <w:rPr>
                <w:sz w:val="20"/>
                <w:szCs w:val="14"/>
              </w:rPr>
              <w:t>Deutsch</w:t>
            </w:r>
            <w:r>
              <w:rPr>
                <w:sz w:val="20"/>
                <w:szCs w:val="14"/>
              </w:rPr>
              <w:t>**</w:t>
            </w:r>
          </w:p>
        </w:tc>
        <w:sdt>
          <w:sdtPr>
            <w:rPr>
              <w:rStyle w:val="Formatvorlage108"/>
            </w:rPr>
            <w:id w:val="1311215213"/>
            <w:placeholder>
              <w:docPart w:val="0BB1346E1F2845D5B99337C279BD50A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Pr="00793CCA" w:rsidRDefault="0070058D" w:rsidP="000741E9">
                <w:pPr>
                  <w:spacing w:line="288" w:lineRule="auto"/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4C7C" w:rsidRPr="008B6965" w:rsidRDefault="00814C7C" w:rsidP="0059163E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Chemie</w:t>
            </w:r>
          </w:p>
        </w:tc>
        <w:sdt>
          <w:sdtPr>
            <w:rPr>
              <w:rStyle w:val="Formatvorlage108"/>
            </w:rPr>
            <w:id w:val="131998434"/>
            <w:placeholder>
              <w:docPart w:val="3052654B2E8C41D9A6B6DD80B79A901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Default="0070058D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70058D">
        <w:trPr>
          <w:trHeight w:hRule="exact" w:val="397"/>
          <w:jc w:val="center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4C7C" w:rsidRPr="008B6965" w:rsidRDefault="00814C7C" w:rsidP="0059163E">
            <w:pPr>
              <w:rPr>
                <w:sz w:val="20"/>
              </w:rPr>
            </w:pPr>
            <w:r>
              <w:rPr>
                <w:sz w:val="20"/>
              </w:rPr>
              <w:t>Englisch*/**</w:t>
            </w:r>
          </w:p>
        </w:tc>
        <w:sdt>
          <w:sdtPr>
            <w:rPr>
              <w:rStyle w:val="Formatvorlage108"/>
            </w:rPr>
            <w:id w:val="-205178556"/>
            <w:placeholder>
              <w:docPart w:val="2A9CF75DF7924CC7B32F403286D5E8A4"/>
            </w:placeholder>
            <w:dropDownList>
              <w:listItem w:value="Wählen Sie ein Element aus."/>
              <w:listItem w:displayText="   " w:value="   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Pr="00793CCA" w:rsidRDefault="0070058D" w:rsidP="000741E9">
                <w:pPr>
                  <w:spacing w:line="288" w:lineRule="auto"/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4C7C" w:rsidRPr="008B6965" w:rsidRDefault="00814C7C" w:rsidP="0059163E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Biologie</w:t>
            </w:r>
          </w:p>
        </w:tc>
        <w:sdt>
          <w:sdtPr>
            <w:rPr>
              <w:rStyle w:val="Formatvorlage108"/>
            </w:rPr>
            <w:id w:val="-153618077"/>
            <w:placeholder>
              <w:docPart w:val="EAF6F09A093E4499981B3F64FB62CF3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Default="0070058D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70058D">
        <w:trPr>
          <w:trHeight w:hRule="exact" w:val="397"/>
          <w:jc w:val="center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4C7C" w:rsidRPr="008B6965" w:rsidRDefault="00814C7C" w:rsidP="0059163E">
            <w:pPr>
              <w:rPr>
                <w:sz w:val="20"/>
              </w:rPr>
            </w:pPr>
            <w:r>
              <w:rPr>
                <w:sz w:val="20"/>
              </w:rPr>
              <w:t>Mathematik**</w:t>
            </w:r>
          </w:p>
        </w:tc>
        <w:sdt>
          <w:sdtPr>
            <w:rPr>
              <w:rStyle w:val="Formatvorlage108"/>
            </w:rPr>
            <w:id w:val="-374389542"/>
            <w:placeholder>
              <w:docPart w:val="D66C6ADCF7F540D3A796F705EBBBA5B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Pr="00793CCA" w:rsidRDefault="0070058D" w:rsidP="000741E9">
                <w:pPr>
                  <w:spacing w:line="288" w:lineRule="auto"/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4C7C" w:rsidRPr="008B6965" w:rsidRDefault="00814C7C" w:rsidP="0059163E">
            <w:pPr>
              <w:ind w:left="-78"/>
              <w:rPr>
                <w:sz w:val="20"/>
              </w:rPr>
            </w:pPr>
            <w:r>
              <w:rPr>
                <w:sz w:val="20"/>
              </w:rPr>
              <w:t>Musik</w:t>
            </w:r>
          </w:p>
        </w:tc>
        <w:sdt>
          <w:sdtPr>
            <w:rPr>
              <w:rStyle w:val="Formatvorlage108"/>
            </w:rPr>
            <w:id w:val="1079948480"/>
            <w:placeholder>
              <w:docPart w:val="FEC17740C57D4559A544EEC532EC035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Default="0070058D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70058D">
        <w:trPr>
          <w:trHeight w:hRule="exact" w:val="397"/>
          <w:jc w:val="center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4C7C" w:rsidRPr="008B6965" w:rsidRDefault="00814C7C" w:rsidP="0059163E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108"/>
            </w:rPr>
            <w:id w:val="1825394163"/>
            <w:placeholder>
              <w:docPart w:val="F371F6EA45564120B5139E31DAEAAA5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Default="0070058D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4C7C" w:rsidRPr="008B6965" w:rsidRDefault="00814C7C" w:rsidP="0059163E">
            <w:pPr>
              <w:ind w:left="-78"/>
              <w:rPr>
                <w:sz w:val="20"/>
              </w:rPr>
            </w:pPr>
            <w:r w:rsidRPr="007520C3">
              <w:rPr>
                <w:sz w:val="20"/>
              </w:rPr>
              <w:t>Bildende Kunst</w:t>
            </w:r>
          </w:p>
        </w:tc>
        <w:sdt>
          <w:sdtPr>
            <w:rPr>
              <w:rStyle w:val="Formatvorlage108"/>
            </w:rPr>
            <w:id w:val="-656992549"/>
            <w:placeholder>
              <w:docPart w:val="FEF7846513E44D928196031C78947C0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Default="0070058D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70058D">
        <w:trPr>
          <w:trHeight w:hRule="exact" w:val="397"/>
          <w:jc w:val="center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4C7C" w:rsidRPr="008B6965" w:rsidRDefault="00814C7C" w:rsidP="0059163E">
            <w:pPr>
              <w:rPr>
                <w:sz w:val="20"/>
              </w:rPr>
            </w:pPr>
            <w:r w:rsidRPr="00337F49">
              <w:rPr>
                <w:sz w:val="20"/>
              </w:rPr>
              <w:t>Geographie</w:t>
            </w:r>
          </w:p>
        </w:tc>
        <w:sdt>
          <w:sdtPr>
            <w:rPr>
              <w:rStyle w:val="Formatvorlage108"/>
            </w:rPr>
            <w:id w:val="-84462854"/>
            <w:placeholder>
              <w:docPart w:val="CA85420B1FC7469083C54B2BF2A18B3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Default="0070058D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4C7C" w:rsidRPr="008B6965" w:rsidRDefault="00814C7C" w:rsidP="0059163E">
            <w:pPr>
              <w:ind w:left="-78"/>
              <w:rPr>
                <w:sz w:val="20"/>
              </w:rPr>
            </w:pPr>
            <w:r>
              <w:rPr>
                <w:sz w:val="20"/>
              </w:rPr>
              <w:t>Sport</w:t>
            </w:r>
          </w:p>
        </w:tc>
        <w:sdt>
          <w:sdtPr>
            <w:rPr>
              <w:rStyle w:val="Formatvorlage108"/>
            </w:rPr>
            <w:id w:val="-1098098185"/>
            <w:placeholder>
              <w:docPart w:val="A9F85A28557445DA821B8DF08F88831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Default="0070058D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70058D">
        <w:trPr>
          <w:trHeight w:val="397"/>
          <w:jc w:val="center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4C7C" w:rsidRPr="008B6965" w:rsidRDefault="00814C7C" w:rsidP="0059163E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108"/>
            </w:rPr>
            <w:id w:val="1738586436"/>
            <w:placeholder>
              <w:docPart w:val="4581254CC7254D6D99E6058BE8552C7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Default="0070058D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sdt>
          <w:sdtPr>
            <w:rPr>
              <w:rStyle w:val="Formatvorlage134"/>
            </w:rPr>
            <w:id w:val="417445846"/>
            <w:placeholder>
              <w:docPart w:val="8CFA0F8A6020453382C1B014365899BE"/>
            </w:placeholder>
            <w:comboBox>
              <w:listItem w:displayText="Wahlpflichtbereich" w:value="Wahlpflichtbereich"/>
              <w:listItem w:value="Wählen Sie ein Element aus."/>
              <w:listItem w:displayText="Technik**" w:value="Technik**"/>
              <w:listItem w:displayText="Alltagskultur, Ernährung, Soziales**" w:value="Alltagskultur, Ernährung, Soziales**"/>
              <w:listItem w:displayText="Französisch*/**" w:value="Französisch*/**"/>
              <w:listItem w:displayText="${wahlfach_titel}" w:value="${wahlfach_titel}"/>
            </w:comboBox>
          </w:sdtPr>
          <w:sdtEndPr>
            <w:rPr>
              <w:rStyle w:val="a0"/>
              <w:sz w:val="18"/>
            </w:rPr>
          </w:sdtEndPr>
          <w:sdtContent>
            <w:tc>
              <w:tcPr>
                <w:tcW w:w="2551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Pr="008B6965" w:rsidRDefault="0070058D" w:rsidP="0059163E">
                <w:pPr>
                  <w:ind w:left="-78"/>
                  <w:rPr>
                    <w:sz w:val="20"/>
                  </w:rPr>
                </w:pPr>
                <w:r>
                  <w:rPr>
                    <w:rStyle w:val="Formatvorlage134"/>
                  </w:rPr>
                  <w:t>${</w:t>
                </w:r>
                <w:proofErr w:type="spellStart"/>
                <w:r>
                  <w:rPr>
                    <w:rStyle w:val="Formatvorlage134"/>
                  </w:rPr>
                  <w:t>wahlfach_titel</w:t>
                </w:r>
                <w:proofErr w:type="spellEnd"/>
                <w:r>
                  <w:rPr>
                    <w:rStyle w:val="Formatvorlage134"/>
                  </w:rPr>
                  <w:t>}</w:t>
                </w:r>
              </w:p>
            </w:tc>
          </w:sdtContent>
        </w:sdt>
        <w:sdt>
          <w:sdtPr>
            <w:rPr>
              <w:rStyle w:val="Formatvorlage108"/>
            </w:rPr>
            <w:id w:val="256724116"/>
            <w:placeholder>
              <w:docPart w:val="9E178F85230D45FABB961795C7B5F77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Default="0070058D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70058D">
        <w:trPr>
          <w:trHeight w:val="397"/>
          <w:jc w:val="center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4C7C" w:rsidRPr="008B6965" w:rsidRDefault="00814C7C" w:rsidP="0059163E">
            <w:pPr>
              <w:spacing w:line="269" w:lineRule="auto"/>
              <w:rPr>
                <w:sz w:val="20"/>
              </w:rPr>
            </w:pPr>
            <w:r w:rsidRPr="00337F49">
              <w:rPr>
                <w:sz w:val="20"/>
              </w:rPr>
              <w:t>Gemeinschaftskunde</w:t>
            </w:r>
          </w:p>
        </w:tc>
        <w:sdt>
          <w:sdtPr>
            <w:rPr>
              <w:rStyle w:val="Formatvorlage108"/>
            </w:rPr>
            <w:id w:val="269361886"/>
            <w:placeholder>
              <w:docPart w:val="242B4FFECFC34B4E955D4E031F2C1FA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Default="0070058D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sdt>
          <w:sdtPr>
            <w:rPr>
              <w:rStyle w:val="Formatvorlage127"/>
              <w:szCs w:val="16"/>
            </w:rPr>
            <w:id w:val="-600797502"/>
            <w:placeholder>
              <w:docPart w:val="3EB15503C2554604BEC1B2C72462BDD6"/>
            </w:placeholder>
            <w:comboBox>
              <w:listItem w:displayText="Profilfach" w:value="Profilfach"/>
              <w:listItem w:value="Wählen Sie ein Element aus."/>
              <w:listItem w:displayText="Profilfach Spanisch*" w:value="Profilfach Spanisch*"/>
              <w:listItem w:displayText="Profilfach Naturwissenschaft und Technik (NwT)" w:value="Profilfach Naturwissenschaft und Technik (NwT)"/>
              <w:listItem w:displayText="Profilfach Informatik, Mathematik, Physik (IMP)" w:value="Profilfach Informatik, Mathematik, Physik (IMP)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2551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Pr="00E03346" w:rsidRDefault="0070058D" w:rsidP="0059163E">
                <w:pPr>
                  <w:spacing w:line="269" w:lineRule="auto"/>
                  <w:ind w:left="-78"/>
                  <w:rPr>
                    <w:sz w:val="16"/>
                    <w:szCs w:val="16"/>
                  </w:rPr>
                </w:pPr>
                <w:r>
                  <w:rPr>
                    <w:rStyle w:val="Formatvorlage127"/>
                    <w:szCs w:val="16"/>
                  </w:rPr>
                  <w:t>${</w:t>
                </w:r>
                <w:proofErr w:type="spellStart"/>
                <w:r>
                  <w:rPr>
                    <w:rStyle w:val="Formatvorlage127"/>
                    <w:szCs w:val="16"/>
                  </w:rPr>
                  <w:t>profilfach_titel</w:t>
                </w:r>
                <w:proofErr w:type="spellEnd"/>
                <w:r>
                  <w:rPr>
                    <w:rStyle w:val="Formatvorlage127"/>
                    <w:szCs w:val="16"/>
                  </w:rPr>
                  <w:t>}</w:t>
                </w:r>
              </w:p>
            </w:tc>
          </w:sdtContent>
        </w:sdt>
        <w:sdt>
          <w:sdtPr>
            <w:rPr>
              <w:rStyle w:val="Formatvorlage108"/>
            </w:rPr>
            <w:id w:val="-791441298"/>
            <w:placeholder>
              <w:docPart w:val="ED798723644B4D2C90A75A7E53227AF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Default="0070058D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5223A9" w:rsidRPr="00177791" w:rsidTr="00DE07EB">
        <w:trPr>
          <w:trHeight w:val="397"/>
          <w:jc w:val="center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Style w:val="Formatvorlage97"/>
              </w:rPr>
              <w:id w:val="-1018697834"/>
              <w:placeholder>
                <w:docPart w:val="2DF0E89147C9453F9AD5AD1772A326BA"/>
              </w:placeholder>
              <w:comboBox>
                <w:listItem w:value="Wählen Sie ein Element aus."/>
                <w:listItem w:displayText="   " w:value="   "/>
                <w:listItem w:displayText="Wirtschaft / Berufs- und Studienorientierung" w:value="Wirtschaft / Berufs- und Studienorientierung"/>
              </w:comboBox>
            </w:sdtPr>
            <w:sdtEndPr>
              <w:rPr>
                <w:rStyle w:val="Formatvorlage97"/>
              </w:rPr>
            </w:sdtEndPr>
            <w:sdtContent>
              <w:p w:rsidR="005223A9" w:rsidRPr="005223A9" w:rsidRDefault="0070058D" w:rsidP="0059163E">
                <w:pPr>
                  <w:spacing w:line="269" w:lineRule="auto"/>
                  <w:rPr>
                    <w:rFonts w:ascii="Calibri" w:hAnsi="Calibri"/>
                    <w:sz w:val="14"/>
                    <w:szCs w:val="14"/>
                  </w:rPr>
                </w:pPr>
                <w:r>
                  <w:rPr>
                    <w:rStyle w:val="Formatvorlage97"/>
                  </w:rPr>
                  <w:t>Wirtschaft / Berufs- und Studienorientierung</w:t>
                </w:r>
              </w:p>
            </w:sdtContent>
          </w:sdt>
        </w:tc>
        <w:sdt>
          <w:sdtPr>
            <w:rPr>
              <w:rStyle w:val="Formatvorlage108"/>
            </w:rPr>
            <w:id w:val="1604841874"/>
            <w:placeholder>
              <w:docPart w:val="D9DFEF120580418D904DF2B16951B0C1"/>
            </w:placeholder>
            <w:dropDownList>
              <w:listItem w:value="Wählen Sie ein Element aus."/>
              <w:listItem w:displayText="   " w:value="   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223A9" w:rsidRPr="00C2558B" w:rsidRDefault="0070058D" w:rsidP="0059163E">
                <w:pPr>
                  <w:spacing w:line="269" w:lineRule="auto"/>
                  <w:rPr>
                    <w:sz w:val="14"/>
                    <w:szCs w:val="14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C2558B" w:rsidRDefault="005223A9" w:rsidP="0059163E">
            <w:pPr>
              <w:spacing w:line="269" w:lineRule="auto"/>
              <w:rPr>
                <w:sz w:val="14"/>
                <w:szCs w:val="1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C2558B" w:rsidRDefault="005223A9" w:rsidP="0059163E">
            <w:pPr>
              <w:spacing w:line="269" w:lineRule="auto"/>
              <w:rPr>
                <w:sz w:val="14"/>
                <w:szCs w:val="14"/>
              </w:rPr>
            </w:pPr>
          </w:p>
        </w:tc>
      </w:tr>
      <w:tr w:rsidR="00DE07EB" w:rsidRPr="00515849" w:rsidTr="00DE07EB">
        <w:trPr>
          <w:trHeight w:hRule="exact" w:val="22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EB" w:rsidRPr="00515849" w:rsidRDefault="00DE07EB" w:rsidP="009A7179">
            <w:pPr>
              <w:rPr>
                <w:b/>
                <w:sz w:val="20"/>
              </w:rPr>
            </w:pPr>
          </w:p>
        </w:tc>
      </w:tr>
      <w:tr w:rsidR="00515849" w:rsidRPr="00515849" w:rsidTr="006967C3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849" w:rsidRPr="00515849" w:rsidRDefault="00515849" w:rsidP="009A7179">
            <w:pPr>
              <w:rPr>
                <w:b/>
                <w:sz w:val="20"/>
              </w:rPr>
            </w:pPr>
            <w:r w:rsidRPr="00515849">
              <w:rPr>
                <w:b/>
                <w:sz w:val="20"/>
              </w:rPr>
              <w:t>Leistung in der Projektarbeit</w:t>
            </w:r>
            <w:r w:rsidR="003516CB">
              <w:rPr>
                <w:b/>
                <w:sz w:val="20"/>
              </w:rPr>
              <w:t>:</w:t>
            </w:r>
          </w:p>
        </w:tc>
      </w:tr>
      <w:tr w:rsidR="005223A9" w:rsidTr="00FC5CE9">
        <w:trPr>
          <w:trHeight w:hRule="exact" w:val="56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177791" w:rsidRDefault="005223A9" w:rsidP="009A7179">
            <w:pPr>
              <w:rPr>
                <w:sz w:val="20"/>
              </w:rPr>
            </w:pPr>
            <w:proofErr w:type="gramStart"/>
            <w:r w:rsidRPr="00177791">
              <w:rPr>
                <w:rFonts w:eastAsia="Arial"/>
                <w:spacing w:val="-1"/>
                <w:position w:val="-1"/>
                <w:sz w:val="20"/>
              </w:rPr>
              <w:t>T</w:t>
            </w:r>
            <w:r w:rsidRPr="00177791">
              <w:rPr>
                <w:rFonts w:eastAsia="Arial"/>
                <w:spacing w:val="2"/>
                <w:position w:val="-1"/>
                <w:sz w:val="20"/>
              </w:rPr>
              <w:t>h</w:t>
            </w:r>
            <w:r w:rsidRPr="00177791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177791">
              <w:rPr>
                <w:rFonts w:eastAsia="Arial"/>
                <w:spacing w:val="4"/>
                <w:position w:val="-1"/>
                <w:sz w:val="20"/>
              </w:rPr>
              <w:t>m</w:t>
            </w:r>
            <w:r w:rsidRPr="00177791">
              <w:rPr>
                <w:rFonts w:eastAsia="Arial"/>
                <w:position w:val="-1"/>
                <w:sz w:val="20"/>
              </w:rPr>
              <w:t>a</w:t>
            </w:r>
            <w:r w:rsidRPr="00177791">
              <w:rPr>
                <w:rFonts w:eastAsia="Arial"/>
                <w:spacing w:val="-47"/>
                <w:position w:val="-1"/>
                <w:sz w:val="20"/>
              </w:rPr>
              <w:t xml:space="preserve"> :</w:t>
            </w:r>
            <w:proofErr w:type="gramEnd"/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9A7179" w:rsidRDefault="008D3B1C" w:rsidP="00417BAC">
            <w:pPr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bookmarkStart w:id="4" w:name="Text12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C3DA2">
              <w:rPr>
                <w:noProof/>
                <w:sz w:val="20"/>
              </w:rPr>
              <w:t>${projekt_theme}</w:t>
            </w:r>
            <w:r>
              <w:rPr>
                <w:sz w:val="20"/>
              </w:rPr>
              <w:fldChar w:fldCharType="end"/>
            </w:r>
            <w:bookmarkEnd w:id="4"/>
          </w:p>
        </w:tc>
      </w:tr>
      <w:tr w:rsidR="005223A9" w:rsidTr="008D3B1C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177791" w:rsidRDefault="005223A9" w:rsidP="009A7179">
            <w:pPr>
              <w:rPr>
                <w:sz w:val="20"/>
              </w:rPr>
            </w:pPr>
            <w:r w:rsidRPr="00177791">
              <w:rPr>
                <w:sz w:val="20"/>
              </w:rPr>
              <w:t>Note:</w:t>
            </w:r>
          </w:p>
        </w:tc>
        <w:sdt>
          <w:sdtPr>
            <w:rPr>
              <w:rStyle w:val="Formatvorlage89"/>
            </w:rPr>
            <w:id w:val="-2075732803"/>
            <w:placeholder>
              <w:docPart w:val="FFFAAD726B68479E92AD4E6272E44A1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451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223A9" w:rsidRPr="009A7179" w:rsidRDefault="009C3DA2" w:rsidP="009A7179">
                <w:pPr>
                  <w:rPr>
                    <w:sz w:val="22"/>
                  </w:rPr>
                </w:pPr>
                <w:r>
                  <w:rPr>
                    <w:rStyle w:val="Formatvorlage89"/>
                  </w:rPr>
                  <w:t>sehr gut</w:t>
                </w:r>
              </w:p>
            </w:tc>
          </w:sdtContent>
        </w:sdt>
      </w:tr>
      <w:tr w:rsidR="005223A9" w:rsidTr="008C4296">
        <w:trPr>
          <w:trHeight w:hRule="exact" w:val="22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Default="005223A9" w:rsidP="00541839">
            <w:r w:rsidRPr="00F56888">
              <w:rPr>
                <w:sz w:val="13"/>
                <w:szCs w:val="13"/>
              </w:rPr>
              <w:t>(</w:t>
            </w:r>
            <w:r w:rsidRPr="000741E9">
              <w:rPr>
                <w:rFonts w:eastAsia="Arial"/>
                <w:spacing w:val="-1"/>
                <w:w w:val="113"/>
                <w:sz w:val="15"/>
                <w:szCs w:val="13"/>
              </w:rPr>
              <w:t>Verbalbeurteilung siehe Beiblatt)</w:t>
            </w:r>
          </w:p>
        </w:tc>
      </w:tr>
      <w:tr w:rsidR="005223A9" w:rsidRPr="006967C3" w:rsidTr="00F91934">
        <w:trPr>
          <w:trHeight w:hRule="exact" w:val="397"/>
          <w:jc w:val="center"/>
        </w:trPr>
        <w:tc>
          <w:tcPr>
            <w:tcW w:w="595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6967C3" w:rsidRDefault="006967C3" w:rsidP="006967C3">
            <w:pPr>
              <w:rPr>
                <w:b/>
                <w:sz w:val="22"/>
              </w:rPr>
            </w:pPr>
            <w:r w:rsidRPr="006967C3">
              <w:rPr>
                <w:rFonts w:eastAsia="Arial"/>
                <w:b/>
                <w:w w:val="108"/>
                <w:position w:val="-1"/>
                <w:sz w:val="20"/>
              </w:rPr>
              <w:t xml:space="preserve">Durchschnitt der Gesamtleistungen und </w:t>
            </w:r>
            <w:r w:rsidR="005223A9" w:rsidRPr="006967C3">
              <w:rPr>
                <w:rFonts w:eastAsia="Arial"/>
                <w:b/>
                <w:w w:val="108"/>
                <w:position w:val="-1"/>
                <w:sz w:val="20"/>
              </w:rPr>
              <w:t>G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e</w:t>
            </w:r>
            <w:r w:rsidR="005223A9" w:rsidRPr="006967C3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s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a</w:t>
            </w:r>
            <w:r w:rsidR="005223A9" w:rsidRPr="006967C3">
              <w:rPr>
                <w:rFonts w:eastAsia="Arial"/>
                <w:b/>
                <w:spacing w:val="1"/>
                <w:w w:val="108"/>
                <w:position w:val="-1"/>
                <w:sz w:val="20"/>
              </w:rPr>
              <w:t>m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tno</w:t>
            </w:r>
            <w:r w:rsidR="005223A9" w:rsidRPr="006967C3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t</w:t>
            </w:r>
            <w:r w:rsidRPr="006967C3">
              <w:rPr>
                <w:rFonts w:eastAsia="Arial"/>
                <w:b/>
                <w:w w:val="108"/>
                <w:position w:val="-1"/>
                <w:sz w:val="20"/>
              </w:rPr>
              <w:t>e: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6967C3" w:rsidRDefault="004D20D0" w:rsidP="00417BAC">
            <w:pPr>
              <w:jc w:val="center"/>
              <w:rPr>
                <w:b/>
                <w:sz w:val="20"/>
                <w:szCs w:val="20"/>
              </w:rPr>
            </w:pPr>
            <w:sdt>
              <w:sdtPr>
                <w:rPr>
                  <w:rStyle w:val="Formatvorlage88"/>
                </w:rPr>
                <w:id w:val="65918757"/>
                <w:placeholder>
                  <w:docPart w:val="6B5E83EBADEF43D092525E15E863D435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</w:dropDownList>
              </w:sdtPr>
              <w:sdtEndPr>
                <w:rPr>
                  <w:rStyle w:val="a0"/>
                  <w:sz w:val="14"/>
                  <w:szCs w:val="14"/>
                </w:rPr>
              </w:sdtEndPr>
              <w:sdtContent>
                <w:r w:rsidR="009C3DA2">
                  <w:rPr>
                    <w:rStyle w:val="Formatvorlage88"/>
                  </w:rPr>
                  <w:t>sehr gut</w:t>
                </w:r>
              </w:sdtContent>
            </w:sdt>
            <w:r w:rsidR="009C3DA2">
              <w:rPr>
                <w:rStyle w:val="Formatvorlage26"/>
                <w:b/>
                <w:sz w:val="20"/>
                <w:szCs w:val="20"/>
              </w:rPr>
              <w:t xml:space="preserve">  </w:t>
            </w:r>
            <w:r w:rsidR="008D3B1C">
              <w:rPr>
                <w:rStyle w:val="Formatvorlage26"/>
                <w:b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5" w:name="Text7"/>
            <w:r w:rsidR="008D3B1C">
              <w:rPr>
                <w:rStyle w:val="Formatvorlage26"/>
                <w:b/>
                <w:sz w:val="20"/>
                <w:szCs w:val="20"/>
              </w:rPr>
              <w:instrText xml:space="preserve"> FORMTEXT </w:instrText>
            </w:r>
            <w:r w:rsidR="008D3B1C">
              <w:rPr>
                <w:rStyle w:val="Formatvorlage26"/>
                <w:b/>
                <w:sz w:val="20"/>
                <w:szCs w:val="20"/>
              </w:rPr>
            </w:r>
            <w:r w:rsidR="008D3B1C">
              <w:rPr>
                <w:rStyle w:val="Formatvorlage26"/>
                <w:b/>
                <w:sz w:val="20"/>
                <w:szCs w:val="20"/>
              </w:rPr>
              <w:fldChar w:fldCharType="separate"/>
            </w:r>
            <w:r w:rsidR="009C3DA2">
              <w:rPr>
                <w:rStyle w:val="Formatvorlage26"/>
                <w:b/>
                <w:noProof/>
                <w:sz w:val="20"/>
                <w:szCs w:val="20"/>
              </w:rPr>
              <w:t>${gd}</w:t>
            </w:r>
            <w:r w:rsidR="008D3B1C">
              <w:rPr>
                <w:rStyle w:val="Formatvorlage26"/>
                <w:b/>
                <w:sz w:val="20"/>
                <w:szCs w:val="20"/>
              </w:rPr>
              <w:fldChar w:fldCharType="end"/>
            </w:r>
            <w:bookmarkEnd w:id="5"/>
          </w:p>
        </w:tc>
      </w:tr>
      <w:tr w:rsidR="005223A9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793CCA" w:rsidRDefault="005223A9" w:rsidP="00076BD9">
            <w:pPr>
              <w:spacing w:before="36"/>
              <w:ind w:right="-20"/>
              <w:rPr>
                <w:rFonts w:eastAsia="Arial"/>
                <w:b/>
                <w:sz w:val="22"/>
              </w:rPr>
            </w:pPr>
            <w:r w:rsidRPr="00793CCA">
              <w:rPr>
                <w:rFonts w:eastAsia="Arial"/>
                <w:b/>
                <w:spacing w:val="-3"/>
                <w:w w:val="108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8"/>
                <w:sz w:val="20"/>
              </w:rPr>
              <w:t>e</w:t>
            </w:r>
            <w:r w:rsidRPr="00793CCA">
              <w:rPr>
                <w:rFonts w:eastAsia="Arial"/>
                <w:b/>
                <w:w w:val="108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08"/>
                <w:sz w:val="20"/>
              </w:rPr>
              <w:t>l</w:t>
            </w:r>
            <w:r w:rsidRPr="00793CCA">
              <w:rPr>
                <w:rFonts w:eastAsia="Arial"/>
                <w:b/>
                <w:spacing w:val="-1"/>
                <w:w w:val="108"/>
                <w:sz w:val="20"/>
              </w:rPr>
              <w:t>nahm</w:t>
            </w:r>
            <w:r w:rsidRPr="00793CCA">
              <w:rPr>
                <w:rFonts w:eastAsia="Arial"/>
                <w:b/>
                <w:w w:val="108"/>
                <w:sz w:val="20"/>
              </w:rPr>
              <w:t>e</w:t>
            </w:r>
            <w:r w:rsidRPr="00793CCA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2"/>
                <w:sz w:val="20"/>
              </w:rPr>
              <w:t>a</w:t>
            </w:r>
            <w:r w:rsidRPr="00793CCA">
              <w:rPr>
                <w:rFonts w:eastAsia="Arial"/>
                <w:b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23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10"/>
                <w:w w:val="109"/>
                <w:sz w:val="20"/>
              </w:rPr>
              <w:t>A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rb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w w:val="109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sg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me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i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ns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c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ha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f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t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93CCA">
              <w:rPr>
                <w:rFonts w:eastAsia="Arial"/>
                <w:b/>
                <w:w w:val="109"/>
                <w:sz w:val="20"/>
              </w:rPr>
              <w:t>/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1"/>
                <w:w w:val="109"/>
                <w:sz w:val="20"/>
              </w:rPr>
              <w:t>r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g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ä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93CCA">
              <w:rPr>
                <w:rFonts w:eastAsia="Arial"/>
                <w:b/>
                <w:w w:val="109"/>
                <w:sz w:val="20"/>
              </w:rPr>
              <w:t>z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end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w w:val="109"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24"/>
                <w:w w:val="109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9"/>
                <w:w w:val="111"/>
                <w:sz w:val="20"/>
              </w:rPr>
              <w:t>A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ng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bo</w:t>
            </w:r>
            <w:r w:rsidRPr="00793CCA">
              <w:rPr>
                <w:rFonts w:eastAsia="Arial"/>
                <w:b/>
                <w:spacing w:val="2"/>
                <w:w w:val="123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93CCA">
              <w:rPr>
                <w:rFonts w:eastAsia="Arial"/>
                <w:b/>
                <w:w w:val="112"/>
                <w:sz w:val="20"/>
              </w:rPr>
              <w:t>n:</w:t>
            </w:r>
          </w:p>
        </w:tc>
      </w:tr>
      <w:tr w:rsidR="005223A9" w:rsidRPr="006F4481" w:rsidTr="007D6909">
        <w:trPr>
          <w:trHeight w:hRule="exact" w:val="73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223A9" w:rsidRPr="006F4481" w:rsidRDefault="008D3B1C" w:rsidP="00417BAC">
            <w:pPr>
              <w:spacing w:before="60"/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C3DA2">
              <w:rPr>
                <w:noProof/>
                <w:sz w:val="20"/>
              </w:rPr>
              <w:t>${ags}</w:t>
            </w:r>
            <w:r>
              <w:rPr>
                <w:sz w:val="20"/>
              </w:rPr>
              <w:fldChar w:fldCharType="end"/>
            </w:r>
            <w:bookmarkEnd w:id="6"/>
          </w:p>
        </w:tc>
      </w:tr>
      <w:tr w:rsidR="005223A9" w:rsidRPr="00793CCA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793CCA" w:rsidRDefault="005223A9" w:rsidP="00076BD9">
            <w:pPr>
              <w:rPr>
                <w:b/>
                <w:sz w:val="20"/>
                <w:szCs w:val="20"/>
              </w:rPr>
            </w:pPr>
            <w:r w:rsidRPr="00793CCA">
              <w:rPr>
                <w:rFonts w:eastAsia="Arial"/>
                <w:b/>
                <w:w w:val="111"/>
                <w:sz w:val="20"/>
                <w:szCs w:val="20"/>
              </w:rPr>
              <w:t>B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m</w:t>
            </w:r>
            <w:r w:rsidRPr="00793CCA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e</w:t>
            </w:r>
            <w:r w:rsidR="009C3DA2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r</w:t>
            </w:r>
            <w:r w:rsidRPr="00793CCA">
              <w:rPr>
                <w:rFonts w:eastAsia="Arial"/>
                <w:b/>
                <w:spacing w:val="-1"/>
                <w:w w:val="113"/>
                <w:sz w:val="20"/>
                <w:szCs w:val="20"/>
              </w:rPr>
              <w:t>k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  <w:szCs w:val="20"/>
              </w:rPr>
              <w:t>ung</w:t>
            </w:r>
            <w:r w:rsidRPr="00793CCA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w w:val="112"/>
                <w:sz w:val="20"/>
                <w:szCs w:val="20"/>
              </w:rPr>
              <w:t>n:</w:t>
            </w:r>
          </w:p>
        </w:tc>
      </w:tr>
      <w:tr w:rsidR="005223A9" w:rsidTr="007D6909">
        <w:trPr>
          <w:trHeight w:hRule="exact" w:val="73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223A9" w:rsidRPr="006F4481" w:rsidRDefault="008D3B1C" w:rsidP="00417BAC">
            <w:pPr>
              <w:spacing w:before="60"/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9C3DA2">
              <w:rPr>
                <w:rStyle w:val="Formatvorlage21"/>
                <w:noProof/>
                <w:sz w:val="20"/>
              </w:rPr>
              <w:t>${comments_short}</w:t>
            </w:r>
            <w:r>
              <w:rPr>
                <w:rStyle w:val="Formatvorlage21"/>
                <w:sz w:val="20"/>
              </w:rPr>
              <w:fldChar w:fldCharType="end"/>
            </w:r>
            <w:bookmarkEnd w:id="7"/>
          </w:p>
        </w:tc>
        <w:bookmarkStart w:id="8" w:name="_GoBack"/>
        <w:bookmarkEnd w:id="8"/>
      </w:tr>
      <w:tr w:rsidR="005223A9" w:rsidRPr="00793CCA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793CCA" w:rsidRDefault="005223A9" w:rsidP="00793CCA">
            <w:pPr>
              <w:rPr>
                <w:b/>
              </w:rPr>
            </w:pPr>
            <w:r w:rsidRPr="00793CCA">
              <w:rPr>
                <w:rFonts w:eastAsia="Arial"/>
                <w:b/>
                <w:w w:val="102"/>
                <w:sz w:val="20"/>
              </w:rPr>
              <w:t>Fremdsprachenniveau nach GER*</w:t>
            </w:r>
          </w:p>
        </w:tc>
      </w:tr>
      <w:tr w:rsidR="005223A9" w:rsidTr="00DE07EB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Default="005223A9" w:rsidP="008D3B1C">
            <w:r w:rsidRPr="00793CCA">
              <w:rPr>
                <w:sz w:val="20"/>
              </w:rPr>
              <w:t xml:space="preserve">Englisch: </w:t>
            </w:r>
            <w:r w:rsidR="008D3B1C">
              <w:rPr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Niveau"/>
                    <w:maxLength w:val="18"/>
                  </w:textInput>
                </w:ffData>
              </w:fldChar>
            </w:r>
            <w:bookmarkStart w:id="9" w:name="Text16"/>
            <w:r w:rsidR="008D3B1C">
              <w:rPr>
                <w:sz w:val="20"/>
              </w:rPr>
              <w:instrText xml:space="preserve"> FORMTEXT </w:instrText>
            </w:r>
            <w:r w:rsidR="008D3B1C">
              <w:rPr>
                <w:sz w:val="20"/>
              </w:rPr>
            </w:r>
            <w:r w:rsidR="008D3B1C">
              <w:rPr>
                <w:sz w:val="20"/>
              </w:rPr>
              <w:fldChar w:fldCharType="separate"/>
            </w:r>
            <w:r w:rsidR="009C3DA2">
              <w:rPr>
                <w:noProof/>
                <w:sz w:val="20"/>
              </w:rPr>
              <w:t>${eng_niveau}</w:t>
            </w:r>
            <w:r w:rsidR="008D3B1C">
              <w:rPr>
                <w:sz w:val="20"/>
              </w:rPr>
              <w:fldChar w:fldCharType="end"/>
            </w:r>
            <w:bookmarkEnd w:id="9"/>
            <w:r>
              <w:t xml:space="preserve">          </w:t>
            </w:r>
            <w:sdt>
              <w:sdtPr>
                <w:rPr>
                  <w:rStyle w:val="Formatvorlage90"/>
                </w:rPr>
                <w:id w:val="-1916863091"/>
                <w:placeholder>
                  <w:docPart w:val="944597B16A904C4C9ECF6E8FAB875099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9C3DA2">
                  <w:rPr>
                    <w:rStyle w:val="Formatvorlage90"/>
                  </w:rPr>
                  <w:t>${</w:t>
                </w:r>
                <w:proofErr w:type="spellStart"/>
                <w:r w:rsidR="009C3DA2">
                  <w:rPr>
                    <w:rStyle w:val="Formatvorlage90"/>
                  </w:rPr>
                  <w:t>fra_graded</w:t>
                </w:r>
                <w:proofErr w:type="spellEnd"/>
                <w:r w:rsidR="009C3DA2">
                  <w:rPr>
                    <w:rStyle w:val="Formatvorlage90"/>
                  </w:rPr>
                  <w:t>}</w:t>
                </w:r>
              </w:sdtContent>
            </w:sdt>
            <w:r>
              <w:t xml:space="preserve"> </w:t>
            </w:r>
            <w:r w:rsidR="008D3B1C">
              <w:rPr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default w:val="Niveau"/>
                    <w:maxLength w:val="18"/>
                  </w:textInput>
                </w:ffData>
              </w:fldChar>
            </w:r>
            <w:bookmarkStart w:id="10" w:name="Text17"/>
            <w:r w:rsidR="008D3B1C">
              <w:rPr>
                <w:sz w:val="20"/>
              </w:rPr>
              <w:instrText xml:space="preserve"> FORMTEXT </w:instrText>
            </w:r>
            <w:r w:rsidR="008D3B1C">
              <w:rPr>
                <w:sz w:val="20"/>
              </w:rPr>
            </w:r>
            <w:r w:rsidR="008D3B1C">
              <w:rPr>
                <w:sz w:val="20"/>
              </w:rPr>
              <w:fldChar w:fldCharType="separate"/>
            </w:r>
            <w:r w:rsidR="009C3DA2">
              <w:rPr>
                <w:noProof/>
                <w:sz w:val="20"/>
              </w:rPr>
              <w:t>${fra_niveau}</w:t>
            </w:r>
            <w:r w:rsidR="008D3B1C">
              <w:rPr>
                <w:sz w:val="20"/>
              </w:rPr>
              <w:fldChar w:fldCharType="end"/>
            </w:r>
            <w:bookmarkEnd w:id="10"/>
            <w:r>
              <w:t xml:space="preserve">           </w:t>
            </w:r>
            <w:sdt>
              <w:sdtPr>
                <w:rPr>
                  <w:rStyle w:val="Formatvorlage91"/>
                </w:rPr>
                <w:id w:val="-606040632"/>
                <w:placeholder>
                  <w:docPart w:val="944597B16A904C4C9ECF6E8FAB875099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9C3DA2">
                  <w:rPr>
                    <w:rStyle w:val="Formatvorlage91"/>
                  </w:rPr>
                  <w:t>${</w:t>
                </w:r>
                <w:proofErr w:type="spellStart"/>
                <w:r w:rsidR="009C3DA2">
                  <w:rPr>
                    <w:rStyle w:val="Formatvorlage91"/>
                  </w:rPr>
                  <w:t>spa_graded</w:t>
                </w:r>
                <w:proofErr w:type="spellEnd"/>
                <w:r w:rsidR="009C3DA2">
                  <w:rPr>
                    <w:rStyle w:val="Formatvorlage91"/>
                  </w:rPr>
                  <w:t>}</w:t>
                </w:r>
              </w:sdtContent>
            </w:sdt>
            <w:r>
              <w:t xml:space="preserve"> </w:t>
            </w:r>
            <w:r w:rsidR="008D3B1C">
              <w:rPr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11" w:name="Text18"/>
            <w:r w:rsidR="008D3B1C">
              <w:rPr>
                <w:sz w:val="20"/>
              </w:rPr>
              <w:instrText xml:space="preserve"> FORMTEXT </w:instrText>
            </w:r>
            <w:r w:rsidR="008D3B1C">
              <w:rPr>
                <w:sz w:val="20"/>
              </w:rPr>
            </w:r>
            <w:r w:rsidR="008D3B1C">
              <w:rPr>
                <w:sz w:val="20"/>
              </w:rPr>
              <w:fldChar w:fldCharType="separate"/>
            </w:r>
            <w:r w:rsidR="009C3DA2">
              <w:rPr>
                <w:noProof/>
                <w:sz w:val="20"/>
              </w:rPr>
              <w:t>${spa_niveau}</w:t>
            </w:r>
            <w:r w:rsidR="008D3B1C">
              <w:rPr>
                <w:sz w:val="20"/>
              </w:rPr>
              <w:fldChar w:fldCharType="end"/>
            </w:r>
            <w:bookmarkEnd w:id="11"/>
          </w:p>
        </w:tc>
      </w:tr>
      <w:tr w:rsidR="005223A9" w:rsidTr="00DE07EB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8D440B" w:rsidRDefault="005223A9" w:rsidP="008D3B1C">
            <w:pPr>
              <w:rPr>
                <w:sz w:val="22"/>
              </w:rPr>
            </w:pPr>
            <w:r w:rsidRPr="007D6909">
              <w:rPr>
                <w:rFonts w:eastAsia="Arial"/>
                <w:w w:val="102"/>
                <w:sz w:val="20"/>
              </w:rPr>
              <w:t>D</w:t>
            </w:r>
            <w:r w:rsidRPr="007D6909">
              <w:rPr>
                <w:rFonts w:eastAsia="Arial"/>
                <w:spacing w:val="-1"/>
                <w:w w:val="102"/>
                <w:sz w:val="20"/>
              </w:rPr>
              <w:t>a</w:t>
            </w:r>
            <w:r w:rsidRPr="007D6909">
              <w:rPr>
                <w:rFonts w:eastAsia="Arial"/>
                <w:spacing w:val="2"/>
                <w:w w:val="102"/>
                <w:sz w:val="20"/>
              </w:rPr>
              <w:t>t</w:t>
            </w:r>
            <w:r w:rsidRPr="007D6909">
              <w:rPr>
                <w:rFonts w:eastAsia="Arial"/>
                <w:spacing w:val="-1"/>
                <w:w w:val="102"/>
                <w:sz w:val="20"/>
              </w:rPr>
              <w:t>u</w:t>
            </w:r>
            <w:r w:rsidRPr="007D6909">
              <w:rPr>
                <w:rFonts w:eastAsia="Arial"/>
                <w:w w:val="102"/>
                <w:sz w:val="20"/>
              </w:rPr>
              <w:t xml:space="preserve">m: </w:t>
            </w:r>
            <w:r w:rsidR="008D3B1C">
              <w:rPr>
                <w:rFonts w:eastAsia="Arial"/>
                <w:w w:val="102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2" w:name="Text15"/>
            <w:r w:rsidR="008D3B1C">
              <w:rPr>
                <w:rFonts w:eastAsia="Arial"/>
                <w:w w:val="102"/>
                <w:sz w:val="20"/>
              </w:rPr>
              <w:instrText xml:space="preserve"> FORMTEXT </w:instrText>
            </w:r>
            <w:r w:rsidR="008D3B1C">
              <w:rPr>
                <w:rFonts w:eastAsia="Arial"/>
                <w:w w:val="102"/>
                <w:sz w:val="20"/>
              </w:rPr>
            </w:r>
            <w:r w:rsidR="008D3B1C">
              <w:rPr>
                <w:rFonts w:eastAsia="Arial"/>
                <w:w w:val="102"/>
                <w:sz w:val="20"/>
              </w:rPr>
              <w:fldChar w:fldCharType="separate"/>
            </w:r>
            <w:r w:rsidR="009C3DA2">
              <w:rPr>
                <w:rFonts w:eastAsia="Arial"/>
                <w:noProof/>
                <w:w w:val="102"/>
                <w:sz w:val="20"/>
              </w:rPr>
              <w:t>${certda}</w:t>
            </w:r>
            <w:r w:rsidR="008D3B1C">
              <w:rPr>
                <w:rFonts w:eastAsia="Arial"/>
                <w:w w:val="102"/>
                <w:sz w:val="20"/>
              </w:rPr>
              <w:fldChar w:fldCharType="end"/>
            </w:r>
            <w:bookmarkEnd w:id="12"/>
          </w:p>
        </w:tc>
        <w:tc>
          <w:tcPr>
            <w:tcW w:w="46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7E05A7" w:rsidRDefault="005223A9" w:rsidP="00F91934">
            <w:pPr>
              <w:rPr>
                <w:sz w:val="22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Default="005223A9" w:rsidP="00F91934"/>
        </w:tc>
      </w:tr>
      <w:tr w:rsidR="006967C3" w:rsidTr="002C4F43">
        <w:trPr>
          <w:trHeight w:hRule="exact" w:val="567"/>
          <w:jc w:val="center"/>
        </w:trPr>
        <w:tc>
          <w:tcPr>
            <w:tcW w:w="496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7C3" w:rsidRDefault="006967C3" w:rsidP="0044650F"/>
        </w:tc>
        <w:tc>
          <w:tcPr>
            <w:tcW w:w="99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967C3" w:rsidRPr="001E2078" w:rsidRDefault="006967C3" w:rsidP="00C2447F">
            <w:pPr>
              <w:jc w:val="center"/>
              <w:rPr>
                <w:rFonts w:eastAsia="Arial"/>
                <w:w w:val="103"/>
                <w:sz w:val="12"/>
                <w:szCs w:val="14"/>
              </w:rPr>
            </w:pPr>
            <w:r w:rsidRPr="001E2078">
              <w:rPr>
                <w:rFonts w:eastAsia="Arial"/>
                <w:position w:val="-1"/>
                <w:sz w:val="12"/>
                <w:szCs w:val="14"/>
              </w:rPr>
              <w:t>(</w:t>
            </w:r>
            <w:r w:rsidRPr="001E2078">
              <w:rPr>
                <w:rFonts w:eastAsia="Arial"/>
                <w:w w:val="103"/>
                <w:sz w:val="12"/>
                <w:szCs w:val="14"/>
              </w:rPr>
              <w:t>Dienstsiegel</w:t>
            </w:r>
            <w:r>
              <w:rPr>
                <w:rFonts w:eastAsia="Arial"/>
                <w:w w:val="103"/>
                <w:sz w:val="12"/>
                <w:szCs w:val="14"/>
              </w:rPr>
              <w:t xml:space="preserve"> </w:t>
            </w:r>
            <w:r>
              <w:rPr>
                <w:rFonts w:eastAsia="Arial"/>
                <w:w w:val="103"/>
                <w:sz w:val="12"/>
                <w:szCs w:val="14"/>
              </w:rPr>
              <w:br/>
            </w:r>
            <w:r w:rsidRPr="002F4C05">
              <w:rPr>
                <w:rFonts w:eastAsia="Arial"/>
                <w:w w:val="103"/>
                <w:sz w:val="12"/>
                <w:szCs w:val="14"/>
              </w:rPr>
              <w:t>der Schule)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967C3" w:rsidRDefault="006967C3" w:rsidP="003F4608">
            <w:pPr>
              <w:jc w:val="center"/>
            </w:pPr>
          </w:p>
        </w:tc>
      </w:tr>
      <w:tr w:rsidR="005223A9" w:rsidTr="008D3B1C">
        <w:trPr>
          <w:trHeight w:hRule="exact" w:val="454"/>
          <w:jc w:val="center"/>
        </w:trPr>
        <w:tc>
          <w:tcPr>
            <w:tcW w:w="496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23A9" w:rsidRPr="002F4C05" w:rsidRDefault="008D3B1C" w:rsidP="00666F40">
            <w:pPr>
              <w:jc w:val="center"/>
              <w:rPr>
                <w:sz w:val="18"/>
              </w:rPr>
            </w:pPr>
            <w:r>
              <w:rPr>
                <w:rFonts w:eastAsia="Arial"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3" w:name="Text13"/>
            <w:r>
              <w:rPr>
                <w:rFonts w:eastAsia="Arial"/>
                <w:sz w:val="16"/>
                <w:szCs w:val="16"/>
              </w:rPr>
              <w:instrText xml:space="preserve"> FORMTEXT </w:instrText>
            </w:r>
            <w:r>
              <w:rPr>
                <w:rFonts w:eastAsia="Arial"/>
                <w:sz w:val="16"/>
                <w:szCs w:val="16"/>
              </w:rPr>
            </w:r>
            <w:r>
              <w:rPr>
                <w:rFonts w:eastAsia="Arial"/>
                <w:sz w:val="16"/>
                <w:szCs w:val="16"/>
              </w:rPr>
              <w:fldChar w:fldCharType="separate"/>
            </w:r>
            <w:r w:rsidR="00264787">
              <w:rPr>
                <w:rFonts w:eastAsia="Arial"/>
                <w:noProof/>
                <w:sz w:val="16"/>
                <w:szCs w:val="16"/>
              </w:rPr>
              <w:t>${chair_name}</w:t>
            </w:r>
            <w:r>
              <w:rPr>
                <w:rFonts w:eastAsia="Arial"/>
                <w:sz w:val="16"/>
                <w:szCs w:val="16"/>
              </w:rPr>
              <w:fldChar w:fldCharType="end"/>
            </w:r>
            <w:bookmarkEnd w:id="13"/>
            <w:r w:rsidR="005223A9" w:rsidRPr="002F4C05">
              <w:rPr>
                <w:rFonts w:eastAsia="Arial"/>
                <w:sz w:val="18"/>
                <w:szCs w:val="16"/>
              </w:rPr>
              <w:t xml:space="preserve">, </w:t>
            </w:r>
            <w:sdt>
              <w:sdtPr>
                <w:rPr>
                  <w:rStyle w:val="Formatvorlage92"/>
                </w:rPr>
                <w:id w:val="884521538"/>
                <w:placeholder>
                  <w:docPart w:val="93277E2C82974E3CB05563C5C4BED0BE"/>
                </w:placeholder>
                <w:comboBox>
                  <w:listItem w:value="Wählen Sie ein Element aus."/>
                  <w:listItem w:displayText="Vorsitzende des Prüfungsausschusses" w:value="Vorsitzende des Prüfungsausschusses"/>
                  <w:listItem w:displayText="Vorsitzender des Prüfungsausschusses" w:value="Vorsitzender des Prüfungsausschusses"/>
                  <w:listItem w:displayText="${chair}" w:value="${chair}"/>
                </w:comboBox>
              </w:sdtPr>
              <w:sdtEndPr>
                <w:rPr>
                  <w:rStyle w:val="a0"/>
                  <w:rFonts w:eastAsia="Arial"/>
                  <w:w w:val="103"/>
                  <w:sz w:val="18"/>
                  <w:szCs w:val="16"/>
                </w:rPr>
              </w:sdtEndPr>
              <w:sdtContent>
                <w:r w:rsidR="00264787">
                  <w:rPr>
                    <w:rStyle w:val="Formatvorlage92"/>
                  </w:rPr>
                  <w:t>${</w:t>
                </w:r>
                <w:proofErr w:type="spellStart"/>
                <w:r w:rsidR="00264787">
                  <w:rPr>
                    <w:rStyle w:val="Formatvorlage92"/>
                  </w:rPr>
                  <w:t>chair</w:t>
                </w:r>
                <w:proofErr w:type="spellEnd"/>
                <w:r w:rsidR="00264787">
                  <w:rPr>
                    <w:rStyle w:val="Formatvorlage92"/>
                  </w:rPr>
                  <w:t>}</w:t>
                </w:r>
              </w:sdtContent>
            </w:sdt>
          </w:p>
        </w:tc>
        <w:tc>
          <w:tcPr>
            <w:tcW w:w="992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5223A9" w:rsidRDefault="005223A9" w:rsidP="00F91934">
            <w:pPr>
              <w:jc w:val="center"/>
            </w:pPr>
          </w:p>
        </w:tc>
        <w:tc>
          <w:tcPr>
            <w:tcW w:w="4251" w:type="dxa"/>
            <w:gridSpan w:val="3"/>
            <w:tcBorders>
              <w:left w:val="nil"/>
              <w:bottom w:val="nil"/>
              <w:right w:val="nil"/>
            </w:tcBorders>
          </w:tcPr>
          <w:p w:rsidR="005223A9" w:rsidRDefault="008D3B1C" w:rsidP="008D3B1C">
            <w:pPr>
              <w:jc w:val="center"/>
            </w:pPr>
            <w:r>
              <w:rPr>
                <w:sz w:val="16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4" w:name="Text14"/>
            <w:r>
              <w:rPr>
                <w:sz w:val="16"/>
              </w:rPr>
              <w:instrText xml:space="preserve"> FORMTEXT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 w:rsidR="00264787">
              <w:rPr>
                <w:noProof/>
                <w:sz w:val="16"/>
              </w:rPr>
              <w:t>${leiter_name}</w:t>
            </w:r>
            <w:r>
              <w:rPr>
                <w:sz w:val="16"/>
              </w:rPr>
              <w:fldChar w:fldCharType="end"/>
            </w:r>
            <w:bookmarkEnd w:id="14"/>
            <w:r w:rsidR="005223A9">
              <w:t xml:space="preserve">, </w:t>
            </w:r>
            <w:sdt>
              <w:sdtPr>
                <w:rPr>
                  <w:rStyle w:val="Formatvorlage93"/>
                </w:rPr>
                <w:id w:val="-313106584"/>
                <w:placeholder>
                  <w:docPart w:val="944597B16A904C4C9ECF6E8FAB875099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264787">
                  <w:rPr>
                    <w:rStyle w:val="Formatvorlage93"/>
                  </w:rPr>
                  <w:t>${</w:t>
                </w:r>
                <w:proofErr w:type="spellStart"/>
                <w:r w:rsidR="00264787">
                  <w:rPr>
                    <w:rStyle w:val="Formatvorlage93"/>
                  </w:rPr>
                  <w:t>leiter</w:t>
                </w:r>
                <w:proofErr w:type="spellEnd"/>
                <w:r w:rsidR="00264787">
                  <w:rPr>
                    <w:rStyle w:val="Formatvorlage93"/>
                  </w:rPr>
                  <w:t>}</w:t>
                </w:r>
              </w:sdtContent>
            </w:sdt>
          </w:p>
        </w:tc>
      </w:tr>
    </w:tbl>
    <w:p w:rsidR="00747ADE" w:rsidRPr="008D3B1C" w:rsidRDefault="00747ADE" w:rsidP="0044650F">
      <w:pPr>
        <w:rPr>
          <w:sz w:val="8"/>
        </w:rPr>
      </w:pPr>
    </w:p>
    <w:p w:rsidR="00515849" w:rsidRDefault="00F0608C" w:rsidP="004646F0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D859CF">
        <w:rPr>
          <w:rFonts w:eastAsia="Arial"/>
          <w:i/>
          <w:sz w:val="12"/>
          <w:szCs w:val="12"/>
        </w:rPr>
        <w:t>N</w:t>
      </w:r>
      <w:r w:rsidRPr="00D859CF">
        <w:rPr>
          <w:rFonts w:eastAsia="Arial"/>
          <w:i/>
          <w:spacing w:val="1"/>
          <w:sz w:val="12"/>
          <w:szCs w:val="12"/>
        </w:rPr>
        <w:t>o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st</w:t>
      </w:r>
      <w:r w:rsidRPr="00D859CF">
        <w:rPr>
          <w:rFonts w:eastAsia="Arial"/>
          <w:i/>
          <w:spacing w:val="1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z w:val="12"/>
          <w:szCs w:val="12"/>
        </w:rPr>
        <w:t>n</w:t>
      </w:r>
      <w:r w:rsidR="007B4B57">
        <w:rPr>
          <w:rFonts w:eastAsia="Arial"/>
          <w:i/>
          <w:sz w:val="12"/>
          <w:szCs w:val="12"/>
        </w:rPr>
        <w:t>:</w:t>
      </w:r>
    </w:p>
    <w:p w:rsidR="004646F0" w:rsidRDefault="00F0608C" w:rsidP="004646F0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  <w:r w:rsidR="00D073EE">
        <w:rPr>
          <w:rFonts w:eastAsia="Arial"/>
          <w:i/>
          <w:sz w:val="12"/>
          <w:szCs w:val="12"/>
        </w:rPr>
        <w:tab/>
      </w:r>
      <w:r w:rsidR="00D073EE" w:rsidRPr="00D073EE">
        <w:rPr>
          <w:rFonts w:eastAsia="Arial"/>
          <w:i/>
          <w:sz w:val="12"/>
          <w:szCs w:val="12"/>
        </w:rPr>
        <w:t>Die schriftliche</w:t>
      </w:r>
      <w:r w:rsidR="00D073EE">
        <w:rPr>
          <w:rFonts w:eastAsia="Arial"/>
          <w:i/>
          <w:sz w:val="12"/>
          <w:szCs w:val="12"/>
        </w:rPr>
        <w:t xml:space="preserve">n Prüfungsfächer sind mit </w:t>
      </w:r>
      <w:r w:rsidR="00D073EE" w:rsidRPr="00D073EE">
        <w:rPr>
          <w:rFonts w:eastAsia="Arial"/>
          <w:i/>
          <w:sz w:val="12"/>
          <w:szCs w:val="12"/>
        </w:rPr>
        <w:t>** gekennzeichnet.</w:t>
      </w:r>
    </w:p>
    <w:p w:rsidR="008E1881" w:rsidRPr="000A510C" w:rsidRDefault="007B4B57" w:rsidP="004646F0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>
        <w:rPr>
          <w:rFonts w:eastAsia="Arial"/>
          <w:i/>
          <w:sz w:val="12"/>
          <w:szCs w:val="12"/>
        </w:rPr>
        <w:t>* Sprachniveau gemäß Gemeinsamem europäischen Referenzrahmen (GER)</w:t>
      </w:r>
      <w:r w:rsidR="00D073EE">
        <w:rPr>
          <w:rFonts w:eastAsia="Arial"/>
          <w:i/>
          <w:sz w:val="12"/>
          <w:szCs w:val="12"/>
        </w:rPr>
        <w:t xml:space="preserve"> </w:t>
      </w:r>
    </w:p>
    <w:sectPr w:rsidR="008E1881" w:rsidRPr="000A510C" w:rsidSect="006F448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0D0" w:rsidRDefault="004D20D0" w:rsidP="001E03DE">
      <w:r>
        <w:separator/>
      </w:r>
    </w:p>
  </w:endnote>
  <w:endnote w:type="continuationSeparator" w:id="0">
    <w:p w:rsidR="004D20D0" w:rsidRDefault="004D20D0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0D0" w:rsidRDefault="004D20D0" w:rsidP="001E03DE">
      <w:r>
        <w:separator/>
      </w:r>
    </w:p>
  </w:footnote>
  <w:footnote w:type="continuationSeparator" w:id="0">
    <w:p w:rsidR="004D20D0" w:rsidRDefault="004D20D0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1E"/>
    <w:rsid w:val="000376C0"/>
    <w:rsid w:val="00056216"/>
    <w:rsid w:val="00057CF8"/>
    <w:rsid w:val="000741E9"/>
    <w:rsid w:val="00076BD9"/>
    <w:rsid w:val="000A510C"/>
    <w:rsid w:val="000C151E"/>
    <w:rsid w:val="000D06C8"/>
    <w:rsid w:val="000D449A"/>
    <w:rsid w:val="001164F4"/>
    <w:rsid w:val="00122971"/>
    <w:rsid w:val="0012504D"/>
    <w:rsid w:val="00146005"/>
    <w:rsid w:val="00160A96"/>
    <w:rsid w:val="0016582B"/>
    <w:rsid w:val="00177791"/>
    <w:rsid w:val="00195849"/>
    <w:rsid w:val="001A2103"/>
    <w:rsid w:val="001E03DE"/>
    <w:rsid w:val="001E2078"/>
    <w:rsid w:val="001E4D4C"/>
    <w:rsid w:val="001E7CA1"/>
    <w:rsid w:val="00210F12"/>
    <w:rsid w:val="002223B8"/>
    <w:rsid w:val="00222837"/>
    <w:rsid w:val="00264787"/>
    <w:rsid w:val="00296589"/>
    <w:rsid w:val="002F4C05"/>
    <w:rsid w:val="003516CB"/>
    <w:rsid w:val="003A1654"/>
    <w:rsid w:val="003E59E9"/>
    <w:rsid w:val="003F4608"/>
    <w:rsid w:val="00417BAC"/>
    <w:rsid w:val="004303ED"/>
    <w:rsid w:val="0044650F"/>
    <w:rsid w:val="0046436C"/>
    <w:rsid w:val="004646F0"/>
    <w:rsid w:val="00464922"/>
    <w:rsid w:val="004961B4"/>
    <w:rsid w:val="004D20D0"/>
    <w:rsid w:val="004E77FA"/>
    <w:rsid w:val="00515849"/>
    <w:rsid w:val="00515D17"/>
    <w:rsid w:val="005223A9"/>
    <w:rsid w:val="00541053"/>
    <w:rsid w:val="00541839"/>
    <w:rsid w:val="00564767"/>
    <w:rsid w:val="00666F40"/>
    <w:rsid w:val="006967C3"/>
    <w:rsid w:val="006B43B8"/>
    <w:rsid w:val="006F4481"/>
    <w:rsid w:val="0070058D"/>
    <w:rsid w:val="0072312D"/>
    <w:rsid w:val="00747ADE"/>
    <w:rsid w:val="007863D4"/>
    <w:rsid w:val="00793CCA"/>
    <w:rsid w:val="00794412"/>
    <w:rsid w:val="007961C3"/>
    <w:rsid w:val="007B4B57"/>
    <w:rsid w:val="007C64FB"/>
    <w:rsid w:val="007D6909"/>
    <w:rsid w:val="007E05A7"/>
    <w:rsid w:val="007E109A"/>
    <w:rsid w:val="007F02DE"/>
    <w:rsid w:val="00814C7C"/>
    <w:rsid w:val="008702B6"/>
    <w:rsid w:val="008921C3"/>
    <w:rsid w:val="008A7911"/>
    <w:rsid w:val="008C3D29"/>
    <w:rsid w:val="008C4296"/>
    <w:rsid w:val="008D3337"/>
    <w:rsid w:val="008D3B1C"/>
    <w:rsid w:val="008D440B"/>
    <w:rsid w:val="008E1881"/>
    <w:rsid w:val="009533B3"/>
    <w:rsid w:val="0096431B"/>
    <w:rsid w:val="009935DA"/>
    <w:rsid w:val="009A7179"/>
    <w:rsid w:val="009C05F9"/>
    <w:rsid w:val="009C3DA2"/>
    <w:rsid w:val="009C7A38"/>
    <w:rsid w:val="009F02C0"/>
    <w:rsid w:val="00A125DD"/>
    <w:rsid w:val="00A13DCC"/>
    <w:rsid w:val="00A834BD"/>
    <w:rsid w:val="00A91AF4"/>
    <w:rsid w:val="00A96C3E"/>
    <w:rsid w:val="00AB5C56"/>
    <w:rsid w:val="00AD3DFC"/>
    <w:rsid w:val="00AE5C68"/>
    <w:rsid w:val="00C07AB6"/>
    <w:rsid w:val="00C22DA6"/>
    <w:rsid w:val="00C642E2"/>
    <w:rsid w:val="00C7555E"/>
    <w:rsid w:val="00C96342"/>
    <w:rsid w:val="00CD6932"/>
    <w:rsid w:val="00D05661"/>
    <w:rsid w:val="00D073EE"/>
    <w:rsid w:val="00D3301F"/>
    <w:rsid w:val="00D430B1"/>
    <w:rsid w:val="00D5127D"/>
    <w:rsid w:val="00DB3718"/>
    <w:rsid w:val="00DC18A6"/>
    <w:rsid w:val="00DD4D96"/>
    <w:rsid w:val="00DE07EB"/>
    <w:rsid w:val="00E471C8"/>
    <w:rsid w:val="00E51C9A"/>
    <w:rsid w:val="00E64B7B"/>
    <w:rsid w:val="00E91672"/>
    <w:rsid w:val="00EA568D"/>
    <w:rsid w:val="00ED07BE"/>
    <w:rsid w:val="00EF4D67"/>
    <w:rsid w:val="00F0608C"/>
    <w:rsid w:val="00F31AC2"/>
    <w:rsid w:val="00F44A67"/>
    <w:rsid w:val="00F554DA"/>
    <w:rsid w:val="00F56E21"/>
    <w:rsid w:val="00F91934"/>
    <w:rsid w:val="00FB3661"/>
    <w:rsid w:val="00FC5CE9"/>
    <w:rsid w:val="00FE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A703E5"/>
  <w15:docId w15:val="{7081F641-4402-4D72-860F-7530C97C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1E2078"/>
    <w:rPr>
      <w:rFonts w:ascii="Arial" w:hAnsi="Arial"/>
      <w:b/>
      <w:sz w:val="28"/>
    </w:rPr>
  </w:style>
  <w:style w:type="character" w:customStyle="1" w:styleId="Formatvorlage63">
    <w:name w:val="Formatvorlage63"/>
    <w:basedOn w:val="a0"/>
    <w:uiPriority w:val="1"/>
    <w:rsid w:val="00160A96"/>
    <w:rPr>
      <w:rFonts w:ascii="Arial" w:hAnsi="Arial"/>
      <w:sz w:val="16"/>
    </w:rPr>
  </w:style>
  <w:style w:type="character" w:customStyle="1" w:styleId="Formatvorlage64">
    <w:name w:val="Formatvorlage64"/>
    <w:basedOn w:val="a0"/>
    <w:uiPriority w:val="1"/>
    <w:rsid w:val="00160A96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160A96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160A96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160A96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DC18A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2F4C05"/>
    <w:rPr>
      <w:rFonts w:ascii="Arial" w:hAnsi="Arial"/>
      <w:sz w:val="18"/>
    </w:rPr>
  </w:style>
  <w:style w:type="character" w:customStyle="1" w:styleId="Formatvorlage70">
    <w:name w:val="Formatvorlage70"/>
    <w:basedOn w:val="a0"/>
    <w:uiPriority w:val="1"/>
    <w:rsid w:val="004646F0"/>
    <w:rPr>
      <w:rFonts w:ascii="Arial" w:hAnsi="Arial"/>
      <w:sz w:val="20"/>
    </w:rPr>
  </w:style>
  <w:style w:type="character" w:customStyle="1" w:styleId="Formatvorlage71">
    <w:name w:val="Formatvorlage71"/>
    <w:basedOn w:val="a0"/>
    <w:uiPriority w:val="1"/>
    <w:rsid w:val="004646F0"/>
    <w:rPr>
      <w:rFonts w:ascii="Arial" w:hAnsi="Arial"/>
      <w:sz w:val="20"/>
    </w:rPr>
  </w:style>
  <w:style w:type="character" w:customStyle="1" w:styleId="Formatvorlage72">
    <w:name w:val="Formatvorlage72"/>
    <w:basedOn w:val="a0"/>
    <w:uiPriority w:val="1"/>
    <w:rsid w:val="007D6909"/>
    <w:rPr>
      <w:rFonts w:ascii="Arial" w:hAnsi="Arial"/>
      <w:sz w:val="16"/>
    </w:rPr>
  </w:style>
  <w:style w:type="character" w:customStyle="1" w:styleId="Formatvorlage73">
    <w:name w:val="Formatvorlage73"/>
    <w:basedOn w:val="a0"/>
    <w:uiPriority w:val="1"/>
    <w:rsid w:val="007D6909"/>
    <w:rPr>
      <w:rFonts w:ascii="Arial" w:hAnsi="Arial"/>
      <w:sz w:val="16"/>
    </w:rPr>
  </w:style>
  <w:style w:type="character" w:customStyle="1" w:styleId="Formatvorlage74">
    <w:name w:val="Formatvorlage74"/>
    <w:basedOn w:val="a0"/>
    <w:uiPriority w:val="1"/>
    <w:rsid w:val="00177791"/>
    <w:rPr>
      <w:rFonts w:ascii="Arial" w:hAnsi="Arial"/>
      <w:sz w:val="20"/>
    </w:rPr>
  </w:style>
  <w:style w:type="character" w:customStyle="1" w:styleId="Formatvorlage75">
    <w:name w:val="Formatvorlage75"/>
    <w:basedOn w:val="a0"/>
    <w:uiPriority w:val="1"/>
    <w:rsid w:val="00177791"/>
    <w:rPr>
      <w:rFonts w:ascii="Arial" w:hAnsi="Arial"/>
      <w:sz w:val="20"/>
    </w:rPr>
  </w:style>
  <w:style w:type="character" w:customStyle="1" w:styleId="Formatvorlage76">
    <w:name w:val="Formatvorlage76"/>
    <w:basedOn w:val="a0"/>
    <w:uiPriority w:val="1"/>
    <w:rsid w:val="00177791"/>
    <w:rPr>
      <w:rFonts w:ascii="Arial" w:hAnsi="Arial"/>
      <w:sz w:val="20"/>
    </w:rPr>
  </w:style>
  <w:style w:type="character" w:customStyle="1" w:styleId="Formatvorlage77">
    <w:name w:val="Formatvorlage77"/>
    <w:basedOn w:val="a0"/>
    <w:uiPriority w:val="1"/>
    <w:rsid w:val="00177791"/>
    <w:rPr>
      <w:rFonts w:ascii="Arial" w:hAnsi="Arial"/>
      <w:sz w:val="20"/>
    </w:rPr>
  </w:style>
  <w:style w:type="character" w:customStyle="1" w:styleId="Formatvorlage78">
    <w:name w:val="Formatvorlage78"/>
    <w:basedOn w:val="a0"/>
    <w:uiPriority w:val="1"/>
    <w:rsid w:val="0017779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177791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177791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177791"/>
    <w:rPr>
      <w:rFonts w:ascii="Arial" w:hAnsi="Arial"/>
      <w:sz w:val="20"/>
    </w:rPr>
  </w:style>
  <w:style w:type="character" w:customStyle="1" w:styleId="Formatvorlage82">
    <w:name w:val="Formatvorlage82"/>
    <w:basedOn w:val="a0"/>
    <w:uiPriority w:val="1"/>
    <w:rsid w:val="00177791"/>
    <w:rPr>
      <w:rFonts w:ascii="Arial" w:hAnsi="Arial"/>
      <w:sz w:val="20"/>
    </w:rPr>
  </w:style>
  <w:style w:type="character" w:customStyle="1" w:styleId="Formatvorlage83">
    <w:name w:val="Formatvorlage83"/>
    <w:basedOn w:val="a0"/>
    <w:uiPriority w:val="1"/>
    <w:rsid w:val="00177791"/>
    <w:rPr>
      <w:rFonts w:ascii="Arial" w:hAnsi="Arial"/>
      <w:sz w:val="20"/>
    </w:rPr>
  </w:style>
  <w:style w:type="character" w:customStyle="1" w:styleId="Formatvorlage84">
    <w:name w:val="Formatvorlage84"/>
    <w:basedOn w:val="a0"/>
    <w:uiPriority w:val="1"/>
    <w:rsid w:val="00177791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177791"/>
    <w:rPr>
      <w:rFonts w:ascii="Arial" w:hAnsi="Arial"/>
      <w:sz w:val="20"/>
    </w:rPr>
  </w:style>
  <w:style w:type="character" w:customStyle="1" w:styleId="Formatvorlage86">
    <w:name w:val="Formatvorlage86"/>
    <w:basedOn w:val="a0"/>
    <w:uiPriority w:val="1"/>
    <w:rsid w:val="00177791"/>
    <w:rPr>
      <w:rFonts w:ascii="Arial" w:hAnsi="Arial"/>
      <w:sz w:val="20"/>
    </w:rPr>
  </w:style>
  <w:style w:type="character" w:customStyle="1" w:styleId="Formatvorlage87">
    <w:name w:val="Formatvorlage87"/>
    <w:basedOn w:val="a0"/>
    <w:uiPriority w:val="1"/>
    <w:rsid w:val="00177791"/>
    <w:rPr>
      <w:rFonts w:ascii="Arial" w:hAnsi="Arial"/>
      <w:sz w:val="20"/>
    </w:rPr>
  </w:style>
  <w:style w:type="character" w:customStyle="1" w:styleId="Formatvorlage88">
    <w:name w:val="Formatvorlage88"/>
    <w:basedOn w:val="a0"/>
    <w:uiPriority w:val="1"/>
    <w:rsid w:val="00177791"/>
    <w:rPr>
      <w:rFonts w:ascii="Arial" w:hAnsi="Arial"/>
      <w:sz w:val="20"/>
    </w:rPr>
  </w:style>
  <w:style w:type="character" w:customStyle="1" w:styleId="Formatvorlage89">
    <w:name w:val="Formatvorlage89"/>
    <w:basedOn w:val="a0"/>
    <w:uiPriority w:val="1"/>
    <w:rsid w:val="00177791"/>
    <w:rPr>
      <w:rFonts w:ascii="Arial" w:hAnsi="Arial"/>
      <w:sz w:val="20"/>
    </w:rPr>
  </w:style>
  <w:style w:type="character" w:customStyle="1" w:styleId="Formatvorlage90">
    <w:name w:val="Formatvorlage90"/>
    <w:basedOn w:val="a0"/>
    <w:uiPriority w:val="1"/>
    <w:rsid w:val="00793CCA"/>
    <w:rPr>
      <w:rFonts w:ascii="Arial" w:hAnsi="Arial"/>
      <w:sz w:val="20"/>
    </w:rPr>
  </w:style>
  <w:style w:type="character" w:customStyle="1" w:styleId="Formatvorlage91">
    <w:name w:val="Formatvorlage91"/>
    <w:basedOn w:val="a0"/>
    <w:uiPriority w:val="1"/>
    <w:rsid w:val="00793CCA"/>
    <w:rPr>
      <w:rFonts w:ascii="Arial" w:hAnsi="Arial"/>
      <w:sz w:val="20"/>
    </w:rPr>
  </w:style>
  <w:style w:type="character" w:customStyle="1" w:styleId="Formatvorlage92">
    <w:name w:val="Formatvorlage92"/>
    <w:basedOn w:val="a0"/>
    <w:uiPriority w:val="1"/>
    <w:rsid w:val="00793CCA"/>
    <w:rPr>
      <w:rFonts w:ascii="Arial" w:hAnsi="Arial"/>
      <w:sz w:val="16"/>
    </w:rPr>
  </w:style>
  <w:style w:type="character" w:customStyle="1" w:styleId="Formatvorlage93">
    <w:name w:val="Formatvorlage93"/>
    <w:basedOn w:val="a0"/>
    <w:uiPriority w:val="1"/>
    <w:rsid w:val="00793CCA"/>
    <w:rPr>
      <w:rFonts w:ascii="Arial" w:hAnsi="Arial"/>
      <w:sz w:val="16"/>
    </w:rPr>
  </w:style>
  <w:style w:type="character" w:customStyle="1" w:styleId="Formatvorlage133">
    <w:name w:val="Formatvorlage133"/>
    <w:basedOn w:val="a0"/>
    <w:uiPriority w:val="1"/>
    <w:rsid w:val="007961C3"/>
    <w:rPr>
      <w:rFonts w:ascii="Arial" w:hAnsi="Arial"/>
      <w:sz w:val="20"/>
    </w:rPr>
  </w:style>
  <w:style w:type="character" w:customStyle="1" w:styleId="Formatvorlage94">
    <w:name w:val="Formatvorlage94"/>
    <w:basedOn w:val="a0"/>
    <w:uiPriority w:val="1"/>
    <w:rsid w:val="007961C3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5223A9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5223A9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5223A9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5223A9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5223A9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5223A9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D3B1C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BP2016_GMS_Abschlusszeugnis_H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F280ACE4FF44F64A18E2D353AD905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EDD867-E70C-4F70-933B-CDB53164F17F}"/>
      </w:docPartPr>
      <w:docPartBody>
        <w:p w:rsidR="006362D7" w:rsidRDefault="005B46D9">
          <w:pPr>
            <w:pStyle w:val="9F280ACE4FF44F64A18E2D353AD9053D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1816B0B8BA784930A3EB8F8CAFC5AE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85E8C0-C21A-4705-9630-3CF82749CF28}"/>
      </w:docPartPr>
      <w:docPartBody>
        <w:p w:rsidR="006362D7" w:rsidRDefault="005B46D9">
          <w:pPr>
            <w:pStyle w:val="1816B0B8BA784930A3EB8F8CAFC5AE34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5EA3327C8254D2DAA9E66D1F92A89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99A478-7395-41A0-B356-F3C11469E963}"/>
      </w:docPartPr>
      <w:docPartBody>
        <w:p w:rsidR="006362D7" w:rsidRDefault="005B46D9">
          <w:pPr>
            <w:pStyle w:val="35EA3327C8254D2DAA9E66D1F92A8926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87FD80BEA06418889BDBC165EEBCC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3AB05E-D2E5-4FA5-8CF7-5AB6E8313DAB}"/>
      </w:docPartPr>
      <w:docPartBody>
        <w:p w:rsidR="006362D7" w:rsidRDefault="005B46D9">
          <w:pPr>
            <w:pStyle w:val="087FD80BEA06418889BDBC165EEBCC67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BB1346E1F2845D5B99337C279BD50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42EAFB-23FB-4B67-9C1E-FEC5A3BEEC12}"/>
      </w:docPartPr>
      <w:docPartBody>
        <w:p w:rsidR="006362D7" w:rsidRDefault="005B46D9">
          <w:pPr>
            <w:pStyle w:val="0BB1346E1F2845D5B99337C279BD50A5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052654B2E8C41D9A6B6DD80B79A90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886F87-9128-4CF3-B71B-CF5ABA25F36C}"/>
      </w:docPartPr>
      <w:docPartBody>
        <w:p w:rsidR="006362D7" w:rsidRDefault="005B46D9">
          <w:pPr>
            <w:pStyle w:val="3052654B2E8C41D9A6B6DD80B79A901E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A9CF75DF7924CC7B32F403286D5E8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99D94B-C8A5-45EE-A67A-8A8E8F43A350}"/>
      </w:docPartPr>
      <w:docPartBody>
        <w:p w:rsidR="006362D7" w:rsidRDefault="005B46D9">
          <w:pPr>
            <w:pStyle w:val="2A9CF75DF7924CC7B32F403286D5E8A4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AF6F09A093E4499981B3F64FB62CF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803AD0-61E1-4054-84A5-4DD14B9B7549}"/>
      </w:docPartPr>
      <w:docPartBody>
        <w:p w:rsidR="006362D7" w:rsidRDefault="005B46D9">
          <w:pPr>
            <w:pStyle w:val="EAF6F09A093E4499981B3F64FB62CF36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D66C6ADCF7F540D3A796F705EBBBA5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50AF9C-6395-42B2-BFAD-35C65E103275}"/>
      </w:docPartPr>
      <w:docPartBody>
        <w:p w:rsidR="006362D7" w:rsidRDefault="005B46D9">
          <w:pPr>
            <w:pStyle w:val="D66C6ADCF7F540D3A796F705EBBBA5BE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EC17740C57D4559A544EEC532EC03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75570A-E68F-438C-8F0A-26A6029C34D0}"/>
      </w:docPartPr>
      <w:docPartBody>
        <w:p w:rsidR="006362D7" w:rsidRDefault="005B46D9">
          <w:pPr>
            <w:pStyle w:val="FEC17740C57D4559A544EEC532EC0359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371F6EA45564120B5139E31DAEAAA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75611A-372D-48A3-A581-088BB4D9A9A1}"/>
      </w:docPartPr>
      <w:docPartBody>
        <w:p w:rsidR="006362D7" w:rsidRDefault="005B46D9">
          <w:pPr>
            <w:pStyle w:val="F371F6EA45564120B5139E31DAEAAA51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EF7846513E44D928196031C78947C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9CFB7E-3A16-4A29-905A-9757662B31D5}"/>
      </w:docPartPr>
      <w:docPartBody>
        <w:p w:rsidR="006362D7" w:rsidRDefault="005B46D9">
          <w:pPr>
            <w:pStyle w:val="FEF7846513E44D928196031C78947C00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A85420B1FC7469083C54B2BF2A18B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6E3DCC-0032-410D-8C3E-BC2196AC6614}"/>
      </w:docPartPr>
      <w:docPartBody>
        <w:p w:rsidR="006362D7" w:rsidRDefault="005B46D9">
          <w:pPr>
            <w:pStyle w:val="CA85420B1FC7469083C54B2BF2A18B37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A9F85A28557445DA821B8DF08F8883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518C02-F39C-49BD-B2BC-F12B6336FEFC}"/>
      </w:docPartPr>
      <w:docPartBody>
        <w:p w:rsidR="006362D7" w:rsidRDefault="005B46D9">
          <w:pPr>
            <w:pStyle w:val="A9F85A28557445DA821B8DF08F888317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581254CC7254D6D99E6058BE8552C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7D3FB5-2208-4C87-BDC3-B63B045BA18B}"/>
      </w:docPartPr>
      <w:docPartBody>
        <w:p w:rsidR="006362D7" w:rsidRDefault="005B46D9">
          <w:pPr>
            <w:pStyle w:val="4581254CC7254D6D99E6058BE8552C74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CFA0F8A6020453382C1B014365899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7F3E11-5620-47B3-B5EE-7A64595E749E}"/>
      </w:docPartPr>
      <w:docPartBody>
        <w:p w:rsidR="006362D7" w:rsidRDefault="005B46D9">
          <w:pPr>
            <w:pStyle w:val="8CFA0F8A6020453382C1B014365899BE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9E178F85230D45FABB961795C7B5F7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9C5892-B0CA-446D-8F5B-F71EADB97BE2}"/>
      </w:docPartPr>
      <w:docPartBody>
        <w:p w:rsidR="006362D7" w:rsidRDefault="005B46D9">
          <w:pPr>
            <w:pStyle w:val="9E178F85230D45FABB961795C7B5F770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42B4FFECFC34B4E955D4E031F2C1F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F42342-91E6-4062-B3AF-5F8D31B5CDD6}"/>
      </w:docPartPr>
      <w:docPartBody>
        <w:p w:rsidR="006362D7" w:rsidRDefault="005B46D9">
          <w:pPr>
            <w:pStyle w:val="242B4FFECFC34B4E955D4E031F2C1FA0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EB15503C2554604BEC1B2C72462BD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3691FC-DF72-4F23-B57A-5C8797B7986D}"/>
      </w:docPartPr>
      <w:docPartBody>
        <w:p w:rsidR="006362D7" w:rsidRDefault="005B46D9">
          <w:pPr>
            <w:pStyle w:val="3EB15503C2554604BEC1B2C72462BDD6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ED798723644B4D2C90A75A7E53227A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A9497B-BB59-46E6-8AFD-730B873EE39A}"/>
      </w:docPartPr>
      <w:docPartBody>
        <w:p w:rsidR="006362D7" w:rsidRDefault="005B46D9">
          <w:pPr>
            <w:pStyle w:val="ED798723644B4D2C90A75A7E53227AFC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DF0E89147C9453F9AD5AD1772A326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3FD00D-2995-426A-A2A7-E1878C1D99A0}"/>
      </w:docPartPr>
      <w:docPartBody>
        <w:p w:rsidR="006362D7" w:rsidRDefault="005B46D9">
          <w:pPr>
            <w:pStyle w:val="2DF0E89147C9453F9AD5AD1772A326BA"/>
          </w:pPr>
          <w:r w:rsidRPr="008D3B1C">
            <w:rPr>
              <w:rStyle w:val="a3"/>
              <w:rFonts w:ascii="Calibri" w:hAnsi="Calibri"/>
              <w:sz w:val="12"/>
              <w:szCs w:val="16"/>
            </w:rPr>
            <w:t>Wählen Sie ein Element aus.</w:t>
          </w:r>
        </w:p>
      </w:docPartBody>
    </w:docPart>
    <w:docPart>
      <w:docPartPr>
        <w:name w:val="D9DFEF120580418D904DF2B16951B0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A238D9-DF03-4536-91AC-5A070A5AE07A}"/>
      </w:docPartPr>
      <w:docPartBody>
        <w:p w:rsidR="006362D7" w:rsidRDefault="005B46D9">
          <w:pPr>
            <w:pStyle w:val="D9DFEF120580418D904DF2B16951B0C1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FFAAD726B68479E92AD4E6272E44A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54E4CE-ADB8-4603-A644-4343E2CC8916}"/>
      </w:docPartPr>
      <w:docPartBody>
        <w:p w:rsidR="006362D7" w:rsidRDefault="005B46D9">
          <w:pPr>
            <w:pStyle w:val="FFFAAD726B68479E92AD4E6272E44A1A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944597B16A904C4C9ECF6E8FAB8750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3BEC6B-8581-4C5B-8D07-DE88589BD8D1}"/>
      </w:docPartPr>
      <w:docPartBody>
        <w:p w:rsidR="006362D7" w:rsidRDefault="005B46D9">
          <w:pPr>
            <w:pStyle w:val="944597B16A904C4C9ECF6E8FAB875099"/>
          </w:pPr>
          <w:r w:rsidRPr="00DF16D0">
            <w:rPr>
              <w:rStyle w:val="a3"/>
            </w:rPr>
            <w:t>Wählen Sie ein Element aus.</w:t>
          </w:r>
        </w:p>
      </w:docPartBody>
    </w:docPart>
    <w:docPart>
      <w:docPartPr>
        <w:name w:val="93277E2C82974E3CB05563C5C4BED0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9D36FE-F1F3-4F40-80A2-DF8690A33F2E}"/>
      </w:docPartPr>
      <w:docPartBody>
        <w:p w:rsidR="006362D7" w:rsidRDefault="005B46D9">
          <w:pPr>
            <w:pStyle w:val="93277E2C82974E3CB05563C5C4BED0BE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6B5E83EBADEF43D092525E15E863D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53FCDA-9053-4722-82B1-AA48C014689A}"/>
      </w:docPartPr>
      <w:docPartBody>
        <w:p w:rsidR="003B64A2" w:rsidRDefault="006362D7" w:rsidP="006362D7">
          <w:pPr>
            <w:pStyle w:val="6B5E83EBADEF43D092525E15E863D435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D9"/>
    <w:rsid w:val="003B64A2"/>
    <w:rsid w:val="005B46D9"/>
    <w:rsid w:val="006362D7"/>
    <w:rsid w:val="00BB642E"/>
    <w:rsid w:val="00E3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62D7"/>
    <w:rPr>
      <w:color w:val="808080"/>
    </w:rPr>
  </w:style>
  <w:style w:type="paragraph" w:customStyle="1" w:styleId="9F280ACE4FF44F64A18E2D353AD9053D">
    <w:name w:val="9F280ACE4FF44F64A18E2D353AD9053D"/>
  </w:style>
  <w:style w:type="paragraph" w:customStyle="1" w:styleId="1816B0B8BA784930A3EB8F8CAFC5AE34">
    <w:name w:val="1816B0B8BA784930A3EB8F8CAFC5AE34"/>
  </w:style>
  <w:style w:type="paragraph" w:customStyle="1" w:styleId="35EA3327C8254D2DAA9E66D1F92A8926">
    <w:name w:val="35EA3327C8254D2DAA9E66D1F92A8926"/>
  </w:style>
  <w:style w:type="paragraph" w:customStyle="1" w:styleId="087FD80BEA06418889BDBC165EEBCC67">
    <w:name w:val="087FD80BEA06418889BDBC165EEBCC67"/>
  </w:style>
  <w:style w:type="paragraph" w:customStyle="1" w:styleId="0BB1346E1F2845D5B99337C279BD50A5">
    <w:name w:val="0BB1346E1F2845D5B99337C279BD50A5"/>
  </w:style>
  <w:style w:type="paragraph" w:customStyle="1" w:styleId="3052654B2E8C41D9A6B6DD80B79A901E">
    <w:name w:val="3052654B2E8C41D9A6B6DD80B79A901E"/>
  </w:style>
  <w:style w:type="paragraph" w:customStyle="1" w:styleId="2A9CF75DF7924CC7B32F403286D5E8A4">
    <w:name w:val="2A9CF75DF7924CC7B32F403286D5E8A4"/>
  </w:style>
  <w:style w:type="paragraph" w:customStyle="1" w:styleId="EAF6F09A093E4499981B3F64FB62CF36">
    <w:name w:val="EAF6F09A093E4499981B3F64FB62CF36"/>
  </w:style>
  <w:style w:type="paragraph" w:customStyle="1" w:styleId="D66C6ADCF7F540D3A796F705EBBBA5BE">
    <w:name w:val="D66C6ADCF7F540D3A796F705EBBBA5BE"/>
  </w:style>
  <w:style w:type="paragraph" w:customStyle="1" w:styleId="FEC17740C57D4559A544EEC532EC0359">
    <w:name w:val="FEC17740C57D4559A544EEC532EC0359"/>
  </w:style>
  <w:style w:type="paragraph" w:customStyle="1" w:styleId="F371F6EA45564120B5139E31DAEAAA51">
    <w:name w:val="F371F6EA45564120B5139E31DAEAAA51"/>
  </w:style>
  <w:style w:type="paragraph" w:customStyle="1" w:styleId="FEF7846513E44D928196031C78947C00">
    <w:name w:val="FEF7846513E44D928196031C78947C00"/>
  </w:style>
  <w:style w:type="paragraph" w:customStyle="1" w:styleId="CA85420B1FC7469083C54B2BF2A18B37">
    <w:name w:val="CA85420B1FC7469083C54B2BF2A18B37"/>
  </w:style>
  <w:style w:type="paragraph" w:customStyle="1" w:styleId="A9F85A28557445DA821B8DF08F888317">
    <w:name w:val="A9F85A28557445DA821B8DF08F888317"/>
  </w:style>
  <w:style w:type="paragraph" w:customStyle="1" w:styleId="4581254CC7254D6D99E6058BE8552C74">
    <w:name w:val="4581254CC7254D6D99E6058BE8552C74"/>
  </w:style>
  <w:style w:type="paragraph" w:customStyle="1" w:styleId="8CFA0F8A6020453382C1B014365899BE">
    <w:name w:val="8CFA0F8A6020453382C1B014365899BE"/>
  </w:style>
  <w:style w:type="paragraph" w:customStyle="1" w:styleId="9E178F85230D45FABB961795C7B5F770">
    <w:name w:val="9E178F85230D45FABB961795C7B5F770"/>
  </w:style>
  <w:style w:type="paragraph" w:customStyle="1" w:styleId="242B4FFECFC34B4E955D4E031F2C1FA0">
    <w:name w:val="242B4FFECFC34B4E955D4E031F2C1FA0"/>
  </w:style>
  <w:style w:type="paragraph" w:customStyle="1" w:styleId="3EB15503C2554604BEC1B2C72462BDD6">
    <w:name w:val="3EB15503C2554604BEC1B2C72462BDD6"/>
  </w:style>
  <w:style w:type="paragraph" w:customStyle="1" w:styleId="ED798723644B4D2C90A75A7E53227AFC">
    <w:name w:val="ED798723644B4D2C90A75A7E53227AFC"/>
  </w:style>
  <w:style w:type="paragraph" w:customStyle="1" w:styleId="2DF0E89147C9453F9AD5AD1772A326BA">
    <w:name w:val="2DF0E89147C9453F9AD5AD1772A326BA"/>
  </w:style>
  <w:style w:type="paragraph" w:customStyle="1" w:styleId="D9DFEF120580418D904DF2B16951B0C1">
    <w:name w:val="D9DFEF120580418D904DF2B16951B0C1"/>
  </w:style>
  <w:style w:type="paragraph" w:customStyle="1" w:styleId="FFFAAD726B68479E92AD4E6272E44A1A">
    <w:name w:val="FFFAAD726B68479E92AD4E6272E44A1A"/>
  </w:style>
  <w:style w:type="paragraph" w:customStyle="1" w:styleId="944597B16A904C4C9ECF6E8FAB875099">
    <w:name w:val="944597B16A904C4C9ECF6E8FAB875099"/>
  </w:style>
  <w:style w:type="paragraph" w:customStyle="1" w:styleId="93277E2C82974E3CB05563C5C4BED0BE">
    <w:name w:val="93277E2C82974E3CB05563C5C4BED0BE"/>
  </w:style>
  <w:style w:type="paragraph" w:customStyle="1" w:styleId="6B5E83EBADEF43D092525E15E863D435">
    <w:name w:val="6B5E83EBADEF43D092525E15E863D435"/>
    <w:rsid w:val="006362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BP2016_GMS_Abschlusszeugnis_HS</Template>
  <TotalTime>22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3</cp:revision>
  <cp:lastPrinted>2019-04-01T09:28:00Z</cp:lastPrinted>
  <dcterms:created xsi:type="dcterms:W3CDTF">2019-04-12T08:41:00Z</dcterms:created>
  <dcterms:modified xsi:type="dcterms:W3CDTF">2019-05-13T14:38:00Z</dcterms:modified>
</cp:coreProperties>
</file>