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3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8"/>
        <w:gridCol w:w="457"/>
        <w:gridCol w:w="1102"/>
        <w:gridCol w:w="795"/>
        <w:gridCol w:w="1329"/>
        <w:gridCol w:w="143"/>
        <w:gridCol w:w="1592"/>
        <w:gridCol w:w="391"/>
        <w:gridCol w:w="1704"/>
      </w:tblGrid>
      <w:tr w:rsidR="00934CD7" w:rsidRPr="00DA7C79" w14:paraId="289C90A6" w14:textId="77777777" w:rsidTr="00085BCF">
        <w:trPr>
          <w:trHeight w:val="1271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15AFF" w14:textId="77777777" w:rsidR="00934CD7" w:rsidRPr="00DA7C79" w:rsidRDefault="00934CD7" w:rsidP="00236550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4B5598DF" wp14:editId="2DD67044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CD7" w:rsidRPr="00DA7C79" w14:paraId="7A9A3F5E" w14:textId="77777777" w:rsidTr="00085BCF">
        <w:trPr>
          <w:trHeight w:val="379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6609FF" w14:textId="77777777" w:rsidR="00934CD7" w:rsidRPr="00DA7C79" w:rsidRDefault="00934CD7" w:rsidP="00236550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085BCF" w14:paraId="1EFEB5FF" w14:textId="77777777" w:rsidTr="00085BCF">
        <w:trPr>
          <w:trHeight w:hRule="exact" w:val="736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E0126" w14:textId="7763B419" w:rsidR="00085BCF" w:rsidRPr="00FC5CE9" w:rsidRDefault="00085BCF" w:rsidP="001E03B7">
            <w:pPr>
              <w:spacing w:after="60"/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03200E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</w:p>
        </w:tc>
      </w:tr>
      <w:tr w:rsidR="00085BCF" w14:paraId="194FD502" w14:textId="77777777" w:rsidTr="00085BCF">
        <w:trPr>
          <w:trHeight w:hRule="exact" w:val="1158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98AB0A" w14:textId="77777777" w:rsidR="00085BCF" w:rsidRDefault="00085BCF" w:rsidP="00C117F5">
            <w:pPr>
              <w:pStyle w:val="ae"/>
              <w:spacing w:before="0" w:after="0"/>
              <w:ind w:left="181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________________________________________________________</w:t>
            </w:r>
            <w:r w:rsidR="00C117F5">
              <w:rPr>
                <w:rFonts w:ascii="Arial" w:hAnsi="Arial" w:cs="Arial"/>
                <w:sz w:val="18"/>
                <w:szCs w:val="18"/>
                <w:lang w:val="de-DE"/>
              </w:rPr>
              <w:t>_______________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_</w:t>
            </w:r>
            <w:r w:rsidR="00C117F5">
              <w:rPr>
                <w:rFonts w:ascii="Arial" w:hAnsi="Arial" w:cs="Arial"/>
                <w:sz w:val="18"/>
                <w:szCs w:val="18"/>
                <w:lang w:val="de-DE"/>
              </w:rPr>
              <w:t>___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_______________________</w:t>
            </w:r>
          </w:p>
          <w:p w14:paraId="77E66955" w14:textId="77777777" w:rsidR="00085BCF" w:rsidRDefault="00085BCF" w:rsidP="001E03B7">
            <w:pPr>
              <w:pStyle w:val="ae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5D63E5C0" w14:textId="77777777" w:rsidR="00085BCF" w:rsidRPr="005F7230" w:rsidRDefault="00085BCF" w:rsidP="001E03B7">
            <w:pPr>
              <w:pStyle w:val="ae"/>
              <w:spacing w:before="0" w:after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</w:p>
          <w:p w14:paraId="5C71EAF6" w14:textId="77777777" w:rsidR="00085BCF" w:rsidRPr="0016582B" w:rsidRDefault="00085BCF" w:rsidP="001E03B7">
            <w:pPr>
              <w:ind w:left="181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Zeugnis über den </w:t>
            </w:r>
            <w:r w:rsidRPr="00080DE6">
              <w:rPr>
                <w:b/>
                <w:sz w:val="28"/>
              </w:rPr>
              <w:t>Realschulabschluss</w:t>
            </w:r>
          </w:p>
        </w:tc>
      </w:tr>
      <w:tr w:rsidR="002A69D7" w:rsidRPr="009767BF" w14:paraId="07B47CDE" w14:textId="77777777" w:rsidTr="00085BCF">
        <w:trPr>
          <w:trHeight w:val="397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B67F3" w14:textId="77777777"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Vor- und Zuname</w:t>
            </w:r>
          </w:p>
        </w:tc>
        <w:tc>
          <w:tcPr>
            <w:tcW w:w="751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F8DED" w14:textId="70D3A69C"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/>
                <w:spacing w:val="-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0" w:name="Text2"/>
            <w:r w:rsidRPr="009767BF">
              <w:rPr>
                <w:rFonts w:eastAsia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/>
                <w:spacing w:val="-2"/>
                <w:sz w:val="20"/>
              </w:rPr>
            </w:r>
            <w:r w:rsidRPr="009767BF">
              <w:rPr>
                <w:rFonts w:eastAsia="Arial"/>
                <w:spacing w:val="-2"/>
                <w:sz w:val="20"/>
              </w:rPr>
              <w:fldChar w:fldCharType="separate"/>
            </w:r>
            <w:r w:rsidR="0003200E">
              <w:rPr>
                <w:rFonts w:eastAsia="Arial"/>
                <w:spacing w:val="-2"/>
                <w:sz w:val="20"/>
              </w:rPr>
              <w:t>${</w:t>
            </w:r>
            <w:proofErr w:type="spellStart"/>
            <w:r w:rsidR="0003200E">
              <w:rPr>
                <w:rFonts w:eastAsia="Arial"/>
                <w:spacing w:val="-2"/>
                <w:sz w:val="20"/>
              </w:rPr>
              <w:t>name</w:t>
            </w:r>
            <w:proofErr w:type="spellEnd"/>
            <w:r w:rsidR="0003200E">
              <w:rPr>
                <w:rFonts w:eastAsia="Arial"/>
                <w:spacing w:val="-2"/>
                <w:sz w:val="20"/>
              </w:rPr>
              <w:t>}</w:t>
            </w:r>
            <w:r w:rsidRPr="009767BF">
              <w:rPr>
                <w:rFonts w:eastAsia="Arial"/>
                <w:spacing w:val="-2"/>
                <w:sz w:val="20"/>
              </w:rPr>
              <w:fldChar w:fldCharType="end"/>
            </w:r>
            <w:bookmarkEnd w:id="0"/>
          </w:p>
        </w:tc>
      </w:tr>
      <w:tr w:rsidR="00F67AD9" w:rsidRPr="009767BF" w14:paraId="3EB2A7BA" w14:textId="77777777" w:rsidTr="00085BCF">
        <w:trPr>
          <w:trHeight w:val="397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6F3DE" w14:textId="77777777" w:rsidR="00F67AD9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geboren am</w:t>
            </w:r>
          </w:p>
        </w:tc>
        <w:tc>
          <w:tcPr>
            <w:tcW w:w="751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64D5D" w14:textId="19B393E9" w:rsidR="00F67AD9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1" w:name="Text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03200E">
              <w:rPr>
                <w:rFonts w:eastAsia="Arial" w:cs="Arial"/>
                <w:spacing w:val="-2"/>
                <w:sz w:val="20"/>
              </w:rPr>
              <w:t>${</w:t>
            </w:r>
            <w:proofErr w:type="spellStart"/>
            <w:r w:rsidR="0003200E">
              <w:rPr>
                <w:rFonts w:eastAsia="Arial" w:cs="Arial"/>
                <w:spacing w:val="-2"/>
                <w:sz w:val="20"/>
              </w:rPr>
              <w:t>geburt</w:t>
            </w:r>
            <w:proofErr w:type="spellEnd"/>
            <w:r w:rsidR="0003200E">
              <w:rPr>
                <w:rFonts w:eastAsia="Arial" w:cs="Arial"/>
                <w:spacing w:val="-2"/>
                <w:sz w:val="20"/>
              </w:rPr>
              <w:t>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1"/>
          </w:p>
        </w:tc>
      </w:tr>
      <w:tr w:rsidR="002A69D7" w:rsidRPr="009767BF" w14:paraId="01938FF0" w14:textId="77777777" w:rsidTr="00085BCF">
        <w:trPr>
          <w:trHeight w:val="397"/>
        </w:trPr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5439" w14:textId="77777777" w:rsidR="002A69D7" w:rsidRPr="009767BF" w:rsidRDefault="002A69D7" w:rsidP="009832ED">
            <w:pPr>
              <w:widowControl/>
              <w:ind w:left="165"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t>in</w:t>
            </w:r>
          </w:p>
        </w:tc>
        <w:tc>
          <w:tcPr>
            <w:tcW w:w="751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FDC0" w14:textId="3BA465B7" w:rsidR="002A69D7" w:rsidRPr="009767BF" w:rsidRDefault="00151646" w:rsidP="009767BF">
            <w:pPr>
              <w:widowControl/>
              <w:rPr>
                <w:rFonts w:eastAsia="Arial" w:cs="Arial"/>
                <w:spacing w:val="-2"/>
                <w:sz w:val="20"/>
              </w:rPr>
            </w:pPr>
            <w:r w:rsidRPr="009767BF">
              <w:rPr>
                <w:rFonts w:eastAsia="Arial" w:cs="Arial"/>
                <w:spacing w:val="-2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2" w:name="Text23"/>
            <w:r w:rsidRPr="009767BF">
              <w:rPr>
                <w:rFonts w:eastAsia="Arial" w:cs="Arial"/>
                <w:spacing w:val="-2"/>
                <w:sz w:val="20"/>
              </w:rPr>
              <w:instrText xml:space="preserve"> FORMTEXT </w:instrText>
            </w:r>
            <w:r w:rsidRPr="009767BF">
              <w:rPr>
                <w:rFonts w:eastAsia="Arial" w:cs="Arial"/>
                <w:spacing w:val="-2"/>
                <w:sz w:val="20"/>
              </w:rPr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separate"/>
            </w:r>
            <w:r w:rsidR="0003200E">
              <w:rPr>
                <w:rFonts w:eastAsia="Arial" w:cs="Arial"/>
                <w:spacing w:val="-2"/>
                <w:sz w:val="20"/>
              </w:rPr>
              <w:t>${</w:t>
            </w:r>
            <w:proofErr w:type="spellStart"/>
            <w:r w:rsidR="0003200E">
              <w:rPr>
                <w:rFonts w:eastAsia="Arial" w:cs="Arial"/>
                <w:spacing w:val="-2"/>
                <w:sz w:val="20"/>
              </w:rPr>
              <w:t>gebort</w:t>
            </w:r>
            <w:proofErr w:type="spellEnd"/>
            <w:r w:rsidR="0003200E">
              <w:rPr>
                <w:rFonts w:eastAsia="Arial" w:cs="Arial"/>
                <w:spacing w:val="-2"/>
                <w:sz w:val="20"/>
              </w:rPr>
              <w:t>}</w:t>
            </w:r>
            <w:r w:rsidRPr="009767BF">
              <w:rPr>
                <w:rFonts w:eastAsia="Arial" w:cs="Arial"/>
                <w:spacing w:val="-2"/>
                <w:sz w:val="20"/>
              </w:rPr>
              <w:fldChar w:fldCharType="end"/>
            </w:r>
            <w:bookmarkEnd w:id="2"/>
          </w:p>
        </w:tc>
      </w:tr>
      <w:tr w:rsidR="004769B3" w:rsidRPr="004227C9" w14:paraId="111FCFB9" w14:textId="77777777" w:rsidTr="00085BCF">
        <w:trPr>
          <w:trHeight w:hRule="exact" w:val="501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58DDB" w14:textId="77777777" w:rsidR="004769B3" w:rsidRPr="007C37DF" w:rsidRDefault="004769B3" w:rsidP="00A77010">
            <w:pPr>
              <w:widowControl/>
              <w:spacing w:after="20"/>
              <w:ind w:left="164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spacing w:val="-2"/>
                <w:sz w:val="20"/>
              </w:rPr>
              <w:t>h</w:t>
            </w:r>
            <w:r w:rsidRPr="004769B3">
              <w:rPr>
                <w:rFonts w:eastAsia="Arial" w:cs="Arial"/>
                <w:spacing w:val="-2"/>
                <w:sz w:val="20"/>
              </w:rPr>
              <w:t xml:space="preserve">at die </w:t>
            </w:r>
            <w:r w:rsidR="00A85B1C">
              <w:rPr>
                <w:rFonts w:eastAsia="Arial" w:cs="Arial"/>
                <w:spacing w:val="-2"/>
                <w:sz w:val="20"/>
              </w:rPr>
              <w:t>Realschula</w:t>
            </w:r>
            <w:r w:rsidRPr="004769B3">
              <w:rPr>
                <w:rFonts w:eastAsia="Arial" w:cs="Arial"/>
                <w:spacing w:val="-2"/>
                <w:sz w:val="20"/>
              </w:rPr>
              <w:t>bschlussprüfung für Schulfremde mit Erfolg abgelegt.</w:t>
            </w:r>
          </w:p>
        </w:tc>
      </w:tr>
      <w:tr w:rsidR="00F760FA" w:rsidRPr="004227C9" w14:paraId="324FF4C5" w14:textId="77777777" w:rsidTr="00085BCF">
        <w:trPr>
          <w:trHeight w:hRule="exact" w:val="851"/>
        </w:trPr>
        <w:tc>
          <w:tcPr>
            <w:tcW w:w="652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14:paraId="0C709DED" w14:textId="77777777" w:rsidR="00F760FA" w:rsidRDefault="00F760FA" w:rsidP="00F760FA">
            <w:pPr>
              <w:ind w:left="165" w:right="-18"/>
              <w:rPr>
                <w:sz w:val="20"/>
                <w:szCs w:val="20"/>
              </w:rPr>
            </w:pPr>
            <w:r w:rsidRPr="007C37DF">
              <w:rPr>
                <w:b/>
                <w:sz w:val="20"/>
                <w:szCs w:val="20"/>
              </w:rPr>
              <w:t xml:space="preserve">Schriftliche Prüfungsfächer waren: </w:t>
            </w:r>
            <w:r w:rsidRPr="007C37DF">
              <w:rPr>
                <w:sz w:val="20"/>
                <w:szCs w:val="20"/>
              </w:rPr>
              <w:t>Deutsch, Mathematik</w:t>
            </w:r>
            <w:r>
              <w:rPr>
                <w:sz w:val="20"/>
                <w:szCs w:val="20"/>
              </w:rPr>
              <w:t>,</w:t>
            </w:r>
            <w:r w:rsidR="00085BCF">
              <w:rPr>
                <w:sz w:val="20"/>
                <w:szCs w:val="20"/>
              </w:rPr>
              <w:t xml:space="preserve"> Englisch,</w:t>
            </w:r>
          </w:p>
          <w:p w14:paraId="57674149" w14:textId="77777777" w:rsidR="00F760FA" w:rsidRPr="007C37DF" w:rsidRDefault="00A77010" w:rsidP="00A77010">
            <w:pPr>
              <w:rPr>
                <w:sz w:val="20"/>
                <w:szCs w:val="20"/>
                <w:u w:val="single"/>
              </w:rPr>
            </w:pPr>
            <w:r w:rsidRPr="00A77010">
              <w:rPr>
                <w:rFonts w:cs="Arial"/>
                <w:color w:val="FFFFFF" w:themeColor="background1"/>
                <w:sz w:val="16"/>
                <w:szCs w:val="16"/>
              </w:rPr>
              <w:fldChar w:fldCharType="begin"/>
            </w:r>
            <w:r w:rsidRPr="00A77010">
              <w:rPr>
                <w:rFonts w:cs="Arial"/>
                <w:color w:val="FFFFFF" w:themeColor="background1"/>
                <w:sz w:val="16"/>
                <w:szCs w:val="16"/>
              </w:rPr>
              <w:instrText xml:space="preserve"> </w:instrText>
            </w:r>
            <w:r w:rsidRPr="00A77010">
              <w:rPr>
                <w:color w:val="FFFFFF" w:themeColor="background1"/>
                <w:sz w:val="16"/>
                <w:szCs w:val="16"/>
              </w:rPr>
              <w:instrText>EQ \x \to(fff)</w:instrText>
            </w:r>
            <w:r w:rsidRPr="00A77010">
              <w:rPr>
                <w:rFonts w:cs="Arial"/>
                <w:color w:val="FFFFFF" w:themeColor="background1"/>
                <w:sz w:val="16"/>
                <w:szCs w:val="16"/>
              </w:rPr>
              <w:instrText xml:space="preserve"> </w:instrText>
            </w:r>
            <w:r w:rsidRPr="00A77010">
              <w:rPr>
                <w:rFonts w:cs="Arial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4067D9" w14:textId="1CC3A568" w:rsidR="00085BCF" w:rsidRPr="00F760FA" w:rsidRDefault="00085BCF" w:rsidP="00085BCF">
            <w:pPr>
              <w:jc w:val="center"/>
              <w:rPr>
                <w:sz w:val="20"/>
                <w:szCs w:val="20"/>
              </w:rPr>
            </w:pPr>
            <w:r w:rsidRPr="00F760FA">
              <w:rPr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F760FA">
              <w:rPr>
                <w:sz w:val="20"/>
                <w:szCs w:val="20"/>
              </w:rPr>
              <w:instrText xml:space="preserve"> FORMTEXT </w:instrText>
            </w:r>
            <w:r w:rsidRPr="00F760FA">
              <w:rPr>
                <w:sz w:val="20"/>
                <w:szCs w:val="20"/>
              </w:rPr>
            </w:r>
            <w:r w:rsidRPr="00F760FA">
              <w:rPr>
                <w:sz w:val="20"/>
                <w:szCs w:val="20"/>
              </w:rPr>
              <w:fldChar w:fldCharType="separate"/>
            </w:r>
            <w:r w:rsidR="0003200E">
              <w:rPr>
                <w:noProof/>
                <w:sz w:val="20"/>
                <w:szCs w:val="20"/>
              </w:rPr>
              <w:t>${wahlfach}</w:t>
            </w:r>
            <w:r w:rsidRPr="00F760FA">
              <w:rPr>
                <w:sz w:val="20"/>
                <w:szCs w:val="20"/>
              </w:rPr>
              <w:fldChar w:fldCharType="end"/>
            </w:r>
          </w:p>
          <w:p w14:paraId="54DCB537" w14:textId="77777777" w:rsidR="00F760FA" w:rsidRPr="009D1816" w:rsidRDefault="00085BCF" w:rsidP="00085BCF">
            <w:pPr>
              <w:rPr>
                <w:sz w:val="16"/>
                <w:szCs w:val="16"/>
              </w:rPr>
            </w:pPr>
            <w:r w:rsidRPr="00A77010">
              <w:rPr>
                <w:rFonts w:cs="Arial"/>
                <w:sz w:val="14"/>
                <w:szCs w:val="16"/>
              </w:rPr>
              <w:fldChar w:fldCharType="begin"/>
            </w:r>
            <w:r w:rsidRPr="00A77010">
              <w:rPr>
                <w:rFonts w:cs="Arial"/>
                <w:sz w:val="14"/>
                <w:szCs w:val="16"/>
              </w:rPr>
              <w:instrText xml:space="preserve"> </w:instrText>
            </w:r>
            <w:r w:rsidRPr="00A77010">
              <w:rPr>
                <w:sz w:val="14"/>
                <w:szCs w:val="16"/>
              </w:rPr>
              <w:instrText xml:space="preserve">EQ \x \to(    </w:instrText>
            </w:r>
            <w:r>
              <w:rPr>
                <w:sz w:val="14"/>
                <w:szCs w:val="16"/>
              </w:rPr>
              <w:instrText xml:space="preserve">  </w:instrText>
            </w:r>
            <w:r w:rsidRPr="00A77010">
              <w:rPr>
                <w:sz w:val="14"/>
                <w:szCs w:val="16"/>
              </w:rPr>
              <w:instrText xml:space="preserve">        Wahlpflichtfach</w:instrText>
            </w:r>
            <w:r>
              <w:rPr>
                <w:sz w:val="14"/>
                <w:szCs w:val="16"/>
              </w:rPr>
              <w:instrText xml:space="preserve">  </w:instrText>
            </w:r>
            <w:r w:rsidRPr="00A77010">
              <w:rPr>
                <w:sz w:val="14"/>
                <w:szCs w:val="16"/>
              </w:rPr>
              <w:instrText xml:space="preserve">           )</w:instrText>
            </w:r>
            <w:r w:rsidRPr="00A77010">
              <w:rPr>
                <w:rFonts w:cs="Arial"/>
                <w:sz w:val="14"/>
                <w:szCs w:val="16"/>
              </w:rPr>
              <w:instrText xml:space="preserve"> </w:instrText>
            </w:r>
            <w:r w:rsidRPr="00A77010">
              <w:rPr>
                <w:rFonts w:cs="Arial"/>
                <w:sz w:val="14"/>
                <w:szCs w:val="16"/>
              </w:rPr>
              <w:fldChar w:fldCharType="end"/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center"/>
          </w:tcPr>
          <w:p w14:paraId="3220E077" w14:textId="77777777" w:rsidR="00F760FA" w:rsidRPr="00F760FA" w:rsidRDefault="00F760FA" w:rsidP="00A77010">
            <w:pPr>
              <w:jc w:val="center"/>
              <w:rPr>
                <w:sz w:val="20"/>
              </w:rPr>
            </w:pPr>
          </w:p>
        </w:tc>
      </w:tr>
      <w:tr w:rsidR="00F67AD9" w:rsidRPr="00C96D86" w14:paraId="57B37C62" w14:textId="77777777" w:rsidTr="00085BCF">
        <w:trPr>
          <w:trHeight w:hRule="exact" w:val="454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E049B" w14:textId="77777777" w:rsidR="00F67AD9" w:rsidRPr="007C37DF" w:rsidRDefault="00F67AD9" w:rsidP="00DD2339">
            <w:pPr>
              <w:ind w:left="165"/>
              <w:rPr>
                <w:b/>
                <w:sz w:val="20"/>
                <w:szCs w:val="20"/>
              </w:rPr>
            </w:pPr>
            <w:r w:rsidRPr="007C37DF">
              <w:rPr>
                <w:b/>
                <w:sz w:val="20"/>
                <w:szCs w:val="20"/>
              </w:rPr>
              <w:t>Leistungen in den einzelnen Fächern:</w:t>
            </w:r>
          </w:p>
        </w:tc>
      </w:tr>
      <w:tr w:rsidR="009832ED" w:rsidRPr="00C96D86" w14:paraId="2FACBFBF" w14:textId="77777777" w:rsidTr="0026059D">
        <w:trPr>
          <w:trHeight w:val="397"/>
        </w:trPr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9FC9" w14:textId="2A13208A" w:rsidR="0097342F" w:rsidRPr="00F13AF9" w:rsidRDefault="00A85B1C" w:rsidP="009832ED">
            <w:pPr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${subj1}</w:t>
            </w:r>
            <w:r>
              <w:rPr>
                <w:rFonts w:cs="Arial"/>
                <w:sz w:val="20"/>
                <w:szCs w:val="20"/>
              </w:rPr>
              <w:fldChar w:fldCharType="end"/>
            </w:r>
            <w:bookmarkEnd w:id="3"/>
          </w:p>
        </w:tc>
        <w:sdt>
          <w:sdtPr>
            <w:rPr>
              <w:rStyle w:val="Formatvorlage75"/>
              <w:szCs w:val="20"/>
            </w:rPr>
            <w:id w:val="-12157293"/>
            <w:placeholder>
              <w:docPart w:val="47362A5A874F43708EEE2960AEC9139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_grade}" w:value="${subj1_grade}"/>
              <w:listItem w:displayText=" " w:value=" "/>
            </w:dropDownList>
          </w:sdtPr>
          <w:sdtContent>
            <w:tc>
              <w:tcPr>
                <w:tcW w:w="1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E798FE0" w14:textId="2E961193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${subj1_grade}</w:t>
                </w:r>
              </w:p>
            </w:tc>
          </w:sdtContent>
        </w:sdt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16482" w14:textId="53552633" w:rsidR="0097342F" w:rsidRPr="007C37DF" w:rsidRDefault="00A85B1C" w:rsidP="00A85B1C">
            <w:pPr>
              <w:ind w:left="165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noProof/>
                <w:sz w:val="20"/>
                <w:szCs w:val="20"/>
              </w:rPr>
            </w:r>
            <w:r>
              <w:rPr>
                <w:rFonts w:cs="Arial"/>
                <w:noProof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${subj7}</w:t>
            </w:r>
            <w:r>
              <w:rPr>
                <w:rFonts w:cs="Arial"/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984538734"/>
            <w:placeholder>
              <w:docPart w:val="B5CCE497B2D04C41BC1AC2B9C89D40E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7_grade}" w:value="${subj7_grade}"/>
              <w:listItem w:displayText=" " w:value=" "/>
            </w:dropDownList>
          </w:sdtPr>
          <w:sdtContent>
            <w:tc>
              <w:tcPr>
                <w:tcW w:w="20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CC9AADE" w14:textId="398BF6D9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${subj7_grade}</w:t>
                </w:r>
              </w:p>
            </w:tc>
          </w:sdtContent>
        </w:sdt>
      </w:tr>
      <w:tr w:rsidR="009832ED" w:rsidRPr="00C96D86" w14:paraId="30A95E9D" w14:textId="77777777" w:rsidTr="0026059D">
        <w:trPr>
          <w:trHeight w:val="397"/>
        </w:trPr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4C59A" w14:textId="67FF2AC9" w:rsidR="0097342F" w:rsidRPr="007C37DF" w:rsidRDefault="00A85B1C" w:rsidP="009832ED">
            <w:pPr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${subj2}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816538529"/>
            <w:placeholder>
              <w:docPart w:val="9DA40BE091514E5CA5E7718BD6E18BC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2_grade}" w:value="${subj2_grade}"/>
              <w:listItem w:displayText=" " w:value=" "/>
            </w:dropDownList>
          </w:sdtPr>
          <w:sdtContent>
            <w:tc>
              <w:tcPr>
                <w:tcW w:w="1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5D55CD" w14:textId="6F3539A4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${subj2_grade}</w:t>
                </w:r>
              </w:p>
            </w:tc>
          </w:sdtContent>
        </w:sdt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15D6F" w14:textId="6E47A93E" w:rsidR="0097342F" w:rsidRPr="007C37DF" w:rsidRDefault="00A85B1C" w:rsidP="00A85B1C">
            <w:pPr>
              <w:ind w:left="165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noProof/>
                <w:sz w:val="20"/>
                <w:szCs w:val="20"/>
              </w:rPr>
            </w:r>
            <w:r>
              <w:rPr>
                <w:rFonts w:cs="Arial"/>
                <w:noProof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${subj8}</w:t>
            </w:r>
            <w:r>
              <w:rPr>
                <w:rFonts w:cs="Arial"/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2094619661"/>
            <w:placeholder>
              <w:docPart w:val="BD695C218BF1402C8E4C0CAFD4103C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8_grade}" w:value="${subj8_grade}"/>
              <w:listItem w:displayText=" " w:value=" "/>
            </w:dropDownList>
          </w:sdtPr>
          <w:sdtContent>
            <w:tc>
              <w:tcPr>
                <w:tcW w:w="20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05A3B7F" w14:textId="4199C0DE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${subj8_grade}</w:t>
                </w:r>
              </w:p>
            </w:tc>
          </w:sdtContent>
        </w:sdt>
      </w:tr>
      <w:tr w:rsidR="009832ED" w:rsidRPr="00C96D86" w14:paraId="2C797F50" w14:textId="77777777" w:rsidTr="0026059D">
        <w:trPr>
          <w:trHeight w:val="397"/>
        </w:trPr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F80F4" w14:textId="6AEF42AB" w:rsidR="0097342F" w:rsidRPr="007C37DF" w:rsidRDefault="00A85B1C" w:rsidP="009832ED">
            <w:pPr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${subj3}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594940594"/>
            <w:placeholder>
              <w:docPart w:val="1AF9E651BE5D47A695E6135CE277A7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3_grade}" w:value="${subj3_grade}"/>
              <w:listItem w:displayText=" " w:value=" "/>
            </w:dropDownList>
          </w:sdtPr>
          <w:sdtContent>
            <w:tc>
              <w:tcPr>
                <w:tcW w:w="1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E22FB44" w14:textId="63E2D117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${subj3_grade}</w:t>
                </w:r>
              </w:p>
            </w:tc>
          </w:sdtContent>
        </w:sdt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E2576" w14:textId="05BF4E37" w:rsidR="0097342F" w:rsidRPr="007C37DF" w:rsidRDefault="00A85B1C" w:rsidP="00A85B1C">
            <w:pPr>
              <w:ind w:left="165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noProof/>
                <w:sz w:val="20"/>
                <w:szCs w:val="20"/>
              </w:rPr>
            </w:r>
            <w:r>
              <w:rPr>
                <w:rFonts w:cs="Arial"/>
                <w:noProof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${subj9}</w:t>
            </w:r>
            <w:r>
              <w:rPr>
                <w:rFonts w:cs="Arial"/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705291052"/>
            <w:placeholder>
              <w:docPart w:val="26366EF954EA40B6BD2782F2F81956E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9_grade}" w:value="${subj9_grade}"/>
              <w:listItem w:displayText=" " w:value=" "/>
            </w:dropDownList>
          </w:sdtPr>
          <w:sdtContent>
            <w:tc>
              <w:tcPr>
                <w:tcW w:w="20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BFFDD4" w14:textId="16DABDF3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${subj9_grade}</w:t>
                </w:r>
              </w:p>
            </w:tc>
          </w:sdtContent>
        </w:sdt>
      </w:tr>
      <w:tr w:rsidR="009832ED" w:rsidRPr="00C96D86" w14:paraId="7DF3DA6A" w14:textId="77777777" w:rsidTr="0026059D">
        <w:trPr>
          <w:trHeight w:val="397"/>
        </w:trPr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5FCF9" w14:textId="20276978" w:rsidR="0097342F" w:rsidRPr="007C37DF" w:rsidRDefault="00A85B1C" w:rsidP="009832ED">
            <w:pPr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${subj4}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974250918"/>
            <w:placeholder>
              <w:docPart w:val="6DAEE88FA7D948FD881F660E90511A1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4_grade}" w:value="${subj4_grade}"/>
              <w:listItem w:displayText=" " w:value=" "/>
            </w:dropDownList>
          </w:sdtPr>
          <w:sdtContent>
            <w:tc>
              <w:tcPr>
                <w:tcW w:w="1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296BF4B" w14:textId="2E5FC5AB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${subj4_grade}</w:t>
                </w:r>
              </w:p>
            </w:tc>
          </w:sdtContent>
        </w:sdt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543C2" w14:textId="430F01F9" w:rsidR="0097342F" w:rsidRPr="007C37DF" w:rsidRDefault="00A85B1C" w:rsidP="00A85B1C">
            <w:pPr>
              <w:ind w:left="165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noProof/>
                <w:sz w:val="20"/>
                <w:szCs w:val="20"/>
              </w:rPr>
            </w:r>
            <w:r>
              <w:rPr>
                <w:rFonts w:cs="Arial"/>
                <w:noProof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${subj10}</w:t>
            </w:r>
            <w:r>
              <w:rPr>
                <w:rFonts w:cs="Arial"/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539473106"/>
            <w:placeholder>
              <w:docPart w:val="4AABC5EDFB094831BD76ECB58A2B86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0_grade}" w:value="${subj10_grade}"/>
              <w:listItem w:displayText=" " w:value=" "/>
            </w:dropDownList>
          </w:sdtPr>
          <w:sdtContent>
            <w:tc>
              <w:tcPr>
                <w:tcW w:w="20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756D6D" w14:textId="38A7EB03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${subj10_grade}</w:t>
                </w:r>
              </w:p>
            </w:tc>
          </w:sdtContent>
        </w:sdt>
      </w:tr>
      <w:tr w:rsidR="007C37DF" w:rsidRPr="00C96D86" w14:paraId="11D61EA6" w14:textId="77777777" w:rsidTr="0026059D">
        <w:trPr>
          <w:trHeight w:val="397"/>
        </w:trPr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F2353" w14:textId="026B5F00" w:rsidR="007C37DF" w:rsidRPr="007C37DF" w:rsidRDefault="00A85B1C" w:rsidP="009832ED">
            <w:pPr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${subj5}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782247657"/>
            <w:placeholder>
              <w:docPart w:val="BA28111ED51B441FB44610C09CB4FC2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5_grade}" w:value="${subj5_grade}"/>
              <w:listItem w:displayText=" " w:value=" "/>
            </w:dropDownList>
          </w:sdtPr>
          <w:sdtContent>
            <w:tc>
              <w:tcPr>
                <w:tcW w:w="1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CAE2B8" w14:textId="4756EA71" w:rsidR="007C37D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${subj5_grade}</w:t>
                </w:r>
              </w:p>
            </w:tc>
          </w:sdtContent>
        </w:sdt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89631" w14:textId="6F861EEB" w:rsidR="007C37DF" w:rsidRPr="007C37DF" w:rsidRDefault="00A85B1C" w:rsidP="00A85B1C">
            <w:pPr>
              <w:ind w:left="165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noProof/>
                <w:sz w:val="20"/>
                <w:szCs w:val="20"/>
              </w:rPr>
            </w:r>
            <w:r>
              <w:rPr>
                <w:rFonts w:cs="Arial"/>
                <w:noProof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${subj11}</w:t>
            </w:r>
            <w:r>
              <w:rPr>
                <w:rFonts w:cs="Arial"/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546330929"/>
            <w:placeholder>
              <w:docPart w:val="6B6B0651F93942D098EA7BF34061B1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1_grade}" w:value="${subj11_grade}"/>
              <w:listItem w:displayText=" " w:value=" "/>
            </w:dropDownList>
          </w:sdtPr>
          <w:sdtContent>
            <w:tc>
              <w:tcPr>
                <w:tcW w:w="20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356BE79" w14:textId="2DDDC696" w:rsidR="007C37D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${subj11_grade}</w:t>
                </w:r>
              </w:p>
            </w:tc>
          </w:sdtContent>
        </w:sdt>
      </w:tr>
      <w:tr w:rsidR="009832ED" w:rsidRPr="00C96D86" w14:paraId="7040194E" w14:textId="77777777" w:rsidTr="0026059D">
        <w:trPr>
          <w:trHeight w:val="397"/>
        </w:trPr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26EFD" w14:textId="557E784F" w:rsidR="0097342F" w:rsidRPr="007C37DF" w:rsidRDefault="00A85B1C" w:rsidP="009832ED">
            <w:pPr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${subj6}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701126440"/>
            <w:placeholder>
              <w:docPart w:val="056927104D424E38AD664B0530A9E75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6_grade}" w:value="${subj6_grade}"/>
              <w:listItem w:displayText=" " w:value=" "/>
            </w:dropDownList>
          </w:sdtPr>
          <w:sdtContent>
            <w:tc>
              <w:tcPr>
                <w:tcW w:w="1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48D1F5" w14:textId="279E9CBF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${subj6_grade}</w:t>
                </w:r>
              </w:p>
            </w:tc>
          </w:sdtContent>
        </w:sdt>
        <w:tc>
          <w:tcPr>
            <w:tcW w:w="30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B42A6" w14:textId="777411C0" w:rsidR="0097342F" w:rsidRPr="007C37DF" w:rsidRDefault="00A85B1C" w:rsidP="00A85B1C">
            <w:pPr>
              <w:ind w:left="165"/>
              <w:rPr>
                <w:rFonts w:cs="Arial"/>
                <w:noProof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cs="Arial"/>
                <w:noProof/>
                <w:sz w:val="20"/>
                <w:szCs w:val="20"/>
              </w:rPr>
            </w:r>
            <w:r>
              <w:rPr>
                <w:rFonts w:cs="Arial"/>
                <w:noProof/>
                <w:sz w:val="20"/>
                <w:szCs w:val="20"/>
              </w:rPr>
              <w:fldChar w:fldCharType="separate"/>
            </w:r>
            <w:r w:rsidR="0026059D">
              <w:rPr>
                <w:rFonts w:cs="Arial"/>
                <w:noProof/>
                <w:sz w:val="20"/>
                <w:szCs w:val="20"/>
              </w:rPr>
              <w:t>${subj12}</w:t>
            </w:r>
            <w:r>
              <w:rPr>
                <w:rFonts w:cs="Arial"/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1365821663"/>
            <w:placeholder>
              <w:docPart w:val="B33EA2B6CFC2483E870FFB93D8682A2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2_grade}" w:value="${subj12_grade}"/>
              <w:listItem w:displayText=" " w:value=" "/>
            </w:dropDownList>
          </w:sdtPr>
          <w:sdtContent>
            <w:tc>
              <w:tcPr>
                <w:tcW w:w="20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228BF50" w14:textId="2E2E431F" w:rsidR="0097342F" w:rsidRPr="007C37DF" w:rsidRDefault="0026059D" w:rsidP="00A85B1C">
                <w:pPr>
                  <w:ind w:left="165"/>
                  <w:rPr>
                    <w:rFonts w:cs="Arial"/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${subj12_grade}</w:t>
                </w:r>
              </w:p>
            </w:tc>
          </w:sdtContent>
        </w:sdt>
      </w:tr>
      <w:tr w:rsidR="004706C5" w:rsidRPr="00C96D86" w14:paraId="2AD60535" w14:textId="77777777" w:rsidTr="00085BCF">
        <w:trPr>
          <w:trHeight w:hRule="exact" w:val="899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17BCD9" w14:textId="77777777" w:rsidR="004706C5" w:rsidRDefault="004706C5" w:rsidP="00CC2197">
            <w:pPr>
              <w:ind w:left="165"/>
              <w:rPr>
                <w:rFonts w:cs="Arial"/>
                <w:b/>
                <w:sz w:val="20"/>
                <w:szCs w:val="20"/>
              </w:rPr>
            </w:pPr>
            <w:r w:rsidRPr="00FB2649">
              <w:rPr>
                <w:rFonts w:cs="Arial"/>
                <w:b/>
                <w:sz w:val="20"/>
                <w:szCs w:val="20"/>
              </w:rPr>
              <w:t>Niveau der erworbenen Kenntnisse in den angegebenen Fremdsprachen*:</w:t>
            </w:r>
          </w:p>
          <w:p w14:paraId="37B4B6CF" w14:textId="29E9CAA7" w:rsidR="00CC2197" w:rsidRPr="00CC2197" w:rsidRDefault="00CC2197" w:rsidP="00085BCF">
            <w:pPr>
              <w:spacing w:after="240"/>
              <w:ind w:left="16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Pflichtfremdsprache: </w:t>
            </w:r>
            <w:r w:rsidR="00085BCF">
              <w:rPr>
                <w:rFonts w:cs="Arial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 w:rsidR="00085BCF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085BCF">
              <w:rPr>
                <w:rFonts w:cs="Arial"/>
                <w:sz w:val="20"/>
                <w:szCs w:val="20"/>
              </w:rPr>
            </w:r>
            <w:r w:rsidR="00085BCF">
              <w:rPr>
                <w:rFonts w:cs="Arial"/>
                <w:sz w:val="20"/>
                <w:szCs w:val="20"/>
              </w:rPr>
              <w:fldChar w:fldCharType="separate"/>
            </w:r>
            <w:r w:rsidR="00AA7D79">
              <w:rPr>
                <w:rFonts w:cs="Arial"/>
                <w:noProof/>
                <w:sz w:val="20"/>
                <w:szCs w:val="20"/>
              </w:rPr>
              <w:t>${lang_main}</w:t>
            </w:r>
            <w:r w:rsidR="00085BCF">
              <w:rPr>
                <w:rFonts w:cs="Arial"/>
                <w:sz w:val="20"/>
                <w:szCs w:val="20"/>
              </w:rPr>
              <w:fldChar w:fldCharType="end"/>
            </w:r>
            <w:bookmarkEnd w:id="4"/>
            <w:r w:rsidR="00085BCF">
              <w:rPr>
                <w:rFonts w:cs="Arial"/>
                <w:sz w:val="20"/>
                <w:szCs w:val="20"/>
              </w:rPr>
              <w:t xml:space="preserve">; </w:t>
            </w:r>
            <w:r>
              <w:rPr>
                <w:rFonts w:cs="Arial"/>
                <w:sz w:val="20"/>
                <w:szCs w:val="20"/>
              </w:rPr>
              <w:t xml:space="preserve">ggf. zweite Fremdsprache: </w:t>
            </w:r>
            <w:r w:rsidR="00085BCF">
              <w:rPr>
                <w:rFonts w:cs="Arial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="00085BCF">
              <w:rPr>
                <w:rFonts w:cs="Arial"/>
                <w:sz w:val="20"/>
                <w:szCs w:val="20"/>
              </w:rPr>
              <w:instrText xml:space="preserve"> FORMTEXT </w:instrText>
            </w:r>
            <w:r w:rsidR="00085BCF">
              <w:rPr>
                <w:rFonts w:cs="Arial"/>
                <w:sz w:val="20"/>
                <w:szCs w:val="20"/>
              </w:rPr>
            </w:r>
            <w:r w:rsidR="00085BCF">
              <w:rPr>
                <w:rFonts w:cs="Arial"/>
                <w:sz w:val="20"/>
                <w:szCs w:val="20"/>
              </w:rPr>
              <w:fldChar w:fldCharType="separate"/>
            </w:r>
            <w:r w:rsidR="00AA7D79">
              <w:rPr>
                <w:rFonts w:cs="Arial"/>
                <w:noProof/>
                <w:sz w:val="20"/>
                <w:szCs w:val="20"/>
              </w:rPr>
              <w:t>${lang_second}</w:t>
            </w:r>
            <w:r w:rsidR="00085BCF">
              <w:rPr>
                <w:rFonts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99294D" w:rsidRPr="00FB2649" w14:paraId="48C7230C" w14:textId="77777777" w:rsidTr="00085BCF">
        <w:trPr>
          <w:trHeight w:hRule="exact" w:val="530"/>
        </w:trPr>
        <w:tc>
          <w:tcPr>
            <w:tcW w:w="666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28C35" w14:textId="77777777" w:rsidR="0099294D" w:rsidRPr="00FB2649" w:rsidRDefault="0099294D" w:rsidP="00F975FC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Durchschnitt der Gesamtleistunge</w:t>
            </w:r>
            <w:r w:rsidR="00974467" w:rsidRPr="00FB2649">
              <w:rPr>
                <w:b/>
                <w:sz w:val="20"/>
                <w:szCs w:val="20"/>
              </w:rPr>
              <w:t>n und Gesa</w:t>
            </w:r>
            <w:r w:rsidR="00F975FC" w:rsidRPr="00FB2649">
              <w:rPr>
                <w:b/>
                <w:sz w:val="20"/>
                <w:szCs w:val="20"/>
              </w:rPr>
              <w:t>mt</w:t>
            </w:r>
            <w:r w:rsidR="00974467" w:rsidRPr="00FB2649">
              <w:rPr>
                <w:b/>
                <w:sz w:val="20"/>
                <w:szCs w:val="20"/>
              </w:rPr>
              <w:t>no</w:t>
            </w:r>
            <w:r w:rsidR="00F975FC" w:rsidRPr="00FB2649">
              <w:rPr>
                <w:b/>
                <w:sz w:val="20"/>
                <w:szCs w:val="20"/>
              </w:rPr>
              <w:t>te</w:t>
            </w:r>
            <w:r w:rsidR="00974467" w:rsidRPr="00FB2649">
              <w:rPr>
                <w:b/>
                <w:sz w:val="20"/>
                <w:szCs w:val="20"/>
              </w:rPr>
              <w:t>:</w:t>
            </w:r>
          </w:p>
        </w:tc>
        <w:sdt>
          <w:sdtPr>
            <w:rPr>
              <w:rStyle w:val="Formatvorlage75"/>
              <w:szCs w:val="20"/>
            </w:rPr>
            <w:id w:val="2088489115"/>
            <w:placeholder>
              <w:docPart w:val="5BC350B37C044355AFDC8F8B96432B9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average_grade}" w:value="${average_grade}"/>
              <w:listItem w:displayText=" " w:value=" "/>
            </w:dropDownList>
          </w:sdtPr>
          <w:sdtContent>
            <w:tc>
              <w:tcPr>
                <w:tcW w:w="368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419B1CE" w14:textId="2D725E4C" w:rsidR="0099294D" w:rsidRPr="00FB2649" w:rsidRDefault="0026059D" w:rsidP="00F975FC">
                <w:pPr>
                  <w:ind w:left="601"/>
                  <w:rPr>
                    <w:b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${average_grade}</w:t>
                </w:r>
              </w:p>
            </w:tc>
          </w:sdtContent>
        </w:sdt>
      </w:tr>
      <w:tr w:rsidR="00974467" w:rsidRPr="004773A0" w14:paraId="622DDFD8" w14:textId="77777777" w:rsidTr="00085BCF">
        <w:trPr>
          <w:trHeight w:hRule="exact" w:val="227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85CD4" w14:textId="77777777" w:rsidR="00974467" w:rsidRPr="004773A0" w:rsidRDefault="00974467" w:rsidP="009832ED">
            <w:pPr>
              <w:ind w:left="165"/>
              <w:rPr>
                <w:rFonts w:cs="Arial"/>
                <w:b/>
              </w:rPr>
            </w:pPr>
          </w:p>
        </w:tc>
      </w:tr>
      <w:tr w:rsidR="0099294D" w:rsidRPr="00FB2649" w14:paraId="08825496" w14:textId="77777777" w:rsidTr="00085BCF">
        <w:trPr>
          <w:trHeight w:hRule="exact" w:val="454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14F77" w14:textId="77777777" w:rsidR="0099294D" w:rsidRPr="00FB2649" w:rsidRDefault="0099294D" w:rsidP="009832ED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Teilnahme an Arbeitsgemeinschaften:</w:t>
            </w:r>
          </w:p>
        </w:tc>
      </w:tr>
      <w:tr w:rsidR="0099294D" w:rsidRPr="002D42B1" w14:paraId="428662B0" w14:textId="77777777" w:rsidTr="00085BCF">
        <w:trPr>
          <w:trHeight w:hRule="exact" w:val="548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F3B57E" w14:textId="220CD6A6" w:rsidR="0099294D" w:rsidRPr="00517A7D" w:rsidRDefault="0099294D" w:rsidP="009832ED">
            <w:pPr>
              <w:ind w:left="165"/>
              <w:rPr>
                <w:rFonts w:cs="Arial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162062">
              <w:rPr>
                <w:rFonts w:cs="Arial"/>
                <w:noProof/>
                <w:sz w:val="20"/>
              </w:rPr>
              <w:t>${groups}</w:t>
            </w:r>
            <w:r>
              <w:rPr>
                <w:rFonts w:cs="Arial"/>
                <w:sz w:val="20"/>
              </w:rPr>
              <w:fldChar w:fldCharType="end"/>
            </w:r>
            <w:bookmarkEnd w:id="6"/>
          </w:p>
        </w:tc>
      </w:tr>
      <w:tr w:rsidR="0099294D" w:rsidRPr="00FB2649" w14:paraId="5A642EF9" w14:textId="77777777" w:rsidTr="00085BCF">
        <w:trPr>
          <w:trHeight w:hRule="exact" w:val="340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4D174" w14:textId="77777777" w:rsidR="0099294D" w:rsidRPr="00FB2649" w:rsidRDefault="0099294D" w:rsidP="009832ED">
            <w:pPr>
              <w:ind w:left="165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>Bemerkungen:</w:t>
            </w:r>
          </w:p>
        </w:tc>
      </w:tr>
      <w:tr w:rsidR="0099294D" w:rsidRPr="002D42B1" w14:paraId="31002034" w14:textId="77777777" w:rsidTr="00085BCF">
        <w:trPr>
          <w:trHeight w:hRule="exact" w:val="660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06AEC82" w14:textId="6F3EB7F4" w:rsidR="0099294D" w:rsidRPr="00B060E1" w:rsidRDefault="0099294D" w:rsidP="009832ED">
            <w:pPr>
              <w:ind w:left="165"/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62062">
              <w:rPr>
                <w:noProof/>
                <w:sz w:val="20"/>
              </w:rPr>
              <w:t>${comments_short}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99294D" w:rsidRPr="00704053" w14:paraId="6FBA0E22" w14:textId="77777777" w:rsidTr="00085BCF">
        <w:trPr>
          <w:trHeight w:hRule="exact" w:val="454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E030B9" w14:textId="2A8C89F0" w:rsidR="0099294D" w:rsidRPr="0014703F" w:rsidRDefault="0099294D" w:rsidP="009832ED">
            <w:pPr>
              <w:ind w:left="165"/>
            </w:pPr>
            <w:r w:rsidRPr="008B6965">
              <w:rPr>
                <w:rFonts w:cs="Arial"/>
                <w:sz w:val="20"/>
              </w:rPr>
              <w:t>Datum</w:t>
            </w:r>
            <w:r>
              <w:rPr>
                <w:rFonts w:cs="Arial"/>
                <w:sz w:val="20"/>
              </w:rPr>
              <w:t xml:space="preserve">:   </w:t>
            </w:r>
            <w:r w:rsidR="00974467">
              <w:rPr>
                <w:rFonts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="00974467">
              <w:rPr>
                <w:rFonts w:cs="Arial"/>
                <w:sz w:val="20"/>
              </w:rPr>
              <w:instrText xml:space="preserve"> FORMTEXT </w:instrText>
            </w:r>
            <w:r w:rsidR="00974467">
              <w:rPr>
                <w:rFonts w:cs="Arial"/>
                <w:sz w:val="20"/>
              </w:rPr>
            </w:r>
            <w:r w:rsidR="00974467">
              <w:rPr>
                <w:rFonts w:cs="Arial"/>
                <w:sz w:val="20"/>
              </w:rPr>
              <w:fldChar w:fldCharType="separate"/>
            </w:r>
            <w:r w:rsidR="00162062">
              <w:rPr>
                <w:rFonts w:cs="Arial"/>
                <w:noProof/>
                <w:sz w:val="20"/>
              </w:rPr>
              <w:t>${certda}</w:t>
            </w:r>
            <w:r w:rsidR="00974467">
              <w:rPr>
                <w:rFonts w:cs="Arial"/>
                <w:sz w:val="20"/>
              </w:rPr>
              <w:fldChar w:fldCharType="end"/>
            </w:r>
            <w:bookmarkEnd w:id="8"/>
          </w:p>
        </w:tc>
      </w:tr>
      <w:tr w:rsidR="005D206D" w:rsidRPr="002A69D7" w14:paraId="05AE1D13" w14:textId="77777777" w:rsidTr="00085BCF">
        <w:trPr>
          <w:trHeight w:hRule="exact" w:val="1225"/>
        </w:trPr>
        <w:tc>
          <w:tcPr>
            <w:tcW w:w="43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D21F7" w14:textId="77777777" w:rsidR="005D206D" w:rsidRPr="00A77010" w:rsidRDefault="005D206D" w:rsidP="005D206D">
            <w:pPr>
              <w:ind w:left="165"/>
              <w:jc w:val="center"/>
              <w:rPr>
                <w:rFonts w:cs="Arial"/>
                <w:sz w:val="14"/>
                <w:szCs w:val="14"/>
              </w:rPr>
            </w:pPr>
            <w:r w:rsidRPr="00A77010">
              <w:rPr>
                <w:rFonts w:cs="Arial"/>
                <w:sz w:val="14"/>
                <w:szCs w:val="14"/>
              </w:rPr>
              <w:t>_________________________</w:t>
            </w:r>
            <w:r w:rsidR="00A77010">
              <w:rPr>
                <w:rFonts w:cs="Arial"/>
                <w:sz w:val="14"/>
                <w:szCs w:val="14"/>
              </w:rPr>
              <w:t>____________________</w:t>
            </w:r>
            <w:r w:rsidRPr="00A77010">
              <w:rPr>
                <w:rFonts w:cs="Arial"/>
                <w:sz w:val="14"/>
                <w:szCs w:val="14"/>
              </w:rPr>
              <w:t>____</w:t>
            </w:r>
          </w:p>
          <w:p w14:paraId="25CCE510" w14:textId="77777777" w:rsidR="005D206D" w:rsidRPr="00A77010" w:rsidRDefault="004A3E34" w:rsidP="005D206D">
            <w:pPr>
              <w:ind w:left="165"/>
              <w:jc w:val="center"/>
              <w:rPr>
                <w:rFonts w:cs="Arial"/>
                <w:sz w:val="14"/>
                <w:szCs w:val="14"/>
              </w:rPr>
            </w:pPr>
            <w:r w:rsidRPr="00A77010">
              <w:rPr>
                <w:rFonts w:cs="Arial"/>
                <w:sz w:val="14"/>
                <w:szCs w:val="14"/>
              </w:rPr>
              <w:t>Vorsitzende/Vorsitzender des Pr</w:t>
            </w:r>
            <w:r w:rsidR="005D206D" w:rsidRPr="00A77010">
              <w:rPr>
                <w:rFonts w:cs="Arial"/>
                <w:sz w:val="14"/>
                <w:szCs w:val="14"/>
              </w:rPr>
              <w:t>üfungsausschusses</w:t>
            </w: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C529B" w14:textId="77777777" w:rsidR="005D206D" w:rsidRPr="00FB2649" w:rsidRDefault="005D206D" w:rsidP="005D206D">
            <w:pPr>
              <w:widowControl/>
              <w:ind w:left="30"/>
              <w:jc w:val="center"/>
              <w:rPr>
                <w:rFonts w:cs="Arial"/>
                <w:sz w:val="12"/>
                <w:szCs w:val="12"/>
              </w:rPr>
            </w:pPr>
            <w:r w:rsidRPr="00FB2649">
              <w:rPr>
                <w:rFonts w:cs="Arial"/>
                <w:sz w:val="12"/>
                <w:szCs w:val="12"/>
              </w:rPr>
              <w:t>(</w:t>
            </w:r>
            <w:r w:rsidRPr="00FB2649">
              <w:rPr>
                <w:rFonts w:eastAsia="Arial" w:cs="Arial"/>
                <w:w w:val="103"/>
                <w:sz w:val="12"/>
                <w:szCs w:val="12"/>
              </w:rPr>
              <w:t>Dienstsiegel</w:t>
            </w:r>
          </w:p>
          <w:p w14:paraId="7C79DC32" w14:textId="77777777" w:rsidR="005D206D" w:rsidRPr="003B7A40" w:rsidRDefault="005D206D" w:rsidP="005D206D">
            <w:pPr>
              <w:ind w:left="30"/>
              <w:jc w:val="center"/>
              <w:rPr>
                <w:rFonts w:cs="Arial"/>
              </w:rPr>
            </w:pPr>
            <w:r w:rsidRPr="00FB2649">
              <w:rPr>
                <w:rFonts w:cs="Arial"/>
                <w:sz w:val="12"/>
                <w:szCs w:val="12"/>
              </w:rPr>
              <w:t xml:space="preserve">der </w:t>
            </w:r>
            <w:r w:rsidRPr="00FB2649">
              <w:rPr>
                <w:rFonts w:eastAsia="Arial" w:cs="Arial"/>
                <w:w w:val="103"/>
                <w:sz w:val="12"/>
                <w:szCs w:val="12"/>
              </w:rPr>
              <w:t>Schule</w:t>
            </w:r>
            <w:r w:rsidRPr="00FB2649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36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16CD6" w14:textId="77777777" w:rsidR="005D206D" w:rsidRPr="00A77010" w:rsidRDefault="005D206D" w:rsidP="00A77010">
            <w:pPr>
              <w:ind w:left="-112"/>
              <w:jc w:val="center"/>
              <w:rPr>
                <w:rFonts w:cs="Arial"/>
                <w:sz w:val="14"/>
                <w:szCs w:val="14"/>
              </w:rPr>
            </w:pPr>
            <w:r w:rsidRPr="00A77010">
              <w:rPr>
                <w:rFonts w:cs="Arial"/>
                <w:sz w:val="14"/>
                <w:szCs w:val="14"/>
              </w:rPr>
              <w:t>_______________</w:t>
            </w:r>
            <w:r w:rsidR="00A77010">
              <w:rPr>
                <w:rFonts w:cs="Arial"/>
                <w:sz w:val="14"/>
                <w:szCs w:val="14"/>
              </w:rPr>
              <w:t>__________________</w:t>
            </w:r>
            <w:r w:rsidRPr="00A77010">
              <w:rPr>
                <w:rFonts w:cs="Arial"/>
                <w:sz w:val="14"/>
                <w:szCs w:val="14"/>
              </w:rPr>
              <w:t>______</w:t>
            </w:r>
          </w:p>
          <w:p w14:paraId="53B9458D" w14:textId="77777777" w:rsidR="005D206D" w:rsidRPr="003B7A40" w:rsidRDefault="005D206D" w:rsidP="00A77010">
            <w:pPr>
              <w:ind w:left="-112"/>
              <w:jc w:val="center"/>
              <w:rPr>
                <w:rFonts w:cs="Arial"/>
              </w:rPr>
            </w:pPr>
            <w:r w:rsidRPr="00A77010">
              <w:rPr>
                <w:rFonts w:cs="Arial"/>
                <w:sz w:val="14"/>
                <w:szCs w:val="14"/>
              </w:rPr>
              <w:t>Schulleiterin/Schulleiter</w:t>
            </w:r>
          </w:p>
        </w:tc>
      </w:tr>
      <w:tr w:rsidR="005D206D" w:rsidRPr="00C96D86" w14:paraId="34E59086" w14:textId="77777777" w:rsidTr="00085BCF">
        <w:trPr>
          <w:trHeight w:hRule="exact" w:val="512"/>
        </w:trPr>
        <w:tc>
          <w:tcPr>
            <w:tcW w:w="103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9E1622" w14:textId="77777777" w:rsidR="005D206D" w:rsidRDefault="005D206D" w:rsidP="005D206D">
            <w:pPr>
              <w:spacing w:line="135" w:lineRule="exact"/>
              <w:ind w:left="-142" w:right="-57"/>
              <w:rPr>
                <w:rFonts w:eastAsia="Arial"/>
                <w:b/>
                <w:i/>
                <w:sz w:val="12"/>
                <w:szCs w:val="12"/>
              </w:rPr>
            </w:pPr>
          </w:p>
          <w:p w14:paraId="62C3BA9D" w14:textId="77777777" w:rsidR="005D206D" w:rsidRDefault="005D206D" w:rsidP="005D206D">
            <w:pPr>
              <w:spacing w:line="135" w:lineRule="exact"/>
              <w:ind w:left="284" w:right="-57"/>
              <w:rPr>
                <w:rFonts w:eastAsia="Arial"/>
                <w:i/>
                <w:sz w:val="12"/>
                <w:szCs w:val="12"/>
              </w:rPr>
            </w:pPr>
            <w:r w:rsidRPr="0010518D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10518D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10518D">
              <w:rPr>
                <w:rFonts w:eastAsia="Arial"/>
                <w:b/>
                <w:i/>
                <w:sz w:val="12"/>
                <w:szCs w:val="12"/>
              </w:rPr>
              <w:t>n:</w:t>
            </w:r>
            <w:r>
              <w:rPr>
                <w:rFonts w:eastAsia="Arial"/>
                <w:b/>
                <w:i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14:paraId="09DB15F2" w14:textId="77777777" w:rsidR="005D206D" w:rsidRPr="00FB2649" w:rsidRDefault="005D206D" w:rsidP="005D206D">
            <w:pPr>
              <w:spacing w:line="135" w:lineRule="exact"/>
              <w:ind w:left="284" w:right="-57"/>
              <w:rPr>
                <w:rStyle w:val="Formatvorlage136"/>
                <w:sz w:val="12"/>
                <w:szCs w:val="12"/>
              </w:rPr>
            </w:pPr>
            <w:r>
              <w:rPr>
                <w:rFonts w:eastAsia="Arial"/>
                <w:i/>
                <w:sz w:val="12"/>
                <w:szCs w:val="12"/>
              </w:rPr>
              <w:t>*</w:t>
            </w:r>
            <w:r w:rsidRPr="00AB56C6">
              <w:rPr>
                <w:rFonts w:eastAsia="Arial"/>
                <w:i/>
                <w:sz w:val="12"/>
                <w:szCs w:val="12"/>
              </w:rPr>
              <w:t xml:space="preserve">Entsprechend dem Gemeinsamen Europäischen </w:t>
            </w:r>
            <w:r>
              <w:rPr>
                <w:rFonts w:eastAsia="Arial"/>
                <w:i/>
                <w:sz w:val="12"/>
                <w:szCs w:val="12"/>
              </w:rPr>
              <w:t>Referenzrahmen für Sprachen</w:t>
            </w:r>
            <w:r w:rsidRPr="00AB56C6">
              <w:rPr>
                <w:rFonts w:eastAsia="Arial"/>
                <w:i/>
                <w:sz w:val="12"/>
                <w:szCs w:val="12"/>
              </w:rPr>
              <w:t xml:space="preserve"> (GER)</w:t>
            </w:r>
          </w:p>
        </w:tc>
      </w:tr>
    </w:tbl>
    <w:p w14:paraId="65E63394" w14:textId="77777777" w:rsidR="009832ED" w:rsidRPr="00A92D1F" w:rsidRDefault="009832ED">
      <w:pPr>
        <w:spacing w:before="56" w:line="160" w:lineRule="exact"/>
        <w:ind w:left="4956" w:hanging="5069"/>
        <w:rPr>
          <w:rFonts w:eastAsia="Arial" w:cs="Arial"/>
          <w:i/>
          <w:spacing w:val="-2"/>
          <w:sz w:val="14"/>
          <w:szCs w:val="14"/>
        </w:rPr>
      </w:pPr>
    </w:p>
    <w:sectPr w:rsidR="009832ED" w:rsidRPr="00A92D1F" w:rsidSect="00934CD7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AAC8E" w14:textId="77777777" w:rsidR="00C86D12" w:rsidRDefault="00C86D12" w:rsidP="001E03DE">
      <w:r>
        <w:separator/>
      </w:r>
    </w:p>
  </w:endnote>
  <w:endnote w:type="continuationSeparator" w:id="0">
    <w:p w14:paraId="2C59B808" w14:textId="77777777" w:rsidR="00C86D12" w:rsidRDefault="00C86D1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913E" w14:textId="77777777" w:rsidR="00C86D12" w:rsidRDefault="00C86D12" w:rsidP="001E03DE">
      <w:r>
        <w:separator/>
      </w:r>
    </w:p>
  </w:footnote>
  <w:footnote w:type="continuationSeparator" w:id="0">
    <w:p w14:paraId="13A6E01F" w14:textId="77777777" w:rsidR="00C86D12" w:rsidRDefault="00C86D1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J4q1DQ7E6ssRZtUFD83yoR9OyYdQgndEI2ts2LTCSOjXS3v+DguEQVSgI4cfEfyF7kJ9PR6iQP62HZmLtgEJ5g==" w:salt="dLNKqr6UVcQrRQHvGmZV0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C6"/>
    <w:rsid w:val="00007DCB"/>
    <w:rsid w:val="00025301"/>
    <w:rsid w:val="0003200E"/>
    <w:rsid w:val="00032032"/>
    <w:rsid w:val="000458F8"/>
    <w:rsid w:val="00046B49"/>
    <w:rsid w:val="00085BCF"/>
    <w:rsid w:val="000957A0"/>
    <w:rsid w:val="000A04FB"/>
    <w:rsid w:val="000A4A3C"/>
    <w:rsid w:val="000F77F6"/>
    <w:rsid w:val="00123006"/>
    <w:rsid w:val="00130D2B"/>
    <w:rsid w:val="00140113"/>
    <w:rsid w:val="001414DB"/>
    <w:rsid w:val="001442C3"/>
    <w:rsid w:val="00146AAC"/>
    <w:rsid w:val="0014703F"/>
    <w:rsid w:val="00151646"/>
    <w:rsid w:val="001516B3"/>
    <w:rsid w:val="00151F24"/>
    <w:rsid w:val="00162062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059D"/>
    <w:rsid w:val="00266602"/>
    <w:rsid w:val="002668C7"/>
    <w:rsid w:val="00296589"/>
    <w:rsid w:val="002A1999"/>
    <w:rsid w:val="002A69D7"/>
    <w:rsid w:val="002B18F4"/>
    <w:rsid w:val="002B3243"/>
    <w:rsid w:val="002D2E1A"/>
    <w:rsid w:val="002D42B1"/>
    <w:rsid w:val="002E3173"/>
    <w:rsid w:val="002E3E6C"/>
    <w:rsid w:val="002F7734"/>
    <w:rsid w:val="00324A38"/>
    <w:rsid w:val="0033746F"/>
    <w:rsid w:val="00337F49"/>
    <w:rsid w:val="003435F1"/>
    <w:rsid w:val="003551CA"/>
    <w:rsid w:val="003967BD"/>
    <w:rsid w:val="00396BC6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27C9"/>
    <w:rsid w:val="0042498B"/>
    <w:rsid w:val="00425136"/>
    <w:rsid w:val="0044650F"/>
    <w:rsid w:val="004706C5"/>
    <w:rsid w:val="00472118"/>
    <w:rsid w:val="004769B3"/>
    <w:rsid w:val="00476B69"/>
    <w:rsid w:val="004773A0"/>
    <w:rsid w:val="004872E3"/>
    <w:rsid w:val="004A3E34"/>
    <w:rsid w:val="004A5D59"/>
    <w:rsid w:val="004C2D7F"/>
    <w:rsid w:val="004F3820"/>
    <w:rsid w:val="00515E70"/>
    <w:rsid w:val="00517A7D"/>
    <w:rsid w:val="00524E27"/>
    <w:rsid w:val="00541171"/>
    <w:rsid w:val="005505EF"/>
    <w:rsid w:val="0055407A"/>
    <w:rsid w:val="00566631"/>
    <w:rsid w:val="00570647"/>
    <w:rsid w:val="0058791F"/>
    <w:rsid w:val="005916C3"/>
    <w:rsid w:val="005A3A78"/>
    <w:rsid w:val="005A5D42"/>
    <w:rsid w:val="005C58F2"/>
    <w:rsid w:val="005D1DAD"/>
    <w:rsid w:val="005D206D"/>
    <w:rsid w:val="005D5F8D"/>
    <w:rsid w:val="005E2707"/>
    <w:rsid w:val="005F38C9"/>
    <w:rsid w:val="005F6835"/>
    <w:rsid w:val="00611486"/>
    <w:rsid w:val="00613F68"/>
    <w:rsid w:val="0062499A"/>
    <w:rsid w:val="00635953"/>
    <w:rsid w:val="00647FBD"/>
    <w:rsid w:val="00650A91"/>
    <w:rsid w:val="00653D74"/>
    <w:rsid w:val="006626CD"/>
    <w:rsid w:val="00673045"/>
    <w:rsid w:val="00687B19"/>
    <w:rsid w:val="00695699"/>
    <w:rsid w:val="00697A33"/>
    <w:rsid w:val="006A7E8C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C37DF"/>
    <w:rsid w:val="007E12A2"/>
    <w:rsid w:val="00805A65"/>
    <w:rsid w:val="0080680B"/>
    <w:rsid w:val="00817C59"/>
    <w:rsid w:val="00822044"/>
    <w:rsid w:val="00835D52"/>
    <w:rsid w:val="00836187"/>
    <w:rsid w:val="00863F4B"/>
    <w:rsid w:val="008736CB"/>
    <w:rsid w:val="0088216E"/>
    <w:rsid w:val="008A7911"/>
    <w:rsid w:val="008B4943"/>
    <w:rsid w:val="008B6965"/>
    <w:rsid w:val="008F2826"/>
    <w:rsid w:val="009035B8"/>
    <w:rsid w:val="00905198"/>
    <w:rsid w:val="00913E49"/>
    <w:rsid w:val="00934CD7"/>
    <w:rsid w:val="00941D58"/>
    <w:rsid w:val="009533B3"/>
    <w:rsid w:val="0097342F"/>
    <w:rsid w:val="00974467"/>
    <w:rsid w:val="009767BF"/>
    <w:rsid w:val="009832ED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D1816"/>
    <w:rsid w:val="009E3CCC"/>
    <w:rsid w:val="009F622D"/>
    <w:rsid w:val="00A04B52"/>
    <w:rsid w:val="00A0676F"/>
    <w:rsid w:val="00A13A34"/>
    <w:rsid w:val="00A225E0"/>
    <w:rsid w:val="00A26CF7"/>
    <w:rsid w:val="00A7189C"/>
    <w:rsid w:val="00A76DB9"/>
    <w:rsid w:val="00A77010"/>
    <w:rsid w:val="00A827CA"/>
    <w:rsid w:val="00A85B1C"/>
    <w:rsid w:val="00A92D1F"/>
    <w:rsid w:val="00A970AD"/>
    <w:rsid w:val="00AA7D79"/>
    <w:rsid w:val="00AC1C3B"/>
    <w:rsid w:val="00AC3611"/>
    <w:rsid w:val="00AD3B66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117F5"/>
    <w:rsid w:val="00C22DA6"/>
    <w:rsid w:val="00C2558B"/>
    <w:rsid w:val="00C35CD1"/>
    <w:rsid w:val="00C44FE8"/>
    <w:rsid w:val="00C5427E"/>
    <w:rsid w:val="00C62151"/>
    <w:rsid w:val="00C65955"/>
    <w:rsid w:val="00C8447F"/>
    <w:rsid w:val="00C86D12"/>
    <w:rsid w:val="00C96D86"/>
    <w:rsid w:val="00CA1B2A"/>
    <w:rsid w:val="00CC2197"/>
    <w:rsid w:val="00CC6B69"/>
    <w:rsid w:val="00CD4707"/>
    <w:rsid w:val="00CD6932"/>
    <w:rsid w:val="00D007AF"/>
    <w:rsid w:val="00D157B4"/>
    <w:rsid w:val="00D22027"/>
    <w:rsid w:val="00D32B16"/>
    <w:rsid w:val="00D42063"/>
    <w:rsid w:val="00D51771"/>
    <w:rsid w:val="00D51FB3"/>
    <w:rsid w:val="00D52176"/>
    <w:rsid w:val="00D634FE"/>
    <w:rsid w:val="00D85308"/>
    <w:rsid w:val="00DA653D"/>
    <w:rsid w:val="00DB0D17"/>
    <w:rsid w:val="00DB3A1A"/>
    <w:rsid w:val="00DC372A"/>
    <w:rsid w:val="00DC671F"/>
    <w:rsid w:val="00DD2339"/>
    <w:rsid w:val="00DE44B1"/>
    <w:rsid w:val="00E03346"/>
    <w:rsid w:val="00E05B59"/>
    <w:rsid w:val="00E07817"/>
    <w:rsid w:val="00E202AB"/>
    <w:rsid w:val="00E5360B"/>
    <w:rsid w:val="00E62A48"/>
    <w:rsid w:val="00EB2979"/>
    <w:rsid w:val="00EB78E3"/>
    <w:rsid w:val="00ED54B4"/>
    <w:rsid w:val="00EE5C18"/>
    <w:rsid w:val="00EF3F29"/>
    <w:rsid w:val="00F02349"/>
    <w:rsid w:val="00F12641"/>
    <w:rsid w:val="00F13AF9"/>
    <w:rsid w:val="00F160CF"/>
    <w:rsid w:val="00F27810"/>
    <w:rsid w:val="00F33205"/>
    <w:rsid w:val="00F40100"/>
    <w:rsid w:val="00F44A67"/>
    <w:rsid w:val="00F47C3C"/>
    <w:rsid w:val="00F603B2"/>
    <w:rsid w:val="00F62049"/>
    <w:rsid w:val="00F64B4C"/>
    <w:rsid w:val="00F67AD9"/>
    <w:rsid w:val="00F715A2"/>
    <w:rsid w:val="00F71C90"/>
    <w:rsid w:val="00F760FA"/>
    <w:rsid w:val="00F975FC"/>
    <w:rsid w:val="00FB2649"/>
    <w:rsid w:val="00FC352F"/>
    <w:rsid w:val="00FC7EA7"/>
    <w:rsid w:val="00FD3FBC"/>
    <w:rsid w:val="00FE57D7"/>
    <w:rsid w:val="00FF20F5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A9571"/>
  <w15:docId w15:val="{F5F39B75-3EFB-42CC-B37A-AF6E5B63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BF"/>
    <w:pPr>
      <w:widowControl w:val="0"/>
      <w:spacing w:line="240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E3CCC"/>
    <w:pPr>
      <w:widowControl/>
      <w:spacing w:before="180" w:after="180"/>
    </w:pPr>
    <w:rPr>
      <w:rFonts w:asciiTheme="minorHAnsi" w:hAnsiTheme="minorHAnsi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9E3CCC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2016_Realschulabschlusszeugnis_Schulfrem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7362A5A874F43708EEE2960AEC913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2083C-03CC-4D33-A731-027E6F700E6A}"/>
      </w:docPartPr>
      <w:docPartBody>
        <w:p w:rsidR="00000000" w:rsidRDefault="00EC5235" w:rsidP="00EC5235">
          <w:pPr>
            <w:pStyle w:val="47362A5A874F43708EEE2960AEC9139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AF9E651BE5D47A695E6135CE277A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5B238-0378-4B43-8C3B-8B5CBB824171}"/>
      </w:docPartPr>
      <w:docPartBody>
        <w:p w:rsidR="00000000" w:rsidRDefault="00EC5235" w:rsidP="00EC5235">
          <w:pPr>
            <w:pStyle w:val="1AF9E651BE5D47A695E6135CE277A72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9DA40BE091514E5CA5E7718BD6E18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FC2DE-D202-47A2-A063-C1C8242C697E}"/>
      </w:docPartPr>
      <w:docPartBody>
        <w:p w:rsidR="00000000" w:rsidRDefault="00EC5235" w:rsidP="00EC5235">
          <w:pPr>
            <w:pStyle w:val="9DA40BE091514E5CA5E7718BD6E18BC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A28111ED51B441FB44610C09CB4FC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EFBC6-11CA-495A-8426-B0083BD707A1}"/>
      </w:docPartPr>
      <w:docPartBody>
        <w:p w:rsidR="00000000" w:rsidRDefault="00EC5235" w:rsidP="00EC5235">
          <w:pPr>
            <w:pStyle w:val="BA28111ED51B441FB44610C09CB4FC22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DAEE88FA7D948FD881F660E90511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E8FE65-3493-45CA-8F5F-F0097ECACA9F}"/>
      </w:docPartPr>
      <w:docPartBody>
        <w:p w:rsidR="00000000" w:rsidRDefault="00EC5235" w:rsidP="00EC5235">
          <w:pPr>
            <w:pStyle w:val="6DAEE88FA7D948FD881F660E90511A1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56927104D424E38AD664B0530A9E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0EBA3B-D32A-4E4E-BFA6-A6D5E7FFD239}"/>
      </w:docPartPr>
      <w:docPartBody>
        <w:p w:rsidR="00000000" w:rsidRDefault="00EC5235" w:rsidP="00EC5235">
          <w:pPr>
            <w:pStyle w:val="056927104D424E38AD664B0530A9E75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5CCE497B2D04C41BC1AC2B9C89D4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82ED3-4E42-4A2B-A873-182CD07F0947}"/>
      </w:docPartPr>
      <w:docPartBody>
        <w:p w:rsidR="00000000" w:rsidRDefault="00EC5235" w:rsidP="00EC5235">
          <w:pPr>
            <w:pStyle w:val="B5CCE497B2D04C41BC1AC2B9C89D40E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D695C218BF1402C8E4C0CAFD4103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520A0-2B68-4072-B41E-28888684A88F}"/>
      </w:docPartPr>
      <w:docPartBody>
        <w:p w:rsidR="00000000" w:rsidRDefault="00EC5235" w:rsidP="00EC5235">
          <w:pPr>
            <w:pStyle w:val="BD695C218BF1402C8E4C0CAFD4103CE6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26366EF954EA40B6BD2782F2F8195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FACCC-E416-4C56-A864-44C6488A8F1F}"/>
      </w:docPartPr>
      <w:docPartBody>
        <w:p w:rsidR="00000000" w:rsidRDefault="00EC5235" w:rsidP="00EC5235">
          <w:pPr>
            <w:pStyle w:val="26366EF954EA40B6BD2782F2F81956E3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B6B0651F93942D098EA7BF34061B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DA00E-3DC9-430D-B2EA-11BF132CE949}"/>
      </w:docPartPr>
      <w:docPartBody>
        <w:p w:rsidR="00000000" w:rsidRDefault="00EC5235" w:rsidP="00EC5235">
          <w:pPr>
            <w:pStyle w:val="6B6B0651F93942D098EA7BF34061B17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AABC5EDFB094831BD76ECB58A2B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34027-79AD-4776-990A-5E91225F2652}"/>
      </w:docPartPr>
      <w:docPartBody>
        <w:p w:rsidR="00000000" w:rsidRDefault="00EC5235" w:rsidP="00EC5235">
          <w:pPr>
            <w:pStyle w:val="4AABC5EDFB094831BD76ECB58A2B860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33EA2B6CFC2483E870FFB93D8682A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064F2F-2678-4375-9E22-CD79CDCC705B}"/>
      </w:docPartPr>
      <w:docPartBody>
        <w:p w:rsidR="00000000" w:rsidRDefault="00EC5235" w:rsidP="00EC5235">
          <w:pPr>
            <w:pStyle w:val="B33EA2B6CFC2483E870FFB93D8682A2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5BC350B37C044355AFDC8F8B96432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1B6AA-7D28-4229-968C-D975539A9B95}"/>
      </w:docPartPr>
      <w:docPartBody>
        <w:p w:rsidR="00000000" w:rsidRDefault="00EC5235" w:rsidP="00EC5235">
          <w:pPr>
            <w:pStyle w:val="5BC350B37C044355AFDC8F8B96432B9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35"/>
    <w:rsid w:val="00EC5235"/>
    <w:rsid w:val="00F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235"/>
    <w:rPr>
      <w:color w:val="808080"/>
    </w:rPr>
  </w:style>
  <w:style w:type="paragraph" w:customStyle="1" w:styleId="47362A5A874F43708EEE2960AEC9139C">
    <w:name w:val="47362A5A874F43708EEE2960AEC9139C"/>
    <w:rsid w:val="00EC5235"/>
  </w:style>
  <w:style w:type="paragraph" w:customStyle="1" w:styleId="1AF9E651BE5D47A695E6135CE277A721">
    <w:name w:val="1AF9E651BE5D47A695E6135CE277A721"/>
    <w:rsid w:val="00EC5235"/>
  </w:style>
  <w:style w:type="paragraph" w:customStyle="1" w:styleId="9DA40BE091514E5CA5E7718BD6E18BCB">
    <w:name w:val="9DA40BE091514E5CA5E7718BD6E18BCB"/>
    <w:rsid w:val="00EC5235"/>
  </w:style>
  <w:style w:type="paragraph" w:customStyle="1" w:styleId="BA28111ED51B441FB44610C09CB4FC22">
    <w:name w:val="BA28111ED51B441FB44610C09CB4FC22"/>
    <w:rsid w:val="00EC5235"/>
  </w:style>
  <w:style w:type="paragraph" w:customStyle="1" w:styleId="6DAEE88FA7D948FD881F660E90511A19">
    <w:name w:val="6DAEE88FA7D948FD881F660E90511A19"/>
    <w:rsid w:val="00EC5235"/>
  </w:style>
  <w:style w:type="paragraph" w:customStyle="1" w:styleId="056927104D424E38AD664B0530A9E758">
    <w:name w:val="056927104D424E38AD664B0530A9E758"/>
    <w:rsid w:val="00EC5235"/>
  </w:style>
  <w:style w:type="paragraph" w:customStyle="1" w:styleId="B4C21370BF484930A8BAABC2E3B09937">
    <w:name w:val="B4C21370BF484930A8BAABC2E3B09937"/>
    <w:rsid w:val="00EC5235"/>
  </w:style>
  <w:style w:type="paragraph" w:customStyle="1" w:styleId="1D73A8346049406BBFB60D4904966026">
    <w:name w:val="1D73A8346049406BBFB60D4904966026"/>
    <w:rsid w:val="00EC5235"/>
  </w:style>
  <w:style w:type="paragraph" w:customStyle="1" w:styleId="D73D40253D46461A9E61E13631D276BF">
    <w:name w:val="D73D40253D46461A9E61E13631D276BF"/>
    <w:rsid w:val="00EC5235"/>
  </w:style>
  <w:style w:type="paragraph" w:customStyle="1" w:styleId="158C4B2505E741E9A27FEA9398626B71">
    <w:name w:val="158C4B2505E741E9A27FEA9398626B71"/>
    <w:rsid w:val="00EC5235"/>
  </w:style>
  <w:style w:type="paragraph" w:customStyle="1" w:styleId="67E6A85B6E6842E5A7C680BA74E34815">
    <w:name w:val="67E6A85B6E6842E5A7C680BA74E34815"/>
    <w:rsid w:val="00EC5235"/>
  </w:style>
  <w:style w:type="paragraph" w:customStyle="1" w:styleId="ACBE39B41A5C45C38F6698912FF2D67A">
    <w:name w:val="ACBE39B41A5C45C38F6698912FF2D67A"/>
    <w:rsid w:val="00EC5235"/>
  </w:style>
  <w:style w:type="paragraph" w:customStyle="1" w:styleId="B5CCE497B2D04C41BC1AC2B9C89D40ED">
    <w:name w:val="B5CCE497B2D04C41BC1AC2B9C89D40ED"/>
    <w:rsid w:val="00EC5235"/>
  </w:style>
  <w:style w:type="paragraph" w:customStyle="1" w:styleId="BD695C218BF1402C8E4C0CAFD4103CE6">
    <w:name w:val="BD695C218BF1402C8E4C0CAFD4103CE6"/>
    <w:rsid w:val="00EC5235"/>
  </w:style>
  <w:style w:type="paragraph" w:customStyle="1" w:styleId="26366EF954EA40B6BD2782F2F81956E3">
    <w:name w:val="26366EF954EA40B6BD2782F2F81956E3"/>
    <w:rsid w:val="00EC5235"/>
  </w:style>
  <w:style w:type="paragraph" w:customStyle="1" w:styleId="6B6B0651F93942D098EA7BF34061B171">
    <w:name w:val="6B6B0651F93942D098EA7BF34061B171"/>
    <w:rsid w:val="00EC5235"/>
  </w:style>
  <w:style w:type="paragraph" w:customStyle="1" w:styleId="4AABC5EDFB094831BD76ECB58A2B8600">
    <w:name w:val="4AABC5EDFB094831BD76ECB58A2B8600"/>
    <w:rsid w:val="00EC5235"/>
  </w:style>
  <w:style w:type="paragraph" w:customStyle="1" w:styleId="B33EA2B6CFC2483E870FFB93D8682A2B">
    <w:name w:val="B33EA2B6CFC2483E870FFB93D8682A2B"/>
    <w:rsid w:val="00EC5235"/>
  </w:style>
  <w:style w:type="paragraph" w:customStyle="1" w:styleId="5BC350B37C044355AFDC8F8B96432B9B">
    <w:name w:val="5BC350B37C044355AFDC8F8B96432B9B"/>
    <w:rsid w:val="00EC5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FD639D9-A81A-4DA2-8BAD-069F6326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2016_Realschulabschlusszeugnis_Schulfremde</Template>
  <TotalTime>44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4</cp:revision>
  <cp:lastPrinted>2019-03-25T08:33:00Z</cp:lastPrinted>
  <dcterms:created xsi:type="dcterms:W3CDTF">2020-05-26T09:00:00Z</dcterms:created>
  <dcterms:modified xsi:type="dcterms:W3CDTF">2020-05-26T09:49:00Z</dcterms:modified>
</cp:coreProperties>
</file>