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49"/>
        <w:gridCol w:w="128"/>
        <w:gridCol w:w="60"/>
        <w:gridCol w:w="1517"/>
        <w:gridCol w:w="847"/>
        <w:gridCol w:w="570"/>
        <w:gridCol w:w="1983"/>
        <w:gridCol w:w="2552"/>
      </w:tblGrid>
      <w:tr w:rsidR="003A0D90" w:rsidTr="00123203">
        <w:trPr>
          <w:trHeight w:hRule="exact" w:val="510"/>
          <w:jc w:val="center"/>
        </w:trPr>
        <w:tc>
          <w:tcPr>
            <w:tcW w:w="267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59B6CD97" wp14:editId="54F9EF93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2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6F1839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123203">
        <w:trPr>
          <w:trHeight w:hRule="exact" w:val="567"/>
          <w:jc w:val="center"/>
        </w:trPr>
        <w:tc>
          <w:tcPr>
            <w:tcW w:w="267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2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1572B8" w:rsidRDefault="00DF0FFD" w:rsidP="007C3E37">
            <w:pPr>
              <w:spacing w:after="60"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 w:rsidRPr="001572B8"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1572B8"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 w:rsidRPr="001572B8">
              <w:rPr>
                <w:rFonts w:eastAsia="Arial"/>
                <w:b/>
                <w:sz w:val="26"/>
                <w:szCs w:val="26"/>
              </w:rPr>
            </w:r>
            <w:r w:rsidRPr="001572B8"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150169"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 w:rsidRPr="001572B8"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123203">
        <w:trPr>
          <w:trHeight w:hRule="exact" w:val="284"/>
          <w:jc w:val="center"/>
        </w:trPr>
        <w:tc>
          <w:tcPr>
            <w:tcW w:w="267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123203">
        <w:trPr>
          <w:trHeight w:hRule="exact" w:val="454"/>
          <w:jc w:val="center"/>
        </w:trPr>
        <w:tc>
          <w:tcPr>
            <w:tcW w:w="2677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2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RPr="006F1839" w:rsidTr="00123203">
        <w:trPr>
          <w:trHeight w:hRule="exact" w:val="454"/>
          <w:jc w:val="center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-2"/>
                <w:sz w:val="20"/>
              </w:rPr>
              <w:t>V</w:t>
            </w:r>
            <w:r w:rsidRPr="006F1839">
              <w:rPr>
                <w:rFonts w:eastAsia="Arial"/>
                <w:spacing w:val="2"/>
                <w:sz w:val="20"/>
              </w:rPr>
              <w:t>o</w:t>
            </w:r>
            <w:r w:rsidRPr="006F1839">
              <w:rPr>
                <w:rFonts w:eastAsia="Arial"/>
                <w:spacing w:val="-1"/>
                <w:sz w:val="20"/>
              </w:rPr>
              <w:t>r</w:t>
            </w:r>
            <w:r w:rsidRPr="006F1839">
              <w:rPr>
                <w:rFonts w:eastAsia="Arial"/>
                <w:sz w:val="20"/>
              </w:rPr>
              <w:t>-</w:t>
            </w:r>
            <w:r w:rsidRPr="006F1839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sz w:val="20"/>
              </w:rPr>
              <w:t>u</w:t>
            </w:r>
            <w:r w:rsidRPr="006F1839">
              <w:rPr>
                <w:rFonts w:eastAsia="Arial"/>
                <w:spacing w:val="-1"/>
                <w:sz w:val="20"/>
              </w:rPr>
              <w:t>n</w:t>
            </w:r>
            <w:r w:rsidRPr="006F1839">
              <w:rPr>
                <w:rFonts w:eastAsia="Arial"/>
                <w:sz w:val="20"/>
              </w:rPr>
              <w:t>d</w:t>
            </w:r>
            <w:r w:rsidRPr="006F1839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6F1839">
              <w:rPr>
                <w:rFonts w:eastAsia="Arial"/>
                <w:spacing w:val="-1"/>
                <w:sz w:val="20"/>
              </w:rPr>
              <w:t>Zu</w:t>
            </w:r>
            <w:r w:rsidRPr="006F1839">
              <w:rPr>
                <w:rFonts w:eastAsia="Arial"/>
                <w:spacing w:val="2"/>
                <w:sz w:val="20"/>
              </w:rPr>
              <w:t>n</w:t>
            </w:r>
            <w:r w:rsidRPr="006F1839">
              <w:rPr>
                <w:rFonts w:eastAsia="Arial"/>
                <w:spacing w:val="-1"/>
                <w:sz w:val="20"/>
              </w:rPr>
              <w:t>a</w:t>
            </w:r>
            <w:r w:rsidRPr="006F1839">
              <w:rPr>
                <w:rFonts w:eastAsia="Arial"/>
                <w:spacing w:val="4"/>
                <w:sz w:val="20"/>
              </w:rPr>
              <w:t>m</w:t>
            </w:r>
            <w:r w:rsidRPr="006F1839">
              <w:rPr>
                <w:rFonts w:eastAsia="Arial"/>
                <w:sz w:val="20"/>
              </w:rPr>
              <w:t>e</w:t>
            </w:r>
          </w:p>
        </w:tc>
        <w:tc>
          <w:tcPr>
            <w:tcW w:w="7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${name}</w:t>
            </w:r>
            <w:r w:rsidRPr="006F1839">
              <w:rPr>
                <w:sz w:val="20"/>
              </w:rPr>
              <w:fldChar w:fldCharType="end"/>
            </w:r>
            <w:bookmarkEnd w:id="1"/>
          </w:p>
        </w:tc>
      </w:tr>
      <w:tr w:rsidR="009A7179" w:rsidRPr="006F1839" w:rsidTr="00123203">
        <w:trPr>
          <w:trHeight w:hRule="exact" w:val="454"/>
          <w:jc w:val="center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9A717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position w:val="-1"/>
                <w:sz w:val="20"/>
              </w:rPr>
              <w:t>n</w:t>
            </w:r>
            <w:r w:rsidRPr="006F1839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6F1839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${geburt}</w:t>
            </w:r>
            <w:r w:rsidRPr="006F1839">
              <w:rPr>
                <w:sz w:val="20"/>
              </w:rPr>
              <w:fldChar w:fldCharType="end"/>
            </w:r>
            <w:bookmarkEnd w:id="2"/>
          </w:p>
        </w:tc>
      </w:tr>
      <w:tr w:rsidR="00076BD9" w:rsidRPr="006F1839" w:rsidTr="00123203">
        <w:trPr>
          <w:trHeight w:hRule="exact" w:val="454"/>
          <w:jc w:val="center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sz w:val="20"/>
              </w:rPr>
              <w:t>in</w:t>
            </w:r>
          </w:p>
        </w:tc>
        <w:tc>
          <w:tcPr>
            <w:tcW w:w="7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${gebort}</w:t>
            </w:r>
            <w:r w:rsidRPr="006F1839">
              <w:rPr>
                <w:sz w:val="20"/>
              </w:rPr>
              <w:fldChar w:fldCharType="end"/>
            </w:r>
            <w:bookmarkEnd w:id="3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864F92" w:rsidTr="00394FE3">
        <w:trPr>
          <w:trHeight w:hRule="exact" w:val="85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64F92" w:rsidRDefault="001E6C19" w:rsidP="007C3E37">
            <w:pPr>
              <w:spacing w:before="60" w:after="60" w:line="288" w:lineRule="auto"/>
              <w:ind w:right="-23"/>
              <w:rPr>
                <w:rFonts w:eastAsia="Arial"/>
                <w:b/>
                <w:sz w:val="20"/>
              </w:rPr>
            </w:pPr>
            <w:r w:rsidRPr="00864F92">
              <w:rPr>
                <w:rFonts w:eastAsia="Arial"/>
                <w:b/>
                <w:spacing w:val="2"/>
                <w:sz w:val="20"/>
              </w:rPr>
              <w:t>verlässt nach Erfüllung der Pflicht zum Besuch einer auf der Grundschule aufbauenden Schule</w:t>
            </w:r>
            <w:r w:rsidR="00394FE3"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  <w:sdt>
              <w:sdtPr>
                <w:rPr>
                  <w:rStyle w:val="Formatvorlage62"/>
                  <w:b/>
                  <w:sz w:val="20"/>
                </w:rPr>
                <w:id w:val="-1789965578"/>
                <w:placeholder>
                  <w:docPart w:val="554DF5BBB12B4F7EAED5C778D903BDAD"/>
                </w:placeholder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150169">
                  <w:rPr>
                    <w:rStyle w:val="Formatvorlage62"/>
                    <w:b/>
                    <w:sz w:val="20"/>
                  </w:rPr>
                  <w:t>am Ende der Klasse 8 die Schule.</w:t>
                </w:r>
              </w:sdtContent>
            </w:sdt>
            <w:r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6F1839" w:rsidTr="00443B4F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123203">
            <w:pPr>
              <w:spacing w:line="249" w:lineRule="exact"/>
              <w:ind w:right="-20"/>
              <w:rPr>
                <w:rFonts w:eastAsia="Arial"/>
                <w:b/>
                <w:sz w:val="20"/>
                <w:szCs w:val="20"/>
              </w:rPr>
            </w:pP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6F1839">
              <w:rPr>
                <w:rFonts w:eastAsia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="000416D4" w:rsidRPr="006F1839">
              <w:rPr>
                <w:rFonts w:eastAsia="Times New Roman"/>
                <w:b/>
                <w:position w:val="-1"/>
                <w:sz w:val="20"/>
                <w:szCs w:val="20"/>
              </w:rPr>
              <w:t>:</w:t>
            </w:r>
          </w:p>
        </w:tc>
      </w:tr>
      <w:tr w:rsidR="00123203" w:rsidRPr="00864F92" w:rsidTr="00E31CEA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4997E0C02CFE42F1A7BCDB5AD81D96E2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4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Pr="00472118" w:rsidRDefault="00150169" w:rsidP="00033B9F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73"/>
            </w:rPr>
            <w:id w:val="-1149277970"/>
            <w:placeholder>
              <w:docPart w:val="B8F1308579134D10A2866BE6E109A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73"/>
            </w:rPr>
            <w:id w:val="435798737"/>
            <w:placeholder>
              <w:docPart w:val="671B29272ED5469C977DB27B6B992F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D634FE" w:rsidRDefault="00123203" w:rsidP="00033B9F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73"/>
            </w:rPr>
            <w:id w:val="641696249"/>
            <w:placeholder>
              <w:docPart w:val="386F54D2D2D34103BACA628C9792D43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73"/>
            </w:rPr>
            <w:id w:val="390308139"/>
            <w:placeholder>
              <w:docPart w:val="01E2DA25046E4774AD0F59B535B96AF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73"/>
            </w:rPr>
            <w:id w:val="99384115"/>
            <w:placeholder>
              <w:docPart w:val="419D0D8F2F32496D81DFF6064765689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73"/>
            </w:rPr>
            <w:id w:val="1656330610"/>
            <w:placeholder>
              <w:docPart w:val="C6C64F7F0EAD49059DF7A11973364D5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73"/>
            </w:rPr>
            <w:id w:val="401857"/>
            <w:placeholder>
              <w:docPart w:val="60B29C5735944251B9FF5EB96B1B580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73"/>
            </w:rPr>
            <w:id w:val="364184865"/>
            <w:placeholder>
              <w:docPart w:val="29A06A0F043A4844B3F8BF847DCB9A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73"/>
            </w:rPr>
            <w:id w:val="-1086075844"/>
            <w:placeholder>
              <w:docPart w:val="AEE5A5564ABC41F8B1C76BF7A4D11CC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73"/>
            </w:rPr>
            <w:id w:val="50284392"/>
            <w:placeholder>
              <w:docPart w:val="3D5DEB12699546E4920E08E9E470EB2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73"/>
            </w:rPr>
            <w:id w:val="216633183"/>
            <w:placeholder>
              <w:docPart w:val="86EA87A2779B4EEB81D8761BC400E4F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73"/>
            </w:rPr>
            <w:id w:val="-921792237"/>
            <w:placeholder>
              <w:docPart w:val="D315675C9331420FAE409E704B0A698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73"/>
            </w:rPr>
            <w:id w:val="-2113121014"/>
            <w:placeholder>
              <w:docPart w:val="95424C87D76A4092A50DF18CF40107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316633460EFF45DA968829E012D26C72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Pr="008B6965" w:rsidRDefault="00150169" w:rsidP="00033B9F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73"/>
            </w:rPr>
            <w:id w:val="-666090913"/>
            <w:placeholder>
              <w:docPart w:val="C9E4514DE83F4618BAB3410F754661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73"/>
            </w:rPr>
            <w:id w:val="-656687637"/>
            <w:placeholder>
              <w:docPart w:val="66F23C8C833E47738167C208E67A40E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E6A95C18D2674C65AF68509454BADBC2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Pr="00E03346" w:rsidRDefault="00150169" w:rsidP="00033B9F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73"/>
            </w:rPr>
            <w:id w:val="-1458251967"/>
            <w:placeholder>
              <w:docPart w:val="931D5AA0E1A44C5CB2414A4FECACF28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0C1A87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6290C6FA732D41F280D26EDD4D38B185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2"/>
              </w:rPr>
            </w:sdtEndPr>
            <w:sdtContent>
              <w:p w:rsidR="00123203" w:rsidRPr="00C2558B" w:rsidRDefault="00150169" w:rsidP="00033B9F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4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73"/>
            </w:rPr>
            <w:id w:val="-1936580742"/>
            <w:placeholder>
              <w:docPart w:val="03FB69AF6B4C4D299D423F6E1487CB53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64F92" w:rsidRDefault="00123203" w:rsidP="000E7FEA">
            <w:pPr>
              <w:spacing w:before="36"/>
              <w:ind w:right="-20"/>
              <w:rPr>
                <w:rFonts w:eastAsia="Arial"/>
                <w:b/>
                <w:spacing w:val="-3"/>
                <w:w w:val="108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23203" w:rsidRDefault="00123203"/>
        </w:tc>
      </w:tr>
      <w:tr w:rsidR="00123203" w:rsidRPr="00864F92" w:rsidTr="005C10CA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64F92" w:rsidRDefault="00123203" w:rsidP="000E7FEA">
            <w:pPr>
              <w:spacing w:before="36"/>
              <w:ind w:right="-20"/>
              <w:rPr>
                <w:rFonts w:eastAsia="Arial"/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spacing w:val="-3"/>
                <w:w w:val="108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8"/>
                <w:sz w:val="20"/>
                <w:szCs w:val="20"/>
              </w:rPr>
              <w:t>l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nahm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e</w:t>
            </w:r>
            <w:r w:rsidRPr="00864F92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2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z w:val="20"/>
                <w:szCs w:val="20"/>
              </w:rPr>
              <w:t>n</w:t>
            </w:r>
            <w:r w:rsidRPr="00864F92">
              <w:rPr>
                <w:rFonts w:ascii="Times New Roman" w:eastAsia="Times New Roman" w:hAnsi="Times New Roman" w:cs="Times New Roman"/>
                <w:b/>
                <w:spacing w:val="23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-10"/>
                <w:w w:val="109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rb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sg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me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ns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c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ha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f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:</w:t>
            </w:r>
            <w:bookmarkStart w:id="4" w:name="_GoBack"/>
            <w:bookmarkEnd w:id="4"/>
          </w:p>
        </w:tc>
      </w:tr>
      <w:tr w:rsidR="00123203" w:rsidRPr="006F1839" w:rsidTr="005C10CA">
        <w:trPr>
          <w:trHeight w:hRule="exact" w:val="85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3203" w:rsidRPr="006F1839" w:rsidRDefault="00123203" w:rsidP="005C10CA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50169">
              <w:rPr>
                <w:noProof/>
                <w:sz w:val="20"/>
                <w:szCs w:val="20"/>
              </w:rPr>
              <w:t>${ags}</w:t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</w:tr>
      <w:tr w:rsidR="00123203" w:rsidRPr="006F1839" w:rsidTr="005C10CA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64F92" w:rsidRDefault="00123203" w:rsidP="00076BD9">
            <w:pPr>
              <w:rPr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864F92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="00150169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r</w:t>
            </w:r>
            <w:r w:rsidRPr="00864F92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864F92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123203" w:rsidTr="005C10CA">
        <w:trPr>
          <w:trHeight w:hRule="exact" w:val="170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3203" w:rsidRPr="006F4481" w:rsidRDefault="00123203" w:rsidP="005C10CA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150169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6"/>
          </w:p>
        </w:tc>
      </w:tr>
      <w:tr w:rsidR="00123203" w:rsidRPr="006F1839" w:rsidTr="005C10CA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6F1839" w:rsidRDefault="00123203" w:rsidP="007C3E37">
            <w:pPr>
              <w:spacing w:before="60" w:line="288" w:lineRule="auto"/>
              <w:rPr>
                <w:rStyle w:val="Formatvorlage21"/>
                <w:b/>
                <w:sz w:val="20"/>
              </w:rPr>
            </w:pPr>
            <w:r w:rsidRPr="006F1839">
              <w:rPr>
                <w:rStyle w:val="Formatvorlage21"/>
                <w:b/>
                <w:sz w:val="20"/>
              </w:rPr>
              <w:t xml:space="preserve">Die Leistungen wurden in allen Fächern auf dem </w:t>
            </w:r>
            <w:sdt>
              <w:sdtPr>
                <w:rPr>
                  <w:rStyle w:val="Formatvorlage69"/>
                  <w:sz w:val="20"/>
                </w:rPr>
                <w:id w:val="-1134016358"/>
                <w:placeholder>
                  <w:docPart w:val="7AA761C1E75C4A3C831F4CAFDF882471"/>
                </w:placeholder>
                <w:comboBox>
                  <w:listItem w:value="Wählen Sie ein Element aus."/>
                  <w:listItem w:displayText="grundlegenden Niveau (G) beurteilt." w:value="grundlegenden Niveau (G) beurteilt."/>
                  <w:listItem w:displayText="mittleren Niveau (M) beurteilt." w:value="mittleren Niveau (M) beurteilt."/>
                  <w:listItem w:displayText="erweiterten Niveau (E) beurteilt." w:value="erweiterten Niveau (E) beurteilt."/>
                </w:comboBox>
              </w:sdtPr>
              <w:sdtEndPr>
                <w:rPr>
                  <w:rStyle w:val="Formatvorlage21"/>
                  <w:b w:val="0"/>
                </w:rPr>
              </w:sdtEndPr>
              <w:sdtContent>
                <w:r w:rsidR="00150169">
                  <w:rPr>
                    <w:rStyle w:val="Formatvorlage69"/>
                    <w:sz w:val="20"/>
                  </w:rPr>
                  <w:t>grundlegenden Niveau (G) beurteilt.</w:t>
                </w:r>
              </w:sdtContent>
            </w:sdt>
          </w:p>
        </w:tc>
      </w:tr>
      <w:tr w:rsidR="00123203" w:rsidTr="00123203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7E05A7" w:rsidRDefault="00123203" w:rsidP="00123203">
            <w:pPr>
              <w:rPr>
                <w:sz w:val="22"/>
              </w:rPr>
            </w:pPr>
            <w:r w:rsidRPr="006F1839">
              <w:rPr>
                <w:rFonts w:eastAsia="Arial"/>
                <w:w w:val="102"/>
                <w:sz w:val="20"/>
              </w:rPr>
              <w:t>D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6F183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6F1839">
              <w:rPr>
                <w:rFonts w:eastAsia="Arial"/>
                <w:w w:val="102"/>
                <w:sz w:val="20"/>
              </w:rPr>
              <w:t>m</w:t>
            </w:r>
            <w:r>
              <w:rPr>
                <w:rFonts w:eastAsia="Arial"/>
                <w:w w:val="102"/>
                <w:sz w:val="20"/>
              </w:rPr>
              <w:t xml:space="preserve">: </w:t>
            </w:r>
            <w:r w:rsidRPr="006F1839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${certda}</w:t>
            </w:r>
            <w:r w:rsidRPr="006F1839">
              <w:rPr>
                <w:sz w:val="20"/>
              </w:rPr>
              <w:fldChar w:fldCharType="end"/>
            </w:r>
            <w:bookmarkStart w:id="8" w:name="Text11"/>
            <w:bookmarkEnd w:id="7"/>
          </w:p>
        </w:tc>
        <w:tc>
          <w:tcPr>
            <w:tcW w:w="141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3203" w:rsidRPr="007C3E37" w:rsidRDefault="00123203" w:rsidP="007C3E37">
            <w:pPr>
              <w:jc w:val="center"/>
              <w:rPr>
                <w:sz w:val="16"/>
              </w:rPr>
            </w:pPr>
            <w:r w:rsidRPr="007C3E37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7C3E37">
              <w:rPr>
                <w:sz w:val="16"/>
                <w:szCs w:val="13"/>
              </w:rPr>
              <w:t>Schule)</w:t>
            </w:r>
          </w:p>
        </w:tc>
        <w:bookmarkEnd w:id="8"/>
        <w:tc>
          <w:tcPr>
            <w:tcW w:w="453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3203" w:rsidRDefault="00123203" w:rsidP="00394FE3">
            <w:pPr>
              <w:jc w:val="center"/>
            </w:pPr>
          </w:p>
        </w:tc>
      </w:tr>
      <w:tr w:rsidR="00123203" w:rsidTr="00123203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03" w:rsidRPr="007E40FA" w:rsidRDefault="00123203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123203" w:rsidRPr="007E40FA" w:rsidRDefault="00123203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53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3203" w:rsidRDefault="00123203" w:rsidP="006E6504">
            <w:pPr>
              <w:jc w:val="center"/>
            </w:pPr>
          </w:p>
        </w:tc>
      </w:tr>
      <w:tr w:rsidR="00123203" w:rsidTr="00123203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03" w:rsidRDefault="00123203" w:rsidP="006F1839">
            <w:pPr>
              <w:jc w:val="center"/>
            </w:pPr>
            <w:r w:rsidRPr="006F1839">
              <w:rPr>
                <w:rFonts w:eastAsia="Arial"/>
                <w:w w:val="103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7"/>
            <w:r w:rsidRPr="006F1839">
              <w:rPr>
                <w:rFonts w:eastAsia="Arial"/>
                <w:w w:val="103"/>
                <w:sz w:val="16"/>
                <w:szCs w:val="16"/>
              </w:rPr>
              <w:instrText xml:space="preserve"> FORMTEXT </w:instrText>
            </w:r>
            <w:r w:rsidRPr="006F1839">
              <w:rPr>
                <w:rFonts w:eastAsia="Arial"/>
                <w:w w:val="103"/>
                <w:sz w:val="16"/>
                <w:szCs w:val="16"/>
              </w:rPr>
            </w:r>
            <w:r w:rsidRPr="006F1839">
              <w:rPr>
                <w:rFonts w:eastAsia="Arial"/>
                <w:w w:val="103"/>
                <w:sz w:val="16"/>
                <w:szCs w:val="16"/>
              </w:rPr>
              <w:fldChar w:fldCharType="separate"/>
            </w:r>
            <w:r w:rsidRPr="006F1839">
              <w:rPr>
                <w:rFonts w:eastAsia="Arial"/>
                <w:noProof/>
                <w:w w:val="103"/>
                <w:sz w:val="16"/>
                <w:szCs w:val="16"/>
              </w:rPr>
              <w:t>Name</w:t>
            </w:r>
            <w:r w:rsidRPr="006F1839">
              <w:rPr>
                <w:rFonts w:eastAsia="Arial"/>
                <w:w w:val="103"/>
                <w:sz w:val="16"/>
                <w:szCs w:val="16"/>
              </w:rPr>
              <w:fldChar w:fldCharType="end"/>
            </w:r>
            <w:bookmarkEnd w:id="9"/>
            <w:r>
              <w:rPr>
                <w:rFonts w:eastAsia="Arial"/>
                <w:w w:val="103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71"/>
                  <w:sz w:val="16"/>
                </w:rPr>
                <w:id w:val="121971030"/>
                <w:placeholder>
                  <w:docPart w:val="60085EA6AE2C4313B9DFA93179A557C7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eastAsia="Arial"/>
                  <w:w w:val="103"/>
                  <w:sz w:val="22"/>
                  <w:szCs w:val="16"/>
                </w:rPr>
              </w:sdtEndPr>
              <w:sdtContent>
                <w:r w:rsidRPr="006F1839">
                  <w:rPr>
                    <w:rStyle w:val="ab"/>
                    <w:sz w:val="14"/>
                  </w:rPr>
                  <w:t>Wählen Sie ein Element aus.</w:t>
                </w:r>
              </w:sdtContent>
            </w:sdt>
          </w:p>
        </w:tc>
        <w:tc>
          <w:tcPr>
            <w:tcW w:w="141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23203" w:rsidRDefault="00123203" w:rsidP="006F1839">
            <w:pPr>
              <w:jc w:val="center"/>
            </w:pPr>
          </w:p>
        </w:tc>
        <w:tc>
          <w:tcPr>
            <w:tcW w:w="45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03" w:rsidRDefault="00123203" w:rsidP="006F1839">
            <w:pPr>
              <w:jc w:val="center"/>
            </w:pPr>
            <w:r w:rsidRPr="006F1839">
              <w:rPr>
                <w:sz w:val="16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6F1839">
              <w:rPr>
                <w:sz w:val="16"/>
              </w:rPr>
              <w:instrText xml:space="preserve"> FORMTEXT </w:instrText>
            </w:r>
            <w:r w:rsidRPr="006F1839">
              <w:rPr>
                <w:sz w:val="16"/>
              </w:rPr>
            </w:r>
            <w:r w:rsidRPr="006F1839">
              <w:rPr>
                <w:sz w:val="16"/>
              </w:rPr>
              <w:fldChar w:fldCharType="separate"/>
            </w:r>
            <w:r w:rsidRPr="006F1839">
              <w:rPr>
                <w:noProof/>
                <w:sz w:val="16"/>
              </w:rPr>
              <w:t>Name</w:t>
            </w:r>
            <w:r w:rsidRPr="006F1839">
              <w:rPr>
                <w:sz w:val="16"/>
              </w:rPr>
              <w:fldChar w:fldCharType="end"/>
            </w:r>
            <w:bookmarkEnd w:id="10"/>
            <w:r>
              <w:rPr>
                <w:sz w:val="18"/>
              </w:rPr>
              <w:t xml:space="preserve">, </w:t>
            </w:r>
            <w:sdt>
              <w:sdtPr>
                <w:rPr>
                  <w:rStyle w:val="Formatvorlage76"/>
                </w:rPr>
                <w:id w:val="1133062180"/>
                <w:placeholder>
                  <w:docPart w:val="60085EA6AE2C4313B9DFA93179A557C7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Pr="006F1839">
                  <w:rPr>
                    <w:rStyle w:val="ab"/>
                    <w:sz w:val="14"/>
                  </w:rPr>
                  <w:t>Wählen Sie ein Element aus.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394FE3" w:rsidRPr="001B2458" w:rsidRDefault="00F0608C" w:rsidP="001B245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="001B2458">
        <w:rPr>
          <w:rFonts w:eastAsia="Arial"/>
          <w:i/>
          <w:sz w:val="16"/>
          <w:szCs w:val="16"/>
        </w:rPr>
        <w:t>)</w:t>
      </w:r>
    </w:p>
    <w:sectPr w:rsidR="00394FE3" w:rsidRPr="001B2458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883" w:rsidRDefault="00103883" w:rsidP="001E03DE">
      <w:r>
        <w:separator/>
      </w:r>
    </w:p>
  </w:endnote>
  <w:endnote w:type="continuationSeparator" w:id="0">
    <w:p w:rsidR="00103883" w:rsidRDefault="0010388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883" w:rsidRDefault="00103883" w:rsidP="001E03DE">
      <w:r>
        <w:separator/>
      </w:r>
    </w:p>
  </w:footnote>
  <w:footnote w:type="continuationSeparator" w:id="0">
    <w:p w:rsidR="00103883" w:rsidRDefault="0010388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22"/>
    <w:rsid w:val="000158DB"/>
    <w:rsid w:val="000416D4"/>
    <w:rsid w:val="00044446"/>
    <w:rsid w:val="00076BD9"/>
    <w:rsid w:val="0009035A"/>
    <w:rsid w:val="000A510C"/>
    <w:rsid w:val="000B64BE"/>
    <w:rsid w:val="000E7FEA"/>
    <w:rsid w:val="00103883"/>
    <w:rsid w:val="001164F4"/>
    <w:rsid w:val="00123203"/>
    <w:rsid w:val="00150169"/>
    <w:rsid w:val="001572B8"/>
    <w:rsid w:val="00165C72"/>
    <w:rsid w:val="00185D9A"/>
    <w:rsid w:val="001A2103"/>
    <w:rsid w:val="001B2458"/>
    <w:rsid w:val="001D5DA4"/>
    <w:rsid w:val="001E03DE"/>
    <w:rsid w:val="001E4D4C"/>
    <w:rsid w:val="001E6C19"/>
    <w:rsid w:val="001E7CA1"/>
    <w:rsid w:val="00201279"/>
    <w:rsid w:val="00210F12"/>
    <w:rsid w:val="00215DBF"/>
    <w:rsid w:val="002223B8"/>
    <w:rsid w:val="00296589"/>
    <w:rsid w:val="002D2729"/>
    <w:rsid w:val="00394FE3"/>
    <w:rsid w:val="003A0D90"/>
    <w:rsid w:val="003A1654"/>
    <w:rsid w:val="003E1661"/>
    <w:rsid w:val="003E6398"/>
    <w:rsid w:val="003F4608"/>
    <w:rsid w:val="003F46AA"/>
    <w:rsid w:val="00443B4F"/>
    <w:rsid w:val="0044650F"/>
    <w:rsid w:val="0046436C"/>
    <w:rsid w:val="004961B4"/>
    <w:rsid w:val="004D13DE"/>
    <w:rsid w:val="004F71DD"/>
    <w:rsid w:val="00515D17"/>
    <w:rsid w:val="0053402F"/>
    <w:rsid w:val="00541839"/>
    <w:rsid w:val="005C10CA"/>
    <w:rsid w:val="00621A2E"/>
    <w:rsid w:val="0063073B"/>
    <w:rsid w:val="00666AC0"/>
    <w:rsid w:val="0068567C"/>
    <w:rsid w:val="006D4340"/>
    <w:rsid w:val="006D4AA2"/>
    <w:rsid w:val="006F1839"/>
    <w:rsid w:val="006F4481"/>
    <w:rsid w:val="00704BAC"/>
    <w:rsid w:val="00707782"/>
    <w:rsid w:val="0072702F"/>
    <w:rsid w:val="00747ADE"/>
    <w:rsid w:val="00794612"/>
    <w:rsid w:val="007C3E37"/>
    <w:rsid w:val="007C64FB"/>
    <w:rsid w:val="007E05A7"/>
    <w:rsid w:val="007E40FA"/>
    <w:rsid w:val="00864F92"/>
    <w:rsid w:val="00877E0A"/>
    <w:rsid w:val="008921C3"/>
    <w:rsid w:val="00895F35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2C22"/>
    <w:rsid w:val="0096431B"/>
    <w:rsid w:val="009935DA"/>
    <w:rsid w:val="00996549"/>
    <w:rsid w:val="009A7179"/>
    <w:rsid w:val="009C05F9"/>
    <w:rsid w:val="009C16C1"/>
    <w:rsid w:val="009F02C0"/>
    <w:rsid w:val="00A545FC"/>
    <w:rsid w:val="00A91268"/>
    <w:rsid w:val="00A96C3E"/>
    <w:rsid w:val="00AE5C68"/>
    <w:rsid w:val="00B35CE1"/>
    <w:rsid w:val="00B9513B"/>
    <w:rsid w:val="00BA3F97"/>
    <w:rsid w:val="00BD06F8"/>
    <w:rsid w:val="00C22DA6"/>
    <w:rsid w:val="00C7555E"/>
    <w:rsid w:val="00C951BB"/>
    <w:rsid w:val="00CD6932"/>
    <w:rsid w:val="00CF241E"/>
    <w:rsid w:val="00D3301F"/>
    <w:rsid w:val="00D40EE4"/>
    <w:rsid w:val="00D51573"/>
    <w:rsid w:val="00D808E2"/>
    <w:rsid w:val="00D94721"/>
    <w:rsid w:val="00DB3527"/>
    <w:rsid w:val="00DD4D96"/>
    <w:rsid w:val="00DF0FFD"/>
    <w:rsid w:val="00E31CEA"/>
    <w:rsid w:val="00E5291B"/>
    <w:rsid w:val="00E54D27"/>
    <w:rsid w:val="00E71FFD"/>
    <w:rsid w:val="00ED07BE"/>
    <w:rsid w:val="00EF4D67"/>
    <w:rsid w:val="00F0608C"/>
    <w:rsid w:val="00F407DE"/>
    <w:rsid w:val="00F44A67"/>
    <w:rsid w:val="00F554DA"/>
    <w:rsid w:val="00F56E21"/>
    <w:rsid w:val="00F974DF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C1D51"/>
  <w15:docId w15:val="{0464B1A3-8A82-4A4B-9EE5-154BB1F6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794612"/>
    <w:rPr>
      <w:rFonts w:ascii="Arial" w:hAnsi="Arial"/>
      <w:b/>
      <w:sz w:val="24"/>
    </w:rPr>
  </w:style>
  <w:style w:type="character" w:customStyle="1" w:styleId="Formatvorlage69">
    <w:name w:val="Formatvorlage69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0">
    <w:name w:val="Formatvorlage70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7C3E37"/>
    <w:rPr>
      <w:rFonts w:ascii="Arial" w:hAnsi="Arial"/>
      <w:sz w:val="18"/>
    </w:rPr>
  </w:style>
  <w:style w:type="character" w:customStyle="1" w:styleId="Formatvorlage72">
    <w:name w:val="Formatvorlage72"/>
    <w:basedOn w:val="a0"/>
    <w:uiPriority w:val="1"/>
    <w:rsid w:val="007C3E37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864F92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864F92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864F92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63073B"/>
    <w:rPr>
      <w:rFonts w:ascii="Arial" w:hAnsi="Arial"/>
      <w:sz w:val="16"/>
    </w:rPr>
  </w:style>
  <w:style w:type="character" w:customStyle="1" w:styleId="Formatvorlage77">
    <w:name w:val="Formatvorlage77"/>
    <w:basedOn w:val="a0"/>
    <w:uiPriority w:val="1"/>
    <w:rsid w:val="001572B8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572B8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23203"/>
    <w:rPr>
      <w:rFonts w:ascii="Arial" w:hAnsi="Arial"/>
      <w:sz w:val="22"/>
    </w:rPr>
  </w:style>
  <w:style w:type="character" w:customStyle="1" w:styleId="Formatvorlage104">
    <w:name w:val="Formatvorlage104"/>
    <w:basedOn w:val="a0"/>
    <w:uiPriority w:val="1"/>
    <w:rsid w:val="00123203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123203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123203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12320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gangszeugnis%20nach%20Erf&#1041;llung%20der%20Schulpflicht%20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4DF5BBB12B4F7EAED5C778D903BD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846BAF-8DCB-4466-BAF7-E369F601A478}"/>
      </w:docPartPr>
      <w:docPartBody>
        <w:p w:rsidR="00845BDC" w:rsidRDefault="00D5530A">
          <w:pPr>
            <w:pStyle w:val="554DF5BBB12B4F7EAED5C778D903BDAD"/>
          </w:pPr>
          <w:r w:rsidRPr="006F1839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997E0C02CFE42F1A7BCDB5AD81D9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98EBA-19E7-46F5-AFD2-EC18824BCF2F}"/>
      </w:docPartPr>
      <w:docPartBody>
        <w:p w:rsidR="00845BDC" w:rsidRDefault="00D5530A">
          <w:pPr>
            <w:pStyle w:val="4997E0C02CFE42F1A7BCDB5AD81D96E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8F1308579134D10A2866BE6E109A7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CD269-36A9-477C-8EFA-CAE13BAEB3FC}"/>
      </w:docPartPr>
      <w:docPartBody>
        <w:p w:rsidR="00845BDC" w:rsidRDefault="00D5530A">
          <w:pPr>
            <w:pStyle w:val="B8F1308579134D10A2866BE6E109A70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71B29272ED5469C977DB27B6B992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98E0F7-D46E-45EF-8FF4-80FCE928076C}"/>
      </w:docPartPr>
      <w:docPartBody>
        <w:p w:rsidR="00845BDC" w:rsidRDefault="00D5530A">
          <w:pPr>
            <w:pStyle w:val="671B29272ED5469C977DB27B6B992F5F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86F54D2D2D34103BACA628C9792D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03EF6-6317-471D-805C-4EEFA16D6E26}"/>
      </w:docPartPr>
      <w:docPartBody>
        <w:p w:rsidR="00845BDC" w:rsidRDefault="00D5530A">
          <w:pPr>
            <w:pStyle w:val="386F54D2D2D34103BACA628C9792D43E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01E2DA25046E4774AD0F59B535B96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7A815-3725-4D5C-95A1-3F8F02D922EA}"/>
      </w:docPartPr>
      <w:docPartBody>
        <w:p w:rsidR="00845BDC" w:rsidRDefault="00D5530A">
          <w:pPr>
            <w:pStyle w:val="01E2DA25046E4774AD0F59B535B96AFB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419D0D8F2F32496D81DFF60647656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4F3EC-3067-44EA-B3C6-324A7288F0BF}"/>
      </w:docPartPr>
      <w:docPartBody>
        <w:p w:rsidR="00845BDC" w:rsidRDefault="00D5530A">
          <w:pPr>
            <w:pStyle w:val="419D0D8F2F32496D81DFF60647656891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C6C64F7F0EAD49059DF7A11973364D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D7D2D2-21F9-496F-83F3-8819D9FE305E}"/>
      </w:docPartPr>
      <w:docPartBody>
        <w:p w:rsidR="00845BDC" w:rsidRDefault="00D5530A">
          <w:pPr>
            <w:pStyle w:val="C6C64F7F0EAD49059DF7A11973364D55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0B29C5735944251B9FF5EB96B1B5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5C87D-4AC7-4E06-9175-AF2A914B3FCA}"/>
      </w:docPartPr>
      <w:docPartBody>
        <w:p w:rsidR="00845BDC" w:rsidRDefault="00D5530A">
          <w:pPr>
            <w:pStyle w:val="60B29C5735944251B9FF5EB96B1B580B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29A06A0F043A4844B3F8BF847DCB9A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B96C7-B511-4B01-BEA0-7D27AD6AE2AA}"/>
      </w:docPartPr>
      <w:docPartBody>
        <w:p w:rsidR="00845BDC" w:rsidRDefault="00D5530A">
          <w:pPr>
            <w:pStyle w:val="29A06A0F043A4844B3F8BF847DCB9A0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AEE5A5564ABC41F8B1C76BF7A4D11C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CE657C-72B7-4A23-9258-71F58232E9A8}"/>
      </w:docPartPr>
      <w:docPartBody>
        <w:p w:rsidR="00845BDC" w:rsidRDefault="00D5530A">
          <w:pPr>
            <w:pStyle w:val="AEE5A5564ABC41F8B1C76BF7A4D11CCD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D5DEB12699546E4920E08E9E470E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C6E0F-219E-4A1E-A719-CA81A531B4A3}"/>
      </w:docPartPr>
      <w:docPartBody>
        <w:p w:rsidR="00845BDC" w:rsidRDefault="00D5530A">
          <w:pPr>
            <w:pStyle w:val="3D5DEB12699546E4920E08E9E470EB2B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86EA87A2779B4EEB81D8761BC400E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64287-89CB-4937-8174-DADFB55E7099}"/>
      </w:docPartPr>
      <w:docPartBody>
        <w:p w:rsidR="00845BDC" w:rsidRDefault="00D5530A">
          <w:pPr>
            <w:pStyle w:val="86EA87A2779B4EEB81D8761BC400E4FE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D315675C9331420FAE409E704B0A6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D125F-7F69-4B56-8675-BFA20935C436}"/>
      </w:docPartPr>
      <w:docPartBody>
        <w:p w:rsidR="00845BDC" w:rsidRDefault="00D5530A">
          <w:pPr>
            <w:pStyle w:val="D315675C9331420FAE409E704B0A698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95424C87D76A4092A50DF18CF4010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3EC90-BF2C-44C3-8D79-636B69BA9C59}"/>
      </w:docPartPr>
      <w:docPartBody>
        <w:p w:rsidR="00845BDC" w:rsidRDefault="00D5530A">
          <w:pPr>
            <w:pStyle w:val="95424C87D76A4092A50DF18CF401078C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16633460EFF45DA968829E012D26C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37F36-8A61-43CE-B1EC-0AF3E98CBA62}"/>
      </w:docPartPr>
      <w:docPartBody>
        <w:p w:rsidR="00845BDC" w:rsidRDefault="00D5530A">
          <w:pPr>
            <w:pStyle w:val="316633460EFF45DA968829E012D26C72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C9E4514DE83F4618BAB3410F75466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FF87B-57D1-4493-A9C9-3CC35C60F9DA}"/>
      </w:docPartPr>
      <w:docPartBody>
        <w:p w:rsidR="00845BDC" w:rsidRDefault="00D5530A">
          <w:pPr>
            <w:pStyle w:val="C9E4514DE83F4618BAB3410F7546614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6F23C8C833E47738167C208E67A4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00755-D1B7-4DBC-9F73-601F87090D46}"/>
      </w:docPartPr>
      <w:docPartBody>
        <w:p w:rsidR="00845BDC" w:rsidRDefault="00D5530A">
          <w:pPr>
            <w:pStyle w:val="66F23C8C833E47738167C208E67A40E6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E6A95C18D2674C65AF68509454BAD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33780-6C77-45D9-878C-E72721DF2C76}"/>
      </w:docPartPr>
      <w:docPartBody>
        <w:p w:rsidR="00845BDC" w:rsidRDefault="00D5530A">
          <w:pPr>
            <w:pStyle w:val="E6A95C18D2674C65AF68509454BADBC2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931D5AA0E1A44C5CB2414A4FECACF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E6AB3-2EF9-40BE-B315-605F3F4FA00D}"/>
      </w:docPartPr>
      <w:docPartBody>
        <w:p w:rsidR="00845BDC" w:rsidRDefault="00D5530A">
          <w:pPr>
            <w:pStyle w:val="931D5AA0E1A44C5CB2414A4FECACF282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290C6FA732D41F280D26EDD4D38B1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BB678B-06CB-4570-ADD3-731C28E15C19}"/>
      </w:docPartPr>
      <w:docPartBody>
        <w:p w:rsidR="00845BDC" w:rsidRDefault="00D5530A">
          <w:pPr>
            <w:pStyle w:val="6290C6FA732D41F280D26EDD4D38B185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03FB69AF6B4C4D299D423F6E1487C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769C0-2649-43EF-94D1-C8CEFA98DCC5}"/>
      </w:docPartPr>
      <w:docPartBody>
        <w:p w:rsidR="00845BDC" w:rsidRDefault="00D5530A">
          <w:pPr>
            <w:pStyle w:val="03FB69AF6B4C4D299D423F6E1487CB53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7AA761C1E75C4A3C831F4CAFDF882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FFD370-61DF-44A9-8201-CA70799F313D}"/>
      </w:docPartPr>
      <w:docPartBody>
        <w:p w:rsidR="00845BDC" w:rsidRDefault="00D5530A">
          <w:pPr>
            <w:pStyle w:val="7AA761C1E75C4A3C831F4CAFDF882471"/>
          </w:pPr>
          <w:r w:rsidRPr="006F1839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0085EA6AE2C4313B9DFA93179A55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38AD8E-949C-41A0-9762-DB55679D7B74}"/>
      </w:docPartPr>
      <w:docPartBody>
        <w:p w:rsidR="00845BDC" w:rsidRDefault="00D5530A">
          <w:pPr>
            <w:pStyle w:val="60085EA6AE2C4313B9DFA93179A557C7"/>
          </w:pPr>
          <w:r w:rsidRPr="006F1839">
            <w:rPr>
              <w:rStyle w:val="a3"/>
              <w:sz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0A"/>
    <w:rsid w:val="00845BDC"/>
    <w:rsid w:val="00BE5855"/>
    <w:rsid w:val="00D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54DF5BBB12B4F7EAED5C778D903BDAD">
    <w:name w:val="554DF5BBB12B4F7EAED5C778D903BDAD"/>
  </w:style>
  <w:style w:type="paragraph" w:customStyle="1" w:styleId="4997E0C02CFE42F1A7BCDB5AD81D96E2">
    <w:name w:val="4997E0C02CFE42F1A7BCDB5AD81D96E2"/>
  </w:style>
  <w:style w:type="paragraph" w:customStyle="1" w:styleId="B8F1308579134D10A2866BE6E109A707">
    <w:name w:val="B8F1308579134D10A2866BE6E109A707"/>
  </w:style>
  <w:style w:type="paragraph" w:customStyle="1" w:styleId="671B29272ED5469C977DB27B6B992F5F">
    <w:name w:val="671B29272ED5469C977DB27B6B992F5F"/>
  </w:style>
  <w:style w:type="paragraph" w:customStyle="1" w:styleId="386F54D2D2D34103BACA628C9792D43E">
    <w:name w:val="386F54D2D2D34103BACA628C9792D43E"/>
  </w:style>
  <w:style w:type="paragraph" w:customStyle="1" w:styleId="01E2DA25046E4774AD0F59B535B96AFB">
    <w:name w:val="01E2DA25046E4774AD0F59B535B96AFB"/>
  </w:style>
  <w:style w:type="paragraph" w:customStyle="1" w:styleId="419D0D8F2F32496D81DFF60647656891">
    <w:name w:val="419D0D8F2F32496D81DFF60647656891"/>
  </w:style>
  <w:style w:type="paragraph" w:customStyle="1" w:styleId="C6C64F7F0EAD49059DF7A11973364D55">
    <w:name w:val="C6C64F7F0EAD49059DF7A11973364D55"/>
  </w:style>
  <w:style w:type="paragraph" w:customStyle="1" w:styleId="60B29C5735944251B9FF5EB96B1B580B">
    <w:name w:val="60B29C5735944251B9FF5EB96B1B580B"/>
  </w:style>
  <w:style w:type="paragraph" w:customStyle="1" w:styleId="29A06A0F043A4844B3F8BF847DCB9A07">
    <w:name w:val="29A06A0F043A4844B3F8BF847DCB9A07"/>
  </w:style>
  <w:style w:type="paragraph" w:customStyle="1" w:styleId="AEE5A5564ABC41F8B1C76BF7A4D11CCD">
    <w:name w:val="AEE5A5564ABC41F8B1C76BF7A4D11CCD"/>
  </w:style>
  <w:style w:type="paragraph" w:customStyle="1" w:styleId="3D5DEB12699546E4920E08E9E470EB2B">
    <w:name w:val="3D5DEB12699546E4920E08E9E470EB2B"/>
  </w:style>
  <w:style w:type="paragraph" w:customStyle="1" w:styleId="86EA87A2779B4EEB81D8761BC400E4FE">
    <w:name w:val="86EA87A2779B4EEB81D8761BC400E4FE"/>
  </w:style>
  <w:style w:type="paragraph" w:customStyle="1" w:styleId="D315675C9331420FAE409E704B0A6987">
    <w:name w:val="D315675C9331420FAE409E704B0A6987"/>
  </w:style>
  <w:style w:type="paragraph" w:customStyle="1" w:styleId="95424C87D76A4092A50DF18CF401078C">
    <w:name w:val="95424C87D76A4092A50DF18CF401078C"/>
  </w:style>
  <w:style w:type="paragraph" w:customStyle="1" w:styleId="316633460EFF45DA968829E012D26C72">
    <w:name w:val="316633460EFF45DA968829E012D26C72"/>
  </w:style>
  <w:style w:type="paragraph" w:customStyle="1" w:styleId="C9E4514DE83F4618BAB3410F75466147">
    <w:name w:val="C9E4514DE83F4618BAB3410F75466147"/>
  </w:style>
  <w:style w:type="paragraph" w:customStyle="1" w:styleId="66F23C8C833E47738167C208E67A40E6">
    <w:name w:val="66F23C8C833E47738167C208E67A40E6"/>
  </w:style>
  <w:style w:type="paragraph" w:customStyle="1" w:styleId="E6A95C18D2674C65AF68509454BADBC2">
    <w:name w:val="E6A95C18D2674C65AF68509454BADBC2"/>
  </w:style>
  <w:style w:type="paragraph" w:customStyle="1" w:styleId="931D5AA0E1A44C5CB2414A4FECACF282">
    <w:name w:val="931D5AA0E1A44C5CB2414A4FECACF282"/>
  </w:style>
  <w:style w:type="paragraph" w:customStyle="1" w:styleId="6290C6FA732D41F280D26EDD4D38B185">
    <w:name w:val="6290C6FA732D41F280D26EDD4D38B185"/>
  </w:style>
  <w:style w:type="paragraph" w:customStyle="1" w:styleId="03FB69AF6B4C4D299D423F6E1487CB53">
    <w:name w:val="03FB69AF6B4C4D299D423F6E1487CB53"/>
  </w:style>
  <w:style w:type="paragraph" w:customStyle="1" w:styleId="7AA761C1E75C4A3C831F4CAFDF882471">
    <w:name w:val="7AA761C1E75C4A3C831F4CAFDF882471"/>
  </w:style>
  <w:style w:type="paragraph" w:customStyle="1" w:styleId="60085EA6AE2C4313B9DFA93179A557C7">
    <w:name w:val="60085EA6AE2C4313B9DFA93179A55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nach ErfБllung der Schulpflicht _BP_2016</Template>
  <TotalTime>17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2019-03-22T12:36:00Z</cp:lastPrinted>
  <dcterms:created xsi:type="dcterms:W3CDTF">2019-04-11T12:25:00Z</dcterms:created>
  <dcterms:modified xsi:type="dcterms:W3CDTF">2019-04-11T12:45:00Z</dcterms:modified>
</cp:coreProperties>
</file>