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206" w:type="dxa"/>
        <w:tblLayout w:type="fixed"/>
        <w:tblLook w:val="04A0" w:firstRow="1" w:lastRow="0" w:firstColumn="1" w:lastColumn="0" w:noHBand="0" w:noVBand="1"/>
      </w:tblPr>
      <w:tblGrid>
        <w:gridCol w:w="2544"/>
        <w:gridCol w:w="7"/>
        <w:gridCol w:w="1385"/>
        <w:gridCol w:w="425"/>
        <w:gridCol w:w="115"/>
        <w:gridCol w:w="1183"/>
        <w:gridCol w:w="1134"/>
        <w:gridCol w:w="1424"/>
        <w:gridCol w:w="113"/>
        <w:gridCol w:w="1876"/>
      </w:tblGrid>
      <w:tr w:rsidR="0014703F" w:rsidRPr="006626CD" w:rsidTr="00E85F31">
        <w:trPr>
          <w:trHeight w:hRule="exact" w:val="851"/>
        </w:trPr>
        <w:tc>
          <w:tcPr>
            <w:tcW w:w="1020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5F38C9" w:rsidRDefault="004B25BE" w:rsidP="00826A76">
            <w:pPr>
              <w:spacing w:after="0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bookmarkStart w:id="0" w:name="Text1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680301">
              <w:rPr>
                <w:rFonts w:ascii="Arial" w:hAnsi="Arial"/>
                <w:b/>
                <w:noProof/>
                <w:sz w:val="26"/>
                <w:szCs w:val="26"/>
              </w:rPr>
              <w:t>${schule</w:t>
            </w:r>
            <w:r w:rsidR="00D819D0">
              <w:rPr>
                <w:rFonts w:ascii="Arial" w:hAnsi="Arial"/>
                <w:b/>
                <w:noProof/>
                <w:sz w:val="26"/>
                <w:szCs w:val="26"/>
              </w:rPr>
              <w:t>_nametype</w:t>
            </w:r>
            <w:r w:rsidR="00680301">
              <w:rPr>
                <w:rFonts w:ascii="Arial" w:hAnsi="Arial"/>
                <w:b/>
                <w:noProof/>
                <w:sz w:val="26"/>
                <w:szCs w:val="26"/>
              </w:rPr>
              <w:t>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RPr="006D0E5E" w:rsidTr="00E85F31">
        <w:trPr>
          <w:trHeight w:hRule="exact" w:val="964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E6819" w:rsidRPr="005F7230" w:rsidRDefault="003E6819" w:rsidP="003E6819">
            <w:pPr>
              <w:pStyle w:val="ad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14703F" w:rsidRDefault="005916C3" w:rsidP="003E0697">
            <w:pPr>
              <w:spacing w:before="60" w:after="60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Halbjahresinformation</w:t>
            </w:r>
            <w:r w:rsidR="0014703F"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  <w:p w:rsidR="003E0697" w:rsidRPr="003E0697" w:rsidRDefault="003E0697" w:rsidP="003E0697">
            <w:pPr>
              <w:spacing w:before="60" w:after="60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</w:p>
        </w:tc>
      </w:tr>
      <w:tr w:rsidR="006B2D3D" w:rsidRPr="0014703F" w:rsidTr="00826A76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6626CD" w:rsidRDefault="006B2D3D" w:rsidP="00617949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680301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285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680301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rFonts w:ascii="Arial" w:hAnsi="Arial" w:cs="Arial"/>
                <w:lang w:val="de-DE"/>
              </w:rPr>
              <w:t>/</w:t>
            </w:r>
            <w:r w:rsidR="0024064C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1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680301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bookmarkEnd w:id="3"/>
        <w:tc>
          <w:tcPr>
            <w:tcW w:w="341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DA653D" w:rsidRPr="00472118" w:rsidTr="006075EB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6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617949" w:rsidP="00617949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5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680301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DC372A" w:rsidRPr="00DC372A" w:rsidTr="006075EB">
        <w:trPr>
          <w:trHeight w:hRule="exact" w:val="227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72A" w:rsidRDefault="00DC372A" w:rsidP="005F38C9">
            <w:pPr>
              <w:rPr>
                <w:rFonts w:ascii="Arial" w:hAnsi="Arial"/>
                <w:lang w:val="de-DE"/>
              </w:rPr>
            </w:pPr>
          </w:p>
        </w:tc>
      </w:tr>
      <w:tr w:rsidR="004F3820" w:rsidRPr="006D0E5E" w:rsidTr="006075EB">
        <w:trPr>
          <w:trHeight w:hRule="exact" w:val="454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3817B1" w:rsidRDefault="004F3820" w:rsidP="00546927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3817B1">
              <w:rPr>
                <w:rFonts w:ascii="Arial" w:hAnsi="Arial"/>
                <w:b/>
                <w:lang w:val="de-DE"/>
              </w:rPr>
              <w:t>Leistungen in den einzelnen Fächern</w:t>
            </w:r>
            <w:r w:rsidR="008E1779">
              <w:rPr>
                <w:rFonts w:ascii="Arial" w:hAnsi="Arial"/>
                <w:b/>
                <w:lang w:val="de-DE"/>
              </w:rPr>
              <w:t xml:space="preserve"> auf erweitertem Niveau</w:t>
            </w:r>
            <w:r w:rsidR="004B25BE">
              <w:rPr>
                <w:rFonts w:ascii="Arial" w:hAnsi="Arial"/>
                <w:b/>
                <w:lang w:val="de-DE"/>
              </w:rPr>
              <w:t>:</w:t>
            </w:r>
          </w:p>
        </w:tc>
      </w:tr>
      <w:tr w:rsidR="00B42E2B" w:rsidRPr="006D0E5E" w:rsidTr="00B42E2B">
        <w:trPr>
          <w:trHeight w:hRule="exact" w:val="454"/>
        </w:trPr>
        <w:sdt>
          <w:sdtPr>
            <w:rPr>
              <w:rStyle w:val="Formatvorlage58"/>
              <w:sz w:val="20"/>
            </w:rPr>
            <w:id w:val="-1839912204"/>
            <w:placeholder>
              <w:docPart w:val="7DBF9A99C3124B1799C377B7CDD2B70B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Cs w:val="14"/>
              <w:lang w:val="de-DE"/>
            </w:rPr>
          </w:sdtEndPr>
          <w:sdtContent>
            <w:tc>
              <w:tcPr>
                <w:tcW w:w="255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472118" w:rsidRDefault="00680301" w:rsidP="00B42E2B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  <w:sz w:val="20"/>
                  </w:rPr>
                  <w:t>Ethik</w:t>
                </w:r>
              </w:p>
            </w:tc>
          </w:sdtContent>
        </w:sdt>
        <w:sdt>
          <w:sdtPr>
            <w:rPr>
              <w:rStyle w:val="Formatvorlage108"/>
            </w:rPr>
            <w:id w:val="1474866384"/>
            <w:placeholder>
              <w:docPart w:val="4DBCA25A70004E3DB718F3D722024265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8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Physik</w:t>
            </w:r>
            <w:r>
              <w:rPr>
                <w:rFonts w:ascii="Arial" w:hAnsi="Arial" w:cs="Arial"/>
                <w:sz w:val="20"/>
                <w:lang w:val="de-DE"/>
              </w:rPr>
              <w:t xml:space="preserve"> </w:t>
            </w:r>
          </w:p>
        </w:tc>
        <w:sdt>
          <w:sdtPr>
            <w:rPr>
              <w:rStyle w:val="Formatvorlage108"/>
            </w:rPr>
            <w:id w:val="-848720691"/>
            <w:placeholder>
              <w:docPart w:val="F280F3EDFA3D4F9A893A083AAF2541C8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B42E2B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D634FE" w:rsidRDefault="00B42E2B" w:rsidP="00B42E2B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108"/>
            </w:rPr>
            <w:id w:val="1123354882"/>
            <w:placeholder>
              <w:docPart w:val="B3582C60DA4A4E8ABE10F1CAAAD7FD8A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8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Chemie</w:t>
            </w:r>
          </w:p>
        </w:tc>
        <w:sdt>
          <w:sdtPr>
            <w:rPr>
              <w:rStyle w:val="Formatvorlage108"/>
            </w:rPr>
            <w:id w:val="-131788801"/>
            <w:placeholder>
              <w:docPart w:val="6382111495B44C439D99AF99A03F8B83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B42E2B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Style w:val="Formatvorlage108"/>
            </w:rPr>
            <w:id w:val="926238720"/>
            <w:placeholder>
              <w:docPart w:val="C06AF06B7620469AA8357F58C5FC8BDF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8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8B6965">
              <w:rPr>
                <w:rFonts w:ascii="Arial" w:hAnsi="Arial" w:cs="Arial"/>
                <w:sz w:val="20"/>
                <w:lang w:val="de-DE"/>
              </w:rPr>
              <w:t>Biologie</w:t>
            </w:r>
          </w:p>
        </w:tc>
        <w:sdt>
          <w:sdtPr>
            <w:rPr>
              <w:rStyle w:val="Formatvorlage108"/>
            </w:rPr>
            <w:id w:val="-1767770302"/>
            <w:placeholder>
              <w:docPart w:val="5F303B92D49B4645AFA9315D22665124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B42E2B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Style w:val="Formatvorlage108"/>
            </w:rPr>
            <w:id w:val="1660726963"/>
            <w:placeholder>
              <w:docPart w:val="B8C590FC3A6C4889B83A303B59632004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8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Musik</w:t>
            </w:r>
          </w:p>
        </w:tc>
        <w:sdt>
          <w:sdtPr>
            <w:rPr>
              <w:rStyle w:val="Formatvorlage108"/>
            </w:rPr>
            <w:id w:val="146251490"/>
            <w:placeholder>
              <w:docPart w:val="08756C700A314F82A2219BD577BB1804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B42E2B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Style w:val="Formatvorlage108"/>
            </w:rPr>
            <w:id w:val="131369784"/>
            <w:placeholder>
              <w:docPart w:val="E911B2C5A9C246EC9E7E1CC874B4EC07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8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Bildende Kunst</w:t>
            </w:r>
          </w:p>
        </w:tc>
        <w:sdt>
          <w:sdtPr>
            <w:rPr>
              <w:rStyle w:val="Formatvorlage108"/>
            </w:rPr>
            <w:id w:val="-1304001002"/>
            <w:placeholder>
              <w:docPart w:val="E7C3A85CEC4345C2B81D37BCD3457900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B42E2B">
        <w:trPr>
          <w:trHeight w:hRule="exact"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337F49"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Style w:val="Formatvorlage108"/>
            </w:rPr>
            <w:id w:val="814230128"/>
            <w:placeholder>
              <w:docPart w:val="8BC925C2D9604CA09E27DC9018D78991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tc>
          <w:tcPr>
            <w:tcW w:w="38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B42E2B" w:rsidP="00B42E2B">
            <w:pPr>
              <w:spacing w:after="0"/>
              <w:ind w:left="-78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Sport</w:t>
            </w:r>
          </w:p>
        </w:tc>
        <w:sdt>
          <w:sdtPr>
            <w:rPr>
              <w:rStyle w:val="Formatvorlage108"/>
            </w:rPr>
            <w:id w:val="-990942519"/>
            <w:placeholder>
              <w:docPart w:val="C5FB09ECAC764F748363213C16E5A9D2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B42E2B">
        <w:trPr>
          <w:trHeight w:val="454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B6965" w:rsidRDefault="0071623F" w:rsidP="00B42E2B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1623F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Style w:val="Formatvorlage108"/>
            </w:rPr>
            <w:id w:val="-920942825"/>
            <w:placeholder>
              <w:docPart w:val="FACB1F4E6FC3488289B7890FF2E0DAA8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lang w:val="de-DE"/>
            </w:rPr>
            <w:id w:val="-1843930988"/>
            <w:placeholder>
              <w:docPart w:val="5D966FEDBF9644B1B138DB0554FD26E7"/>
            </w:placeholder>
            <w:dropDownList>
              <w:listItem w:displayText="Wahlpflichtfach" w:value="Wahlpflichtfach"/>
              <w:listItem w:value="Wählen Sie ein Element aus."/>
              <w:listItem w:displayText="Technik" w:value="Technik"/>
              <w:listItem w:displayText="Alltagskultur, Ernährung, Soziales" w:value="Alltagskultur, Ernährung, Soziales"/>
              <w:listItem w:displayText="Französisch" w:value="Französisch"/>
              <w:listItem w:displayText="${wahlfach_titel}" w:value="${wahlfach_titel}"/>
            </w:dropDownList>
          </w:sdtPr>
          <w:sdtEndPr/>
          <w:sdtContent>
            <w:tc>
              <w:tcPr>
                <w:tcW w:w="3854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8B6965" w:rsidRDefault="00680301" w:rsidP="00B42E2B">
                <w:pPr>
                  <w:spacing w:after="0"/>
                  <w:ind w:left="-78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lang w:val="de-DE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108"/>
            </w:rPr>
            <w:id w:val="569933204"/>
            <w:placeholder>
              <w:docPart w:val="74B61450A11444889F732E1A9298DF1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71623F">
        <w:trPr>
          <w:trHeight w:val="662"/>
        </w:trPr>
        <w:sdt>
          <w:sdtPr>
            <w:rPr>
              <w:rFonts w:ascii="Arial" w:hAnsi="Arial" w:cs="Arial"/>
              <w:sz w:val="20"/>
              <w:lang w:val="de-DE"/>
            </w:rPr>
            <w:id w:val="237289948"/>
            <w:placeholder>
              <w:docPart w:val="307E36D781244573A2C84F81D5463552"/>
            </w:placeholder>
            <w:dropDownList>
              <w:listItem w:value="Wählen Sie ein Element aus."/>
              <w:listItem w:displayText="  " w:value="  "/>
              <w:listItem w:displayText="Wirtschaft / Berufs- und Studienorientierung" w:value="Wirtschaft / Berufs- und Studienorientierung"/>
            </w:dropDownList>
          </w:sdtPr>
          <w:sdtContent>
            <w:tc>
              <w:tcPr>
                <w:tcW w:w="2551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8B6965" w:rsidRDefault="0071623F" w:rsidP="00B42E2B">
                <w:pPr>
                  <w:spacing w:after="0" w:line="269" w:lineRule="auto"/>
                  <w:rPr>
                    <w:rFonts w:ascii="Arial" w:hAnsi="Arial" w:cs="Arial"/>
                    <w:sz w:val="20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lang w:val="de-DE"/>
                  </w:rPr>
                  <w:t>Wirtschaft / Berufs- und Studienorientierung</w:t>
                </w:r>
              </w:p>
            </w:tc>
          </w:sdtContent>
        </w:sdt>
        <w:sdt>
          <w:sdtPr>
            <w:rPr>
              <w:rStyle w:val="Formatvorlage108"/>
            </w:rPr>
            <w:id w:val="1619492726"/>
            <w:placeholder>
              <w:docPart w:val="3EAD46458F9342778A28F581FA0F7A2C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  <w:listItem w:displayText=" " w:value=" 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92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16"/>
              <w:lang w:val="de-DE"/>
            </w:rPr>
            <w:id w:val="391549820"/>
            <w:placeholder>
              <w:docPart w:val="5D966FEDBF9644B1B138DB0554FD26E7"/>
            </w:placeholder>
            <w:dropDownList>
              <w:listItem w:displayText="Profilfach" w:value="Profilfach"/>
              <w:listItem w:value="Wählen Sie ein Element aus."/>
              <w:listItem w:displayText="Profilfach Spanisch" w:value="Profilfach Spanisch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Musik" w:value="Profilfach Musik"/>
              <w:listItem w:displayText="Profilfach Bildende Kunst" w:value="Profilfach Bildende Kunst"/>
              <w:listItem w:displayText="Profilfach Sport" w:value="Profilfach Sport"/>
              <w:listItem w:displayText="${profilfach_titel}" w:value="${profilfach_titel}"/>
            </w:dropDownList>
          </w:sdtPr>
          <w:sdtEndPr/>
          <w:sdtContent>
            <w:tc>
              <w:tcPr>
                <w:tcW w:w="3854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E03346" w:rsidRDefault="00680301" w:rsidP="00B42E2B">
                <w:pPr>
                  <w:spacing w:after="0" w:line="269" w:lineRule="auto"/>
                  <w:ind w:left="-78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16"/>
                    <w:lang w:val="de-DE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108"/>
            </w:rPr>
            <w:id w:val="1452825605"/>
            <w:placeholder>
              <w:docPart w:val="D3C2695AC24245A4916B0C72F1F8B77C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  <w:listItem w:displayText="---" w:value="---"/>
            </w:dropDownList>
          </w:sdtPr>
          <w:sdtEndPr>
            <w:rPr>
              <w:rStyle w:val="Formatvorlage108"/>
            </w:rPr>
          </w:sdtEndPr>
          <w:sdtContent>
            <w:tc>
              <w:tcPr>
                <w:tcW w:w="1876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B42E2B" w:rsidRPr="00B42E2B" w:rsidRDefault="00680301" w:rsidP="00B42E2B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108"/>
                  </w:rPr>
                  <w:t>2 plus</w:t>
                </w:r>
              </w:p>
            </w:tc>
          </w:sdtContent>
        </w:sdt>
      </w:tr>
      <w:tr w:rsidR="00B42E2B" w:rsidRPr="006D0E5E" w:rsidTr="0071623F">
        <w:trPr>
          <w:trHeight w:val="430"/>
        </w:trPr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8E1779" w:rsidRDefault="00B42E2B" w:rsidP="008E1779">
            <w:pPr>
              <w:spacing w:after="0" w:line="269" w:lineRule="auto"/>
              <w:rPr>
                <w:rFonts w:ascii="Arial" w:hAnsi="Arial" w:cs="Arial"/>
                <w:sz w:val="20"/>
                <w:lang w:val="de-DE"/>
              </w:rPr>
            </w:pPr>
          </w:p>
        </w:tc>
        <w:tc>
          <w:tcPr>
            <w:tcW w:w="192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B42E2B" w:rsidRDefault="00B42E2B" w:rsidP="00B42E2B">
            <w:pPr>
              <w:spacing w:after="0"/>
              <w:rPr>
                <w:sz w:val="14"/>
                <w:lang w:val="de-DE"/>
              </w:rPr>
            </w:pPr>
          </w:p>
        </w:tc>
        <w:tc>
          <w:tcPr>
            <w:tcW w:w="38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3817B1" w:rsidRDefault="00B42E2B" w:rsidP="00B42E2B">
            <w:pPr>
              <w:spacing w:after="0"/>
              <w:rPr>
                <w:rFonts w:ascii="Arial" w:hAnsi="Arial"/>
                <w:b/>
                <w:lang w:val="de-DE"/>
              </w:rPr>
            </w:pPr>
          </w:p>
        </w:tc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42E2B" w:rsidRPr="003817B1" w:rsidRDefault="00B42E2B" w:rsidP="00B42E2B">
            <w:pPr>
              <w:spacing w:after="0"/>
              <w:rPr>
                <w:rFonts w:ascii="Arial" w:hAnsi="Arial"/>
                <w:b/>
                <w:lang w:val="de-DE"/>
              </w:rPr>
            </w:pPr>
          </w:p>
        </w:tc>
      </w:tr>
      <w:tr w:rsidR="00546927" w:rsidRPr="006D0E5E" w:rsidTr="000D4631">
        <w:trPr>
          <w:trHeight w:hRule="exact" w:val="284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3817B1" w:rsidRDefault="00546927" w:rsidP="00617949">
            <w:pPr>
              <w:spacing w:after="0"/>
              <w:rPr>
                <w:rFonts w:ascii="Arial" w:hAnsi="Arial"/>
                <w:b/>
                <w:lang w:val="de-DE"/>
              </w:rPr>
            </w:pPr>
          </w:p>
        </w:tc>
      </w:tr>
      <w:tr w:rsidR="00546927" w:rsidRPr="003817B1" w:rsidTr="00071431">
        <w:trPr>
          <w:trHeight w:hRule="exact" w:val="340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3817B1" w:rsidRDefault="00546927" w:rsidP="00617949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3817B1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546927" w:rsidRPr="00A4746F" w:rsidTr="000D4631">
        <w:trPr>
          <w:trHeight w:hRule="exact" w:val="227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546927" w:rsidRDefault="00546927" w:rsidP="00617949">
            <w:pPr>
              <w:spacing w:after="0"/>
              <w:rPr>
                <w:rFonts w:ascii="Arial" w:hAnsi="Arial" w:cs="Arial"/>
                <w:b/>
                <w:lang w:val="de-DE"/>
              </w:rPr>
            </w:pPr>
          </w:p>
        </w:tc>
      </w:tr>
      <w:tr w:rsidR="00546927" w:rsidRPr="00472118" w:rsidTr="00071431">
        <w:trPr>
          <w:trHeight w:hRule="exact" w:val="1021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46927" w:rsidRPr="00472118" w:rsidRDefault="00546927" w:rsidP="00071431">
            <w:pPr>
              <w:spacing w:before="60" w:after="0"/>
              <w:rPr>
                <w:rFonts w:ascii="Arial" w:hAnsi="Arial"/>
                <w:lang w:val="de-DE"/>
              </w:rPr>
            </w:pPr>
            <w:r w:rsidRPr="00526380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5" w:name="Text6"/>
            <w:r w:rsidRPr="00526380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526380">
              <w:rPr>
                <w:rFonts w:ascii="Arial" w:hAnsi="Arial"/>
                <w:sz w:val="20"/>
                <w:lang w:val="de-DE"/>
              </w:rPr>
            </w:r>
            <w:r w:rsidRPr="00526380">
              <w:rPr>
                <w:rFonts w:ascii="Arial" w:hAnsi="Arial"/>
                <w:sz w:val="20"/>
                <w:lang w:val="de-DE"/>
              </w:rPr>
              <w:fldChar w:fldCharType="separate"/>
            </w:r>
            <w:bookmarkStart w:id="6" w:name="_GoBack"/>
            <w:r w:rsidR="00680301">
              <w:rPr>
                <w:rFonts w:ascii="Arial" w:hAnsi="Arial"/>
                <w:noProof/>
                <w:sz w:val="20"/>
                <w:lang w:val="de-DE"/>
              </w:rPr>
              <w:t>${ags}</w:t>
            </w:r>
            <w:bookmarkEnd w:id="6"/>
            <w:r w:rsidRPr="00526380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546927" w:rsidRPr="003817B1" w:rsidTr="00071431">
        <w:trPr>
          <w:trHeight w:hRule="exact" w:val="340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3817B1" w:rsidRDefault="00546927" w:rsidP="00472118">
            <w:pPr>
              <w:rPr>
                <w:rFonts w:ascii="Arial" w:hAnsi="Arial" w:cs="Arial"/>
                <w:b/>
                <w:lang w:val="de-DE"/>
              </w:rPr>
            </w:pPr>
            <w:r w:rsidRPr="003817B1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546927" w:rsidRPr="00472118" w:rsidTr="00071431">
        <w:trPr>
          <w:trHeight w:hRule="exact" w:val="1021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546927" w:rsidRPr="00B060E1" w:rsidRDefault="00546927" w:rsidP="00071431">
            <w:pPr>
              <w:spacing w:before="60" w:after="0"/>
              <w:rPr>
                <w:rFonts w:ascii="Arial" w:hAnsi="Arial"/>
                <w:lang w:val="de-DE"/>
              </w:rPr>
            </w:pPr>
            <w:r w:rsidRPr="00526380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7" w:name="Text7"/>
            <w:r w:rsidRPr="00526380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526380">
              <w:rPr>
                <w:rFonts w:ascii="Arial" w:hAnsi="Arial"/>
                <w:sz w:val="20"/>
                <w:lang w:val="de-DE"/>
              </w:rPr>
            </w:r>
            <w:r w:rsidRPr="00526380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680301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 w:rsidRPr="00526380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7"/>
          </w:p>
        </w:tc>
      </w:tr>
      <w:tr w:rsidR="00546927" w:rsidRPr="00472118" w:rsidTr="00526380">
        <w:trPr>
          <w:trHeight w:hRule="exact" w:val="170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927" w:rsidRDefault="00546927" w:rsidP="00C8293F">
            <w:pPr>
              <w:ind w:left="567"/>
              <w:rPr>
                <w:rFonts w:ascii="Arial" w:hAnsi="Arial"/>
                <w:sz w:val="20"/>
                <w:lang w:val="de-DE"/>
              </w:rPr>
            </w:pPr>
          </w:p>
        </w:tc>
      </w:tr>
      <w:tr w:rsidR="00546927" w:rsidRPr="00330BA7" w:rsidTr="00526380">
        <w:trPr>
          <w:trHeight w:hRule="exact" w:val="510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6075EB" w:rsidRDefault="00546927" w:rsidP="006639B5">
            <w:pPr>
              <w:spacing w:after="0" w:line="23" w:lineRule="atLeast"/>
              <w:ind w:left="567"/>
              <w:jc w:val="center"/>
              <w:rPr>
                <w:rFonts w:ascii="Arial" w:hAnsi="Arial"/>
                <w:b/>
                <w:lang w:val="de-DE"/>
              </w:rPr>
            </w:pPr>
          </w:p>
        </w:tc>
      </w:tr>
      <w:tr w:rsidR="00546927" w:rsidRPr="00330BA7" w:rsidTr="00526380">
        <w:trPr>
          <w:trHeight w:hRule="exact" w:val="170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6927" w:rsidRDefault="00546927" w:rsidP="00794012">
            <w:pPr>
              <w:spacing w:after="0" w:line="23" w:lineRule="atLeast"/>
              <w:ind w:left="567"/>
              <w:rPr>
                <w:rFonts w:ascii="Arial" w:hAnsi="Arial"/>
                <w:sz w:val="20"/>
                <w:lang w:val="de-DE"/>
              </w:rPr>
            </w:pPr>
          </w:p>
        </w:tc>
      </w:tr>
      <w:tr w:rsidR="00546927" w:rsidRPr="008F2826" w:rsidTr="003E0697">
        <w:trPr>
          <w:trHeight w:hRule="exact" w:val="454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546927" w:rsidRPr="00472118" w:rsidRDefault="00546927" w:rsidP="003817B1">
            <w:pPr>
              <w:spacing w:after="0"/>
              <w:rPr>
                <w:rFonts w:ascii="Arial" w:hAnsi="Arial"/>
                <w:lang w:val="de-DE"/>
              </w:rPr>
            </w:pPr>
            <w:r w:rsidRPr="005F38C9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8" w:name="Text14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680301"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8"/>
          </w:p>
        </w:tc>
        <w:tc>
          <w:tcPr>
            <w:tcW w:w="12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8F2826" w:rsidRDefault="00546927" w:rsidP="00617949">
            <w:pPr>
              <w:spacing w:after="0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14703F" w:rsidRDefault="00546927" w:rsidP="00617949">
            <w:pPr>
              <w:spacing w:after="0"/>
              <w:rPr>
                <w:lang w:val="de-DE"/>
              </w:rPr>
            </w:pPr>
          </w:p>
        </w:tc>
        <w:tc>
          <w:tcPr>
            <w:tcW w:w="198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14703F" w:rsidRDefault="00546927" w:rsidP="00617949">
            <w:pPr>
              <w:spacing w:after="0"/>
              <w:rPr>
                <w:lang w:val="de-DE"/>
              </w:rPr>
            </w:pPr>
          </w:p>
        </w:tc>
      </w:tr>
      <w:tr w:rsidR="00546927" w:rsidRPr="008F2826" w:rsidTr="003E0697">
        <w:trPr>
          <w:trHeight w:hRule="exact" w:val="510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14703F" w:rsidRDefault="00546927" w:rsidP="00617949">
            <w:pPr>
              <w:rPr>
                <w:lang w:val="de-DE"/>
              </w:rPr>
            </w:pPr>
          </w:p>
        </w:tc>
        <w:tc>
          <w:tcPr>
            <w:tcW w:w="1298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546927" w:rsidRPr="0014703F" w:rsidRDefault="00546927" w:rsidP="00617949">
            <w:pPr>
              <w:rPr>
                <w:lang w:val="de-DE"/>
              </w:rPr>
            </w:pPr>
          </w:p>
        </w:tc>
        <w:tc>
          <w:tcPr>
            <w:tcW w:w="454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46927" w:rsidRPr="0014703F" w:rsidRDefault="00546927" w:rsidP="00617949">
            <w:pPr>
              <w:rPr>
                <w:lang w:val="de-DE"/>
              </w:rPr>
            </w:pPr>
          </w:p>
        </w:tc>
      </w:tr>
      <w:tr w:rsidR="00546927" w:rsidRPr="006D0E5E" w:rsidTr="003E0697">
        <w:trPr>
          <w:trHeight w:hRule="exact" w:val="284"/>
        </w:trPr>
        <w:tc>
          <w:tcPr>
            <w:tcW w:w="43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4D61D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</w:p>
        </w:tc>
        <w:tc>
          <w:tcPr>
            <w:tcW w:w="1298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617949">
            <w:pPr>
              <w:spacing w:after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4547" w:type="dxa"/>
            <w:gridSpan w:val="4"/>
            <w:tcBorders>
              <w:left w:val="nil"/>
              <w:bottom w:val="nil"/>
              <w:right w:val="nil"/>
            </w:tcBorders>
            <w:vAlign w:val="center"/>
          </w:tcPr>
          <w:p w:rsidR="00546927" w:rsidRPr="00517A7D" w:rsidRDefault="006E1A90" w:rsidP="004D61D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sdt>
              <w:sdtPr>
                <w:rPr>
                  <w:rFonts w:ascii="Arial" w:hAnsi="Arial" w:cs="Arial"/>
                  <w:sz w:val="18"/>
                  <w:szCs w:val="20"/>
                  <w:lang w:val="de-DE"/>
                </w:rPr>
                <w:id w:val="-1251884948"/>
                <w:placeholder>
                  <w:docPart w:val="6CA91CA90F114F8FA19279BDCFE07FCA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/>
              <w:sdtContent>
                <w:r w:rsidR="00680301">
                  <w:rPr>
                    <w:rFonts w:ascii="Arial" w:hAnsi="Arial" w:cs="Arial"/>
                    <w:sz w:val="18"/>
                    <w:szCs w:val="20"/>
                    <w:lang w:val="de-DE"/>
                  </w:rPr>
                  <w:t>${</w:t>
                </w:r>
                <w:proofErr w:type="spellStart"/>
                <w:r w:rsidR="00680301">
                  <w:rPr>
                    <w:rFonts w:ascii="Arial" w:hAnsi="Arial" w:cs="Arial"/>
                    <w:sz w:val="18"/>
                    <w:szCs w:val="20"/>
                    <w:lang w:val="de-DE"/>
                  </w:rPr>
                  <w:t>gruppen_leiter</w:t>
                </w:r>
                <w:proofErr w:type="spellEnd"/>
                <w:r w:rsidR="00680301">
                  <w:rPr>
                    <w:rFonts w:ascii="Arial" w:hAnsi="Arial" w:cs="Arial"/>
                    <w:sz w:val="18"/>
                    <w:szCs w:val="20"/>
                    <w:lang w:val="de-DE"/>
                  </w:rPr>
                  <w:t>}</w:t>
                </w:r>
              </w:sdtContent>
            </w:sdt>
          </w:p>
        </w:tc>
      </w:tr>
      <w:tr w:rsidR="00546927" w:rsidRPr="008F2826" w:rsidTr="00526380">
        <w:trPr>
          <w:trHeight w:hRule="exact" w:val="340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61794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766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61794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  <w:tr w:rsidR="00546927" w:rsidRPr="008F2826" w:rsidTr="00617949">
        <w:trPr>
          <w:trHeight w:hRule="exact" w:val="567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6927" w:rsidRPr="00517A7D" w:rsidRDefault="00546927" w:rsidP="0061794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66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46927" w:rsidRPr="00517A7D" w:rsidRDefault="00546927" w:rsidP="0061794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A13A34" w:rsidRDefault="00A13A34" w:rsidP="00794012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562EF8" w:rsidRDefault="00F47C3C" w:rsidP="006D0E5E">
      <w:pPr>
        <w:spacing w:after="0" w:line="269" w:lineRule="auto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  <w:r w:rsidR="006D0E5E">
        <w:rPr>
          <w:rFonts w:ascii="Arial" w:eastAsia="Arial" w:hAnsi="Arial" w:cs="Arial"/>
          <w:b/>
          <w:spacing w:val="-2"/>
          <w:sz w:val="16"/>
          <w:szCs w:val="20"/>
          <w:lang w:val="de-DE"/>
        </w:rPr>
        <w:t xml:space="preserve"> </w:t>
      </w:r>
    </w:p>
    <w:p w:rsidR="00F47C3C" w:rsidRPr="00526380" w:rsidRDefault="00F47C3C" w:rsidP="006D0E5E">
      <w:pPr>
        <w:spacing w:after="0" w:line="269" w:lineRule="auto"/>
        <w:ind w:left="-113"/>
        <w:rPr>
          <w:rFonts w:ascii="Arial" w:eastAsia="Arial" w:hAnsi="Arial" w:cs="Arial"/>
          <w:i/>
          <w:spacing w:val="-2"/>
          <w:sz w:val="14"/>
          <w:szCs w:val="20"/>
          <w:lang w:val="de-DE"/>
        </w:rPr>
      </w:pPr>
      <w:r w:rsidRPr="00526380">
        <w:rPr>
          <w:rFonts w:ascii="Arial" w:eastAsia="Arial" w:hAnsi="Arial" w:cs="Arial"/>
          <w:i/>
          <w:spacing w:val="-2"/>
          <w:sz w:val="14"/>
          <w:szCs w:val="20"/>
          <w:lang w:val="de-DE"/>
        </w:rPr>
        <w:t>sehr gut (1) = sgt, gut (2) = gut, befriedigend (3) = bfr,</w:t>
      </w:r>
      <w:r w:rsidR="008E1779">
        <w:rPr>
          <w:rFonts w:ascii="Arial" w:eastAsia="Arial" w:hAnsi="Arial" w:cs="Arial"/>
          <w:i/>
          <w:spacing w:val="-2"/>
          <w:sz w:val="14"/>
          <w:szCs w:val="20"/>
          <w:lang w:val="de-DE"/>
        </w:rPr>
        <w:t xml:space="preserve"> </w:t>
      </w:r>
      <w:r w:rsidRPr="00526380">
        <w:rPr>
          <w:rFonts w:ascii="Arial" w:eastAsia="Arial" w:hAnsi="Arial" w:cs="Arial"/>
          <w:i/>
          <w:spacing w:val="-2"/>
          <w:sz w:val="14"/>
          <w:szCs w:val="20"/>
          <w:lang w:val="de-DE"/>
        </w:rPr>
        <w:t>ausreic</w:t>
      </w:r>
      <w:r w:rsidR="00A13A34" w:rsidRPr="00526380">
        <w:rPr>
          <w:rFonts w:ascii="Arial" w:eastAsia="Arial" w:hAnsi="Arial" w:cs="Arial"/>
          <w:i/>
          <w:spacing w:val="-2"/>
          <w:sz w:val="14"/>
          <w:szCs w:val="20"/>
          <w:lang w:val="de-DE"/>
        </w:rPr>
        <w:t>hend (4) = ausr, mangelhaft (5) = mgh, ungenügend (6) = ung</w:t>
      </w:r>
    </w:p>
    <w:sectPr w:rsidR="00F47C3C" w:rsidRPr="00526380" w:rsidSect="00940C1E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1A90" w:rsidRDefault="006E1A90" w:rsidP="001E03DE">
      <w:r>
        <w:separator/>
      </w:r>
    </w:p>
  </w:endnote>
  <w:endnote w:type="continuationSeparator" w:id="0">
    <w:p w:rsidR="006E1A90" w:rsidRDefault="006E1A90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1A90" w:rsidRDefault="006E1A90" w:rsidP="001E03DE">
      <w:r>
        <w:separator/>
      </w:r>
    </w:p>
  </w:footnote>
  <w:footnote w:type="continuationSeparator" w:id="0">
    <w:p w:rsidR="006E1A90" w:rsidRDefault="006E1A90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Z+VkE83KIQ0aMleRXcodlhPgsx3CH/LrjzCycKFhUcoCTgdq7ayqkLbKv6+WxMvZJ3jeXcEtr6dbkeYtRCIIvQ==" w:salt="2pAQIPlXuRCTcoMa3UbfPA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ED"/>
    <w:rsid w:val="000458F8"/>
    <w:rsid w:val="00046B49"/>
    <w:rsid w:val="00071431"/>
    <w:rsid w:val="000814A8"/>
    <w:rsid w:val="000A04FB"/>
    <w:rsid w:val="000D4631"/>
    <w:rsid w:val="000F10FC"/>
    <w:rsid w:val="000F6D47"/>
    <w:rsid w:val="000F77F6"/>
    <w:rsid w:val="00130D2B"/>
    <w:rsid w:val="00141BA8"/>
    <w:rsid w:val="001442C3"/>
    <w:rsid w:val="0014703F"/>
    <w:rsid w:val="001516B3"/>
    <w:rsid w:val="00167A36"/>
    <w:rsid w:val="001A2103"/>
    <w:rsid w:val="001E03DE"/>
    <w:rsid w:val="001E4F36"/>
    <w:rsid w:val="00214D31"/>
    <w:rsid w:val="002223B8"/>
    <w:rsid w:val="0022684A"/>
    <w:rsid w:val="002377AB"/>
    <w:rsid w:val="0024064C"/>
    <w:rsid w:val="00266602"/>
    <w:rsid w:val="002668C7"/>
    <w:rsid w:val="00296589"/>
    <w:rsid w:val="002A1999"/>
    <w:rsid w:val="002B3243"/>
    <w:rsid w:val="002D2E1A"/>
    <w:rsid w:val="00324A38"/>
    <w:rsid w:val="00330BA7"/>
    <w:rsid w:val="0033746F"/>
    <w:rsid w:val="003435F1"/>
    <w:rsid w:val="00355EEF"/>
    <w:rsid w:val="00376C0A"/>
    <w:rsid w:val="003817B1"/>
    <w:rsid w:val="00384DDC"/>
    <w:rsid w:val="003967BD"/>
    <w:rsid w:val="003B5E8E"/>
    <w:rsid w:val="003D1870"/>
    <w:rsid w:val="003D2124"/>
    <w:rsid w:val="003D2702"/>
    <w:rsid w:val="003D594A"/>
    <w:rsid w:val="003E0697"/>
    <w:rsid w:val="003E6819"/>
    <w:rsid w:val="003F7EC7"/>
    <w:rsid w:val="00404C2D"/>
    <w:rsid w:val="0044650F"/>
    <w:rsid w:val="00472118"/>
    <w:rsid w:val="00494103"/>
    <w:rsid w:val="004A38A6"/>
    <w:rsid w:val="004B25BE"/>
    <w:rsid w:val="004D61D7"/>
    <w:rsid w:val="004F3820"/>
    <w:rsid w:val="004F799D"/>
    <w:rsid w:val="00517A7D"/>
    <w:rsid w:val="00524E27"/>
    <w:rsid w:val="00526380"/>
    <w:rsid w:val="00541171"/>
    <w:rsid w:val="00546927"/>
    <w:rsid w:val="00562EF8"/>
    <w:rsid w:val="00570647"/>
    <w:rsid w:val="005724BE"/>
    <w:rsid w:val="0058791F"/>
    <w:rsid w:val="005916C3"/>
    <w:rsid w:val="005C58F2"/>
    <w:rsid w:val="005D1DAD"/>
    <w:rsid w:val="005E2707"/>
    <w:rsid w:val="005E2F5C"/>
    <w:rsid w:val="005F38C9"/>
    <w:rsid w:val="006075EB"/>
    <w:rsid w:val="00617949"/>
    <w:rsid w:val="00635953"/>
    <w:rsid w:val="006626CD"/>
    <w:rsid w:val="006639B5"/>
    <w:rsid w:val="0067761B"/>
    <w:rsid w:val="00680301"/>
    <w:rsid w:val="00687B19"/>
    <w:rsid w:val="00695699"/>
    <w:rsid w:val="006B2D3D"/>
    <w:rsid w:val="006D0E5E"/>
    <w:rsid w:val="006E188A"/>
    <w:rsid w:val="006E1934"/>
    <w:rsid w:val="006E1A90"/>
    <w:rsid w:val="0071623F"/>
    <w:rsid w:val="00721379"/>
    <w:rsid w:val="007320E0"/>
    <w:rsid w:val="007508A0"/>
    <w:rsid w:val="0078187F"/>
    <w:rsid w:val="00790402"/>
    <w:rsid w:val="00794012"/>
    <w:rsid w:val="00817C59"/>
    <w:rsid w:val="00822044"/>
    <w:rsid w:val="00826A76"/>
    <w:rsid w:val="008736CB"/>
    <w:rsid w:val="008A7911"/>
    <w:rsid w:val="008E1779"/>
    <w:rsid w:val="008F2826"/>
    <w:rsid w:val="00940C1E"/>
    <w:rsid w:val="009533B3"/>
    <w:rsid w:val="009935DA"/>
    <w:rsid w:val="00994D98"/>
    <w:rsid w:val="0099627A"/>
    <w:rsid w:val="009A0A18"/>
    <w:rsid w:val="009A5DD4"/>
    <w:rsid w:val="009B72A1"/>
    <w:rsid w:val="009C05F9"/>
    <w:rsid w:val="009C354C"/>
    <w:rsid w:val="009D0C89"/>
    <w:rsid w:val="009D69B8"/>
    <w:rsid w:val="009F622D"/>
    <w:rsid w:val="00A04B52"/>
    <w:rsid w:val="00A0676F"/>
    <w:rsid w:val="00A13A34"/>
    <w:rsid w:val="00A17432"/>
    <w:rsid w:val="00A4746F"/>
    <w:rsid w:val="00A7189C"/>
    <w:rsid w:val="00A7340B"/>
    <w:rsid w:val="00A827CA"/>
    <w:rsid w:val="00A970AD"/>
    <w:rsid w:val="00AC1C3B"/>
    <w:rsid w:val="00AC3611"/>
    <w:rsid w:val="00AF20AE"/>
    <w:rsid w:val="00B060E1"/>
    <w:rsid w:val="00B367FC"/>
    <w:rsid w:val="00B42E2B"/>
    <w:rsid w:val="00B75F60"/>
    <w:rsid w:val="00B80B33"/>
    <w:rsid w:val="00B8124B"/>
    <w:rsid w:val="00BD5FFA"/>
    <w:rsid w:val="00C04CE4"/>
    <w:rsid w:val="00C15DFF"/>
    <w:rsid w:val="00C22DA6"/>
    <w:rsid w:val="00C31DE7"/>
    <w:rsid w:val="00C35CD1"/>
    <w:rsid w:val="00C5427E"/>
    <w:rsid w:val="00C65955"/>
    <w:rsid w:val="00C8293F"/>
    <w:rsid w:val="00C8447F"/>
    <w:rsid w:val="00CA1B2A"/>
    <w:rsid w:val="00CD4707"/>
    <w:rsid w:val="00CD6932"/>
    <w:rsid w:val="00D007AF"/>
    <w:rsid w:val="00D157B4"/>
    <w:rsid w:val="00D51FB3"/>
    <w:rsid w:val="00D640CF"/>
    <w:rsid w:val="00D819D0"/>
    <w:rsid w:val="00D85308"/>
    <w:rsid w:val="00DA653D"/>
    <w:rsid w:val="00DC372A"/>
    <w:rsid w:val="00DE0DA7"/>
    <w:rsid w:val="00DE1863"/>
    <w:rsid w:val="00E06574"/>
    <w:rsid w:val="00E07817"/>
    <w:rsid w:val="00E220ED"/>
    <w:rsid w:val="00E43375"/>
    <w:rsid w:val="00E5360B"/>
    <w:rsid w:val="00E62A48"/>
    <w:rsid w:val="00E74D56"/>
    <w:rsid w:val="00E85F31"/>
    <w:rsid w:val="00EB19E7"/>
    <w:rsid w:val="00EB2B86"/>
    <w:rsid w:val="00ED2BDD"/>
    <w:rsid w:val="00F02349"/>
    <w:rsid w:val="00F160CF"/>
    <w:rsid w:val="00F44A67"/>
    <w:rsid w:val="00F47C3C"/>
    <w:rsid w:val="00F603B2"/>
    <w:rsid w:val="00F64B4C"/>
    <w:rsid w:val="00FA503E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0FF495"/>
  <w15:docId w15:val="{E8C4C5D3-B9E4-4038-84E1-9550AE24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4F799D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4F799D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4F799D"/>
    <w:rPr>
      <w:rFonts w:ascii="Arial" w:hAnsi="Arial"/>
      <w:sz w:val="22"/>
    </w:rPr>
  </w:style>
  <w:style w:type="character" w:customStyle="1" w:styleId="Formatvorlage96">
    <w:name w:val="Formatvorlage96"/>
    <w:basedOn w:val="a0"/>
    <w:uiPriority w:val="1"/>
    <w:rsid w:val="004F799D"/>
    <w:rPr>
      <w:rFonts w:ascii="Arial" w:hAnsi="Arial"/>
      <w:sz w:val="22"/>
    </w:rPr>
  </w:style>
  <w:style w:type="character" w:customStyle="1" w:styleId="Formatvorlage97">
    <w:name w:val="Formatvorlage97"/>
    <w:basedOn w:val="a0"/>
    <w:uiPriority w:val="1"/>
    <w:rsid w:val="004F799D"/>
    <w:rPr>
      <w:rFonts w:ascii="Arial" w:hAnsi="Arial"/>
      <w:sz w:val="22"/>
    </w:rPr>
  </w:style>
  <w:style w:type="character" w:customStyle="1" w:styleId="Formatvorlage98">
    <w:name w:val="Formatvorlage98"/>
    <w:basedOn w:val="a0"/>
    <w:uiPriority w:val="1"/>
    <w:rsid w:val="004F799D"/>
    <w:rPr>
      <w:rFonts w:ascii="Arial" w:hAnsi="Arial"/>
      <w:sz w:val="22"/>
    </w:rPr>
  </w:style>
  <w:style w:type="character" w:customStyle="1" w:styleId="Formatvorlage99">
    <w:name w:val="Formatvorlage99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0">
    <w:name w:val="Formatvorlage100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1">
    <w:name w:val="Formatvorlage101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2">
    <w:name w:val="Formatvorlage102"/>
    <w:basedOn w:val="a0"/>
    <w:uiPriority w:val="1"/>
    <w:rsid w:val="00617949"/>
    <w:rPr>
      <w:rFonts w:ascii="Arial" w:hAnsi="Arial"/>
      <w:sz w:val="22"/>
    </w:rPr>
  </w:style>
  <w:style w:type="character" w:customStyle="1" w:styleId="Formatvorlage103">
    <w:name w:val="Formatvorlage103"/>
    <w:basedOn w:val="a0"/>
    <w:uiPriority w:val="1"/>
    <w:rsid w:val="004D61D7"/>
    <w:rPr>
      <w:rFonts w:ascii="Arial" w:hAnsi="Arial"/>
      <w:sz w:val="18"/>
    </w:rPr>
  </w:style>
  <w:style w:type="character" w:customStyle="1" w:styleId="Formatvorlage134">
    <w:name w:val="Formatvorlage134"/>
    <w:basedOn w:val="a0"/>
    <w:uiPriority w:val="1"/>
    <w:rsid w:val="00546927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546927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546927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546927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546927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B42E2B"/>
    <w:rPr>
      <w:sz w:val="20"/>
    </w:rPr>
  </w:style>
  <w:style w:type="character" w:customStyle="1" w:styleId="Formatvorlage108">
    <w:name w:val="Formatvorlage108"/>
    <w:basedOn w:val="a0"/>
    <w:uiPriority w:val="1"/>
    <w:rsid w:val="00B42E2B"/>
    <w:rPr>
      <w:rFonts w:ascii="Arial" w:hAnsi="Arial"/>
      <w:sz w:val="20"/>
    </w:rPr>
  </w:style>
  <w:style w:type="paragraph" w:styleId="ad">
    <w:name w:val="Body Text"/>
    <w:basedOn w:val="a"/>
    <w:link w:val="ae"/>
    <w:qFormat/>
    <w:rsid w:val="003E6819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e">
    <w:name w:val="Основной текст Знак"/>
    <w:basedOn w:val="a0"/>
    <w:link w:val="ad"/>
    <w:rsid w:val="003E6819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HJ-Information%20Kl.%2010%20E-Niveau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DBF9A99C3124B1799C377B7CDD2B7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62B88F-C978-496E-81B8-DFA83B857947}"/>
      </w:docPartPr>
      <w:docPartBody>
        <w:p w:rsidR="005C66A2" w:rsidRDefault="00AD29BB">
          <w:pPr>
            <w:pStyle w:val="7DBF9A99C3124B1799C377B7CDD2B70B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4DBCA25A70004E3DB718F3D7220242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948FBA-7AC7-47BC-A69B-861ABE0D61BB}"/>
      </w:docPartPr>
      <w:docPartBody>
        <w:p w:rsidR="005C66A2" w:rsidRDefault="00AD29BB">
          <w:pPr>
            <w:pStyle w:val="4DBCA25A70004E3DB718F3D722024265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F280F3EDFA3D4F9A893A083AAF2541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3E4BC6-A14C-4073-B0F9-5D68345FAE31}"/>
      </w:docPartPr>
      <w:docPartBody>
        <w:p w:rsidR="005C66A2" w:rsidRDefault="00AD29BB">
          <w:pPr>
            <w:pStyle w:val="F280F3EDFA3D4F9A893A083AAF2541C8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B3582C60DA4A4E8ABE10F1CAAAD7FD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979DA9-F161-4A01-B12F-80199E790AC1}"/>
      </w:docPartPr>
      <w:docPartBody>
        <w:p w:rsidR="005C66A2" w:rsidRDefault="00AD29BB">
          <w:pPr>
            <w:pStyle w:val="B3582C60DA4A4E8ABE10F1CAAAD7FD8A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6382111495B44C439D99AF99A03F8B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0D4BBA-11C6-40D0-A212-970F7DB8F7F2}"/>
      </w:docPartPr>
      <w:docPartBody>
        <w:p w:rsidR="005C66A2" w:rsidRDefault="00AD29BB">
          <w:pPr>
            <w:pStyle w:val="6382111495B44C439D99AF99A03F8B83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C06AF06B7620469AA8357F58C5FC8B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03EA21-971B-466B-9E2B-E39890B0E875}"/>
      </w:docPartPr>
      <w:docPartBody>
        <w:p w:rsidR="005C66A2" w:rsidRDefault="00AD29BB">
          <w:pPr>
            <w:pStyle w:val="C06AF06B7620469AA8357F58C5FC8BDF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5F303B92D49B4645AFA9315D226651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35C395-DFE1-4891-88BC-07017FC2A075}"/>
      </w:docPartPr>
      <w:docPartBody>
        <w:p w:rsidR="005C66A2" w:rsidRDefault="00AD29BB">
          <w:pPr>
            <w:pStyle w:val="5F303B92D49B4645AFA9315D22665124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B8C590FC3A6C4889B83A303B596320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719AA8-698E-451F-B250-751BA4159F12}"/>
      </w:docPartPr>
      <w:docPartBody>
        <w:p w:rsidR="005C66A2" w:rsidRDefault="00AD29BB">
          <w:pPr>
            <w:pStyle w:val="B8C590FC3A6C4889B83A303B59632004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08756C700A314F82A2219BD577BB18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A9616E-7701-419D-BB77-AB0A020BDA02}"/>
      </w:docPartPr>
      <w:docPartBody>
        <w:p w:rsidR="005C66A2" w:rsidRDefault="00AD29BB">
          <w:pPr>
            <w:pStyle w:val="08756C700A314F82A2219BD577BB1804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E911B2C5A9C246EC9E7E1CC874B4EC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50F811-6765-43D6-A50F-91EB74331A81}"/>
      </w:docPartPr>
      <w:docPartBody>
        <w:p w:rsidR="005C66A2" w:rsidRDefault="00AD29BB">
          <w:pPr>
            <w:pStyle w:val="E911B2C5A9C246EC9E7E1CC874B4EC07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E7C3A85CEC4345C2B81D37BCD34579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580026-17E2-49F7-9F38-D0C1208B43DC}"/>
      </w:docPartPr>
      <w:docPartBody>
        <w:p w:rsidR="005C66A2" w:rsidRDefault="00AD29BB">
          <w:pPr>
            <w:pStyle w:val="E7C3A85CEC4345C2B81D37BCD3457900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8BC925C2D9604CA09E27DC9018D789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0C56FC-6C71-43F0-9CDA-99408E254C9D}"/>
      </w:docPartPr>
      <w:docPartBody>
        <w:p w:rsidR="005C66A2" w:rsidRDefault="00AD29BB">
          <w:pPr>
            <w:pStyle w:val="8BC925C2D9604CA09E27DC9018D78991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C5FB09ECAC764F748363213C16E5A9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3D9F24-628A-497B-A236-C8C72D27FE0A}"/>
      </w:docPartPr>
      <w:docPartBody>
        <w:p w:rsidR="005C66A2" w:rsidRDefault="00AD29BB">
          <w:pPr>
            <w:pStyle w:val="C5FB09ECAC764F748363213C16E5A9D2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FACB1F4E6FC3488289B7890FF2E0DA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C9EB2D-1F25-4C49-B268-4A77D36C6EA4}"/>
      </w:docPartPr>
      <w:docPartBody>
        <w:p w:rsidR="005C66A2" w:rsidRDefault="00AD29BB">
          <w:pPr>
            <w:pStyle w:val="FACB1F4E6FC3488289B7890FF2E0DAA8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5D966FEDBF9644B1B138DB0554FD26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6E06D4-98CF-42F4-A6D4-8C7F7DE4C6D5}"/>
      </w:docPartPr>
      <w:docPartBody>
        <w:p w:rsidR="005C66A2" w:rsidRDefault="00AD29BB">
          <w:pPr>
            <w:pStyle w:val="5D966FEDBF9644B1B138DB0554FD26E7"/>
          </w:pPr>
          <w:r w:rsidRPr="00237208">
            <w:rPr>
              <w:rStyle w:val="a3"/>
            </w:rPr>
            <w:t>Wählen Sie ein Element aus.</w:t>
          </w:r>
        </w:p>
      </w:docPartBody>
    </w:docPart>
    <w:docPart>
      <w:docPartPr>
        <w:name w:val="74B61450A11444889F732E1A9298DF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7871A5-03CB-477A-83E2-C46CEF0ABDC7}"/>
      </w:docPartPr>
      <w:docPartBody>
        <w:p w:rsidR="005C66A2" w:rsidRDefault="00AD29BB">
          <w:pPr>
            <w:pStyle w:val="74B61450A11444889F732E1A9298DF1B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3EAD46458F9342778A28F581FA0F7A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7C15E8-4BDE-468E-A1F0-820D8186967C}"/>
      </w:docPartPr>
      <w:docPartBody>
        <w:p w:rsidR="005C66A2" w:rsidRDefault="00AD29BB">
          <w:pPr>
            <w:pStyle w:val="3EAD46458F9342778A28F581FA0F7A2C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D3C2695AC24245A4916B0C72F1F8B7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B0F926-37CB-44EE-A296-89937E87DB50}"/>
      </w:docPartPr>
      <w:docPartBody>
        <w:p w:rsidR="005C66A2" w:rsidRDefault="00AD29BB">
          <w:pPr>
            <w:pStyle w:val="D3C2695AC24245A4916B0C72F1F8B77C"/>
          </w:pPr>
          <w:r w:rsidRPr="000F77F6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6CA91CA90F114F8FA19279BDCFE07F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B156A8-FF6B-4E6B-BF78-E7E8B285435B}"/>
      </w:docPartPr>
      <w:docPartBody>
        <w:p w:rsidR="005C66A2" w:rsidRDefault="00AD29BB">
          <w:pPr>
            <w:pStyle w:val="6CA91CA90F114F8FA19279BDCFE07FCA"/>
          </w:pPr>
          <w:r w:rsidRPr="004D0029">
            <w:rPr>
              <w:rStyle w:val="a3"/>
            </w:rPr>
            <w:t>Wählen Sie ein Element aus.</w:t>
          </w:r>
        </w:p>
      </w:docPartBody>
    </w:docPart>
    <w:docPart>
      <w:docPartPr>
        <w:name w:val="307E36D781244573A2C84F81D54635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E2C608F-4D98-44CA-B067-B63BD32D62CB}"/>
      </w:docPartPr>
      <w:docPartBody>
        <w:p w:rsidR="00000000" w:rsidRDefault="00040C52" w:rsidP="00040C52">
          <w:pPr>
            <w:pStyle w:val="307E36D781244573A2C84F81D5463552"/>
          </w:pPr>
          <w:r w:rsidRPr="00237208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BB"/>
    <w:rsid w:val="00012FB0"/>
    <w:rsid w:val="00040C52"/>
    <w:rsid w:val="005C66A2"/>
    <w:rsid w:val="00745573"/>
    <w:rsid w:val="009931AF"/>
    <w:rsid w:val="009B31F0"/>
    <w:rsid w:val="00AD29BB"/>
    <w:rsid w:val="00E7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0C52"/>
    <w:rPr>
      <w:color w:val="808080"/>
    </w:rPr>
  </w:style>
  <w:style w:type="paragraph" w:customStyle="1" w:styleId="7DBF9A99C3124B1799C377B7CDD2B70B">
    <w:name w:val="7DBF9A99C3124B1799C377B7CDD2B70B"/>
  </w:style>
  <w:style w:type="paragraph" w:customStyle="1" w:styleId="4DBCA25A70004E3DB718F3D722024265">
    <w:name w:val="4DBCA25A70004E3DB718F3D722024265"/>
  </w:style>
  <w:style w:type="paragraph" w:customStyle="1" w:styleId="F280F3EDFA3D4F9A893A083AAF2541C8">
    <w:name w:val="F280F3EDFA3D4F9A893A083AAF2541C8"/>
  </w:style>
  <w:style w:type="paragraph" w:customStyle="1" w:styleId="B3582C60DA4A4E8ABE10F1CAAAD7FD8A">
    <w:name w:val="B3582C60DA4A4E8ABE10F1CAAAD7FD8A"/>
  </w:style>
  <w:style w:type="paragraph" w:customStyle="1" w:styleId="6382111495B44C439D99AF99A03F8B83">
    <w:name w:val="6382111495B44C439D99AF99A03F8B83"/>
  </w:style>
  <w:style w:type="paragraph" w:customStyle="1" w:styleId="C06AF06B7620469AA8357F58C5FC8BDF">
    <w:name w:val="C06AF06B7620469AA8357F58C5FC8BDF"/>
  </w:style>
  <w:style w:type="paragraph" w:customStyle="1" w:styleId="5F303B92D49B4645AFA9315D22665124">
    <w:name w:val="5F303B92D49B4645AFA9315D22665124"/>
  </w:style>
  <w:style w:type="paragraph" w:customStyle="1" w:styleId="B8C590FC3A6C4889B83A303B59632004">
    <w:name w:val="B8C590FC3A6C4889B83A303B59632004"/>
  </w:style>
  <w:style w:type="paragraph" w:customStyle="1" w:styleId="08756C700A314F82A2219BD577BB1804">
    <w:name w:val="08756C700A314F82A2219BD577BB1804"/>
  </w:style>
  <w:style w:type="paragraph" w:customStyle="1" w:styleId="E911B2C5A9C246EC9E7E1CC874B4EC07">
    <w:name w:val="E911B2C5A9C246EC9E7E1CC874B4EC07"/>
  </w:style>
  <w:style w:type="paragraph" w:customStyle="1" w:styleId="E7C3A85CEC4345C2B81D37BCD3457900">
    <w:name w:val="E7C3A85CEC4345C2B81D37BCD3457900"/>
  </w:style>
  <w:style w:type="paragraph" w:customStyle="1" w:styleId="8BC925C2D9604CA09E27DC9018D78991">
    <w:name w:val="8BC925C2D9604CA09E27DC9018D78991"/>
  </w:style>
  <w:style w:type="paragraph" w:customStyle="1" w:styleId="C5FB09ECAC764F748363213C16E5A9D2">
    <w:name w:val="C5FB09ECAC764F748363213C16E5A9D2"/>
  </w:style>
  <w:style w:type="paragraph" w:customStyle="1" w:styleId="FACB1F4E6FC3488289B7890FF2E0DAA8">
    <w:name w:val="FACB1F4E6FC3488289B7890FF2E0DAA8"/>
  </w:style>
  <w:style w:type="paragraph" w:customStyle="1" w:styleId="5D966FEDBF9644B1B138DB0554FD26E7">
    <w:name w:val="5D966FEDBF9644B1B138DB0554FD26E7"/>
  </w:style>
  <w:style w:type="paragraph" w:customStyle="1" w:styleId="74B61450A11444889F732E1A9298DF1B">
    <w:name w:val="74B61450A11444889F732E1A9298DF1B"/>
  </w:style>
  <w:style w:type="paragraph" w:customStyle="1" w:styleId="3EAD46458F9342778A28F581FA0F7A2C">
    <w:name w:val="3EAD46458F9342778A28F581FA0F7A2C"/>
  </w:style>
  <w:style w:type="paragraph" w:customStyle="1" w:styleId="D3C2695AC24245A4916B0C72F1F8B77C">
    <w:name w:val="D3C2695AC24245A4916B0C72F1F8B77C"/>
  </w:style>
  <w:style w:type="paragraph" w:customStyle="1" w:styleId="B43E96FDAC8D460DB4FF53CB34A3EE4E">
    <w:name w:val="B43E96FDAC8D460DB4FF53CB34A3EE4E"/>
  </w:style>
  <w:style w:type="paragraph" w:customStyle="1" w:styleId="6CA91CA90F114F8FA19279BDCFE07FCA">
    <w:name w:val="6CA91CA90F114F8FA19279BDCFE07FCA"/>
  </w:style>
  <w:style w:type="paragraph" w:customStyle="1" w:styleId="307E36D781244573A2C84F81D5463552">
    <w:name w:val="307E36D781244573A2C84F81D5463552"/>
    <w:rsid w:val="00040C52"/>
    <w:rPr>
      <w:lang w:val="ru-UA" w:eastAsia="ru-U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HJ-Information Kl. 10 E-Niveau 2016</Template>
  <TotalTime>11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7</cp:revision>
  <cp:lastPrinted>2019-04-01T11:14:00Z</cp:lastPrinted>
  <dcterms:created xsi:type="dcterms:W3CDTF">2019-06-03T13:12:00Z</dcterms:created>
  <dcterms:modified xsi:type="dcterms:W3CDTF">2019-06-18T11:46:00Z</dcterms:modified>
</cp:coreProperties>
</file>