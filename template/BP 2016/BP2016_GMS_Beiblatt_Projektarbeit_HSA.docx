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"/>
        <w:gridCol w:w="1701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060A7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6A0D84">
        <w:trPr>
          <w:trHeight w:val="44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710FBB" w:rsidP="00C536A6">
            <w:pPr>
              <w:jc w:val="center"/>
              <w:rPr>
                <w:b/>
                <w:sz w:val="20"/>
              </w:rPr>
            </w:pPr>
            <w:r w:rsidRPr="00336D19">
              <w:rPr>
                <w:b/>
              </w:rPr>
              <w:t>Beiblatt zur Projekt</w:t>
            </w:r>
            <w:r w:rsidR="00C536A6">
              <w:rPr>
                <w:b/>
              </w:rPr>
              <w:t>arbeit</w:t>
            </w:r>
          </w:p>
        </w:tc>
      </w:tr>
      <w:tr w:rsidR="0049698C" w:rsidRPr="002333FF" w:rsidTr="006A0D84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060A7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974FD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in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9A10F1" w:rsidP="002D091A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29"/>
                </w:rPr>
                <w:id w:val="-381480033"/>
                <w:placeholder>
                  <w:docPart w:val="B8D53EEBC54940DE9DBF20363D1FD89D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EF6486">
                  <w:rPr>
                    <w:rStyle w:val="Formatvorlage29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30"/>
                </w:rPr>
                <w:id w:val="2098989478"/>
                <w:placeholder>
                  <w:docPart w:val="9171290DE4E045338708752D8DC4DA72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891C14">
                  <w:rPr>
                    <w:rStyle w:val="Formatvorlage30"/>
                  </w:rPr>
                  <w:t>${</w:t>
                </w:r>
                <w:proofErr w:type="spellStart"/>
                <w:r w:rsidR="00891C14">
                  <w:rPr>
                    <w:rStyle w:val="Formatvorlage30"/>
                  </w:rPr>
                  <w:t>projekt_individ</w:t>
                </w:r>
                <w:proofErr w:type="spellEnd"/>
                <w:r w:rsidR="00891C14">
                  <w:rPr>
                    <w:rStyle w:val="Formatvorlage30"/>
                  </w:rPr>
                  <w:t>}</w:t>
                </w:r>
              </w:sdtContent>
            </w:sdt>
            <w:r w:rsidR="001C791F">
              <w:rPr>
                <w:rStyle w:val="Formatvorlage3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rStyle w:val="Formatvorlage31"/>
                </w:rPr>
                <w:id w:val="-1946456399"/>
                <w:placeholder>
                  <w:docPart w:val="E12B65BDD66147EF9C780C1F51A273BC"/>
                </w:placeholder>
                <w:comboBox>
                  <w:listItem w:value="Wählen Sie ein Element aus."/>
                  <w:listItem w:displayText="in eine Präsentation durch eine Schülergruppe." w:value="in eine Präsentation durch ein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F309A">
                  <w:rPr>
                    <w:rStyle w:val="Formatvorlage31"/>
                  </w:rPr>
                  <w:t>${</w:t>
                </w:r>
                <w:proofErr w:type="spellStart"/>
                <w:r w:rsidR="001F309A">
                  <w:rPr>
                    <w:rStyle w:val="Formatvorlage31"/>
                  </w:rPr>
                  <w:t>projekt_individended</w:t>
                </w:r>
                <w:proofErr w:type="spellEnd"/>
                <w:r w:rsidR="001F309A">
                  <w:rPr>
                    <w:rStyle w:val="Formatvorlage31"/>
                  </w:rPr>
                  <w:t>}</w:t>
                </w:r>
              </w:sdtContent>
            </w:sdt>
            <w:r w:rsidR="001C791F">
              <w:rPr>
                <w:rStyle w:val="Formatvorlage31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Dabei wurden nicht nur die </w:t>
            </w:r>
            <w:sdt>
              <w:sdtPr>
                <w:rPr>
                  <w:rStyle w:val="Formatvorlage32"/>
                </w:rPr>
                <w:id w:val="1123968099"/>
                <w:placeholder>
                  <w:docPart w:val="B1C52D04E9BF4C25A1F83E11C2B3E839"/>
                </w:placeholder>
                <w:comboBox>
                  <w:listItem w:value="Wählen Sie ein Element aus."/>
                  <w:listItem w:displayText="gemeinsamen" w:value="gemeinsamen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331212">
                  <w:rPr>
                    <w:rStyle w:val="Formatvorlage32"/>
                  </w:rPr>
                  <w:t>${</w:t>
                </w:r>
                <w:proofErr w:type="spellStart"/>
                <w:r w:rsidR="00331212">
                  <w:rPr>
                    <w:rStyle w:val="Formatvorlage32"/>
                  </w:rPr>
                  <w:t>projekt_reviewedfor</w:t>
                </w:r>
                <w:proofErr w:type="spellEnd"/>
                <w:r w:rsidR="00331212">
                  <w:rPr>
                    <w:rStyle w:val="Formatvorlage32"/>
                  </w:rPr>
                  <w:t>}</w:t>
                </w:r>
              </w:sdtContent>
            </w:sdt>
            <w:r w:rsidR="001C791F">
              <w:rPr>
                <w:rStyle w:val="Formatvorlage32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</w:t>
            </w:r>
            <w:r w:rsidR="00BC6F7B" w:rsidRPr="001C791F">
              <w:rPr>
                <w:spacing w:val="-2"/>
                <w:sz w:val="22"/>
              </w:rPr>
              <w:t>fachlichen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4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4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5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End w:id="5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8A6A344FB4B442EDA098A08291CEB88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EF6486">
                  <w:rPr>
                    <w:rStyle w:val="Formatvorlage25"/>
                  </w:rPr>
                  <w:t>sehr gut</w:t>
                </w:r>
              </w:sdtContent>
            </w:sdt>
          </w:p>
        </w:tc>
        <w:bookmarkStart w:id="6" w:name="_GoBack"/>
        <w:bookmarkEnd w:id="6"/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7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8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B46DC73B69F04DC29B9B24CE6D3280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143656">
                  <w:rPr>
                    <w:rStyle w:val="Formatvorlage20"/>
                  </w:rPr>
                  <w:t>${</w:t>
                </w:r>
                <w:proofErr w:type="spellStart"/>
                <w:r w:rsidR="00143656">
                  <w:rPr>
                    <w:rStyle w:val="Formatvorlage20"/>
                  </w:rPr>
                  <w:t>leiter</w:t>
                </w:r>
                <w:proofErr w:type="spellEnd"/>
                <w:r w:rsidR="00143656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9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B46DC73B69F04DC29B9B24CE6D328088"/>
                </w:placeholder>
                <w:comboBox>
                  <w:listItem w:value="Wählen Sie ein Element aus."/>
                  <w:listItem w:displayText="Vorsitzende des Fachausschusses" w:value="Vorsitzende des Fachausschusses"/>
                  <w:listItem w:displayText="Vorsitzender des Fachausschusses" w:value="Vorsitzender des Fachausschusses"/>
                  <w:listItem w:displayText="${chair}" w:value="${chair}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143656">
                  <w:rPr>
                    <w:rStyle w:val="Formatvorlage21"/>
                  </w:rPr>
                  <w:t>${</w:t>
                </w:r>
                <w:proofErr w:type="spellStart"/>
                <w:r w:rsidR="00143656">
                  <w:rPr>
                    <w:rStyle w:val="Formatvorlage21"/>
                  </w:rPr>
                  <w:t>chair</w:t>
                </w:r>
                <w:proofErr w:type="spellEnd"/>
                <w:r w:rsidR="00143656">
                  <w:rPr>
                    <w:rStyle w:val="Formatvorlage21"/>
                  </w:rPr>
                  <w:t>}</w:t>
                </w:r>
              </w:sdtContent>
            </w:sdt>
          </w:p>
        </w:tc>
      </w:tr>
      <w:tr w:rsidR="00E305E2" w:rsidTr="00E30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  <w:jc w:val="center"/>
        </w:trPr>
        <w:sdt>
          <w:sdtPr>
            <w:rPr>
              <w:rStyle w:val="Formatvorlage23"/>
            </w:rPr>
            <w:id w:val="51511847"/>
            <w:placeholder>
              <w:docPart w:val="0AEA4A4E47B2462E836D03AE836FF8C0"/>
            </w:placeholder>
            <w:dropDownList>
              <w:listItem w:value="Wählen Sie ein Element aus."/>
              <w:listItem w:displayText="   " w:value="   "/>
              <w:listItem w:displayText="Anmerkung:" w:value="Anmerkung:"/>
              <w:listItem w:displayText="${annotation_marker}" w:value="${annotation_marker}"/>
            </w:dropDownList>
          </w:sdtPr>
          <w:sdtEndPr>
            <w:rPr>
              <w:rStyle w:val="Formatvorlage12"/>
              <w:b/>
              <w:sz w:val="20"/>
            </w:rPr>
          </w:sdtEndPr>
          <w:sdtContent>
            <w:tc>
              <w:tcPr>
                <w:tcW w:w="2694" w:type="dxa"/>
                <w:gridSpan w:val="2"/>
                <w:vAlign w:val="center"/>
              </w:tcPr>
              <w:p w:rsidR="00E305E2" w:rsidRDefault="000C4709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3"/>
                  </w:rPr>
                  <w:t>${annotation_marker}</w:t>
                </w:r>
              </w:p>
            </w:tc>
          </w:sdtContent>
        </w:sdt>
        <w:sdt>
          <w:sdtPr>
            <w:rPr>
              <w:rStyle w:val="Formatvorlage27"/>
            </w:rPr>
            <w:id w:val="-744800944"/>
            <w:placeholder>
              <w:docPart w:val="C5135E90805C44BF806A2DE8784117F0"/>
            </w:placeholder>
            <w:dropDownList>
              <w:listItem w:value="Wählen Sie ein Element aus."/>
              <w:listItem w:displayText="   " w:value="   "/>
              <w:listItem w:displayText="Die Projektprüfung wurde in Klasse 9 durchgeführt." w:value="Die Projektprüfung wurde in Klasse 9 durchgeführt."/>
              <w:listItem w:displayText="${annotation}" w:value="${annotation}"/>
            </w:dropDownList>
          </w:sdtPr>
          <w:sdtEndPr>
            <w:rPr>
              <w:rStyle w:val="a0"/>
              <w:spacing w:val="-2"/>
              <w:sz w:val="20"/>
              <w:szCs w:val="18"/>
            </w:rPr>
          </w:sdtEndPr>
          <w:sdtContent>
            <w:tc>
              <w:tcPr>
                <w:tcW w:w="7510" w:type="dxa"/>
                <w:gridSpan w:val="3"/>
                <w:vAlign w:val="center"/>
              </w:tcPr>
              <w:p w:rsidR="00E305E2" w:rsidRDefault="000C4709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>
                  <w:rPr>
                    <w:rStyle w:val="Formatvorlage27"/>
                  </w:rPr>
                  <w:t>${annotation}</w:t>
                </w:r>
              </w:p>
            </w:tc>
          </w:sdtContent>
        </w:sdt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5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0F1" w:rsidRDefault="009A10F1" w:rsidP="001E03DE">
      <w:r>
        <w:separator/>
      </w:r>
    </w:p>
  </w:endnote>
  <w:endnote w:type="continuationSeparator" w:id="0">
    <w:p w:rsidR="009A10F1" w:rsidRDefault="009A10F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0F1" w:rsidRDefault="009A10F1" w:rsidP="001E03DE">
      <w:r>
        <w:separator/>
      </w:r>
    </w:p>
  </w:footnote>
  <w:footnote w:type="continuationSeparator" w:id="0">
    <w:p w:rsidR="009A10F1" w:rsidRDefault="009A10F1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5"/>
    <w:rsid w:val="00020549"/>
    <w:rsid w:val="0002411B"/>
    <w:rsid w:val="000262C4"/>
    <w:rsid w:val="000451B5"/>
    <w:rsid w:val="00065293"/>
    <w:rsid w:val="00082240"/>
    <w:rsid w:val="000C4709"/>
    <w:rsid w:val="000E476F"/>
    <w:rsid w:val="00101238"/>
    <w:rsid w:val="001203A4"/>
    <w:rsid w:val="00120B37"/>
    <w:rsid w:val="0013280B"/>
    <w:rsid w:val="00135078"/>
    <w:rsid w:val="00143656"/>
    <w:rsid w:val="0015525D"/>
    <w:rsid w:val="00156815"/>
    <w:rsid w:val="00167E4A"/>
    <w:rsid w:val="00175C6D"/>
    <w:rsid w:val="00194121"/>
    <w:rsid w:val="001973C4"/>
    <w:rsid w:val="001A2103"/>
    <w:rsid w:val="001C791F"/>
    <w:rsid w:val="001E03DE"/>
    <w:rsid w:val="001F309A"/>
    <w:rsid w:val="002223B8"/>
    <w:rsid w:val="002333FF"/>
    <w:rsid w:val="00296589"/>
    <w:rsid w:val="002D091A"/>
    <w:rsid w:val="002E43CF"/>
    <w:rsid w:val="00331212"/>
    <w:rsid w:val="003318A7"/>
    <w:rsid w:val="00336D19"/>
    <w:rsid w:val="00350557"/>
    <w:rsid w:val="003D1B63"/>
    <w:rsid w:val="003E5924"/>
    <w:rsid w:val="00406F91"/>
    <w:rsid w:val="00445AAA"/>
    <w:rsid w:val="0044650F"/>
    <w:rsid w:val="00484C46"/>
    <w:rsid w:val="0049698C"/>
    <w:rsid w:val="004B2712"/>
    <w:rsid w:val="004D7755"/>
    <w:rsid w:val="005219C6"/>
    <w:rsid w:val="005F5EB0"/>
    <w:rsid w:val="00625A70"/>
    <w:rsid w:val="006A0D84"/>
    <w:rsid w:val="00710FBB"/>
    <w:rsid w:val="007631A0"/>
    <w:rsid w:val="007636B0"/>
    <w:rsid w:val="00792570"/>
    <w:rsid w:val="007D5F89"/>
    <w:rsid w:val="00815517"/>
    <w:rsid w:val="00844B83"/>
    <w:rsid w:val="008900F9"/>
    <w:rsid w:val="00891C14"/>
    <w:rsid w:val="008930B2"/>
    <w:rsid w:val="008A7911"/>
    <w:rsid w:val="008B79E4"/>
    <w:rsid w:val="008C3045"/>
    <w:rsid w:val="008D1D64"/>
    <w:rsid w:val="0090288C"/>
    <w:rsid w:val="009362E5"/>
    <w:rsid w:val="009533B3"/>
    <w:rsid w:val="0095764A"/>
    <w:rsid w:val="00973802"/>
    <w:rsid w:val="00975BE2"/>
    <w:rsid w:val="009935DA"/>
    <w:rsid w:val="009A10F1"/>
    <w:rsid w:val="009C05F9"/>
    <w:rsid w:val="009D50A3"/>
    <w:rsid w:val="00A05A68"/>
    <w:rsid w:val="00AE4C2B"/>
    <w:rsid w:val="00B07DC3"/>
    <w:rsid w:val="00B37B70"/>
    <w:rsid w:val="00B47B7B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D05F84"/>
    <w:rsid w:val="00D060A7"/>
    <w:rsid w:val="00D51105"/>
    <w:rsid w:val="00D611E5"/>
    <w:rsid w:val="00D6788F"/>
    <w:rsid w:val="00DA63A3"/>
    <w:rsid w:val="00DC05F0"/>
    <w:rsid w:val="00E15615"/>
    <w:rsid w:val="00E305E2"/>
    <w:rsid w:val="00E43611"/>
    <w:rsid w:val="00E46AD2"/>
    <w:rsid w:val="00E86B75"/>
    <w:rsid w:val="00EB4060"/>
    <w:rsid w:val="00EC6F71"/>
    <w:rsid w:val="00EE6FD7"/>
    <w:rsid w:val="00EF6486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2D57E2-A02C-43D4-BF10-06D5E396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2D091A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2D091A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2D091A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2D091A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2D091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iblatt%20zur%20Projektarbeit%20f&#1041;r%20den%20HSA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53EEBC54940DE9DBF20363D1FD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BD62-BAA9-481D-8F84-86C5B6BA892C}"/>
      </w:docPartPr>
      <w:docPartBody>
        <w:p w:rsidR="00CA614E" w:rsidRDefault="00044548">
          <w:pPr>
            <w:pStyle w:val="B8D53EEBC54940DE9DBF20363D1FD89D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9171290DE4E045338708752D8DC4D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587E5-1CCB-4E8F-9724-3C64D61100BF}"/>
      </w:docPartPr>
      <w:docPartBody>
        <w:p w:rsidR="00CA614E" w:rsidRDefault="00044548">
          <w:pPr>
            <w:pStyle w:val="9171290DE4E045338708752D8DC4DA72"/>
          </w:pPr>
          <w:r w:rsidRPr="002D091A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12B65BDD66147EF9C780C1F51A27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9D10-BFD2-4C1F-8CD0-2FF44D451485}"/>
      </w:docPartPr>
      <w:docPartBody>
        <w:p w:rsidR="00CA614E" w:rsidRDefault="00044548">
          <w:pPr>
            <w:pStyle w:val="E12B65BDD66147EF9C780C1F51A273BC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1C52D04E9BF4C25A1F83E11C2B3E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F6A01-4E79-43D0-A6B7-04AC9BD85555}"/>
      </w:docPartPr>
      <w:docPartBody>
        <w:p w:rsidR="00CA614E" w:rsidRDefault="00044548">
          <w:pPr>
            <w:pStyle w:val="B1C52D04E9BF4C25A1F83E11C2B3E839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8A6A344FB4B442EDA098A08291CEB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2BE52-FCBC-4492-A400-DE450FD6CE85}"/>
      </w:docPartPr>
      <w:docPartBody>
        <w:p w:rsidR="00CA614E" w:rsidRDefault="00044548">
          <w:pPr>
            <w:pStyle w:val="8A6A344FB4B442EDA098A08291CEB88C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46DC73B69F04DC29B9B24CE6D328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2A79F-B925-4F2B-B56D-021F14C1F586}"/>
      </w:docPartPr>
      <w:docPartBody>
        <w:p w:rsidR="00CA614E" w:rsidRDefault="00044548">
          <w:pPr>
            <w:pStyle w:val="B46DC73B69F04DC29B9B24CE6D328088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EA4A4E47B2462E836D03AE836FF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EBD4E-C23E-43FB-B7B6-478F69483CE7}"/>
      </w:docPartPr>
      <w:docPartBody>
        <w:p w:rsidR="00CA614E" w:rsidRDefault="00044548">
          <w:pPr>
            <w:pStyle w:val="0AEA4A4E47B2462E836D03AE836FF8C0"/>
          </w:pPr>
          <w:r w:rsidRPr="00E305E2">
            <w:rPr>
              <w:rStyle w:val="a3"/>
              <w:rFonts w:ascii="Calibri" w:hAnsi="Calibri"/>
              <w:sz w:val="16"/>
            </w:rPr>
            <w:t>Wählen Sie ein Element aus.</w:t>
          </w:r>
        </w:p>
      </w:docPartBody>
    </w:docPart>
    <w:docPart>
      <w:docPartPr>
        <w:name w:val="C5135E90805C44BF806A2DE878411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4495A-9B8E-46D3-9CD0-39D0F1B1E897}"/>
      </w:docPartPr>
      <w:docPartBody>
        <w:p w:rsidR="00CA614E" w:rsidRDefault="00044548">
          <w:pPr>
            <w:pStyle w:val="C5135E90805C44BF806A2DE8784117F0"/>
          </w:pPr>
          <w:r w:rsidRPr="006A0D84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48"/>
    <w:rsid w:val="00044548"/>
    <w:rsid w:val="0028617D"/>
    <w:rsid w:val="00314459"/>
    <w:rsid w:val="00876D7C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D53EEBC54940DE9DBF20363D1FD89D">
    <w:name w:val="B8D53EEBC54940DE9DBF20363D1FD89D"/>
  </w:style>
  <w:style w:type="paragraph" w:customStyle="1" w:styleId="9171290DE4E045338708752D8DC4DA72">
    <w:name w:val="9171290DE4E045338708752D8DC4DA72"/>
  </w:style>
  <w:style w:type="paragraph" w:customStyle="1" w:styleId="E12B65BDD66147EF9C780C1F51A273BC">
    <w:name w:val="E12B65BDD66147EF9C780C1F51A273BC"/>
  </w:style>
  <w:style w:type="paragraph" w:customStyle="1" w:styleId="B1C52D04E9BF4C25A1F83E11C2B3E839">
    <w:name w:val="B1C52D04E9BF4C25A1F83E11C2B3E839"/>
  </w:style>
  <w:style w:type="paragraph" w:customStyle="1" w:styleId="8A6A344FB4B442EDA098A08291CEB88C">
    <w:name w:val="8A6A344FB4B442EDA098A08291CEB88C"/>
  </w:style>
  <w:style w:type="paragraph" w:customStyle="1" w:styleId="B46DC73B69F04DC29B9B24CE6D328088">
    <w:name w:val="B46DC73B69F04DC29B9B24CE6D328088"/>
  </w:style>
  <w:style w:type="paragraph" w:customStyle="1" w:styleId="0AEA4A4E47B2462E836D03AE836FF8C0">
    <w:name w:val="0AEA4A4E47B2462E836D03AE836FF8C0"/>
  </w:style>
  <w:style w:type="paragraph" w:customStyle="1" w:styleId="C5135E90805C44BF806A2DE8784117F0">
    <w:name w:val="C5135E90805C44BF806A2DE878411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Beiblatt zur Projektarbeit fБr den HSA_BP_2016</Template>
  <TotalTime>69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2019-04-03T14:34:00Z</cp:lastPrinted>
  <dcterms:created xsi:type="dcterms:W3CDTF">2019-04-11T13:47:00Z</dcterms:created>
  <dcterms:modified xsi:type="dcterms:W3CDTF">2019-05-09T07:32:00Z</dcterms:modified>
</cp:coreProperties>
</file>