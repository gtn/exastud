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Tabellenraster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156"/>
        <w:gridCol w:w="567"/>
        <w:gridCol w:w="2126"/>
        <w:gridCol w:w="709"/>
        <w:gridCol w:w="2663"/>
        <w:gridCol w:w="1985"/>
      </w:tblGrid>
      <w:tr w:rsidR="00F67AD9" w:rsidRPr="004872E3" w:rsidTr="00F27810">
        <w:trPr>
          <w:trHeight w:hRule="exact" w:val="73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4872E3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22566F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Tr="003B7A40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67AD9" w:rsidRPr="0014703F" w:rsidRDefault="00F67AD9" w:rsidP="00425136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Schule</w:t>
            </w:r>
          </w:p>
        </w:tc>
      </w:tr>
      <w:tr w:rsidR="00F67AD9" w:rsidRPr="00CA1B2A" w:rsidTr="003B7A40">
        <w:trPr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0A04FB" w:rsidRDefault="00F67AD9" w:rsidP="00F67AD9">
            <w:pPr>
              <w:jc w:val="center"/>
              <w:rPr>
                <w:rFonts w:ascii="Arial" w:hAnsi="Arial" w:cs="Arial"/>
                <w:sz w:val="9"/>
                <w:szCs w:val="9"/>
                <w:lang w:val="de-DE"/>
              </w:rPr>
            </w:pP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F67AD9" w:rsidRPr="0014703F" w:rsidRDefault="00F67AD9" w:rsidP="00F67AD9">
            <w:pPr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11</w:t>
            </w:r>
          </w:p>
        </w:tc>
      </w:tr>
      <w:tr w:rsidR="00F67AD9" w:rsidRPr="0014703F" w:rsidTr="00205C6B">
        <w:trPr>
          <w:trHeight w:hRule="exact" w:val="454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3B7A40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Klasse</w:t>
            </w:r>
          </w:p>
        </w:tc>
        <w:tc>
          <w:tcPr>
            <w:tcW w:w="269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6626CD" w:rsidRDefault="008B4943" w:rsidP="00425136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22566F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337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 w:rsidR="008B4943"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 w:rsidR="008B4943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4943">
              <w:rPr>
                <w:rFonts w:ascii="Arial" w:hAnsi="Arial" w:cs="Arial"/>
                <w:lang w:val="de-DE"/>
              </w:rPr>
            </w:r>
            <w:r w:rsidR="008B4943">
              <w:rPr>
                <w:rFonts w:ascii="Arial" w:hAnsi="Arial" w:cs="Arial"/>
                <w:lang w:val="de-DE"/>
              </w:rPr>
              <w:fldChar w:fldCharType="separate"/>
            </w:r>
            <w:r w:rsidR="0022566F">
              <w:rPr>
                <w:rFonts w:ascii="Arial" w:hAnsi="Arial" w:cs="Arial"/>
                <w:noProof/>
                <w:lang w:val="de-DE"/>
              </w:rPr>
              <w:t>99</w:t>
            </w:r>
            <w:r w:rsidR="008B4943"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/20</w:t>
            </w:r>
            <w:bookmarkStart w:id="3" w:name="Text11"/>
            <w:r w:rsidR="008B4943">
              <w:rPr>
                <w:rFonts w:ascii="Arial" w:hAnsi="Arial" w:cs="Arial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8B4943">
              <w:rPr>
                <w:rFonts w:ascii="Arial" w:hAnsi="Arial" w:cs="Arial"/>
                <w:lang w:val="de-DE"/>
              </w:rPr>
              <w:instrText xml:space="preserve"> FORMTEXT </w:instrText>
            </w:r>
            <w:r w:rsidR="008B4943">
              <w:rPr>
                <w:rFonts w:ascii="Arial" w:hAnsi="Arial" w:cs="Arial"/>
                <w:lang w:val="de-DE"/>
              </w:rPr>
            </w:r>
            <w:r w:rsidR="008B4943">
              <w:rPr>
                <w:rFonts w:ascii="Arial" w:hAnsi="Arial" w:cs="Arial"/>
                <w:lang w:val="de-DE"/>
              </w:rPr>
              <w:fldChar w:fldCharType="separate"/>
            </w:r>
            <w:r w:rsidR="0022566F">
              <w:rPr>
                <w:rFonts w:ascii="Arial" w:hAnsi="Arial" w:cs="Arial"/>
                <w:noProof/>
                <w:lang w:val="de-DE"/>
              </w:rPr>
              <w:t>99</w:t>
            </w:r>
            <w:r w:rsidR="008B4943"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517A7D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F67AD9" w:rsidRPr="00472118" w:rsidTr="00205C6B">
        <w:trPr>
          <w:trHeight w:hRule="exact" w:val="454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66602" w:rsidRDefault="00F67AD9" w:rsidP="00425136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472118" w:rsidRDefault="008B4943" w:rsidP="00425136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3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22566F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51771" w:rsidRPr="00DC372A" w:rsidTr="00205C6B">
        <w:trPr>
          <w:trHeight w:hRule="exact" w:val="284"/>
          <w:jc w:val="center"/>
        </w:trPr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  <w:tc>
          <w:tcPr>
            <w:tcW w:w="805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Default="00D51771" w:rsidP="00425136">
            <w:pPr>
              <w:spacing w:after="0"/>
              <w:rPr>
                <w:rFonts w:ascii="Arial" w:hAnsi="Arial"/>
                <w:lang w:val="de-DE"/>
              </w:rPr>
            </w:pPr>
          </w:p>
        </w:tc>
      </w:tr>
      <w:tr w:rsidR="00F67AD9" w:rsidRPr="00FE57D7" w:rsidTr="00C2558B">
        <w:trPr>
          <w:trHeight w:hRule="exact" w:val="397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F67AD9" w:rsidRDefault="00F67AD9" w:rsidP="00425136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t>Leistungen in den einzelnen Fächern:</w:t>
            </w:r>
          </w:p>
        </w:tc>
      </w:tr>
      <w:tr w:rsidR="00D51771" w:rsidRPr="00FE57D7" w:rsidTr="00205C6B">
        <w:trPr>
          <w:trHeight w:hRule="exact" w:val="510"/>
          <w:jc w:val="center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E007357B5B224EFE8A36F7A61DD90BC7"/>
            </w:placeholder>
            <w:dropDownList>
              <w:listItem w:displayText="Religionslehre/Ethik" w:value="Religionslehre/Ethik"/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bsatz-Standardschriftart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72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-1120831726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A970AD" w:rsidRDefault="0022566F" w:rsidP="00425136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15"/>
            </w:rPr>
            <w:id w:val="-925024763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5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D634FE" w:rsidRDefault="00D634FE" w:rsidP="00425136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7"/>
            </w:rPr>
            <w:id w:val="711466188"/>
            <w:placeholder>
              <w:docPart w:val="AE184DA086744BCEBB567D4A9EAF507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bsatz-Standardschriftart"/>
              <w:rFonts w:asciiTheme="minorHAnsi" w:hAnsiTheme="minorHAnsi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634FE" w:rsidRDefault="0022566F" w:rsidP="00425136">
                <w:pPr>
                  <w:spacing w:after="0"/>
                  <w:rPr>
                    <w:sz w:val="14"/>
                    <w:szCs w:val="14"/>
                    <w:lang w:val="de-DE"/>
                  </w:rPr>
                </w:pPr>
                <w:r>
                  <w:rPr>
                    <w:rStyle w:val="Formatvorlage107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 w:rsidR="003B7A40">
              <w:rPr>
                <w:rFonts w:ascii="Arial" w:hAnsi="Arial" w:cs="Arial"/>
                <w:sz w:val="20"/>
                <w:lang w:val="de-DE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  <w:lang w:val="de-DE"/>
                </w:rPr>
                <w:id w:val="-2055993358"/>
                <w:placeholder>
                  <w:docPart w:val="2775E96567334518A01CC685B45A08B2"/>
                </w:placeholder>
                <w:showingPlcHdr/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FE57D7" w:rsidRPr="003B7A40">
                  <w:rPr>
                    <w:rStyle w:val="Platzhaltertext"/>
                    <w:sz w:val="14"/>
                    <w:szCs w:val="14"/>
                    <w:lang w:val="de-DE"/>
                  </w:rPr>
                  <w:t>Wählen Sie ein Element aus.</w:t>
                </w:r>
              </w:sdtContent>
            </w:sdt>
          </w:p>
        </w:tc>
        <w:sdt>
          <w:sdtPr>
            <w:rPr>
              <w:rStyle w:val="Formatvorlage116"/>
            </w:rPr>
            <w:id w:val="123823761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6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C2558B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9"/>
            </w:rPr>
            <w:id w:val="1288547103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-4" w:value="3-4"/>
              <w:listItem w:displayText="4 plus" w:value="4 plus"/>
              <w:listItem w:displayText="4" w:value="4"/>
              <w:listItem w:displayText="4 minus" w:value="4 minus"/>
              <w:listItem w:displayText="4-5" w:value="4-5"/>
              <w:listItem w:displayText="5 plus" w:value="5 plus"/>
              <w:listItem w:displayText="5" w:value="5"/>
              <w:listItem w:displayText="5 minus" w:value="5 minus"/>
              <w:listItem w:displayText="5-6" w:value="5-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9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0"/>
            </w:rPr>
            <w:id w:val="-1353953227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10"/>
            </w:rPr>
            <w:id w:val="-1426565352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0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1"/>
            </w:rPr>
            <w:id w:val="2114779097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11"/>
            </w:rPr>
            <w:id w:val="948900676"/>
            <w:placeholder>
              <w:docPart w:val="E007357B5B224EFE8A36F7A61DD90BC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472118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1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17"/>
            </w:rPr>
            <w:id w:val="-184282805"/>
            <w:placeholder>
              <w:docPart w:val="389E601E4346482385D9384A31B78CAC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bsatz-Standardschriftart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7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12"/>
            </w:rPr>
            <w:id w:val="833654123"/>
            <w:placeholder>
              <w:docPart w:val="5158A1EC13314BDCB4350BD4E629344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bsatz-Standardschriftart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22566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2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51771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18"/>
            </w:rPr>
            <w:id w:val="-74135598"/>
            <w:placeholder>
              <w:docPart w:val="79E1F5442E9A47458A6750AD77B4FDE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8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Style w:val="Formatvorlage113"/>
            </w:rPr>
            <w:id w:val="590677013"/>
            <w:placeholder>
              <w:docPart w:val="5158A1EC13314BDCB4350BD4E629344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bsatz-Standardschriftart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517A7D" w:rsidRDefault="0022566F" w:rsidP="00425136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13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6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F67AD9" w:rsidP="00425136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19"/>
            </w:rPr>
            <w:id w:val="2032523950"/>
            <w:placeholder>
              <w:docPart w:val="8FE7600167DF4BC4A9AEB5F24DB44D3D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bsatz-Standardschriftart"/>
              <w:rFonts w:asciiTheme="minorHAnsi" w:hAnsiTheme="minorHAnsi" w:cs="Arial"/>
              <w:sz w:val="12"/>
              <w:szCs w:val="14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9"/>
                  </w:rPr>
                  <w:t>2 plus</w:t>
                </w:r>
              </w:p>
            </w:tc>
          </w:sdtContent>
        </w:sdt>
      </w:tr>
      <w:tr w:rsidR="00D51771" w:rsidRPr="00FE57D7" w:rsidTr="00205C6B">
        <w:trPr>
          <w:trHeight w:hRule="exact" w:val="51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51771" w:rsidRPr="008B6965" w:rsidRDefault="00D634FE" w:rsidP="00425136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 w:rsidRPr="00D634FE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Style w:val="Formatvorlage114"/>
            </w:rPr>
            <w:id w:val="-855273660"/>
            <w:placeholder>
              <w:docPart w:val="5158A1EC13314BDCB4350BD4E6293441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D51771" w:rsidRDefault="0022566F" w:rsidP="00425136">
                <w:pPr>
                  <w:spacing w:after="0" w:line="269" w:lineRule="auto"/>
                  <w:rPr>
                    <w:rFonts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14"/>
                  </w:rPr>
                  <w:t>2 plus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25136">
            <w:pPr>
              <w:spacing w:after="0" w:line="269" w:lineRule="auto"/>
              <w:rPr>
                <w:rFonts w:ascii="Arial" w:hAnsi="Arial" w:cs="Arial"/>
                <w:lang w:val="de-DE"/>
              </w:rPr>
            </w:pPr>
          </w:p>
        </w:tc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B54C40A93AC644F1A6C1A27EB8EFE2DA"/>
            </w:placeholder>
            <w:comboBox>
              <w:listItem w:displayText="Profilfach" w:value="Profilfach"/>
              <w:listItem w:value="Wählen Sie ein Element aus.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 " w:value="Profilfach Spanisch 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26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E03346" w:rsidRDefault="00476B69" w:rsidP="00E03346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</w:rPr>
                  <w:t>Profilfach</w:t>
                </w:r>
              </w:p>
            </w:tc>
          </w:sdtContent>
        </w:sdt>
        <w:sdt>
          <w:sdtPr>
            <w:rPr>
              <w:rStyle w:val="Formatvorlage120"/>
            </w:rPr>
            <w:id w:val="246628701"/>
            <w:placeholder>
              <w:docPart w:val="7F5860D4012C42B9B232FDB5A91CE3B4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bsatz-Standardschriftart"/>
              <w:rFonts w:asciiTheme="minorHAnsi" w:hAnsiTheme="minorHAnsi" w:cs="Arial"/>
              <w:sz w:val="22"/>
              <w:lang w:val="de-DE"/>
            </w:rPr>
          </w:sdtEndPr>
          <w:sdtContent>
            <w:tc>
              <w:tcPr>
                <w:tcW w:w="198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51771" w:rsidRPr="008B6965" w:rsidRDefault="0022566F" w:rsidP="00425136">
                <w:pPr>
                  <w:spacing w:after="0" w:line="269" w:lineRule="auto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120"/>
                  </w:rPr>
                  <w:t>2 plus</w:t>
                </w:r>
              </w:p>
            </w:tc>
          </w:sdtContent>
        </w:sdt>
      </w:tr>
      <w:tr w:rsidR="0017413D" w:rsidRPr="00FE57D7" w:rsidTr="00205C6B">
        <w:trPr>
          <w:trHeight w:hRule="exact" w:val="510"/>
          <w:jc w:val="center"/>
        </w:trPr>
        <w:sdt>
          <w:sdtPr>
            <w:rPr>
              <w:rStyle w:val="Formatvorlage130"/>
            </w:rPr>
            <w:id w:val="1716771153"/>
            <w:placeholder>
              <w:docPart w:val="4D889F9CEF9E419F96739407845B5B9F"/>
            </w:placeholder>
            <w:showingPlcHdr/>
            <w:dropDownList>
              <w:listItem w:value="Wählen Sie ein Element aus."/>
              <w:listItem w:displayText="   " w:value="   "/>
              <w:listItem w:displayText="Wirtschaft/ Berufs- und Studienorientierung" w:value="Wirtschaft/ Berufs- und Studienorientierung"/>
            </w:dropDownList>
          </w:sdtPr>
          <w:sdtEndPr>
            <w:rPr>
              <w:rStyle w:val="Formatvorlage129"/>
            </w:rPr>
          </w:sdtEndPr>
          <w:sdtContent>
            <w:tc>
              <w:tcPr>
                <w:tcW w:w="272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5D5F8D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5D5F8D">
                  <w:rPr>
                    <w:rStyle w:val="Platzhaltertext"/>
                    <w:sz w:val="16"/>
                    <w:lang w:val="de-DE"/>
                  </w:rPr>
                  <w:t>Wählen Sie ein Element aus.</w:t>
                </w:r>
              </w:p>
            </w:tc>
          </w:sdtContent>
        </w:sdt>
        <w:sdt>
          <w:sdtPr>
            <w:rPr>
              <w:rStyle w:val="Formatvorlage114"/>
            </w:rPr>
            <w:id w:val="20134796"/>
            <w:placeholder>
              <w:docPart w:val="7A2D5E73A152422A8E5E8CCD5D7103EE"/>
            </w:placeholder>
            <w:showingPlcHdr/>
            <w:comboBox>
              <w:listItem w:value="Wählen Sie ein Element aus."/>
              <w:listItem w:displayText="   " w:value="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comboBox>
          </w:sdtPr>
          <w:sdtEndPr>
            <w:rPr>
              <w:rStyle w:val="Absatz-Standardschriftart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17413D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C2558B">
                  <w:rPr>
                    <w:rStyle w:val="Platzhaltertext"/>
                    <w:sz w:val="12"/>
                    <w:szCs w:val="16"/>
                    <w:lang w:val="de-DE"/>
                  </w:rPr>
                  <w:t>Wählen Sie ein Element aus.</w:t>
                </w:r>
              </w:p>
            </w:tc>
          </w:sdtContent>
        </w:sdt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13D" w:rsidRPr="00C2558B" w:rsidRDefault="0017413D" w:rsidP="00425136">
            <w:pPr>
              <w:spacing w:after="120" w:line="269" w:lineRule="auto"/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  <w:sdt>
          <w:sdtPr>
            <w:rPr>
              <w:rStyle w:val="Formatvorlage126"/>
              <w:lang w:val="de-DE"/>
            </w:rPr>
            <w:id w:val="1956753456"/>
            <w:placeholder>
              <w:docPart w:val="8BAFDCED782044F3B4704B348F880A82"/>
            </w:placeholder>
            <w:showingPlcHdr/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bsatz-Standardschriftart"/>
              <w:rFonts w:asciiTheme="minorHAnsi" w:hAnsiTheme="minorHAnsi" w:cs="Arial"/>
              <w:sz w:val="22"/>
            </w:rPr>
          </w:sdtEndPr>
          <w:sdtContent>
            <w:tc>
              <w:tcPr>
                <w:tcW w:w="4648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17413D" w:rsidRPr="00C2558B" w:rsidRDefault="007C0FE0" w:rsidP="00425136">
                <w:pPr>
                  <w:spacing w:after="120" w:line="269" w:lineRule="auto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 w:rsidRPr="00E03346">
                  <w:rPr>
                    <w:rStyle w:val="Platzhaltertext"/>
                    <w:sz w:val="12"/>
                    <w:lang w:val="de-DE"/>
                  </w:rPr>
                  <w:t>Wählen Sie ein Element aus.</w:t>
                </w:r>
              </w:p>
            </w:tc>
          </w:sdtContent>
        </w:sdt>
      </w:tr>
      <w:tr w:rsidR="003B7A40" w:rsidRPr="00FE57D7" w:rsidTr="0017413D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B7A40" w:rsidRPr="00266602" w:rsidRDefault="003B7A40" w:rsidP="00D52176">
            <w:pPr>
              <w:rPr>
                <w:rFonts w:ascii="Arial" w:hAnsi="Arial" w:cs="Arial"/>
                <w:sz w:val="14"/>
                <w:szCs w:val="14"/>
                <w:lang w:val="de-DE"/>
              </w:rPr>
            </w:pPr>
          </w:p>
        </w:tc>
      </w:tr>
      <w:tr w:rsidR="00BB33AD" w:rsidRPr="003B7A40" w:rsidTr="00C2558B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33AD" w:rsidRPr="003B7A40" w:rsidRDefault="00BB33AD" w:rsidP="00D52176">
            <w:pPr>
              <w:rPr>
                <w:rFonts w:ascii="Arial" w:hAnsi="Arial" w:cs="Arial"/>
                <w:sz w:val="20"/>
                <w:lang w:val="de-DE"/>
              </w:rPr>
            </w:pPr>
            <w:r w:rsidRPr="003B7A40">
              <w:rPr>
                <w:rFonts w:ascii="Arial" w:hAnsi="Arial" w:cs="Arial"/>
                <w:sz w:val="20"/>
                <w:lang w:val="de-DE"/>
              </w:rPr>
              <w:t>Teilnahme an Arbeitsgemeinschaften:</w:t>
            </w:r>
          </w:p>
        </w:tc>
      </w:tr>
      <w:tr w:rsidR="00BB33AD" w:rsidRPr="002D42B1" w:rsidTr="003B7A40">
        <w:trPr>
          <w:trHeight w:hRule="exact" w:val="1304"/>
          <w:jc w:val="center"/>
        </w:trPr>
        <w:tc>
          <w:tcPr>
            <w:tcW w:w="10206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3AD" w:rsidRPr="00517A7D" w:rsidRDefault="002D42B1" w:rsidP="002D42B1">
            <w:pPr>
              <w:spacing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22566F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BB33AD" w:rsidRPr="0014703F" w:rsidTr="00C2558B">
        <w:trPr>
          <w:trHeight w:hRule="exact" w:val="340"/>
          <w:jc w:val="center"/>
        </w:trPr>
        <w:tc>
          <w:tcPr>
            <w:tcW w:w="10206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:rsidR="00BB33AD" w:rsidRPr="00517A7D" w:rsidRDefault="00BB33AD" w:rsidP="00D52176">
            <w:pPr>
              <w:rPr>
                <w:rFonts w:ascii="Arial" w:hAnsi="Arial" w:cs="Arial"/>
                <w:lang w:val="de-DE"/>
              </w:rPr>
            </w:pPr>
            <w:r w:rsidRPr="003B7A40">
              <w:rPr>
                <w:rFonts w:ascii="Arial" w:hAnsi="Arial" w:cs="Arial"/>
                <w:sz w:val="20"/>
                <w:lang w:val="de-DE"/>
              </w:rPr>
              <w:t>Bemerkungen:</w:t>
            </w:r>
          </w:p>
        </w:tc>
      </w:tr>
      <w:tr w:rsidR="00BB33AD" w:rsidRPr="002D42B1" w:rsidTr="003B7A40">
        <w:trPr>
          <w:trHeight w:hRule="exact" w:val="1304"/>
          <w:jc w:val="center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:rsidR="00BB33AD" w:rsidRPr="00B060E1" w:rsidRDefault="002D42B1" w:rsidP="003B7A40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22566F" w:rsidRPr="0022566F">
              <w:rPr>
                <w:rFonts w:ascii="Arial" w:hAnsi="Arial"/>
                <w:noProof/>
                <w:sz w:val="20"/>
                <w:lang w:val="de-DE"/>
              </w:rPr>
              <w:t>${comments_short</w:t>
            </w:r>
            <w:r w:rsidR="0022566F">
              <w:rPr>
                <w:rFonts w:ascii="Arial" w:hAnsi="Arial"/>
                <w:noProof/>
                <w:sz w:val="20"/>
                <w:lang w:val="de-DE"/>
              </w:rPr>
              <w:t>}</w:t>
            </w:r>
            <w:bookmarkStart w:id="7" w:name="_GoBack"/>
            <w:bookmarkEnd w:id="7"/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3B7A40" w:rsidRPr="002D42B1" w:rsidTr="00566631">
        <w:trPr>
          <w:trHeight w:hRule="exact" w:val="284"/>
          <w:jc w:val="center"/>
        </w:trPr>
        <w:tc>
          <w:tcPr>
            <w:tcW w:w="10206" w:type="dxa"/>
            <w:gridSpan w:val="6"/>
            <w:tcBorders>
              <w:left w:val="nil"/>
              <w:bottom w:val="nil"/>
              <w:right w:val="nil"/>
            </w:tcBorders>
            <w:vAlign w:val="center"/>
          </w:tcPr>
          <w:p w:rsidR="003B7A40" w:rsidRDefault="003B7A40" w:rsidP="003B7A40">
            <w:pPr>
              <w:spacing w:after="0"/>
              <w:rPr>
                <w:rFonts w:ascii="Arial" w:hAnsi="Arial"/>
                <w:sz w:val="20"/>
                <w:lang w:val="de-DE"/>
              </w:rPr>
            </w:pPr>
          </w:p>
        </w:tc>
      </w:tr>
      <w:tr w:rsidR="002D42B1" w:rsidRPr="00FE57D7" w:rsidTr="00476B69">
        <w:trPr>
          <w:trHeight w:hRule="exact" w:val="56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D42B1" w:rsidRPr="00517A7D" w:rsidRDefault="002D42B1" w:rsidP="005F38C9">
            <w:pPr>
              <w:rPr>
                <w:rFonts w:ascii="Arial" w:hAnsi="Arial" w:cs="Arial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Datum</w:t>
            </w:r>
          </w:p>
        </w:tc>
        <w:sdt>
          <w:sdtPr>
            <w:rPr>
              <w:rStyle w:val="Formatvorlage125"/>
            </w:rPr>
            <w:id w:val="415450736"/>
            <w:placeholder>
              <w:docPart w:val="D62C2F8C3766409996FD71136C5467D6"/>
            </w:placeholder>
            <w:showingPlcHdr/>
            <w:date>
              <w:dateFormat w:val="dd.MM.yyyy"/>
              <w:lid w:val="de-DE"/>
              <w:storeMappedDataAs w:val="dateTime"/>
              <w:calendar w:val="gregorian"/>
            </w:date>
          </w:sdtPr>
          <w:sdtEndPr>
            <w:rPr>
              <w:rStyle w:val="Absatz-Standardschriftart"/>
              <w:rFonts w:asciiTheme="minorHAnsi" w:hAnsiTheme="minorHAnsi"/>
              <w:sz w:val="22"/>
              <w:lang w:val="de-DE"/>
            </w:rPr>
          </w:sdtEndPr>
          <w:sdtContent>
            <w:tc>
              <w:tcPr>
                <w:tcW w:w="2126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2D42B1" w:rsidRPr="00472118" w:rsidRDefault="002D42B1" w:rsidP="005F38C9">
                <w:pPr>
                  <w:rPr>
                    <w:rFonts w:ascii="Arial" w:hAnsi="Arial"/>
                    <w:lang w:val="de-DE"/>
                  </w:rPr>
                </w:pPr>
                <w:r w:rsidRPr="00205C6B">
                  <w:rPr>
                    <w:rStyle w:val="Platzhaltertext"/>
                    <w:sz w:val="20"/>
                    <w:lang w:val="de-DE"/>
                  </w:rPr>
                  <w:t>Klicken Sie hier, um ein Datum einzugeben.</w:t>
                </w:r>
              </w:p>
            </w:tc>
          </w:sdtContent>
        </w:sdt>
        <w:tc>
          <w:tcPr>
            <w:tcW w:w="535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2B1" w:rsidRPr="0014703F" w:rsidRDefault="002D42B1" w:rsidP="005F38C9">
            <w:pPr>
              <w:rPr>
                <w:lang w:val="de-DE"/>
              </w:rPr>
            </w:pPr>
          </w:p>
        </w:tc>
      </w:tr>
      <w:tr w:rsidR="00566631" w:rsidRPr="008F2826" w:rsidTr="00205C6B">
        <w:trPr>
          <w:trHeight w:hRule="exact" w:val="284"/>
          <w:jc w:val="center"/>
        </w:trPr>
        <w:tc>
          <w:tcPr>
            <w:tcW w:w="48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66631" w:rsidRPr="0014703F" w:rsidRDefault="00566631" w:rsidP="0044650F">
            <w:pPr>
              <w:rPr>
                <w:lang w:val="de-DE"/>
              </w:rPr>
            </w:pPr>
          </w:p>
        </w:tc>
        <w:tc>
          <w:tcPr>
            <w:tcW w:w="535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631" w:rsidRPr="003B7A40" w:rsidRDefault="00566631" w:rsidP="00566631">
            <w:pPr>
              <w:jc w:val="center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sz w:val="18"/>
                <w:lang w:val="de-DE"/>
              </w:rPr>
              <w:t>Klassenlehrer</w:t>
            </w:r>
            <w:r w:rsidRPr="003B7A40">
              <w:rPr>
                <w:rFonts w:ascii="Arial" w:hAnsi="Arial" w:cs="Arial"/>
                <w:sz w:val="18"/>
                <w:lang w:val="de-DE"/>
              </w:rPr>
              <w:t>/in</w:t>
            </w:r>
          </w:p>
        </w:tc>
      </w:tr>
      <w:tr w:rsidR="00D51771" w:rsidRPr="008F2826" w:rsidTr="00205C6B">
        <w:trPr>
          <w:trHeight w:hRule="exact" w:val="340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  <w:tc>
          <w:tcPr>
            <w:tcW w:w="535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51771" w:rsidRPr="00517A7D" w:rsidRDefault="00D51771" w:rsidP="0044650F">
            <w:pPr>
              <w:rPr>
                <w:rFonts w:ascii="Arial" w:hAnsi="Arial" w:cs="Arial"/>
                <w:lang w:val="de-DE"/>
              </w:rPr>
            </w:pPr>
          </w:p>
        </w:tc>
      </w:tr>
      <w:tr w:rsidR="00566631" w:rsidRPr="008F2826" w:rsidTr="00205C6B">
        <w:trPr>
          <w:trHeight w:hRule="exact" w:val="567"/>
          <w:jc w:val="center"/>
        </w:trPr>
        <w:tc>
          <w:tcPr>
            <w:tcW w:w="27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6631" w:rsidRPr="00517A7D" w:rsidRDefault="00566631" w:rsidP="003D1870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631" w:rsidRPr="00517A7D" w:rsidRDefault="00566631" w:rsidP="00B80B3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C2558B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E5C18" w:rsidRDefault="00A13A34" w:rsidP="00C2558B">
      <w:pPr>
        <w:spacing w:before="56" w:after="0" w:line="160" w:lineRule="exact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D52176" w:rsidRPr="00EE5C18">
        <w:rPr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E5C18" w:rsidSect="00C2558B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291D" w:rsidRDefault="0064291D" w:rsidP="001E03DE">
      <w:r>
        <w:separator/>
      </w:r>
    </w:p>
  </w:endnote>
  <w:endnote w:type="continuationSeparator" w:id="0">
    <w:p w:rsidR="0064291D" w:rsidRDefault="0064291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291D" w:rsidRDefault="0064291D" w:rsidP="001E03DE">
      <w:r>
        <w:separator/>
      </w:r>
    </w:p>
  </w:footnote>
  <w:footnote w:type="continuationSeparator" w:id="0">
    <w:p w:rsidR="0064291D" w:rsidRDefault="0064291D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cumentProtection w:edit="forms" w:enforcement="1" w:cryptProviderType="rsaFull" w:cryptAlgorithmClass="hash" w:cryptAlgorithmType="typeAny" w:cryptAlgorithmSid="4" w:cryptSpinCount="100000" w:hash="rlDEwo0ZdKTAc2xtz7KhnhPoFv0=" w:salt="alqKIKgRT65w1O7ODgy9qw=="/>
  <w:styleLockTheme/>
  <w:defaultTabStop w:val="51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6F"/>
    <w:rsid w:val="000458F8"/>
    <w:rsid w:val="00046B49"/>
    <w:rsid w:val="000A04FB"/>
    <w:rsid w:val="000F77F6"/>
    <w:rsid w:val="00123006"/>
    <w:rsid w:val="00130D2B"/>
    <w:rsid w:val="001442C3"/>
    <w:rsid w:val="00146AAC"/>
    <w:rsid w:val="0014703F"/>
    <w:rsid w:val="001516B3"/>
    <w:rsid w:val="0017413D"/>
    <w:rsid w:val="00186B12"/>
    <w:rsid w:val="001A2103"/>
    <w:rsid w:val="001E03DE"/>
    <w:rsid w:val="00205C6B"/>
    <w:rsid w:val="002223B8"/>
    <w:rsid w:val="0022566F"/>
    <w:rsid w:val="0022684A"/>
    <w:rsid w:val="002377AB"/>
    <w:rsid w:val="0024064C"/>
    <w:rsid w:val="002476D5"/>
    <w:rsid w:val="00266602"/>
    <w:rsid w:val="002668C7"/>
    <w:rsid w:val="00296589"/>
    <w:rsid w:val="002A1999"/>
    <w:rsid w:val="002B3243"/>
    <w:rsid w:val="002D2E1A"/>
    <w:rsid w:val="002D42B1"/>
    <w:rsid w:val="002E3E6C"/>
    <w:rsid w:val="00324A38"/>
    <w:rsid w:val="0033746F"/>
    <w:rsid w:val="003435F1"/>
    <w:rsid w:val="003551CA"/>
    <w:rsid w:val="003967B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5136"/>
    <w:rsid w:val="0044650F"/>
    <w:rsid w:val="00472118"/>
    <w:rsid w:val="00476B69"/>
    <w:rsid w:val="004872E3"/>
    <w:rsid w:val="004A5D59"/>
    <w:rsid w:val="004F3820"/>
    <w:rsid w:val="00517A7D"/>
    <w:rsid w:val="00524E27"/>
    <w:rsid w:val="00541171"/>
    <w:rsid w:val="00566631"/>
    <w:rsid w:val="00570647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4291D"/>
    <w:rsid w:val="00650A91"/>
    <w:rsid w:val="006626CD"/>
    <w:rsid w:val="00673045"/>
    <w:rsid w:val="00687B19"/>
    <w:rsid w:val="00695699"/>
    <w:rsid w:val="006B2D3D"/>
    <w:rsid w:val="006D7D35"/>
    <w:rsid w:val="006E188A"/>
    <w:rsid w:val="00721379"/>
    <w:rsid w:val="00724385"/>
    <w:rsid w:val="007320E0"/>
    <w:rsid w:val="007508A0"/>
    <w:rsid w:val="00785E7B"/>
    <w:rsid w:val="00790402"/>
    <w:rsid w:val="0079125A"/>
    <w:rsid w:val="007C0FE0"/>
    <w:rsid w:val="007E12A2"/>
    <w:rsid w:val="00805A65"/>
    <w:rsid w:val="00817C59"/>
    <w:rsid w:val="00822044"/>
    <w:rsid w:val="00836187"/>
    <w:rsid w:val="008736CB"/>
    <w:rsid w:val="008A7911"/>
    <w:rsid w:val="008B4943"/>
    <w:rsid w:val="008B6965"/>
    <w:rsid w:val="008F2826"/>
    <w:rsid w:val="00941D58"/>
    <w:rsid w:val="009533B3"/>
    <w:rsid w:val="009935DA"/>
    <w:rsid w:val="00994D98"/>
    <w:rsid w:val="009A5DD4"/>
    <w:rsid w:val="009B72A1"/>
    <w:rsid w:val="009C05F9"/>
    <w:rsid w:val="009C354C"/>
    <w:rsid w:val="009F622D"/>
    <w:rsid w:val="00A04B52"/>
    <w:rsid w:val="00A0676F"/>
    <w:rsid w:val="00A13A34"/>
    <w:rsid w:val="00A225E0"/>
    <w:rsid w:val="00A7189C"/>
    <w:rsid w:val="00A76DB9"/>
    <w:rsid w:val="00A827CA"/>
    <w:rsid w:val="00A970AD"/>
    <w:rsid w:val="00AC1C3B"/>
    <w:rsid w:val="00AC3611"/>
    <w:rsid w:val="00B060E1"/>
    <w:rsid w:val="00B16034"/>
    <w:rsid w:val="00B46948"/>
    <w:rsid w:val="00B75F60"/>
    <w:rsid w:val="00B80B33"/>
    <w:rsid w:val="00B8124B"/>
    <w:rsid w:val="00BB33AD"/>
    <w:rsid w:val="00BD5FFA"/>
    <w:rsid w:val="00C04CE4"/>
    <w:rsid w:val="00C22DA6"/>
    <w:rsid w:val="00C2558B"/>
    <w:rsid w:val="00C35CD1"/>
    <w:rsid w:val="00C5427E"/>
    <w:rsid w:val="00C65955"/>
    <w:rsid w:val="00C8447F"/>
    <w:rsid w:val="00CA1B2A"/>
    <w:rsid w:val="00CD4707"/>
    <w:rsid w:val="00CD6932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E03346"/>
    <w:rsid w:val="00E07817"/>
    <w:rsid w:val="00E202AB"/>
    <w:rsid w:val="00E5360B"/>
    <w:rsid w:val="00E62A48"/>
    <w:rsid w:val="00EE5C18"/>
    <w:rsid w:val="00EF3F29"/>
    <w:rsid w:val="00F02349"/>
    <w:rsid w:val="00F12641"/>
    <w:rsid w:val="00F160CF"/>
    <w:rsid w:val="00F27810"/>
    <w:rsid w:val="00F44A67"/>
    <w:rsid w:val="00F47C3C"/>
    <w:rsid w:val="00F603B2"/>
    <w:rsid w:val="00F64B4C"/>
    <w:rsid w:val="00F67AD9"/>
    <w:rsid w:val="00F71C90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9C41E4"/>
  <w15:docId w15:val="{517D483B-749C-47B7-A46F-B6953DA5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MTimesNewRoman8">
    <w:name w:val="KM_TimesNewRoman_8"/>
    <w:basedOn w:val="Standard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bsatz-Standardschriftar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Standard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Fuzeile">
    <w:name w:val="footer"/>
    <w:basedOn w:val="Standard"/>
    <w:link w:val="Fu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FuzeileZchn">
    <w:name w:val="Fußzeile Zchn"/>
    <w:basedOn w:val="Absatz-Standardschriftart"/>
    <w:link w:val="Fuzeile"/>
    <w:rsid w:val="00F44A67"/>
    <w:rPr>
      <w:rFonts w:eastAsia="Times New Roman" w:cs="Times New Roman"/>
      <w:sz w:val="16"/>
      <w:szCs w:val="20"/>
      <w:lang w:eastAsia="de-DE"/>
    </w:rPr>
  </w:style>
  <w:style w:type="paragraph" w:styleId="Kopfzeile">
    <w:name w:val="header"/>
    <w:basedOn w:val="Standard"/>
    <w:link w:val="KopfzeileZchn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KopfzeileZchn">
    <w:name w:val="Kopfzeile Zchn"/>
    <w:basedOn w:val="Absatz-Standardschriftart"/>
    <w:link w:val="Kopfzeile"/>
    <w:rsid w:val="00F44A67"/>
    <w:rPr>
      <w:rFonts w:eastAsia="Times New Roman" w:cs="Times New Roman"/>
      <w:szCs w:val="20"/>
      <w:lang w:eastAsia="de-DE"/>
    </w:rPr>
  </w:style>
  <w:style w:type="character" w:styleId="Seitenzahl">
    <w:name w:val="page number"/>
    <w:basedOn w:val="Absatz-Standardschriftart"/>
    <w:rsid w:val="00F44A67"/>
  </w:style>
  <w:style w:type="table" w:styleId="Tabellenraster">
    <w:name w:val="Table Grid"/>
    <w:basedOn w:val="NormaleTabelle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4703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95699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bsatz-Standardschriftart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bsatz-Standardschriftart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bsatz-Standardschriftart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bsatz-Standardschriftart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bsatz-Standardschriftart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bsatz-Standardschriftart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bsatz-Standardschriftart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bsatz-Standardschriftart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bsatz-Standardschriftart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bsatz-Standardschriftart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bsatz-Standardschriftart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bsatz-Standardschriftart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bsatz-Standardschriftart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bsatz-Standardschriftart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bsatz-Standardschriftart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bsatz-Standardschriftart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bsatz-Standardschriftart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bsatz-Standardschriftart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bsatz-Standardschriftart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bsatz-Standardschriftart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bsatz-Standardschriftart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bsatz-Standardschriftart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bsatz-Standardschriftart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bsatz-Standardschriftart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bsatz-Standardschriftart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bsatz-Standardschriftart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bsatz-Standardschriftart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bsatz-Standardschriftart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bsatz-Standardschriftart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bsatz-Standardschriftart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bsatz-Standardschriftart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bsatz-Standardschriftart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bsatz-Standardschriftart"/>
    <w:uiPriority w:val="1"/>
    <w:rsid w:val="004872E3"/>
    <w:rPr>
      <w:rFonts w:ascii="Arial" w:hAnsi="Arial"/>
      <w:sz w:val="22"/>
    </w:rPr>
  </w:style>
  <w:style w:type="paragraph" w:styleId="berarbeitung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bsatz-Standardschriftart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bsatz-Standardschriftart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bsatz-Standardschriftart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bsatz-Standardschriftart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bsatz-Standardschriftart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bsatz-Standardschriftart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bsatz-Standardschriftart"/>
    <w:uiPriority w:val="1"/>
    <w:rsid w:val="00785E7B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Downloads\Halbjahresinformation%20f&#252;r%20SuS%20Klassenstufe%20%2011_BP%202016_Stand%2011_2018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07357B5B224EFE8A36F7A61DD90B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2AEA83-42CD-4C38-A90C-AA1631CE5881}"/>
      </w:docPartPr>
      <w:docPartBody>
        <w:p w:rsidR="00000000" w:rsidRDefault="00DA7AC7">
          <w:pPr>
            <w:pStyle w:val="E007357B5B224EFE8A36F7A61DD90BC7"/>
          </w:pPr>
          <w:r w:rsidRPr="008B6965">
            <w:rPr>
              <w:rStyle w:val="Platzhaltertext"/>
              <w:sz w:val="12"/>
              <w:lang w:val="de-DE"/>
            </w:rPr>
            <w:t>Wählen Sie ein Element aus.</w:t>
          </w:r>
        </w:p>
      </w:docPartBody>
    </w:docPart>
    <w:docPart>
      <w:docPartPr>
        <w:name w:val="AE184DA086744BCEBB567D4A9EAF50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CC3BAE-812B-43B7-A810-CA65A1C7B542}"/>
      </w:docPartPr>
      <w:docPartBody>
        <w:p w:rsidR="00000000" w:rsidRDefault="00DA7AC7">
          <w:pPr>
            <w:pStyle w:val="AE184DA086744BCEBB567D4A9EAF5071"/>
          </w:pPr>
          <w:r w:rsidRPr="00D634FE">
            <w:rPr>
              <w:rStyle w:val="Platzhaltertext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2775E96567334518A01CC685B45A08B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5AC34D-163A-4871-B511-0D4F6947F5DA}"/>
      </w:docPartPr>
      <w:docPartBody>
        <w:p w:rsidR="00000000" w:rsidRDefault="00DA7AC7">
          <w:pPr>
            <w:pStyle w:val="2775E96567334518A01CC685B45A08B2"/>
          </w:pPr>
          <w:r w:rsidRPr="003B7A40">
            <w:rPr>
              <w:rStyle w:val="Platzhaltertext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389E601E4346482385D9384A31B78CA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A187BA-BF0E-44BA-AD38-827F222AE100}"/>
      </w:docPartPr>
      <w:docPartBody>
        <w:p w:rsidR="00000000" w:rsidRDefault="00DA7AC7">
          <w:pPr>
            <w:pStyle w:val="389E601E4346482385D9384A31B78CAC"/>
          </w:pPr>
          <w:r w:rsidRPr="008B6965">
            <w:rPr>
              <w:rStyle w:val="Platzhaltertext"/>
              <w:rFonts w:cs="Arial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5158A1EC13314BDCB4350BD4E6293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AC4B51-56BB-4E06-BF6A-3522E2FB9D61}"/>
      </w:docPartPr>
      <w:docPartBody>
        <w:p w:rsidR="00000000" w:rsidRDefault="00DA7AC7">
          <w:pPr>
            <w:pStyle w:val="5158A1EC13314BDCB4350BD4E6293441"/>
          </w:pPr>
          <w:r w:rsidRPr="008B6965">
            <w:rPr>
              <w:rStyle w:val="Platzhaltertext"/>
              <w:sz w:val="12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79E1F5442E9A47458A6750AD77B4FD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1DCA38-4E89-477E-83F6-A9260018D13B}"/>
      </w:docPartPr>
      <w:docPartBody>
        <w:p w:rsidR="00000000" w:rsidRDefault="00DA7AC7">
          <w:pPr>
            <w:pStyle w:val="79E1F5442E9A47458A6750AD77B4FDEE"/>
          </w:pPr>
          <w:r w:rsidRPr="008B6965">
            <w:rPr>
              <w:rStyle w:val="Platzhaltertext"/>
              <w:rFonts w:ascii="Arial" w:hAnsi="Arial" w:cs="Arial"/>
              <w:sz w:val="12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8FE7600167DF4BC4A9AEB5F24DB44D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979046-0C77-4835-8B0E-356468311DF7}"/>
      </w:docPartPr>
      <w:docPartBody>
        <w:p w:rsidR="00000000" w:rsidRDefault="00DA7AC7">
          <w:pPr>
            <w:pStyle w:val="8FE7600167DF4BC4A9AEB5F24DB44D3D"/>
          </w:pPr>
          <w:r w:rsidRPr="008B6965">
            <w:rPr>
              <w:rStyle w:val="Platzhaltertext"/>
              <w:rFonts w:ascii="Arial" w:hAnsi="Arial" w:cs="Arial"/>
              <w:sz w:val="12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B54C40A93AC644F1A6C1A27EB8EFE2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9BFAC2-32F5-4CA8-ADFD-E3835AAB289C}"/>
      </w:docPartPr>
      <w:docPartBody>
        <w:p w:rsidR="00000000" w:rsidRDefault="00DA7AC7">
          <w:pPr>
            <w:pStyle w:val="B54C40A93AC644F1A6C1A27EB8EFE2DA"/>
          </w:pPr>
          <w:r w:rsidRPr="00E03346">
            <w:rPr>
              <w:rStyle w:val="Platzhaltertext"/>
              <w:rFonts w:cs="Arial"/>
              <w:sz w:val="12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7F5860D4012C42B9B232FDB5A91CE3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7CDC70-665A-4FD7-AA8D-2BF712EA3745}"/>
      </w:docPartPr>
      <w:docPartBody>
        <w:p w:rsidR="00000000" w:rsidRDefault="00DA7AC7">
          <w:pPr>
            <w:pStyle w:val="7F5860D4012C42B9B232FDB5A91CE3B4"/>
          </w:pPr>
          <w:r w:rsidRPr="008B6965">
            <w:rPr>
              <w:rStyle w:val="Platzhaltertext"/>
              <w:rFonts w:cs="Arial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4D889F9CEF9E419F96739407845B5B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43816A-59A0-4F69-A285-1CE9664EE337}"/>
      </w:docPartPr>
      <w:docPartBody>
        <w:p w:rsidR="00000000" w:rsidRDefault="00DA7AC7">
          <w:pPr>
            <w:pStyle w:val="4D889F9CEF9E419F96739407845B5B9F"/>
          </w:pPr>
          <w:r w:rsidRPr="003700F6">
            <w:rPr>
              <w:rStyle w:val="Platzhaltertext"/>
            </w:rPr>
            <w:t>Wählen Sie ein Element aus.</w:t>
          </w:r>
        </w:p>
      </w:docPartBody>
    </w:docPart>
    <w:docPart>
      <w:docPartPr>
        <w:name w:val="7A2D5E73A152422A8E5E8CCD5D7103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1522B6-2019-4D33-9376-7B799C340101}"/>
      </w:docPartPr>
      <w:docPartBody>
        <w:p w:rsidR="00000000" w:rsidRDefault="00DA7AC7">
          <w:pPr>
            <w:pStyle w:val="7A2D5E73A152422A8E5E8CCD5D7103EE"/>
          </w:pPr>
          <w:r w:rsidRPr="00C2558B">
            <w:rPr>
              <w:rStyle w:val="Platzhaltertext"/>
              <w:sz w:val="12"/>
              <w:szCs w:val="16"/>
              <w:lang w:val="de-DE"/>
            </w:rPr>
            <w:t>Wählen Sie ein Element aus.</w:t>
          </w:r>
        </w:p>
      </w:docPartBody>
    </w:docPart>
    <w:docPart>
      <w:docPartPr>
        <w:name w:val="8BAFDCED782044F3B4704B348F880A8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8BD76A-221F-4CC1-BFFC-C1E19A351303}"/>
      </w:docPartPr>
      <w:docPartBody>
        <w:p w:rsidR="00000000" w:rsidRDefault="00DA7AC7">
          <w:pPr>
            <w:pStyle w:val="8BAFDCED782044F3B4704B348F880A82"/>
          </w:pPr>
          <w:r w:rsidRPr="00E03346">
            <w:rPr>
              <w:rStyle w:val="Platzhaltertext"/>
              <w:sz w:val="12"/>
              <w:lang w:val="de-DE"/>
            </w:rPr>
            <w:t>Wählen Sie ein Element aus.</w:t>
          </w:r>
        </w:p>
      </w:docPartBody>
    </w:docPart>
    <w:docPart>
      <w:docPartPr>
        <w:name w:val="D62C2F8C3766409996FD71136C5467D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6C39B1-8E99-4092-A726-DDED635217E2}"/>
      </w:docPartPr>
      <w:docPartBody>
        <w:p w:rsidR="00000000" w:rsidRDefault="00DA7AC7">
          <w:pPr>
            <w:pStyle w:val="D62C2F8C3766409996FD71136C5467D6"/>
          </w:pPr>
          <w:r w:rsidRPr="00205C6B">
            <w:rPr>
              <w:rStyle w:val="Platzhaltertext"/>
              <w:sz w:val="20"/>
            </w:rPr>
            <w:t>Klicken Sie hier, um ein Datum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C7"/>
    <w:rsid w:val="00DA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007357B5B224EFE8A36F7A61DD90BC7">
    <w:name w:val="E007357B5B224EFE8A36F7A61DD90BC7"/>
  </w:style>
  <w:style w:type="paragraph" w:customStyle="1" w:styleId="AE184DA086744BCEBB567D4A9EAF5071">
    <w:name w:val="AE184DA086744BCEBB567D4A9EAF5071"/>
  </w:style>
  <w:style w:type="paragraph" w:customStyle="1" w:styleId="2775E96567334518A01CC685B45A08B2">
    <w:name w:val="2775E96567334518A01CC685B45A08B2"/>
  </w:style>
  <w:style w:type="paragraph" w:customStyle="1" w:styleId="389E601E4346482385D9384A31B78CAC">
    <w:name w:val="389E601E4346482385D9384A31B78CAC"/>
  </w:style>
  <w:style w:type="paragraph" w:customStyle="1" w:styleId="5158A1EC13314BDCB4350BD4E6293441">
    <w:name w:val="5158A1EC13314BDCB4350BD4E6293441"/>
  </w:style>
  <w:style w:type="paragraph" w:customStyle="1" w:styleId="79E1F5442E9A47458A6750AD77B4FDEE">
    <w:name w:val="79E1F5442E9A47458A6750AD77B4FDEE"/>
  </w:style>
  <w:style w:type="paragraph" w:customStyle="1" w:styleId="8FE7600167DF4BC4A9AEB5F24DB44D3D">
    <w:name w:val="8FE7600167DF4BC4A9AEB5F24DB44D3D"/>
  </w:style>
  <w:style w:type="paragraph" w:customStyle="1" w:styleId="B54C40A93AC644F1A6C1A27EB8EFE2DA">
    <w:name w:val="B54C40A93AC644F1A6C1A27EB8EFE2DA"/>
  </w:style>
  <w:style w:type="paragraph" w:customStyle="1" w:styleId="7F5860D4012C42B9B232FDB5A91CE3B4">
    <w:name w:val="7F5860D4012C42B9B232FDB5A91CE3B4"/>
  </w:style>
  <w:style w:type="paragraph" w:customStyle="1" w:styleId="4D889F9CEF9E419F96739407845B5B9F">
    <w:name w:val="4D889F9CEF9E419F96739407845B5B9F"/>
  </w:style>
  <w:style w:type="paragraph" w:customStyle="1" w:styleId="7A2D5E73A152422A8E5E8CCD5D7103EE">
    <w:name w:val="7A2D5E73A152422A8E5E8CCD5D7103EE"/>
  </w:style>
  <w:style w:type="paragraph" w:customStyle="1" w:styleId="8BAFDCED782044F3B4704B348F880A82">
    <w:name w:val="8BAFDCED782044F3B4704B348F880A82"/>
  </w:style>
  <w:style w:type="paragraph" w:customStyle="1" w:styleId="D62C2F8C3766409996FD71136C5467D6">
    <w:name w:val="D62C2F8C3766409996FD71136C5467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4AD6B51-6117-4272-94EB-EDF6EFD8A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Halbjahresinformation für SuS Klassenstufe  11_BP 2016_Stand 11_2018 (1)</Template>
  <TotalTime>0</TotalTime>
  <Pages>1</Pages>
  <Words>155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Innenverwaltung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</dc:creator>
  <cp:lastModifiedBy>Fabio</cp:lastModifiedBy>
  <cp:revision>1</cp:revision>
  <cp:lastPrinted>2018-11-29T11:50:00Z</cp:lastPrinted>
  <dcterms:created xsi:type="dcterms:W3CDTF">2018-12-18T14:52:00Z</dcterms:created>
  <dcterms:modified xsi:type="dcterms:W3CDTF">2018-12-18T14:55:00Z</dcterms:modified>
</cp:coreProperties>
</file>