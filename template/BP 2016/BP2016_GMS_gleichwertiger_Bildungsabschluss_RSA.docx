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1200E3CA" wp14:editId="472F7242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88D" w:rsidRDefault="00C8788D" w:rsidP="00C8788D">
      <w:pPr>
        <w:pStyle w:val="a0"/>
        <w:spacing w:before="120" w:after="12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EF3F63" w:rsidRPr="002F4B8D" w:rsidRDefault="00EF3F63" w:rsidP="00EF3F63">
      <w:pPr>
        <w:pStyle w:val="a0"/>
        <w:spacing w:after="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begin">
          <w:ffData>
            <w:name w:val="Text2"/>
            <w:enabled/>
            <w:calcOnExit w:val="0"/>
            <w:textInput>
              <w:default w:val="Schulname (einschließlich Schulart)"/>
            </w:textInput>
          </w:ffData>
        </w:fldChar>
      </w:r>
      <w:bookmarkStart w:id="0" w:name="Text2"/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instrText xml:space="preserve"> FORMTEXT </w:instrTex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separate"/>
      </w:r>
      <w:r w:rsidR="00FD4787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/>
        </w:rPr>
        <w:t>${schule_nametype}</w:t>
      </w:r>
      <w:r>
        <w:rPr>
          <w:rFonts w:ascii="Arial" w:hAnsi="Arial" w:cs="Arial"/>
          <w:b/>
          <w:sz w:val="28"/>
          <w:szCs w:val="28"/>
          <w:shd w:val="clear" w:color="auto" w:fill="BFBFBF" w:themeFill="background1" w:themeFillShade="BF"/>
          <w:lang w:val="de-DE"/>
        </w:rPr>
        <w:fldChar w:fldCharType="end"/>
      </w:r>
      <w:bookmarkEnd w:id="0"/>
    </w:p>
    <w:p w:rsidR="00EF3F63" w:rsidRPr="005C0261" w:rsidRDefault="00EF3F63" w:rsidP="00EF3F63">
      <w:pPr>
        <w:pStyle w:val="a0"/>
        <w:spacing w:before="120" w:after="0"/>
        <w:jc w:val="center"/>
        <w:rPr>
          <w:rFonts w:ascii="Arial" w:hAnsi="Arial" w:cs="Arial"/>
          <w:sz w:val="18"/>
          <w:szCs w:val="18"/>
          <w:lang w:val="de-DE"/>
        </w:rPr>
      </w:pPr>
      <w:r w:rsidRPr="002F4B8D">
        <w:rPr>
          <w:rFonts w:ascii="Arial" w:hAnsi="Arial" w:cs="Arial"/>
          <w:b/>
          <w:noProof/>
          <w:sz w:val="28"/>
          <w:szCs w:val="28"/>
          <w:shd w:val="clear" w:color="auto" w:fill="BFBFBF" w:themeFill="background1" w:themeFillShade="BF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A699" wp14:editId="6C3635A3">
                <wp:simplePos x="0" y="0"/>
                <wp:positionH relativeFrom="column">
                  <wp:posOffset>-46355</wp:posOffset>
                </wp:positionH>
                <wp:positionV relativeFrom="paragraph">
                  <wp:posOffset>43815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A9F0F" id="Gerade Verbindung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3.45pt" to="473.8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" strokecolor="black [3213]"/>
            </w:pict>
          </mc:Fallback>
        </mc:AlternateContent>
      </w: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  <w:r>
        <w:rPr>
          <w:rFonts w:ascii="Arial" w:hAnsi="Arial" w:cs="Arial"/>
          <w:sz w:val="18"/>
          <w:szCs w:val="18"/>
          <w:lang w:val="de-DE"/>
        </w:rPr>
        <w:t xml:space="preserve"> </w:t>
      </w:r>
    </w:p>
    <w:p w:rsidR="002F3876" w:rsidRPr="002F3876" w:rsidRDefault="002F3876" w:rsidP="00861536">
      <w:pPr>
        <w:pStyle w:val="a0"/>
        <w:jc w:val="center"/>
        <w:rPr>
          <w:rFonts w:ascii="Arial" w:hAnsi="Arial" w:cs="Arial"/>
          <w:b/>
          <w:lang w:val="de-DE"/>
        </w:rPr>
      </w:pPr>
      <w:r w:rsidRPr="002F3876">
        <w:rPr>
          <w:rFonts w:ascii="Arial" w:hAnsi="Arial" w:cs="Arial"/>
          <w:b/>
          <w:lang w:val="de-DE"/>
        </w:rPr>
        <w:t xml:space="preserve">Bescheinigung über einen </w:t>
      </w:r>
      <w:r>
        <w:rPr>
          <w:rFonts w:ascii="Arial" w:hAnsi="Arial" w:cs="Arial"/>
          <w:b/>
          <w:lang w:val="de-DE"/>
        </w:rPr>
        <w:t xml:space="preserve">dem </w:t>
      </w:r>
      <w:r>
        <w:rPr>
          <w:rFonts w:ascii="Arial" w:hAnsi="Arial" w:cs="Arial"/>
          <w:b/>
          <w:lang w:val="de-DE"/>
        </w:rPr>
        <w:br/>
      </w:r>
      <w:r w:rsidR="00135EE8">
        <w:rPr>
          <w:rFonts w:ascii="Arial" w:hAnsi="Arial" w:cs="Arial"/>
          <w:b/>
          <w:lang w:val="de-DE"/>
        </w:rPr>
        <w:t>Realschulabschluss</w:t>
      </w:r>
      <w:r w:rsidRPr="002F3876">
        <w:rPr>
          <w:rFonts w:ascii="Arial" w:hAnsi="Arial" w:cs="Arial"/>
          <w:b/>
          <w:lang w:val="de-DE"/>
        </w:rPr>
        <w:t xml:space="preserve"> gleichwertigen Bildungsstand</w:t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Vor- und Zuname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${name}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  <w:bookmarkEnd w:id="1"/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geboren am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${geburt}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EF3F63" w:rsidRPr="00260BB2" w:rsidRDefault="00EF3F63" w:rsidP="00EF3F63">
      <w:pPr>
        <w:pStyle w:val="a0"/>
        <w:tabs>
          <w:tab w:val="left" w:pos="2552"/>
        </w:tabs>
        <w:spacing w:before="120" w:after="120"/>
        <w:rPr>
          <w:rFonts w:ascii="Arial" w:hAnsi="Arial" w:cs="Arial"/>
          <w:sz w:val="20"/>
          <w:szCs w:val="20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t>in</w:t>
      </w:r>
      <w:r w:rsidRPr="00260BB2">
        <w:rPr>
          <w:rFonts w:ascii="Arial" w:hAnsi="Arial" w:cs="Arial"/>
          <w:sz w:val="20"/>
          <w:szCs w:val="20"/>
          <w:lang w:val="de-DE"/>
        </w:rPr>
        <w:tab/>
      </w: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sz w:val="20"/>
          <w:szCs w:val="20"/>
          <w:lang w:val="de-DE"/>
        </w:rPr>
        <w:t>${gebort}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2F3876" w:rsidRPr="00EF3F63" w:rsidRDefault="00135EE8" w:rsidP="002377A2">
      <w:pPr>
        <w:pStyle w:val="a0"/>
        <w:spacing w:after="120"/>
        <w:rPr>
          <w:rFonts w:ascii="Arial" w:hAnsi="Arial" w:cs="Arial"/>
          <w:b/>
          <w:iCs/>
          <w:color w:val="000000"/>
          <w:sz w:val="20"/>
          <w:szCs w:val="20"/>
          <w:lang w:val="de-DE"/>
        </w:rPr>
      </w:pPr>
      <w:r w:rsidRPr="00EF3F63">
        <w:rPr>
          <w:rFonts w:ascii="Arial" w:hAnsi="Arial" w:cs="Arial"/>
          <w:b/>
          <w:iCs/>
          <w:color w:val="000000"/>
          <w:sz w:val="20"/>
          <w:szCs w:val="20"/>
          <w:lang w:val="de-DE"/>
        </w:rPr>
        <w:t>hat aufgrund der in Klasse 10 erbrachten Leistungen einen dem Realschulabschluss gleichwertigen Bildungsstand erlangt.</w:t>
      </w:r>
    </w:p>
    <w:p w:rsidR="00135EE8" w:rsidRPr="00135EE8" w:rsidRDefault="00135EE8" w:rsidP="002377A2">
      <w:pPr>
        <w:pStyle w:val="a0"/>
        <w:spacing w:after="120"/>
        <w:rPr>
          <w:rFonts w:ascii="Arial" w:hAnsi="Arial" w:cs="Arial"/>
          <w:b/>
          <w:sz w:val="20"/>
          <w:szCs w:val="20"/>
          <w:lang w:val="de-DE"/>
        </w:rPr>
      </w:pPr>
      <w:r w:rsidRPr="00135EE8">
        <w:rPr>
          <w:rFonts w:ascii="Arial" w:hAnsi="Arial" w:cs="Arial"/>
          <w:b/>
          <w:sz w:val="20"/>
          <w:szCs w:val="20"/>
          <w:lang w:val="de-DE"/>
        </w:rPr>
        <w:t>Leis</w:t>
      </w:r>
      <w:r w:rsidR="00712447">
        <w:rPr>
          <w:rFonts w:ascii="Arial" w:hAnsi="Arial" w:cs="Arial"/>
          <w:b/>
          <w:sz w:val="20"/>
          <w:szCs w:val="20"/>
          <w:lang w:val="de-DE"/>
        </w:rPr>
        <w:t>tungen in den einzelnen Fächern</w:t>
      </w:r>
      <w:r w:rsidR="0037223E">
        <w:rPr>
          <w:rFonts w:ascii="Arial" w:hAnsi="Arial" w:cs="Arial"/>
          <w:b/>
          <w:sz w:val="20"/>
          <w:szCs w:val="20"/>
          <w:lang w:val="de-DE"/>
        </w:rPr>
        <w:t xml:space="preserve"> auf erweitertem Niveau</w:t>
      </w:r>
      <w:r w:rsidRPr="00135EE8">
        <w:rPr>
          <w:rFonts w:ascii="Arial" w:hAnsi="Arial" w:cs="Arial"/>
          <w:b/>
          <w:sz w:val="20"/>
          <w:szCs w:val="20"/>
          <w:lang w:val="de-DE"/>
        </w:rPr>
        <w:t>:</w:t>
      </w:r>
    </w:p>
    <w:tbl>
      <w:tblPr>
        <w:tblStyle w:val="af6"/>
        <w:tblW w:w="944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9"/>
        <w:gridCol w:w="250"/>
        <w:gridCol w:w="1276"/>
        <w:gridCol w:w="567"/>
        <w:gridCol w:w="2868"/>
        <w:gridCol w:w="250"/>
        <w:gridCol w:w="1364"/>
      </w:tblGrid>
      <w:tr w:rsidR="00EF3F63" w:rsidRPr="00260BB2" w:rsidTr="004467DC">
        <w:sdt>
          <w:sdtPr>
            <w:rPr>
              <w:rStyle w:val="Formatvorlage4"/>
              <w:rFonts w:eastAsia="Calibri"/>
              <w:szCs w:val="22"/>
            </w:rPr>
            <w:id w:val="95143151"/>
            <w:placeholder>
              <w:docPart w:val="306860ACFAE24A358D3FBE321347ABEF"/>
            </w:placeholder>
            <w:comboBox>
              <w:listItem w:value="Wählen Sie ein Element aus."/>
              <w:listItem w:displayText="Religionslehre/Ethik" w:value="Religionslehre/Ethik"/>
              <w:listItem w:displayText="Religionslehre" w:value="Religionslehre"/>
              <w:listItem w:displayText="Ethik" w:value="Ethik"/>
            </w:comboBox>
          </w:sdtPr>
          <w:sdtEndPr>
            <w:rPr>
              <w:rStyle w:val="a1"/>
              <w:rFonts w:asciiTheme="minorHAnsi" w:hAnsiTheme="minorHAnsi" w:cs="Arial"/>
              <w:sz w:val="24"/>
            </w:rPr>
          </w:sdtEndPr>
          <w:sdtContent>
            <w:tc>
              <w:tcPr>
                <w:tcW w:w="2869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proofErr w:type="spellStart"/>
                <w:r>
                  <w:rPr>
                    <w:rStyle w:val="Formatvorlage4"/>
                    <w:rFonts w:eastAsia="Calibri"/>
                    <w:szCs w:val="22"/>
                  </w:rPr>
                  <w:t>Ethik</w:t>
                </w:r>
                <w:proofErr w:type="spellEnd"/>
              </w:p>
            </w:tc>
          </w:sdtContent>
        </w:sdt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36716413"/>
            <w:placeholder>
              <w:docPart w:val="C7FDEF9CE67841FFB2329FEA978D706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9A4A2E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Physik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2014139378"/>
            <w:placeholder>
              <w:docPart w:val="1D841A57FBCC47688597D9E8736195B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9A4A2E" w:rsidRPr="009A4A2E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Deutsch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831608291"/>
            <w:placeholder>
              <w:docPart w:val="B493B824D4FE4FC9B3A9C072D87EFAA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Chemie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567873320"/>
            <w:placeholder>
              <w:docPart w:val="1CFCE0458E0047FB9374204778B3561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Englisch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816176307"/>
            <w:placeholder>
              <w:docPart w:val="7FB07EFC106C447AA4E4B2F1F0F416E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Biologie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339777785"/>
            <w:placeholder>
              <w:docPart w:val="46C9524DD6E6424BB5369FB83BB97FB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Mathematik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221107116"/>
            <w:placeholder>
              <w:docPart w:val="B9F9BFB1B9454ABDACEE60FFA5B3E93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Musik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960717612"/>
            <w:placeholder>
              <w:docPart w:val="F0923B8AF7C546A28CF6B036BA84B1B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Geschichte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4120455"/>
            <w:placeholder>
              <w:docPart w:val="A636A16026DD4D1CB811FC5E1E9A5E7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DC76C9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Bildende Kunst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008801494"/>
            <w:placeholder>
              <w:docPart w:val="F52CB41DE3A145B98D778A5D6DC5355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EF3F63" w:rsidRPr="00260BB2" w:rsidTr="004467DC">
        <w:tc>
          <w:tcPr>
            <w:tcW w:w="286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Geographie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28304134"/>
            <w:placeholder>
              <w:docPart w:val="8BDD6E5445BF414CB771A8B623B78A1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F3F63" w:rsidRPr="00260BB2" w:rsidRDefault="00DC76C9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Sport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vAlign w:val="bottom"/>
          </w:tcPr>
          <w:p w:rsidR="00EF3F63" w:rsidRPr="00260BB2" w:rsidRDefault="00EF3F63" w:rsidP="000E7B29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94038659"/>
            <w:placeholder>
              <w:docPart w:val="EE2E024C1D3945B9B7A007303D9730EA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F3F63" w:rsidRPr="00260BB2" w:rsidRDefault="00287F5F" w:rsidP="000E7B29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 w:rsidRP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Gemeinschaftskunde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1310242412"/>
            <w:placeholder>
              <w:docPart w:val="84E6DF63015F465D85CB204F75F72C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42092891"/>
            <w:placeholder>
              <w:docPart w:val="850B1B7C3A53494CAA5D90CDAF345220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  <w:listItem w:displayText="--" w:value="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2377A2" w:rsidRPr="00260BB2" w:rsidRDefault="00AD69E7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${wahlfach_titel}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-96024721"/>
            <w:placeholder>
              <w:docPart w:val="34268B35132D44CD8285B16604DB6BE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DC76C9" w:rsidRPr="00DC76C9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Wirtschaft / Berufs- und Studienorientierung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577090780"/>
            <w:placeholder>
              <w:docPart w:val="0DF14B748936419C8342F0F42F5011F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ECE4508492B54B35BE6A40D5632DC7C8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  <w:listItem w:displayText="--" w:value="--"/>
            </w:dropDownList>
          </w:sdtPr>
          <w:sdtEndPr/>
          <w:sdtContent>
            <w:tc>
              <w:tcPr>
                <w:tcW w:w="2868" w:type="dxa"/>
                <w:tcBorders>
                  <w:left w:val="nil"/>
                  <w:right w:val="nil"/>
                </w:tcBorders>
              </w:tcPr>
              <w:p w:rsidR="002377A2" w:rsidRPr="00260BB2" w:rsidRDefault="00AD69E7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605612243"/>
            <w:placeholder>
              <w:docPart w:val="E1DD760DA773405CBB5AA94119FC478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</w:tr>
      <w:tr w:rsidR="002377A2" w:rsidRPr="00260BB2" w:rsidTr="004467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9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bookmarkStart w:id="2" w:name="_GoBack"/>
            <w:r w:rsidR="00287F5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bookmarkEnd w:id="2"/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348980259"/>
            <w:placeholder>
              <w:docPart w:val="220889DF9B6A4736B5958751EF3A240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276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tc>
          <w:tcPr>
            <w:tcW w:w="2868" w:type="dxa"/>
            <w:tcBorders>
              <w:left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instrText xml:space="preserve"> FORMTEXT </w:instrTex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separate"/>
            </w:r>
            <w:r w:rsidR="00287F5F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--</w:t>
            </w:r>
            <w:r w:rsidRPr="00260BB2"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 </w:t>
            </w:r>
            <w:r w:rsidRPr="00260BB2">
              <w:rPr>
                <w:rFonts w:ascii="Arial" w:hAnsi="Arial" w:cs="Arial"/>
                <w:sz w:val="20"/>
                <w:szCs w:val="20"/>
                <w:lang w:val="de-DE"/>
              </w:rPr>
              <w:fldChar w:fldCharType="end"/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2377A2" w:rsidRPr="00260BB2" w:rsidRDefault="002377A2" w:rsidP="004F59C0">
            <w:pPr>
              <w:pStyle w:val="a0"/>
              <w:spacing w:before="120" w:after="60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73"/>
            </w:rPr>
            <w:id w:val="1499000384"/>
            <w:placeholder>
              <w:docPart w:val="4A167559B3FB41338CEE0B1E1BF135A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" w:value="--"/>
              <w:listItem w:displayText=" " w:value=" "/>
            </w:dropDownList>
          </w:sdtPr>
          <w:sdtEndPr>
            <w:rPr>
              <w:rStyle w:val="a1"/>
              <w:rFonts w:asciiTheme="minorHAnsi" w:hAnsiTheme="minorHAnsi"/>
              <w:sz w:val="24"/>
              <w:szCs w:val="20"/>
            </w:rPr>
          </w:sdtEndPr>
          <w:sdtContent>
            <w:tc>
              <w:tcPr>
                <w:tcW w:w="1364" w:type="dxa"/>
                <w:tcBorders>
                  <w:left w:val="nil"/>
                  <w:right w:val="nil"/>
                </w:tcBorders>
              </w:tcPr>
              <w:p w:rsidR="002377A2" w:rsidRPr="00260BB2" w:rsidRDefault="00287F5F" w:rsidP="004F59C0">
                <w:pPr>
                  <w:pStyle w:val="a0"/>
                  <w:spacing w:before="120" w:after="6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73"/>
                  </w:rPr>
                  <w:t>--</w:t>
                </w:r>
              </w:p>
            </w:tc>
          </w:sdtContent>
        </w:sdt>
      </w:tr>
    </w:tbl>
    <w:p w:rsidR="003C05E6" w:rsidRPr="00EF3F63" w:rsidRDefault="003C05E6" w:rsidP="002377A2">
      <w:pPr>
        <w:pStyle w:val="a0"/>
        <w:spacing w:before="120" w:after="0"/>
        <w:rPr>
          <w:rFonts w:ascii="Arial" w:hAnsi="Arial" w:cs="Arial"/>
          <w:b/>
          <w:sz w:val="20"/>
          <w:szCs w:val="20"/>
          <w:lang w:val="de-DE"/>
        </w:rPr>
      </w:pPr>
      <w:r w:rsidRPr="00EF3F63">
        <w:rPr>
          <w:rFonts w:ascii="Arial" w:hAnsi="Arial" w:cs="Arial"/>
          <w:b/>
          <w:sz w:val="20"/>
          <w:szCs w:val="20"/>
          <w:lang w:val="de-DE"/>
        </w:rPr>
        <w:t>Niveau der erworbenen Kenntnisse in den angegebenen Fremdsprachen*:</w:t>
      </w:r>
    </w:p>
    <w:p w:rsidR="00474FB0" w:rsidRPr="00EF3F63" w:rsidRDefault="0037223E" w:rsidP="006D14A2">
      <w:pPr>
        <w:pStyle w:val="a0"/>
        <w:spacing w:before="0" w:after="0"/>
        <w:rPr>
          <w:rFonts w:ascii="Arial" w:hAnsi="Arial" w:cs="Arial"/>
          <w:sz w:val="18"/>
          <w:szCs w:val="18"/>
          <w:lang w:val="de-DE"/>
        </w:rPr>
      </w:pPr>
      <w:r w:rsidRPr="00EF3F63">
        <w:rPr>
          <w:rFonts w:ascii="Arial" w:hAnsi="Arial" w:cs="Arial"/>
          <w:sz w:val="20"/>
          <w:szCs w:val="20"/>
          <w:lang w:val="de-DE"/>
        </w:rPr>
        <w:t xml:space="preserve">Englisch: </w:t>
      </w:r>
      <w:r w:rsidRPr="00EF3F63">
        <w:rPr>
          <w:rFonts w:ascii="Arial" w:hAnsi="Arial" w:cs="Arial"/>
          <w:sz w:val="20"/>
          <w:szCs w:val="20"/>
        </w:rPr>
        <w:fldChar w:fldCharType="begin">
          <w:ffData>
            <w:name w:val="Text19"/>
            <w:enabled/>
            <w:calcOnExit w:val="0"/>
            <w:textInput>
              <w:maxLength w:val="18"/>
            </w:textInput>
          </w:ffData>
        </w:fldChar>
      </w:r>
      <w:bookmarkStart w:id="3" w:name="Text19"/>
      <w:r w:rsidRPr="00EF3F63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EF3F63">
        <w:rPr>
          <w:rFonts w:ascii="Arial" w:hAnsi="Arial" w:cs="Arial"/>
          <w:sz w:val="20"/>
          <w:szCs w:val="20"/>
        </w:rPr>
      </w:r>
      <w:r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${eng_niveau}</w:t>
      </w:r>
      <w:r w:rsidRPr="00EF3F63">
        <w:rPr>
          <w:rFonts w:ascii="Arial" w:hAnsi="Arial" w:cs="Arial"/>
          <w:sz w:val="20"/>
          <w:szCs w:val="20"/>
        </w:rPr>
        <w:fldChar w:fldCharType="end"/>
      </w:r>
      <w:bookmarkEnd w:id="3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39"/>
            <w:rFonts w:cs="Arial"/>
            <w:lang w:val="de-DE"/>
          </w:rPr>
          <w:id w:val="698292129"/>
          <w:placeholder>
            <w:docPart w:val="F7964A18CAD24990A197F98DDAC5FA6D"/>
          </w:placeholder>
          <w:comboBox>
            <w:listItem w:value="Wählen Sie ein Element aus."/>
            <w:listItem w:displayText="   " w:value="   "/>
            <w:listItem w:displayText="Französisch:" w:value="Französisch:"/>
            <w:listItem w:displayText="${fra_graded}" w:value="${fr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39"/>
              <w:rFonts w:cs="Arial"/>
              <w:lang w:val="de-DE"/>
            </w:rPr>
            <w:t>${</w:t>
          </w:r>
          <w:proofErr w:type="spellStart"/>
          <w:r w:rsidR="00FD4787">
            <w:rPr>
              <w:rStyle w:val="Formatvorlage139"/>
              <w:rFonts w:cs="Arial"/>
              <w:lang w:val="de-DE"/>
            </w:rPr>
            <w:t>fra_graded</w:t>
          </w:r>
          <w:proofErr w:type="spellEnd"/>
          <w:r w:rsidR="00FD4787">
            <w:rPr>
              <w:rStyle w:val="Formatvorlage139"/>
              <w:rFonts w:cs="Arial"/>
              <w:lang w:val="de-DE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0"/>
            <w:enabled/>
            <w:calcOnExit w:val="0"/>
            <w:textInput>
              <w:maxLength w:val="30"/>
            </w:textInput>
          </w:ffData>
        </w:fldChar>
      </w:r>
      <w:bookmarkStart w:id="4" w:name="Text20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${fra_niveau}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4"/>
      <w:r w:rsidRPr="00EF3F63">
        <w:rPr>
          <w:rFonts w:ascii="Arial" w:hAnsi="Arial" w:cs="Arial"/>
          <w:sz w:val="20"/>
          <w:szCs w:val="20"/>
          <w:lang w:val="de-DE"/>
        </w:rPr>
        <w:t xml:space="preserve">    </w:t>
      </w:r>
      <w:sdt>
        <w:sdtPr>
          <w:rPr>
            <w:rStyle w:val="Formatvorlage140"/>
            <w:rFonts w:cs="Arial"/>
          </w:rPr>
          <w:id w:val="493529809"/>
          <w:placeholder>
            <w:docPart w:val="AF1D66066DE443F7996819F83691203E"/>
          </w:placeholder>
          <w:comboBox>
            <w:listItem w:value="Wählen Sie ein Element aus."/>
            <w:listItem w:displayText="   " w:value="   "/>
            <w:listItem w:displayText="Spanisch:" w:value="Spanisch:"/>
            <w:listItem w:displayText="${spa_graded}" w:value="${spa_graded}"/>
          </w:comboBox>
        </w:sdtPr>
        <w:sdtEndPr>
          <w:rPr>
            <w:rStyle w:val="a1"/>
            <w:rFonts w:asciiTheme="minorHAnsi" w:hAnsiTheme="minorHAnsi"/>
            <w:sz w:val="24"/>
            <w:szCs w:val="20"/>
          </w:rPr>
        </w:sdtEndPr>
        <w:sdtContent>
          <w:r w:rsidR="00FD4787">
            <w:rPr>
              <w:rStyle w:val="Formatvorlage140"/>
              <w:rFonts w:cs="Arial"/>
            </w:rPr>
            <w:t>${</w:t>
          </w:r>
          <w:proofErr w:type="spellStart"/>
          <w:r w:rsidR="00FD4787">
            <w:rPr>
              <w:rStyle w:val="Formatvorlage140"/>
              <w:rFonts w:cs="Arial"/>
            </w:rPr>
            <w:t>spa_graded</w:t>
          </w:r>
          <w:proofErr w:type="spellEnd"/>
          <w:r w:rsidR="00FD4787">
            <w:rPr>
              <w:rStyle w:val="Formatvorlage140"/>
              <w:rFonts w:cs="Arial"/>
            </w:rPr>
            <w:t>}</w:t>
          </w:r>
        </w:sdtContent>
      </w:sdt>
      <w:r w:rsidRPr="00EF3F63">
        <w:rPr>
          <w:rFonts w:ascii="Arial" w:hAnsi="Arial" w:cs="Arial"/>
          <w:sz w:val="20"/>
          <w:szCs w:val="20"/>
          <w:lang w:val="de-DE"/>
        </w:rPr>
        <w:t xml:space="preserve"> </w:t>
      </w:r>
      <w:r w:rsidR="00EF3F63" w:rsidRPr="00EF3F63">
        <w:rPr>
          <w:rFonts w:ascii="Arial" w:hAnsi="Arial" w:cs="Arial"/>
          <w:sz w:val="20"/>
          <w:szCs w:val="20"/>
        </w:rPr>
        <w:fldChar w:fldCharType="begin">
          <w:ffData>
            <w:name w:val="Text21"/>
            <w:enabled/>
            <w:calcOnExit w:val="0"/>
            <w:textInput>
              <w:maxLength w:val="30"/>
            </w:textInput>
          </w:ffData>
        </w:fldChar>
      </w:r>
      <w:bookmarkStart w:id="5" w:name="Text21"/>
      <w:r w:rsidR="00EF3F63" w:rsidRPr="00EF3F63">
        <w:rPr>
          <w:rFonts w:ascii="Arial" w:hAnsi="Arial" w:cs="Arial"/>
          <w:sz w:val="20"/>
          <w:szCs w:val="20"/>
        </w:rPr>
        <w:instrText xml:space="preserve"> FORMTEXT </w:instrText>
      </w:r>
      <w:r w:rsidR="00EF3F63" w:rsidRPr="00EF3F63">
        <w:rPr>
          <w:rFonts w:ascii="Arial" w:hAnsi="Arial" w:cs="Arial"/>
          <w:sz w:val="20"/>
          <w:szCs w:val="20"/>
        </w:rPr>
      </w:r>
      <w:r w:rsidR="00EF3F63" w:rsidRPr="00EF3F63">
        <w:rPr>
          <w:rFonts w:ascii="Arial" w:hAnsi="Arial" w:cs="Arial"/>
          <w:sz w:val="20"/>
          <w:szCs w:val="20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</w:rPr>
        <w:t>${spa_niveau}</w:t>
      </w:r>
      <w:r w:rsidR="00EF3F63" w:rsidRPr="00EF3F63">
        <w:rPr>
          <w:rFonts w:ascii="Arial" w:hAnsi="Arial" w:cs="Arial"/>
          <w:sz w:val="20"/>
          <w:szCs w:val="20"/>
        </w:rPr>
        <w:fldChar w:fldCharType="end"/>
      </w:r>
      <w:bookmarkEnd w:id="5"/>
      <w:r w:rsidR="003C05E6" w:rsidRPr="00EF3F63">
        <w:rPr>
          <w:rFonts w:ascii="Arial" w:hAnsi="Arial" w:cs="Arial"/>
          <w:sz w:val="18"/>
          <w:szCs w:val="18"/>
          <w:lang w:val="de-DE"/>
        </w:rPr>
        <w:br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Teilnahme an Arbeitsgemeinschaften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22531" w:rsidRDefault="00EF3F63" w:rsidP="00822531">
      <w:pPr>
        <w:pStyle w:val="a0"/>
        <w:rPr>
          <w:rFonts w:ascii="Arial" w:hAnsi="Arial" w:cs="Arial"/>
          <w:b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${ags}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822531" w:rsidRDefault="00822531" w:rsidP="00822531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Bemerkungen</w:t>
      </w:r>
      <w:r w:rsidR="004846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861536" w:rsidRDefault="00EF3F63" w:rsidP="00AF5BD6">
      <w:pPr>
        <w:pStyle w:val="a0"/>
        <w:rPr>
          <w:rFonts w:ascii="Arial" w:hAnsi="Arial" w:cs="Arial"/>
          <w:sz w:val="12"/>
          <w:szCs w:val="12"/>
          <w:lang w:val="de-DE"/>
        </w:rPr>
      </w:pPr>
      <w:r w:rsidRPr="00260BB2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260BB2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260BB2">
        <w:rPr>
          <w:rFonts w:ascii="Arial" w:hAnsi="Arial" w:cs="Arial"/>
          <w:sz w:val="20"/>
          <w:szCs w:val="20"/>
          <w:lang w:val="de-DE"/>
        </w:rPr>
      </w:r>
      <w:r w:rsidRPr="00260BB2">
        <w:rPr>
          <w:rFonts w:ascii="Arial" w:hAnsi="Arial" w:cs="Arial"/>
          <w:sz w:val="20"/>
          <w:szCs w:val="20"/>
          <w:lang w:val="de-DE"/>
        </w:rPr>
        <w:fldChar w:fldCharType="separate"/>
      </w:r>
      <w:r w:rsidR="00FD4787">
        <w:rPr>
          <w:rFonts w:ascii="Arial" w:hAnsi="Arial" w:cs="Arial"/>
          <w:noProof/>
          <w:sz w:val="20"/>
          <w:szCs w:val="20"/>
          <w:lang w:val="de-DE"/>
        </w:rPr>
        <w:t>${comments_short}</w:t>
      </w:r>
      <w:r w:rsidRPr="00260BB2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3C05E6" w:rsidRDefault="004846E0" w:rsidP="003C05E6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975DB1">
        <w:rPr>
          <w:rFonts w:ascii="Arial" w:hAnsi="Arial" w:cs="Arial"/>
          <w:noProof/>
          <w:sz w:val="12"/>
          <w:szCs w:val="1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C5164" wp14:editId="31AB281F">
                <wp:simplePos x="0" y="0"/>
                <wp:positionH relativeFrom="column">
                  <wp:posOffset>2445385</wp:posOffset>
                </wp:positionH>
                <wp:positionV relativeFrom="paragraph">
                  <wp:posOffset>58503</wp:posOffset>
                </wp:positionV>
                <wp:extent cx="826770" cy="789940"/>
                <wp:effectExtent l="0" t="0" r="11430" b="1016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789940"/>
                        </a:xfrm>
                        <a:prstGeom prst="ellips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5E6" w:rsidRPr="00975DB1" w:rsidRDefault="003C05E6" w:rsidP="003C05E6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C5164" id="Ellipse 2" o:spid="_x0000_s1026" style="position:absolute;left:0;text-align:left;margin-left:192.55pt;margin-top:4.6pt;width:65.1pt;height: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" fillcolor="white [3201]" strokecolor="black [3200]" strokeweight=".5pt">
                <v:stroke dashstyle="1 1"/>
                <v:textbox>
                  <w:txbxContent>
                    <w:p w:rsidR="003C05E6" w:rsidRPr="00975DB1" w:rsidRDefault="003C05E6" w:rsidP="003C05E6">
                      <w:pPr>
                        <w:jc w:val="center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 w:rsidRPr="00975DB1"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br/>
                        <w:t>(Dienstsiegel der Schule)</w:t>
                      </w:r>
                    </w:p>
                  </w:txbxContent>
                </v:textbox>
              </v:oval>
            </w:pict>
          </mc:Fallback>
        </mc:AlternateContent>
      </w:r>
      <w:r w:rsidR="003C05E6">
        <w:rPr>
          <w:rFonts w:ascii="Arial" w:hAnsi="Arial" w:cs="Arial"/>
          <w:sz w:val="20"/>
          <w:szCs w:val="20"/>
          <w:lang w:val="de-DE"/>
        </w:rPr>
        <w:t xml:space="preserve">Datum:   </w:t>
      </w:r>
      <w:sdt>
        <w:sdtPr>
          <w:rPr>
            <w:rFonts w:ascii="Arial" w:hAnsi="Arial" w:cs="Arial"/>
            <w:sz w:val="20"/>
            <w:szCs w:val="20"/>
            <w:lang w:val="de-DE"/>
          </w:rPr>
          <w:id w:val="-740020521"/>
          <w:placeholder>
            <w:docPart w:val="F779007D0EB1453FB8725F26016086B1"/>
          </w:placeholder>
          <w:date>
            <w:dateFormat w:val="dd.MM.yyyy"/>
            <w:lid w:val="de-DE"/>
            <w:storeMappedDataAs w:val="dateTime"/>
            <w:calendar w:val="gregorian"/>
          </w:date>
        </w:sdtPr>
        <w:sdtEndPr/>
        <w:sdtContent>
          <w:r w:rsidR="00FD4787">
            <w:rPr>
              <w:rFonts w:ascii="Arial" w:hAnsi="Arial" w:cs="Arial"/>
              <w:sz w:val="20"/>
              <w:szCs w:val="20"/>
              <w:lang w:val="de-DE"/>
            </w:rPr>
            <w:t>${</w:t>
          </w:r>
          <w:proofErr w:type="spellStart"/>
          <w:r w:rsidR="00FD4787">
            <w:rPr>
              <w:rFonts w:ascii="Arial" w:hAnsi="Arial" w:cs="Arial"/>
              <w:sz w:val="20"/>
              <w:szCs w:val="20"/>
              <w:lang w:val="de-DE"/>
            </w:rPr>
            <w:t>certda</w:t>
          </w:r>
          <w:proofErr w:type="spellEnd"/>
          <w:r w:rsidR="00FD4787">
            <w:rPr>
              <w:rFonts w:ascii="Arial" w:hAnsi="Arial" w:cs="Arial"/>
              <w:sz w:val="20"/>
              <w:szCs w:val="20"/>
              <w:lang w:val="de-DE"/>
            </w:rPr>
            <w:t>}</w:t>
          </w:r>
        </w:sdtContent>
      </w:sdt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  <w:r w:rsidR="003C05E6">
        <w:rPr>
          <w:rFonts w:ascii="Arial" w:hAnsi="Arial" w:cs="Arial"/>
          <w:sz w:val="20"/>
          <w:szCs w:val="20"/>
          <w:lang w:val="de-DE"/>
        </w:rPr>
        <w:tab/>
      </w:r>
    </w:p>
    <w:p w:rsidR="003C05E6" w:rsidRPr="003C05E6" w:rsidRDefault="003C05E6" w:rsidP="003C05E6">
      <w:pPr>
        <w:pStyle w:val="a0"/>
        <w:spacing w:line="80" w:lineRule="atLeast"/>
        <w:rPr>
          <w:rFonts w:ascii="Arial" w:hAnsi="Arial" w:cs="Arial"/>
          <w:sz w:val="16"/>
          <w:szCs w:val="16"/>
          <w:lang w:val="de-DE"/>
        </w:rPr>
      </w:pPr>
    </w:p>
    <w:p w:rsidR="003C05E6" w:rsidRDefault="003C05E6" w:rsidP="003C05E6">
      <w:pPr>
        <w:pStyle w:val="a0"/>
        <w:spacing w:before="0" w:after="0" w:line="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_______________________________</w:t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</w:r>
      <w:r>
        <w:rPr>
          <w:rFonts w:ascii="Arial" w:hAnsi="Arial" w:cs="Arial"/>
          <w:sz w:val="20"/>
          <w:szCs w:val="20"/>
          <w:lang w:val="de-DE"/>
        </w:rPr>
        <w:tab/>
        <w:t>_______________________________</w:t>
      </w:r>
    </w:p>
    <w:p w:rsidR="003C05E6" w:rsidRPr="0012750C" w:rsidRDefault="003C05E6" w:rsidP="00193FB3">
      <w:pPr>
        <w:pStyle w:val="a0"/>
        <w:spacing w:before="0" w:after="0" w:line="0" w:lineRule="atLeast"/>
        <w:ind w:left="1440" w:hanging="720"/>
        <w:rPr>
          <w:rFonts w:ascii="Arial" w:hAnsi="Arial" w:cs="Arial"/>
          <w:sz w:val="16"/>
          <w:szCs w:val="16"/>
          <w:lang w:val="de-DE"/>
        </w:rPr>
      </w:pPr>
      <w:r>
        <w:rPr>
          <w:rFonts w:ascii="Arial" w:hAnsi="Arial" w:cs="Arial"/>
          <w:sz w:val="16"/>
          <w:szCs w:val="16"/>
          <w:lang w:val="de-DE"/>
        </w:rPr>
        <w:t xml:space="preserve">  </w:t>
      </w:r>
      <w:r w:rsidRPr="0012750C">
        <w:rPr>
          <w:rFonts w:ascii="Arial" w:hAnsi="Arial" w:cs="Arial"/>
          <w:sz w:val="16"/>
          <w:szCs w:val="16"/>
          <w:lang w:val="de-DE"/>
        </w:rPr>
        <w:t>Schulleiterin/Schulleiter</w:t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</w:r>
      <w:r>
        <w:rPr>
          <w:rFonts w:ascii="Arial" w:hAnsi="Arial" w:cs="Arial"/>
          <w:sz w:val="16"/>
          <w:szCs w:val="16"/>
          <w:lang w:val="de-DE"/>
        </w:rPr>
        <w:tab/>
        <w:t xml:space="preserve"> Klassenlehrerin/Klassenlehrer</w:t>
      </w:r>
    </w:p>
    <w:p w:rsidR="003C05E6" w:rsidRDefault="003C05E6" w:rsidP="003C05E6">
      <w:pPr>
        <w:pStyle w:val="a0"/>
        <w:rPr>
          <w:rFonts w:ascii="Arial" w:hAnsi="Arial" w:cs="Arial"/>
          <w:b/>
          <w:sz w:val="16"/>
          <w:szCs w:val="16"/>
          <w:lang w:val="de-DE"/>
        </w:rPr>
      </w:pPr>
    </w:p>
    <w:p w:rsidR="003C05E6" w:rsidRPr="00FD7557" w:rsidRDefault="003C05E6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 w:rsidRPr="00FD7557">
        <w:rPr>
          <w:rFonts w:ascii="Arial" w:hAnsi="Arial" w:cs="Arial"/>
          <w:sz w:val="14"/>
          <w:szCs w:val="14"/>
          <w:lang w:val="de-DE"/>
        </w:rPr>
        <w:t>Notenstufen: sehr gut (1), gut (2), befriedigend (3), ausreichend (4), mangelhaft (5), ungenügend (6)</w:t>
      </w:r>
    </w:p>
    <w:p w:rsidR="002A3C10" w:rsidRDefault="002369BF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  <w:r>
        <w:rPr>
          <w:rFonts w:ascii="Arial" w:hAnsi="Arial" w:cs="Arial"/>
          <w:sz w:val="14"/>
          <w:szCs w:val="14"/>
          <w:lang w:val="de-DE"/>
        </w:rPr>
        <w:t>*e</w:t>
      </w:r>
      <w:r w:rsidR="003C05E6" w:rsidRPr="00172F49">
        <w:rPr>
          <w:rFonts w:ascii="Arial" w:hAnsi="Arial" w:cs="Arial"/>
          <w:sz w:val="14"/>
          <w:szCs w:val="14"/>
          <w:lang w:val="de-DE"/>
        </w:rPr>
        <w:t xml:space="preserve">ntsprechend dem Gemeinsamen Europäischen Referenzrahmen für </w:t>
      </w:r>
      <w:r w:rsidR="00135EE8">
        <w:rPr>
          <w:rFonts w:ascii="Arial" w:hAnsi="Arial" w:cs="Arial"/>
          <w:sz w:val="14"/>
          <w:szCs w:val="14"/>
          <w:lang w:val="de-DE"/>
        </w:rPr>
        <w:t>S</w:t>
      </w:r>
      <w:r w:rsidR="003C05E6" w:rsidRPr="00172F49">
        <w:rPr>
          <w:rFonts w:ascii="Arial" w:hAnsi="Arial" w:cs="Arial"/>
          <w:sz w:val="14"/>
          <w:szCs w:val="14"/>
          <w:lang w:val="de-DE"/>
        </w:rPr>
        <w:t>prachen (GER)</w:t>
      </w:r>
    </w:p>
    <w:p w:rsidR="00135EE8" w:rsidRDefault="00135EE8" w:rsidP="003C05E6">
      <w:pPr>
        <w:pStyle w:val="a0"/>
        <w:spacing w:before="0" w:after="0"/>
        <w:rPr>
          <w:rFonts w:ascii="Arial" w:hAnsi="Arial" w:cs="Arial"/>
          <w:sz w:val="14"/>
          <w:szCs w:val="14"/>
          <w:lang w:val="de-DE"/>
        </w:rPr>
      </w:pPr>
    </w:p>
    <w:sectPr w:rsidR="00135EE8" w:rsidSect="008B4D19">
      <w:pgSz w:w="12240" w:h="15840"/>
      <w:pgMar w:top="426" w:right="1417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B18" w:rsidRDefault="00FA0B18">
      <w:pPr>
        <w:spacing w:after="0"/>
      </w:pPr>
      <w:r>
        <w:separator/>
      </w:r>
    </w:p>
  </w:endnote>
  <w:endnote w:type="continuationSeparator" w:id="0">
    <w:p w:rsidR="00FA0B18" w:rsidRDefault="00FA0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B18" w:rsidRDefault="00FA0B18">
      <w:r>
        <w:separator/>
      </w:r>
    </w:p>
  </w:footnote>
  <w:footnote w:type="continuationSeparator" w:id="0">
    <w:p w:rsidR="00FA0B18" w:rsidRDefault="00FA0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formatting="1" w:enforcement="1" w:cryptProviderType="rsaAES" w:cryptAlgorithmClass="hash" w:cryptAlgorithmType="typeAny" w:cryptAlgorithmSid="14" w:cryptSpinCount="100000" w:hash="BICgAyxZIKTFnED/aAiFMm+PCUJBXBmXAnTx/ZSg6F3zRsQmZqOaD98mmdi3ad5GQOwxF9f7h80MQOh2BBW29A==" w:salt="LavuojGBlB/PnzGgi2r6M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8F"/>
    <w:rsid w:val="00011C8B"/>
    <w:rsid w:val="000151E4"/>
    <w:rsid w:val="000153DE"/>
    <w:rsid w:val="00017BC1"/>
    <w:rsid w:val="00030EAE"/>
    <w:rsid w:val="00056265"/>
    <w:rsid w:val="00064EBB"/>
    <w:rsid w:val="000951C5"/>
    <w:rsid w:val="000F1772"/>
    <w:rsid w:val="00135EE8"/>
    <w:rsid w:val="0018494B"/>
    <w:rsid w:val="00184F78"/>
    <w:rsid w:val="00193FB3"/>
    <w:rsid w:val="00235560"/>
    <w:rsid w:val="002369BF"/>
    <w:rsid w:val="002377A2"/>
    <w:rsid w:val="00287F5F"/>
    <w:rsid w:val="00296CC4"/>
    <w:rsid w:val="0029778F"/>
    <w:rsid w:val="002A3C10"/>
    <w:rsid w:val="002B2157"/>
    <w:rsid w:val="002F3876"/>
    <w:rsid w:val="00314824"/>
    <w:rsid w:val="00343A4E"/>
    <w:rsid w:val="0037223E"/>
    <w:rsid w:val="00381808"/>
    <w:rsid w:val="003C05E6"/>
    <w:rsid w:val="003D33A5"/>
    <w:rsid w:val="003F48BC"/>
    <w:rsid w:val="0040101B"/>
    <w:rsid w:val="004467DC"/>
    <w:rsid w:val="00474FB0"/>
    <w:rsid w:val="004846E0"/>
    <w:rsid w:val="004E29B3"/>
    <w:rsid w:val="00524C6B"/>
    <w:rsid w:val="00590D07"/>
    <w:rsid w:val="005A0505"/>
    <w:rsid w:val="005A5BA4"/>
    <w:rsid w:val="005E0B0E"/>
    <w:rsid w:val="005E3FB5"/>
    <w:rsid w:val="006731E6"/>
    <w:rsid w:val="00684FB7"/>
    <w:rsid w:val="006B2244"/>
    <w:rsid w:val="006B3448"/>
    <w:rsid w:val="006D14A2"/>
    <w:rsid w:val="006D3A40"/>
    <w:rsid w:val="00712447"/>
    <w:rsid w:val="00766A03"/>
    <w:rsid w:val="0077407F"/>
    <w:rsid w:val="00784D58"/>
    <w:rsid w:val="007D050A"/>
    <w:rsid w:val="00821874"/>
    <w:rsid w:val="00822531"/>
    <w:rsid w:val="0083252A"/>
    <w:rsid w:val="00861536"/>
    <w:rsid w:val="008B4D19"/>
    <w:rsid w:val="008B670B"/>
    <w:rsid w:val="008D6863"/>
    <w:rsid w:val="00961C1A"/>
    <w:rsid w:val="00975DB1"/>
    <w:rsid w:val="009A4A2E"/>
    <w:rsid w:val="00AA22D2"/>
    <w:rsid w:val="00AB5B1A"/>
    <w:rsid w:val="00AB678C"/>
    <w:rsid w:val="00AD69E7"/>
    <w:rsid w:val="00AF1253"/>
    <w:rsid w:val="00AF5BD6"/>
    <w:rsid w:val="00B75A56"/>
    <w:rsid w:val="00B86B75"/>
    <w:rsid w:val="00BC48D5"/>
    <w:rsid w:val="00BE1588"/>
    <w:rsid w:val="00C36279"/>
    <w:rsid w:val="00C42C43"/>
    <w:rsid w:val="00C55498"/>
    <w:rsid w:val="00C62450"/>
    <w:rsid w:val="00C77F1C"/>
    <w:rsid w:val="00C8788D"/>
    <w:rsid w:val="00D315BC"/>
    <w:rsid w:val="00D4620C"/>
    <w:rsid w:val="00DB1F7C"/>
    <w:rsid w:val="00DC4EDD"/>
    <w:rsid w:val="00DC76C9"/>
    <w:rsid w:val="00DF1BD1"/>
    <w:rsid w:val="00E25281"/>
    <w:rsid w:val="00E315A3"/>
    <w:rsid w:val="00E81A60"/>
    <w:rsid w:val="00EA2545"/>
    <w:rsid w:val="00EB3E93"/>
    <w:rsid w:val="00EF3F63"/>
    <w:rsid w:val="00F06771"/>
    <w:rsid w:val="00F6634F"/>
    <w:rsid w:val="00F7170B"/>
    <w:rsid w:val="00FA0B18"/>
    <w:rsid w:val="00FD47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1B17"/>
  <w15:docId w15:val="{D3B82413-A7A1-4154-B992-8D80E109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character" w:customStyle="1" w:styleId="Formatvorlage1">
    <w:name w:val="Formatvorlage1"/>
    <w:basedOn w:val="a1"/>
    <w:uiPriority w:val="1"/>
    <w:rsid w:val="002F3876"/>
    <w:rPr>
      <w:rFonts w:ascii="Arial" w:hAnsi="Arial"/>
      <w:b/>
      <w:sz w:val="24"/>
    </w:rPr>
  </w:style>
  <w:style w:type="character" w:customStyle="1" w:styleId="Formatvorlage24">
    <w:name w:val="Formatvorlage24"/>
    <w:basedOn w:val="a1"/>
    <w:uiPriority w:val="1"/>
    <w:rsid w:val="002F3876"/>
    <w:rPr>
      <w:rFonts w:ascii="Arial" w:hAnsi="Arial"/>
      <w:sz w:val="22"/>
    </w:rPr>
  </w:style>
  <w:style w:type="character" w:styleId="af2">
    <w:name w:val="Placeholder Text"/>
    <w:basedOn w:val="a1"/>
    <w:rsid w:val="0037223E"/>
    <w:rPr>
      <w:color w:val="808080"/>
    </w:rPr>
  </w:style>
  <w:style w:type="character" w:customStyle="1" w:styleId="Formatvorlage139">
    <w:name w:val="Formatvorlage139"/>
    <w:basedOn w:val="a1"/>
    <w:uiPriority w:val="1"/>
    <w:rsid w:val="0037223E"/>
    <w:rPr>
      <w:rFonts w:ascii="Arial" w:hAnsi="Arial"/>
      <w:sz w:val="20"/>
    </w:rPr>
  </w:style>
  <w:style w:type="character" w:customStyle="1" w:styleId="Formatvorlage140">
    <w:name w:val="Formatvorlage140"/>
    <w:basedOn w:val="a1"/>
    <w:uiPriority w:val="1"/>
    <w:rsid w:val="0037223E"/>
    <w:rPr>
      <w:rFonts w:ascii="Arial" w:hAnsi="Arial"/>
      <w:sz w:val="20"/>
    </w:rPr>
  </w:style>
  <w:style w:type="character" w:styleId="af3">
    <w:name w:val="annotation reference"/>
    <w:basedOn w:val="a1"/>
    <w:rsid w:val="00EF3F63"/>
    <w:rPr>
      <w:sz w:val="16"/>
      <w:szCs w:val="16"/>
    </w:rPr>
  </w:style>
  <w:style w:type="paragraph" w:styleId="af4">
    <w:name w:val="annotation text"/>
    <w:basedOn w:val="a"/>
    <w:link w:val="af5"/>
    <w:rsid w:val="00EF3F63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rsid w:val="00EF3F63"/>
    <w:rPr>
      <w:sz w:val="20"/>
      <w:szCs w:val="20"/>
    </w:rPr>
  </w:style>
  <w:style w:type="table" w:styleId="af6">
    <w:name w:val="Table Grid"/>
    <w:basedOn w:val="a2"/>
    <w:rsid w:val="00EF3F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73">
    <w:name w:val="Formatvorlage73"/>
    <w:basedOn w:val="a1"/>
    <w:uiPriority w:val="1"/>
    <w:rsid w:val="009A4A2E"/>
    <w:rPr>
      <w:rFonts w:ascii="Arial" w:hAnsi="Arial"/>
      <w:sz w:val="20"/>
    </w:rPr>
  </w:style>
  <w:style w:type="character" w:customStyle="1" w:styleId="Formatvorlage4">
    <w:name w:val="Formatvorlage4"/>
    <w:basedOn w:val="a1"/>
    <w:uiPriority w:val="1"/>
    <w:rsid w:val="009A4A2E"/>
    <w:rPr>
      <w:rFonts w:ascii="Arial" w:hAnsi="Arial"/>
      <w:sz w:val="22"/>
    </w:rPr>
  </w:style>
  <w:style w:type="character" w:customStyle="1" w:styleId="Formatvorlage20">
    <w:name w:val="Formatvorlage20"/>
    <w:basedOn w:val="a1"/>
    <w:uiPriority w:val="1"/>
    <w:rsid w:val="004467DC"/>
    <w:rPr>
      <w:rFonts w:ascii="Arial" w:hAnsi="Arial"/>
      <w:sz w:val="22"/>
    </w:rPr>
  </w:style>
  <w:style w:type="character" w:customStyle="1" w:styleId="Formatvorlage21">
    <w:name w:val="Formatvorlage21"/>
    <w:basedOn w:val="a1"/>
    <w:uiPriority w:val="1"/>
    <w:rsid w:val="004467DC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Bescheinigung%20gleichwertiger%20Bildungsstand%20Realschulabschluss_GM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964A18CAD24990A197F98DDAC5F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E87E0D-BE8D-4E76-A8DF-67735E4AF4F0}"/>
      </w:docPartPr>
      <w:docPartBody>
        <w:p w:rsidR="003C2907" w:rsidRDefault="005C2EF2">
          <w:pPr>
            <w:pStyle w:val="F7964A18CAD24990A197F98DDAC5FA6D"/>
          </w:pPr>
          <w:r w:rsidRPr="00151646">
            <w:rPr>
              <w:rStyle w:val="a3"/>
              <w:rFonts w:cs="Arial"/>
              <w:sz w:val="10"/>
            </w:rPr>
            <w:t>Wählen Sie ein Element aus.</w:t>
          </w:r>
        </w:p>
      </w:docPartBody>
    </w:docPart>
    <w:docPart>
      <w:docPartPr>
        <w:name w:val="AF1D66066DE443F7996819F836912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BCB2B-DC47-43EB-ABE9-4EC7B6FF3683}"/>
      </w:docPartPr>
      <w:docPartBody>
        <w:p w:rsidR="003C2907" w:rsidRDefault="005C2EF2">
          <w:pPr>
            <w:pStyle w:val="AF1D66066DE443F7996819F83691203E"/>
          </w:pPr>
          <w:r w:rsidRPr="00151646">
            <w:rPr>
              <w:rStyle w:val="a3"/>
              <w:rFonts w:cs="Arial"/>
              <w:sz w:val="12"/>
            </w:rPr>
            <w:t>Wählen Sie ein Element aus.</w:t>
          </w:r>
        </w:p>
      </w:docPartBody>
    </w:docPart>
    <w:docPart>
      <w:docPartPr>
        <w:name w:val="F779007D0EB1453FB8725F26016086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3EBAC-42AC-4A3C-A778-BED78E42C764}"/>
      </w:docPartPr>
      <w:docPartBody>
        <w:p w:rsidR="003C2907" w:rsidRDefault="005C2EF2">
          <w:pPr>
            <w:pStyle w:val="F779007D0EB1453FB8725F26016086B1"/>
          </w:pPr>
          <w:r w:rsidRPr="00294DE5">
            <w:rPr>
              <w:rStyle w:val="a3"/>
            </w:rPr>
            <w:t>Klicken oder tippen Sie, um ein Datum einzugeben.</w:t>
          </w:r>
        </w:p>
      </w:docPartBody>
    </w:docPart>
    <w:docPart>
      <w:docPartPr>
        <w:name w:val="C7FDEF9CE67841FFB2329FEA978D7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3A5D03-7FFC-487C-9BF8-B8729BDCEDEF}"/>
      </w:docPartPr>
      <w:docPartBody>
        <w:p w:rsidR="00074501" w:rsidRDefault="003C2907" w:rsidP="003C2907">
          <w:pPr>
            <w:pStyle w:val="C7FDEF9CE67841FFB2329FEA978D706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06860ACFAE24A358D3FBE321347A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22AF63-9F05-4889-BDA5-98938551FA26}"/>
      </w:docPartPr>
      <w:docPartBody>
        <w:p w:rsidR="00074501" w:rsidRDefault="003C2907" w:rsidP="003C2907">
          <w:pPr>
            <w:pStyle w:val="306860ACFAE24A358D3FBE321347ABEF"/>
          </w:pPr>
          <w:r w:rsidRPr="00534417">
            <w:rPr>
              <w:rStyle w:val="a3"/>
            </w:rPr>
            <w:t>Wählen Sie ein Element aus.</w:t>
          </w:r>
        </w:p>
      </w:docPartBody>
    </w:docPart>
    <w:docPart>
      <w:docPartPr>
        <w:name w:val="ECE4508492B54B35BE6A40D5632DC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EE21D6-337E-4A0B-B59B-4F1EE96AD132}"/>
      </w:docPartPr>
      <w:docPartBody>
        <w:p w:rsidR="00B22F40" w:rsidRDefault="00D72822" w:rsidP="00D72822">
          <w:pPr>
            <w:pStyle w:val="ECE4508492B54B35BE6A40D5632DC7C8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850B1B7C3A53494CAA5D90CDAF345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70E3E0-AF2A-4E56-A33B-1CDD8DB941A6}"/>
      </w:docPartPr>
      <w:docPartBody>
        <w:p w:rsidR="00B22F40" w:rsidRDefault="00D72822" w:rsidP="00D72822">
          <w:pPr>
            <w:pStyle w:val="850B1B7C3A53494CAA5D90CDAF345220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B493B824D4FE4FC9B3A9C072D87EFA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90C68-39CD-41FF-9704-93BEBA514693}"/>
      </w:docPartPr>
      <w:docPartBody>
        <w:p w:rsidR="005A41E9" w:rsidRDefault="00B22F40" w:rsidP="00B22F40">
          <w:pPr>
            <w:pStyle w:val="B493B824D4FE4FC9B3A9C072D87EFAA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7FB07EFC106C447AA4E4B2F1F0F41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AB58CF-B878-4915-97FF-7CBC834DAAE4}"/>
      </w:docPartPr>
      <w:docPartBody>
        <w:p w:rsidR="005A41E9" w:rsidRDefault="00B22F40" w:rsidP="00B22F40">
          <w:pPr>
            <w:pStyle w:val="7FB07EFC106C447AA4E4B2F1F0F416E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B9F9BFB1B9454ABDACEE60FFA5B3E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CCC843-E3BB-4B32-82A8-C6BCABF986F6}"/>
      </w:docPartPr>
      <w:docPartBody>
        <w:p w:rsidR="005A41E9" w:rsidRDefault="00B22F40" w:rsidP="00B22F40">
          <w:pPr>
            <w:pStyle w:val="B9F9BFB1B9454ABDACEE60FFA5B3E93B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A636A16026DD4D1CB811FC5E1E9A5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29D17-FB9D-4713-BFCC-080535AAF2F1}"/>
      </w:docPartPr>
      <w:docPartBody>
        <w:p w:rsidR="005A41E9" w:rsidRDefault="00B22F40" w:rsidP="00B22F40">
          <w:pPr>
            <w:pStyle w:val="A636A16026DD4D1CB811FC5E1E9A5E7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BDD6E5445BF414CB771A8B623B78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CAF9C-038B-4674-92E3-A9013F14F9B9}"/>
      </w:docPartPr>
      <w:docPartBody>
        <w:p w:rsidR="005A41E9" w:rsidRDefault="00B22F40" w:rsidP="00B22F40">
          <w:pPr>
            <w:pStyle w:val="8BDD6E5445BF414CB771A8B623B78A1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84E6DF63015F465D85CB204F75F72C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38169-5FE9-451E-8456-D7ECA261258B}"/>
      </w:docPartPr>
      <w:docPartBody>
        <w:p w:rsidR="005A41E9" w:rsidRDefault="00B22F40" w:rsidP="00B22F40">
          <w:pPr>
            <w:pStyle w:val="84E6DF63015F465D85CB204F75F72C44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0DF14B748936419C8342F0F42F501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7FC46-48FD-48E9-B581-ED63EE096007}"/>
      </w:docPartPr>
      <w:docPartBody>
        <w:p w:rsidR="005A41E9" w:rsidRDefault="00B22F40" w:rsidP="00B22F40">
          <w:pPr>
            <w:pStyle w:val="0DF14B748936419C8342F0F42F5011F9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220889DF9B6A4736B5958751EF3A24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54A07-D640-4059-8EF1-A8921511C08D}"/>
      </w:docPartPr>
      <w:docPartBody>
        <w:p w:rsidR="005A41E9" w:rsidRDefault="00B22F40" w:rsidP="00B22F40">
          <w:pPr>
            <w:pStyle w:val="220889DF9B6A4736B5958751EF3A240D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A167559B3FB41338CEE0B1E1BF135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0A29B9-EEEA-41EE-9E73-A2A2B99E5307}"/>
      </w:docPartPr>
      <w:docPartBody>
        <w:p w:rsidR="005A41E9" w:rsidRDefault="00B22F40" w:rsidP="00B22F40">
          <w:pPr>
            <w:pStyle w:val="4A167559B3FB41338CEE0B1E1BF135A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1DD760DA773405CBB5AA94119FC47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18517B-A158-429B-8420-9FDF78B35000}"/>
      </w:docPartPr>
      <w:docPartBody>
        <w:p w:rsidR="005A41E9" w:rsidRDefault="00B22F40" w:rsidP="00B22F40">
          <w:pPr>
            <w:pStyle w:val="E1DD760DA773405CBB5AA94119FC4785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34268B35132D44CD8285B16604DB6B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DB6C87-3171-4494-A618-1EABD3D9545A}"/>
      </w:docPartPr>
      <w:docPartBody>
        <w:p w:rsidR="005A41E9" w:rsidRDefault="00B22F40" w:rsidP="00B22F40">
          <w:pPr>
            <w:pStyle w:val="34268B35132D44CD8285B16604DB6BE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EE2E024C1D3945B9B7A007303D9730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60166-81AF-448B-B520-3E56AA4F6741}"/>
      </w:docPartPr>
      <w:docPartBody>
        <w:p w:rsidR="005A41E9" w:rsidRDefault="00B22F40" w:rsidP="00B22F40">
          <w:pPr>
            <w:pStyle w:val="EE2E024C1D3945B9B7A007303D9730EA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52CB41DE3A145B98D778A5D6DC535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ADBBAB-DE85-4335-BA29-F4610BAFB1A1}"/>
      </w:docPartPr>
      <w:docPartBody>
        <w:p w:rsidR="005A41E9" w:rsidRDefault="00B22F40" w:rsidP="00B22F40">
          <w:pPr>
            <w:pStyle w:val="F52CB41DE3A145B98D778A5D6DC53551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F0923B8AF7C546A28CF6B036BA84B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447D35-5A22-411F-978F-F37BC843EA7B}"/>
      </w:docPartPr>
      <w:docPartBody>
        <w:p w:rsidR="005A41E9" w:rsidRDefault="00B22F40" w:rsidP="00B22F40">
          <w:pPr>
            <w:pStyle w:val="F0923B8AF7C546A28CF6B036BA84B1BE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46C9524DD6E6424BB5369FB83BB97F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95FD0-5ACE-4995-8426-484A3441878B}"/>
      </w:docPartPr>
      <w:docPartBody>
        <w:p w:rsidR="005A41E9" w:rsidRDefault="00B22F40" w:rsidP="00B22F40">
          <w:pPr>
            <w:pStyle w:val="46C9524DD6E6424BB5369FB83BB97FBC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CFCE0458E0047FB9374204778B356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C82621-DBEA-4934-887C-C3F4090AE891}"/>
      </w:docPartPr>
      <w:docPartBody>
        <w:p w:rsidR="005A41E9" w:rsidRDefault="00B22F40" w:rsidP="00B22F40">
          <w:pPr>
            <w:pStyle w:val="1CFCE0458E0047FB9374204778B35610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  <w:docPart>
      <w:docPartPr>
        <w:name w:val="1D841A57FBCC47688597D9E8736195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2711C6-3D9D-4158-9880-BC71B6954ED0}"/>
      </w:docPartPr>
      <w:docPartBody>
        <w:p w:rsidR="005A41E9" w:rsidRDefault="00B22F40" w:rsidP="00B22F40">
          <w:pPr>
            <w:pStyle w:val="1D841A57FBCC47688597D9E8736195B3"/>
          </w:pPr>
          <w:r w:rsidRPr="00864F92">
            <w:rPr>
              <w:rStyle w:val="a3"/>
              <w:rFonts w:ascii="Calibri" w:hAnsi="Calibri"/>
              <w:sz w:val="16"/>
              <w:szCs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F2"/>
    <w:rsid w:val="00074501"/>
    <w:rsid w:val="0008178B"/>
    <w:rsid w:val="003C2907"/>
    <w:rsid w:val="005A41E9"/>
    <w:rsid w:val="005C2EF2"/>
    <w:rsid w:val="009971C1"/>
    <w:rsid w:val="00B22F40"/>
    <w:rsid w:val="00B43410"/>
    <w:rsid w:val="00D72822"/>
    <w:rsid w:val="00DC4263"/>
    <w:rsid w:val="00EB3AE5"/>
    <w:rsid w:val="00E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B22F40"/>
    <w:rPr>
      <w:color w:val="808080"/>
    </w:rPr>
  </w:style>
  <w:style w:type="paragraph" w:customStyle="1" w:styleId="F7964A18CAD24990A197F98DDAC5FA6D">
    <w:name w:val="F7964A18CAD24990A197F98DDAC5FA6D"/>
  </w:style>
  <w:style w:type="paragraph" w:customStyle="1" w:styleId="AF1D66066DE443F7996819F83691203E">
    <w:name w:val="AF1D66066DE443F7996819F83691203E"/>
  </w:style>
  <w:style w:type="paragraph" w:customStyle="1" w:styleId="F779007D0EB1453FB8725F26016086B1">
    <w:name w:val="F779007D0EB1453FB8725F26016086B1"/>
  </w:style>
  <w:style w:type="paragraph" w:customStyle="1" w:styleId="C7FDEF9CE67841FFB2329FEA978D7064">
    <w:name w:val="C7FDEF9CE67841FFB2329FEA978D7064"/>
    <w:rsid w:val="003C2907"/>
  </w:style>
  <w:style w:type="paragraph" w:customStyle="1" w:styleId="9AB1BCC233D34CAAA7BBB44255192115">
    <w:name w:val="9AB1BCC233D34CAAA7BBB44255192115"/>
    <w:rsid w:val="003C2907"/>
  </w:style>
  <w:style w:type="paragraph" w:customStyle="1" w:styleId="24E52C2A80C34648826B5D1F23CAD4FF">
    <w:name w:val="24E52C2A80C34648826B5D1F23CAD4FF"/>
    <w:rsid w:val="003C2907"/>
  </w:style>
  <w:style w:type="paragraph" w:customStyle="1" w:styleId="306860ACFAE24A358D3FBE321347ABEF">
    <w:name w:val="306860ACFAE24A358D3FBE321347ABEF"/>
    <w:rsid w:val="003C2907"/>
  </w:style>
  <w:style w:type="paragraph" w:customStyle="1" w:styleId="8CE1A8B583EC4E2E98C133743632072A">
    <w:name w:val="8CE1A8B583EC4E2E98C133743632072A"/>
    <w:rsid w:val="003C2907"/>
  </w:style>
  <w:style w:type="paragraph" w:customStyle="1" w:styleId="B0B91BB5B5F54D7CAF8C171607E8C19B">
    <w:name w:val="B0B91BB5B5F54D7CAF8C171607E8C19B"/>
    <w:rsid w:val="003C2907"/>
  </w:style>
  <w:style w:type="paragraph" w:customStyle="1" w:styleId="6FB2B1B4F7844A6982555DCE27FD915F">
    <w:name w:val="6FB2B1B4F7844A6982555DCE27FD915F"/>
    <w:rsid w:val="003C2907"/>
  </w:style>
  <w:style w:type="paragraph" w:customStyle="1" w:styleId="B1069CBCC74E44C8B6A2B02BFC47344E">
    <w:name w:val="B1069CBCC74E44C8B6A2B02BFC47344E"/>
    <w:rsid w:val="003C2907"/>
  </w:style>
  <w:style w:type="paragraph" w:customStyle="1" w:styleId="60AEA0480ABE4FDE8DD8CB8D5EA9234A">
    <w:name w:val="60AEA0480ABE4FDE8DD8CB8D5EA9234A"/>
    <w:rsid w:val="003C2907"/>
  </w:style>
  <w:style w:type="paragraph" w:customStyle="1" w:styleId="740528A16857418EBC5E3C16EBC17E8C">
    <w:name w:val="740528A16857418EBC5E3C16EBC17E8C"/>
    <w:rsid w:val="003C2907"/>
  </w:style>
  <w:style w:type="paragraph" w:customStyle="1" w:styleId="47E66C7C85D643D3BEA3D14BB6D3B230">
    <w:name w:val="47E66C7C85D643D3BEA3D14BB6D3B230"/>
    <w:rsid w:val="003C2907"/>
  </w:style>
  <w:style w:type="paragraph" w:customStyle="1" w:styleId="00F3FC702FA345FF93F6D54BEE229138">
    <w:name w:val="00F3FC702FA345FF93F6D54BEE229138"/>
    <w:rsid w:val="003C2907"/>
  </w:style>
  <w:style w:type="paragraph" w:customStyle="1" w:styleId="CB22D17EA2CC45AEB287F31D13053DDB">
    <w:name w:val="CB22D17EA2CC45AEB287F31D13053DDB"/>
    <w:rsid w:val="003C2907"/>
  </w:style>
  <w:style w:type="paragraph" w:customStyle="1" w:styleId="6389084057A947A88F5AFC174FF2DC6F">
    <w:name w:val="6389084057A947A88F5AFC174FF2DC6F"/>
    <w:rsid w:val="003C2907"/>
  </w:style>
  <w:style w:type="paragraph" w:customStyle="1" w:styleId="4A33EC60D8CD4ED4903A20B9F52C5DC8">
    <w:name w:val="4A33EC60D8CD4ED4903A20B9F52C5DC8"/>
    <w:rsid w:val="003C2907"/>
  </w:style>
  <w:style w:type="paragraph" w:customStyle="1" w:styleId="63014C84CBD041B6A04DDAF6AA5CDAD6">
    <w:name w:val="63014C84CBD041B6A04DDAF6AA5CDAD6"/>
    <w:rsid w:val="003C2907"/>
  </w:style>
  <w:style w:type="paragraph" w:customStyle="1" w:styleId="F0DE4BA8B4E1489E93F1EF41F14619A4">
    <w:name w:val="F0DE4BA8B4E1489E93F1EF41F14619A4"/>
    <w:rsid w:val="003C2907"/>
  </w:style>
  <w:style w:type="paragraph" w:customStyle="1" w:styleId="8AE3711E0756405199A23FD7EB9EEECC">
    <w:name w:val="8AE3711E0756405199A23FD7EB9EEECC"/>
    <w:rsid w:val="003C2907"/>
  </w:style>
  <w:style w:type="paragraph" w:customStyle="1" w:styleId="1C820BF8C7C8424EA38DC0C31BAA1F03">
    <w:name w:val="1C820BF8C7C8424EA38DC0C31BAA1F03"/>
    <w:rsid w:val="003C2907"/>
  </w:style>
  <w:style w:type="paragraph" w:customStyle="1" w:styleId="BDA9DFAF35F74ED88593184DEB643C14">
    <w:name w:val="BDA9DFAF35F74ED88593184DEB643C14"/>
    <w:rsid w:val="003C2907"/>
  </w:style>
  <w:style w:type="paragraph" w:customStyle="1" w:styleId="43DFEB01F16346D9BC0A59E4B6AE12E7">
    <w:name w:val="43DFEB01F16346D9BC0A59E4B6AE12E7"/>
    <w:rsid w:val="003C2907"/>
  </w:style>
  <w:style w:type="paragraph" w:customStyle="1" w:styleId="F9640F36143345A0A85CC3AE030AD56A">
    <w:name w:val="F9640F36143345A0A85CC3AE030AD56A"/>
    <w:rsid w:val="00074501"/>
  </w:style>
  <w:style w:type="paragraph" w:customStyle="1" w:styleId="F617D08E01E540388BC6172DAB470EDA">
    <w:name w:val="F617D08E01E540388BC6172DAB470EDA"/>
    <w:rsid w:val="00074501"/>
  </w:style>
  <w:style w:type="paragraph" w:customStyle="1" w:styleId="ECE4508492B54B35BE6A40D5632DC7C8">
    <w:name w:val="ECE4508492B54B35BE6A40D5632DC7C8"/>
    <w:rsid w:val="00D72822"/>
  </w:style>
  <w:style w:type="paragraph" w:customStyle="1" w:styleId="850B1B7C3A53494CAA5D90CDAF345220">
    <w:name w:val="850B1B7C3A53494CAA5D90CDAF345220"/>
    <w:rsid w:val="00D72822"/>
  </w:style>
  <w:style w:type="paragraph" w:customStyle="1" w:styleId="B493B824D4FE4FC9B3A9C072D87EFAA5">
    <w:name w:val="B493B824D4FE4FC9B3A9C072D87EFAA5"/>
    <w:rsid w:val="00B22F40"/>
  </w:style>
  <w:style w:type="paragraph" w:customStyle="1" w:styleId="7FB07EFC106C447AA4E4B2F1F0F416E0">
    <w:name w:val="7FB07EFC106C447AA4E4B2F1F0F416E0"/>
    <w:rsid w:val="00B22F40"/>
  </w:style>
  <w:style w:type="paragraph" w:customStyle="1" w:styleId="B9F9BFB1B9454ABDACEE60FFA5B3E93B">
    <w:name w:val="B9F9BFB1B9454ABDACEE60FFA5B3E93B"/>
    <w:rsid w:val="00B22F40"/>
  </w:style>
  <w:style w:type="paragraph" w:customStyle="1" w:styleId="A636A16026DD4D1CB811FC5E1E9A5E73">
    <w:name w:val="A636A16026DD4D1CB811FC5E1E9A5E73"/>
    <w:rsid w:val="00B22F40"/>
  </w:style>
  <w:style w:type="paragraph" w:customStyle="1" w:styleId="8BDD6E5445BF414CB771A8B623B78A11">
    <w:name w:val="8BDD6E5445BF414CB771A8B623B78A11"/>
    <w:rsid w:val="00B22F40"/>
  </w:style>
  <w:style w:type="paragraph" w:customStyle="1" w:styleId="84E6DF63015F465D85CB204F75F72C44">
    <w:name w:val="84E6DF63015F465D85CB204F75F72C44"/>
    <w:rsid w:val="00B22F40"/>
  </w:style>
  <w:style w:type="paragraph" w:customStyle="1" w:styleId="49ACA5346D0948F5BA20DB8744A916EE">
    <w:name w:val="49ACA5346D0948F5BA20DB8744A916EE"/>
    <w:rsid w:val="00B22F40"/>
  </w:style>
  <w:style w:type="paragraph" w:customStyle="1" w:styleId="0DF14B748936419C8342F0F42F5011F9">
    <w:name w:val="0DF14B748936419C8342F0F42F5011F9"/>
    <w:rsid w:val="00B22F40"/>
  </w:style>
  <w:style w:type="paragraph" w:customStyle="1" w:styleId="220889DF9B6A4736B5958751EF3A240D">
    <w:name w:val="220889DF9B6A4736B5958751EF3A240D"/>
    <w:rsid w:val="00B22F40"/>
  </w:style>
  <w:style w:type="paragraph" w:customStyle="1" w:styleId="4A167559B3FB41338CEE0B1E1BF135A3">
    <w:name w:val="4A167559B3FB41338CEE0B1E1BF135A3"/>
    <w:rsid w:val="00B22F40"/>
  </w:style>
  <w:style w:type="paragraph" w:customStyle="1" w:styleId="E1DD760DA773405CBB5AA94119FC4785">
    <w:name w:val="E1DD760DA773405CBB5AA94119FC4785"/>
    <w:rsid w:val="00B22F40"/>
  </w:style>
  <w:style w:type="paragraph" w:customStyle="1" w:styleId="34268B35132D44CD8285B16604DB6BE0">
    <w:name w:val="34268B35132D44CD8285B16604DB6BE0"/>
    <w:rsid w:val="00B22F40"/>
  </w:style>
  <w:style w:type="paragraph" w:customStyle="1" w:styleId="EE2E024C1D3945B9B7A007303D9730EA">
    <w:name w:val="EE2E024C1D3945B9B7A007303D9730EA"/>
    <w:rsid w:val="00B22F40"/>
  </w:style>
  <w:style w:type="paragraph" w:customStyle="1" w:styleId="F52CB41DE3A145B98D778A5D6DC53551">
    <w:name w:val="F52CB41DE3A145B98D778A5D6DC53551"/>
    <w:rsid w:val="00B22F40"/>
  </w:style>
  <w:style w:type="paragraph" w:customStyle="1" w:styleId="F0923B8AF7C546A28CF6B036BA84B1BE">
    <w:name w:val="F0923B8AF7C546A28CF6B036BA84B1BE"/>
    <w:rsid w:val="00B22F40"/>
  </w:style>
  <w:style w:type="paragraph" w:customStyle="1" w:styleId="46C9524DD6E6424BB5369FB83BB97FBC">
    <w:name w:val="46C9524DD6E6424BB5369FB83BB97FBC"/>
    <w:rsid w:val="00B22F40"/>
  </w:style>
  <w:style w:type="paragraph" w:customStyle="1" w:styleId="1CFCE0458E0047FB9374204778B35610">
    <w:name w:val="1CFCE0458E0047FB9374204778B35610"/>
    <w:rsid w:val="00B22F40"/>
  </w:style>
  <w:style w:type="paragraph" w:customStyle="1" w:styleId="1D841A57FBCC47688597D9E8736195B3">
    <w:name w:val="1D841A57FBCC47688597D9E8736195B3"/>
    <w:rsid w:val="00B22F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B1870-A94F-4393-97BB-1F1991BB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Bescheinigung gleichwertiger Bildungsstand Realschulabschluss_GMS</Template>
  <TotalTime>23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15</cp:revision>
  <cp:lastPrinted>2019-05-13T14:17:00Z</cp:lastPrinted>
  <dcterms:created xsi:type="dcterms:W3CDTF">2019-06-05T12:15:00Z</dcterms:created>
  <dcterms:modified xsi:type="dcterms:W3CDTF">2019-06-21T12:12:00Z</dcterms:modified>
</cp:coreProperties>
</file>