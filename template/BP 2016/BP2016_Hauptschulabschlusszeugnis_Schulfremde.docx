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623"/>
        <w:gridCol w:w="1456"/>
        <w:gridCol w:w="230"/>
        <w:gridCol w:w="1121"/>
        <w:gridCol w:w="671"/>
        <w:gridCol w:w="1278"/>
        <w:gridCol w:w="730"/>
        <w:gridCol w:w="1303"/>
        <w:gridCol w:w="1794"/>
      </w:tblGrid>
      <w:tr w:rsidR="00DA7C79" w:rsidRPr="00DA7C79" w14:paraId="0584D350" w14:textId="77777777" w:rsidTr="002347E1">
        <w:trPr>
          <w:trHeight w:val="1137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9587E" w14:textId="77777777"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3850B8CB" wp14:editId="0BCE0B4E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14:paraId="6D2233A2" w14:textId="77777777" w:rsidTr="002347E1">
        <w:trPr>
          <w:trHeight w:val="379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3AB4927" w14:textId="77777777"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A35049" w14:paraId="7A6B9A70" w14:textId="77777777" w:rsidTr="002347E1">
        <w:trPr>
          <w:trHeight w:hRule="exact" w:val="736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3BF38" w14:textId="569E79E0" w:rsidR="00A35049" w:rsidRPr="00FC5CE9" w:rsidRDefault="00A35049" w:rsidP="002F35B2">
            <w:pPr>
              <w:spacing w:after="60"/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D94291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</w:p>
        </w:tc>
      </w:tr>
      <w:tr w:rsidR="00E17E81" w14:paraId="465D2BF0" w14:textId="77777777" w:rsidTr="002347E1">
        <w:trPr>
          <w:trHeight w:hRule="exact" w:val="1143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D10A564" w14:textId="77777777" w:rsidR="002347E1" w:rsidRDefault="002347E1" w:rsidP="002347E1">
            <w:pPr>
              <w:pStyle w:val="ad"/>
              <w:spacing w:before="0" w:after="0"/>
              <w:ind w:left="181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________________________________________________________________________________</w:t>
            </w:r>
          </w:p>
          <w:p w14:paraId="52A5939E" w14:textId="77777777" w:rsidR="00EE1866" w:rsidRDefault="00EE1866" w:rsidP="002347E1">
            <w:pPr>
              <w:pStyle w:val="ad"/>
              <w:spacing w:before="0" w:after="0"/>
              <w:ind w:left="181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351CE745" w14:textId="77777777" w:rsidR="002347E1" w:rsidRPr="005F7230" w:rsidRDefault="002347E1" w:rsidP="002347E1">
            <w:pPr>
              <w:pStyle w:val="ad"/>
              <w:spacing w:before="0" w:after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</w:p>
          <w:p w14:paraId="30E117DC" w14:textId="77777777" w:rsidR="00E17E81" w:rsidRPr="0016582B" w:rsidRDefault="00A91556" w:rsidP="00265D34">
            <w:pPr>
              <w:ind w:left="181"/>
              <w:jc w:val="center"/>
              <w:rPr>
                <w:b/>
              </w:rPr>
            </w:pPr>
            <w:r>
              <w:rPr>
                <w:b/>
                <w:sz w:val="28"/>
              </w:rPr>
              <w:t>Zeugnis über den Haupt</w:t>
            </w:r>
            <w:r w:rsidR="00E17E81" w:rsidRPr="00080DE6">
              <w:rPr>
                <w:b/>
                <w:sz w:val="28"/>
              </w:rPr>
              <w:t>schulabschluss</w:t>
            </w:r>
          </w:p>
        </w:tc>
      </w:tr>
      <w:tr w:rsidR="00076BD9" w:rsidRPr="007E6EBE" w14:paraId="65690154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gridSpan w:val="2"/>
            <w:vAlign w:val="center"/>
          </w:tcPr>
          <w:p w14:paraId="7F6B67EE" w14:textId="77777777"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7" w:type="dxa"/>
            <w:gridSpan w:val="7"/>
            <w:vAlign w:val="center"/>
          </w:tcPr>
          <w:p w14:paraId="567F1C2E" w14:textId="7C32854E"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0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94291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0"/>
          </w:p>
        </w:tc>
      </w:tr>
      <w:tr w:rsidR="009A7179" w:rsidRPr="007E6EBE" w14:paraId="214E35FF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gridSpan w:val="2"/>
            <w:vAlign w:val="center"/>
          </w:tcPr>
          <w:p w14:paraId="0864CD95" w14:textId="77777777"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7" w:type="dxa"/>
            <w:gridSpan w:val="7"/>
            <w:vAlign w:val="center"/>
          </w:tcPr>
          <w:p w14:paraId="1E2F8D58" w14:textId="7E2A6196"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1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D94291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1"/>
          </w:p>
        </w:tc>
      </w:tr>
      <w:tr w:rsidR="00076BD9" w:rsidRPr="007E6EBE" w14:paraId="3189AEF9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gridSpan w:val="2"/>
            <w:vAlign w:val="center"/>
          </w:tcPr>
          <w:p w14:paraId="507A46FC" w14:textId="77777777"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7" w:type="dxa"/>
            <w:gridSpan w:val="7"/>
            <w:vAlign w:val="center"/>
          </w:tcPr>
          <w:p w14:paraId="7E021918" w14:textId="5D187770"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2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94291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2"/>
          </w:p>
        </w:tc>
      </w:tr>
      <w:tr w:rsidR="00C64F41" w:rsidRPr="007E6EBE" w14:paraId="47460183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35"/>
        </w:trPr>
        <w:tc>
          <w:tcPr>
            <w:tcW w:w="10206" w:type="dxa"/>
            <w:gridSpan w:val="9"/>
            <w:vAlign w:val="center"/>
          </w:tcPr>
          <w:p w14:paraId="0A0A46AD" w14:textId="77777777" w:rsidR="00C64F41" w:rsidRPr="007E6EBE" w:rsidRDefault="00C64F41" w:rsidP="00A91556">
            <w:pPr>
              <w:spacing w:line="249" w:lineRule="exact"/>
              <w:ind w:left="181" w:right="-20"/>
              <w:jc w:val="both"/>
              <w:rPr>
                <w:rFonts w:eastAsia="Times New Roman"/>
                <w:b/>
                <w:spacing w:val="15"/>
                <w:sz w:val="20"/>
              </w:rPr>
            </w:pPr>
            <w:r>
              <w:rPr>
                <w:rFonts w:eastAsia="Arial"/>
                <w:spacing w:val="-2"/>
                <w:sz w:val="20"/>
              </w:rPr>
              <w:t>h</w:t>
            </w:r>
            <w:r w:rsidRPr="004769B3">
              <w:rPr>
                <w:rFonts w:eastAsia="Arial"/>
                <w:spacing w:val="-2"/>
                <w:sz w:val="20"/>
              </w:rPr>
              <w:t xml:space="preserve">at die </w:t>
            </w:r>
            <w:r w:rsidR="00A91556">
              <w:rPr>
                <w:rFonts w:eastAsia="Arial"/>
                <w:spacing w:val="-2"/>
                <w:sz w:val="20"/>
              </w:rPr>
              <w:t>Haupt</w:t>
            </w:r>
            <w:r>
              <w:rPr>
                <w:rFonts w:eastAsia="Arial"/>
                <w:spacing w:val="-2"/>
                <w:sz w:val="20"/>
              </w:rPr>
              <w:t>schula</w:t>
            </w:r>
            <w:r w:rsidRPr="004769B3">
              <w:rPr>
                <w:rFonts w:eastAsia="Arial"/>
                <w:spacing w:val="-2"/>
                <w:sz w:val="20"/>
              </w:rPr>
              <w:t>bschlussprüfung für Schulfremde mit Erfolg abgelegt.</w:t>
            </w:r>
          </w:p>
        </w:tc>
      </w:tr>
      <w:tr w:rsidR="00A35049" w:rsidRPr="007E6EBE" w14:paraId="2A4D57BD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55"/>
        </w:trPr>
        <w:tc>
          <w:tcPr>
            <w:tcW w:w="10206" w:type="dxa"/>
            <w:gridSpan w:val="9"/>
            <w:vAlign w:val="bottom"/>
          </w:tcPr>
          <w:p w14:paraId="63B4CDF0" w14:textId="77777777" w:rsidR="00A35049" w:rsidRPr="007E6EBE" w:rsidRDefault="00A35049" w:rsidP="002347E1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Fächern:</w:t>
            </w:r>
          </w:p>
        </w:tc>
      </w:tr>
      <w:tr w:rsidR="00A35049" w:rsidRPr="00C96D86" w14:paraId="2222755E" w14:textId="77777777" w:rsidTr="002347E1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BC88C" w14:textId="46BD55C5" w:rsidR="00A35049" w:rsidRPr="00F13AF9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${subj1}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  <w:sdt>
          <w:sdtPr>
            <w:rPr>
              <w:rStyle w:val="Formatvorlage75"/>
              <w:szCs w:val="20"/>
            </w:rPr>
            <w:id w:val="-12157293"/>
            <w:placeholder>
              <w:docPart w:val="01207BE990D9403FBC1EBAFCDF6935A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_grade}" w:value="${subj1_grade}"/>
              <w:listItem w:displayText=" " w:value=" 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9895C" w14:textId="16E32A44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${subj1_grade}</w:t>
                </w:r>
              </w:p>
            </w:tc>
          </w:sdtContent>
        </w:sdt>
        <w:tc>
          <w:tcPr>
            <w:tcW w:w="3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77AD8" w14:textId="4B9952A7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${subj4}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219660233"/>
            <w:placeholder>
              <w:docPart w:val="4934072DE4D84AFCA2E2AC1C2AA128F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4_grade}" w:value="${subj4_grade}"/>
              <w:listItem w:displayText=" " w:value=" 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179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B9083F0" w14:textId="7DA90EB8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${subj4_grade}</w:t>
                </w:r>
              </w:p>
            </w:tc>
          </w:sdtContent>
        </w:sdt>
      </w:tr>
      <w:tr w:rsidR="00A35049" w:rsidRPr="00C96D86" w14:paraId="151BA413" w14:textId="77777777" w:rsidTr="002347E1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D4F46" w14:textId="61B71235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${subj2}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129897210"/>
            <w:placeholder>
              <w:docPart w:val="F65B03FC4E4A4F02891556A7136D724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2_grade}" w:value="${subj2_grade}"/>
              <w:listItem w:displayText=" " w:value=" 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D6E5C7" w14:textId="2861BDCA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${subj2_grade}</w:t>
                </w:r>
              </w:p>
            </w:tc>
          </w:sdtContent>
        </w:sdt>
        <w:tc>
          <w:tcPr>
            <w:tcW w:w="3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9E9B9" w14:textId="25C214C7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${subj5}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200152721"/>
            <w:placeholder>
              <w:docPart w:val="676900C62BF848AFAB8630964CE5160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5_grade}" w:value="${subj5_grade}"/>
              <w:listItem w:displayText=" " w:value=" 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179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1C81D60" w14:textId="697F2561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${subj5_grade}</w:t>
                </w:r>
              </w:p>
            </w:tc>
          </w:sdtContent>
        </w:sdt>
      </w:tr>
      <w:tr w:rsidR="00A35049" w:rsidRPr="00C96D86" w14:paraId="2B4B0A6F" w14:textId="77777777" w:rsidTr="002347E1">
        <w:trPr>
          <w:trHeight w:val="397"/>
        </w:trPr>
        <w:tc>
          <w:tcPr>
            <w:tcW w:w="33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22938" w14:textId="705BA7B3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${subj3}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2034757669"/>
            <w:placeholder>
              <w:docPart w:val="CAF74A44FBB9436EB4092512729D1B9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3_grade}" w:value="${subj3_grade}"/>
              <w:listItem w:displayText=" " w:value=" 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6A42BA7" w14:textId="3FD9AD4D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${subj3_grade}</w:t>
                </w:r>
              </w:p>
            </w:tc>
          </w:sdtContent>
        </w:sdt>
        <w:tc>
          <w:tcPr>
            <w:tcW w:w="3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B6522" w14:textId="43C682F3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${subj6}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057463988"/>
            <w:placeholder>
              <w:docPart w:val="A81CD208C4394ADB86EFB877E7D6BD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6_grade}" w:value="${subj6_grade}"/>
              <w:listItem w:displayText=" " w:value=" 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179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2D39D6C" w14:textId="53DF692B" w:rsidR="00A35049" w:rsidRPr="007C37DF" w:rsidRDefault="00D94291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${subj6_grade}</w:t>
                </w:r>
              </w:p>
            </w:tc>
          </w:sdtContent>
        </w:sdt>
      </w:tr>
      <w:tr w:rsidR="00AD709E" w:rsidRPr="002B1DCE" w14:paraId="2B3C93F2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936"/>
        </w:trPr>
        <w:tc>
          <w:tcPr>
            <w:tcW w:w="10206" w:type="dxa"/>
            <w:gridSpan w:val="9"/>
            <w:vAlign w:val="bottom"/>
          </w:tcPr>
          <w:p w14:paraId="78DC01C3" w14:textId="77777777" w:rsidR="00AD709E" w:rsidRPr="007E6EBE" w:rsidRDefault="00AD709E" w:rsidP="00AD709E">
            <w:pPr>
              <w:spacing w:line="249" w:lineRule="exact"/>
              <w:ind w:left="181"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>
              <w:rPr>
                <w:rFonts w:eastAsia="Times New Roman"/>
                <w:b/>
                <w:spacing w:val="15"/>
                <w:sz w:val="20"/>
              </w:rPr>
              <w:t>Leistungen in der Präsentationsprüfung:</w:t>
            </w:r>
          </w:p>
        </w:tc>
      </w:tr>
      <w:tr w:rsidR="00AD709E" w:rsidRPr="007E6EBE" w14:paraId="44936607" w14:textId="77777777" w:rsidTr="00D84C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8"/>
        </w:trPr>
        <w:tc>
          <w:tcPr>
            <w:tcW w:w="1623" w:type="dxa"/>
          </w:tcPr>
          <w:p w14:paraId="4E04795D" w14:textId="77777777" w:rsidR="00AD709E" w:rsidRPr="007E6EBE" w:rsidRDefault="00AD709E" w:rsidP="006A522C">
            <w:pPr>
              <w:spacing w:after="120"/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8583" w:type="dxa"/>
            <w:gridSpan w:val="8"/>
          </w:tcPr>
          <w:p w14:paraId="1CB0C572" w14:textId="1594D63F" w:rsidR="00AD709E" w:rsidRPr="006A522C" w:rsidRDefault="00AD709E" w:rsidP="006A522C">
            <w:pPr>
              <w:spacing w:after="120"/>
              <w:ind w:left="181" w:right="-23"/>
              <w:rPr>
                <w:rFonts w:eastAsia="Arial"/>
                <w:spacing w:val="-2"/>
                <w:sz w:val="20"/>
              </w:rPr>
            </w:pPr>
            <w:r w:rsidRPr="006A522C">
              <w:rPr>
                <w:rFonts w:eastAsia="Arial"/>
                <w:spacing w:val="-2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 w:rsidRPr="006A522C">
              <w:rPr>
                <w:rFonts w:eastAsia="Arial"/>
                <w:spacing w:val="-2"/>
                <w:sz w:val="20"/>
              </w:rPr>
              <w:instrText xml:space="preserve"> FORMTEXT </w:instrText>
            </w:r>
            <w:r w:rsidRPr="006A522C">
              <w:rPr>
                <w:rFonts w:eastAsia="Arial"/>
                <w:spacing w:val="-2"/>
                <w:sz w:val="20"/>
              </w:rPr>
            </w:r>
            <w:r w:rsidRPr="006A522C">
              <w:rPr>
                <w:rFonts w:eastAsia="Arial"/>
                <w:spacing w:val="-2"/>
                <w:sz w:val="20"/>
              </w:rPr>
              <w:fldChar w:fldCharType="separate"/>
            </w:r>
            <w:r w:rsidR="00D94291">
              <w:rPr>
                <w:rFonts w:eastAsia="Arial"/>
                <w:spacing w:val="-2"/>
                <w:sz w:val="20"/>
              </w:rPr>
              <w:t>${present_thema}</w:t>
            </w:r>
            <w:r w:rsidRPr="006A522C">
              <w:rPr>
                <w:rFonts w:eastAsia="Arial"/>
                <w:spacing w:val="-2"/>
                <w:sz w:val="20"/>
              </w:rPr>
              <w:fldChar w:fldCharType="end"/>
            </w:r>
            <w:bookmarkEnd w:id="4"/>
          </w:p>
        </w:tc>
      </w:tr>
      <w:tr w:rsidR="00AD709E" w:rsidRPr="007E6EBE" w14:paraId="287EDDE7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623" w:type="dxa"/>
          </w:tcPr>
          <w:p w14:paraId="65BDFC8C" w14:textId="77777777" w:rsidR="00AD709E" w:rsidRPr="007E6EBE" w:rsidRDefault="00AD709E" w:rsidP="00F53CC3">
            <w:pPr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75"/>
              <w:szCs w:val="20"/>
            </w:rPr>
            <w:id w:val="66308625"/>
            <w:placeholder>
              <w:docPart w:val="4107A86E08364DB781FB2272AD9E117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present_grade}" w:value="${present_grade}"/>
              <w:listItem w:displayText=" " w:value=" 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8583" w:type="dxa"/>
                <w:gridSpan w:val="8"/>
              </w:tcPr>
              <w:p w14:paraId="448E772D" w14:textId="01D65996" w:rsidR="00AD709E" w:rsidRPr="006A522C" w:rsidRDefault="00D94291" w:rsidP="00F53CC3">
                <w:pPr>
                  <w:ind w:left="181" w:right="-20"/>
                  <w:rPr>
                    <w:rFonts w:eastAsia="Arial"/>
                    <w:spacing w:val="-2"/>
                    <w:sz w:val="20"/>
                  </w:rPr>
                </w:pPr>
                <w:r>
                  <w:rPr>
                    <w:rStyle w:val="Formatvorlage75"/>
                    <w:szCs w:val="20"/>
                  </w:rPr>
                  <w:t>${present_grade}</w:t>
                </w:r>
              </w:p>
            </w:tc>
          </w:sdtContent>
        </w:sdt>
      </w:tr>
      <w:tr w:rsidR="00B764C9" w:rsidRPr="00C96D86" w14:paraId="5DD5A888" w14:textId="77777777" w:rsidTr="002347E1">
        <w:trPr>
          <w:trHeight w:hRule="exact" w:val="730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3B79E" w14:textId="77777777" w:rsidR="00B764C9" w:rsidRDefault="00B764C9" w:rsidP="00B764C9">
            <w:pPr>
              <w:ind w:left="164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 xml:space="preserve">Niveau der erworbenen Kenntnisse in </w:t>
            </w:r>
            <w:r w:rsidR="00AD709E">
              <w:rPr>
                <w:b/>
                <w:sz w:val="20"/>
                <w:szCs w:val="20"/>
              </w:rPr>
              <w:t xml:space="preserve">der Fremdsprache </w:t>
            </w:r>
            <w:proofErr w:type="gramStart"/>
            <w:r w:rsidR="00AD709E">
              <w:rPr>
                <w:b/>
                <w:sz w:val="20"/>
                <w:szCs w:val="20"/>
              </w:rPr>
              <w:t>Englisch</w:t>
            </w:r>
            <w:r w:rsidRPr="00FB2649">
              <w:rPr>
                <w:b/>
                <w:sz w:val="20"/>
                <w:szCs w:val="20"/>
              </w:rPr>
              <w:t>:</w:t>
            </w:r>
            <w:r w:rsidR="00AD709E">
              <w:rPr>
                <w:b/>
                <w:sz w:val="20"/>
                <w:szCs w:val="20"/>
              </w:rPr>
              <w:t>*</w:t>
            </w:r>
            <w:proofErr w:type="gramEnd"/>
          </w:p>
          <w:p w14:paraId="5D77F3ED" w14:textId="7ECF7F8C" w:rsidR="00B764C9" w:rsidRPr="00CC2197" w:rsidRDefault="002347E1" w:rsidP="002347E1">
            <w:pPr>
              <w:ind w:left="16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94291">
              <w:rPr>
                <w:noProof/>
                <w:sz w:val="20"/>
                <w:szCs w:val="20"/>
              </w:rPr>
              <w:t>${eng_niveau}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</w:tr>
      <w:tr w:rsidR="00A35049" w:rsidRPr="00273216" w14:paraId="299C1811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</w:trPr>
        <w:tc>
          <w:tcPr>
            <w:tcW w:w="10206" w:type="dxa"/>
            <w:gridSpan w:val="9"/>
            <w:vAlign w:val="bottom"/>
          </w:tcPr>
          <w:p w14:paraId="68AF56A6" w14:textId="141D26B4" w:rsidR="00A35049" w:rsidRPr="00273216" w:rsidRDefault="00AD709E" w:rsidP="00AD709E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>
              <w:rPr>
                <w:rFonts w:eastAsia="Times New Roman"/>
                <w:b/>
                <w:spacing w:val="15"/>
                <w:sz w:val="20"/>
              </w:rPr>
              <w:t>Durchschnitt der Gesamtlei</w:t>
            </w:r>
            <w:r w:rsidR="009E0F74">
              <w:rPr>
                <w:rFonts w:eastAsia="Times New Roman"/>
                <w:b/>
                <w:spacing w:val="15"/>
                <w:sz w:val="20"/>
              </w:rPr>
              <w:t>s</w:t>
            </w:r>
            <w:r>
              <w:rPr>
                <w:rFonts w:eastAsia="Times New Roman"/>
                <w:b/>
                <w:spacing w:val="15"/>
                <w:sz w:val="20"/>
              </w:rPr>
              <w:t xml:space="preserve">tungen und Gesamtnote: </w:t>
            </w:r>
            <w:sdt>
              <w:sdtPr>
                <w:rPr>
                  <w:rStyle w:val="Formatvorlage75"/>
                  <w:szCs w:val="20"/>
                </w:rPr>
                <w:id w:val="2088489115"/>
                <w:placeholder>
                  <w:docPart w:val="0F1972A6CDA747FA98879ABB990B3C98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${average_grade}" w:value="${average_grade}"/>
                  <w:listItem w:displayText=" " w:value=" "/>
                </w:dropDownList>
              </w:sdtPr>
              <w:sdtEndPr>
                <w:rPr>
                  <w:rStyle w:val="Formatvorlage75"/>
                </w:rPr>
              </w:sdtEndPr>
              <w:sdtContent>
                <w:r w:rsidR="00D94291">
                  <w:rPr>
                    <w:rStyle w:val="Formatvorlage75"/>
                    <w:szCs w:val="20"/>
                  </w:rPr>
                  <w:t>${average_grade}</w:t>
                </w:r>
              </w:sdtContent>
            </w:sdt>
          </w:p>
        </w:tc>
      </w:tr>
      <w:tr w:rsidR="00A35049" w:rsidRPr="007E6EBE" w14:paraId="0544E85A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44"/>
        </w:trPr>
        <w:tc>
          <w:tcPr>
            <w:tcW w:w="10206" w:type="dxa"/>
            <w:gridSpan w:val="9"/>
            <w:vAlign w:val="bottom"/>
          </w:tcPr>
          <w:p w14:paraId="6453FE05" w14:textId="30AB6621" w:rsidR="00A35049" w:rsidRPr="007E6EBE" w:rsidRDefault="00A35049" w:rsidP="00AD709E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="00D94291">
              <w:rPr>
                <w:rFonts w:eastAsia="Arial"/>
                <w:b/>
                <w:spacing w:val="2"/>
                <w:w w:val="102"/>
                <w:sz w:val="20"/>
              </w:rPr>
              <w:t>rk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A35049" w14:paraId="70472B18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27"/>
        </w:trPr>
        <w:tc>
          <w:tcPr>
            <w:tcW w:w="10206" w:type="dxa"/>
            <w:gridSpan w:val="9"/>
          </w:tcPr>
          <w:p w14:paraId="3F9272B4" w14:textId="33E96066" w:rsidR="00A35049" w:rsidRPr="006F4481" w:rsidRDefault="00A35049" w:rsidP="00A35049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D94291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A35049" w:rsidRPr="007E6EBE" w14:paraId="7CF75170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52"/>
        </w:trPr>
        <w:tc>
          <w:tcPr>
            <w:tcW w:w="3079" w:type="dxa"/>
            <w:gridSpan w:val="2"/>
            <w:vAlign w:val="center"/>
          </w:tcPr>
          <w:p w14:paraId="754D3166" w14:textId="791AF1A6" w:rsidR="00A35049" w:rsidRPr="007E6EBE" w:rsidRDefault="00A35049" w:rsidP="00A35049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>
              <w:rPr>
                <w:rFonts w:eastAsia="Arial"/>
                <w:w w:val="102"/>
                <w:sz w:val="20"/>
              </w:rPr>
              <w:t>:</w:t>
            </w:r>
            <w:r w:rsidRPr="007E6EBE">
              <w:rPr>
                <w:rFonts w:eastAsia="Arial"/>
                <w:w w:val="102"/>
                <w:sz w:val="20"/>
              </w:rPr>
              <w:t xml:space="preserve"> </w:t>
            </w:r>
            <w:r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5"/>
            <w:r>
              <w:rPr>
                <w:rFonts w:eastAsia="Arial"/>
                <w:w w:val="102"/>
                <w:sz w:val="20"/>
              </w:rPr>
              <w:instrText xml:space="preserve"> FORMTEXT </w:instrText>
            </w:r>
            <w:r>
              <w:rPr>
                <w:rFonts w:eastAsia="Arial"/>
                <w:w w:val="102"/>
                <w:sz w:val="20"/>
              </w:rPr>
            </w:r>
            <w:r>
              <w:rPr>
                <w:rFonts w:eastAsia="Arial"/>
                <w:w w:val="102"/>
                <w:sz w:val="20"/>
              </w:rPr>
              <w:fldChar w:fldCharType="separate"/>
            </w:r>
            <w:r w:rsidR="00D94291">
              <w:rPr>
                <w:rFonts w:eastAsia="Arial"/>
                <w:noProof/>
                <w:w w:val="102"/>
                <w:sz w:val="20"/>
              </w:rPr>
              <w:t>${certda}</w:t>
            </w:r>
            <w:r>
              <w:rPr>
                <w:rFonts w:eastAsia="Arial"/>
                <w:w w:val="102"/>
                <w:sz w:val="20"/>
              </w:rPr>
              <w:fldChar w:fldCharType="end"/>
            </w:r>
            <w:bookmarkEnd w:id="7"/>
          </w:p>
        </w:tc>
        <w:tc>
          <w:tcPr>
            <w:tcW w:w="4030" w:type="dxa"/>
            <w:gridSpan w:val="5"/>
            <w:vAlign w:val="center"/>
          </w:tcPr>
          <w:p w14:paraId="2D6D15A9" w14:textId="77777777" w:rsidR="00A35049" w:rsidRPr="007E6EBE" w:rsidRDefault="00A35049" w:rsidP="00A35049">
            <w:pPr>
              <w:ind w:left="181"/>
              <w:rPr>
                <w:sz w:val="20"/>
              </w:rPr>
            </w:pPr>
          </w:p>
        </w:tc>
        <w:tc>
          <w:tcPr>
            <w:tcW w:w="3097" w:type="dxa"/>
            <w:gridSpan w:val="2"/>
            <w:vAlign w:val="center"/>
          </w:tcPr>
          <w:p w14:paraId="4CE4B4C2" w14:textId="77777777" w:rsidR="00A35049" w:rsidRPr="007E6EBE" w:rsidRDefault="00A35049" w:rsidP="00A35049">
            <w:pPr>
              <w:ind w:left="181"/>
              <w:rPr>
                <w:sz w:val="20"/>
              </w:rPr>
            </w:pPr>
          </w:p>
        </w:tc>
      </w:tr>
      <w:tr w:rsidR="005D58D2" w14:paraId="7A45243C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87"/>
        </w:trPr>
        <w:tc>
          <w:tcPr>
            <w:tcW w:w="4430" w:type="dxa"/>
            <w:gridSpan w:val="4"/>
            <w:vAlign w:val="bottom"/>
          </w:tcPr>
          <w:p w14:paraId="36FC2329" w14:textId="77777777" w:rsidR="005D58D2" w:rsidRPr="005D58D2" w:rsidRDefault="005D58D2" w:rsidP="005D58D2">
            <w:pPr>
              <w:spacing w:after="20"/>
              <w:ind w:left="164"/>
              <w:jc w:val="center"/>
              <w:rPr>
                <w:sz w:val="14"/>
                <w:szCs w:val="14"/>
              </w:rPr>
            </w:pPr>
            <w:r w:rsidRPr="005D58D2">
              <w:rPr>
                <w:sz w:val="14"/>
                <w:szCs w:val="14"/>
              </w:rPr>
              <w:t>_________________________________________________</w:t>
            </w:r>
          </w:p>
          <w:p w14:paraId="01DD9DE9" w14:textId="77777777" w:rsidR="005D58D2" w:rsidRPr="00A77010" w:rsidRDefault="005D58D2" w:rsidP="005D58D2">
            <w:pPr>
              <w:ind w:left="165"/>
              <w:jc w:val="center"/>
              <w:rPr>
                <w:sz w:val="14"/>
                <w:szCs w:val="14"/>
              </w:rPr>
            </w:pPr>
            <w:r w:rsidRPr="00A77010">
              <w:rPr>
                <w:sz w:val="14"/>
                <w:szCs w:val="14"/>
              </w:rPr>
              <w:t>Vorsitzende/Vorsitzender des Prüfungsausschusses</w:t>
            </w:r>
          </w:p>
        </w:tc>
        <w:tc>
          <w:tcPr>
            <w:tcW w:w="1949" w:type="dxa"/>
            <w:gridSpan w:val="2"/>
            <w:vAlign w:val="center"/>
          </w:tcPr>
          <w:p w14:paraId="2DFFA819" w14:textId="77777777" w:rsidR="005D58D2" w:rsidRDefault="005D58D2" w:rsidP="005D58D2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14:paraId="43E08041" w14:textId="77777777" w:rsidR="005D58D2" w:rsidRPr="00870366" w:rsidRDefault="005D58D2" w:rsidP="005D58D2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3827" w:type="dxa"/>
            <w:gridSpan w:val="3"/>
            <w:vAlign w:val="bottom"/>
          </w:tcPr>
          <w:p w14:paraId="16A51ECC" w14:textId="77777777" w:rsidR="005D58D2" w:rsidRPr="005D58D2" w:rsidRDefault="005D58D2" w:rsidP="005D58D2">
            <w:pPr>
              <w:spacing w:after="20"/>
              <w:ind w:left="164"/>
              <w:jc w:val="center"/>
              <w:rPr>
                <w:sz w:val="14"/>
                <w:szCs w:val="14"/>
              </w:rPr>
            </w:pPr>
            <w:r w:rsidRPr="005D58D2">
              <w:rPr>
                <w:sz w:val="14"/>
                <w:szCs w:val="14"/>
              </w:rPr>
              <w:t>____________________</w:t>
            </w:r>
            <w:r>
              <w:rPr>
                <w:sz w:val="14"/>
                <w:szCs w:val="14"/>
              </w:rPr>
              <w:t>____</w:t>
            </w:r>
            <w:r w:rsidRPr="005D58D2">
              <w:rPr>
                <w:sz w:val="14"/>
                <w:szCs w:val="14"/>
              </w:rPr>
              <w:t>__________________</w:t>
            </w:r>
          </w:p>
          <w:p w14:paraId="579B4223" w14:textId="77777777" w:rsidR="005D58D2" w:rsidRPr="00A77010" w:rsidRDefault="005D58D2" w:rsidP="005D58D2">
            <w:pPr>
              <w:ind w:left="16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Schulleiterin/Schulleiter</w:t>
            </w:r>
          </w:p>
        </w:tc>
      </w:tr>
      <w:tr w:rsidR="005D58D2" w14:paraId="2D6F37F8" w14:textId="77777777" w:rsidTr="002347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1"/>
        </w:trPr>
        <w:tc>
          <w:tcPr>
            <w:tcW w:w="10206" w:type="dxa"/>
            <w:gridSpan w:val="9"/>
            <w:vAlign w:val="bottom"/>
          </w:tcPr>
          <w:p w14:paraId="498C04BD" w14:textId="77777777" w:rsidR="005D58D2" w:rsidRDefault="005D58D2" w:rsidP="005D58D2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14:paraId="1B9E92B7" w14:textId="77777777" w:rsidR="005D58D2" w:rsidRDefault="005D58D2" w:rsidP="005D58D2">
            <w:pPr>
              <w:spacing w:after="40" w:line="160" w:lineRule="exact"/>
              <w:ind w:left="181"/>
              <w:rPr>
                <w:rStyle w:val="Formatvorlage89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 xml:space="preserve">*Entsprechend dem Gemeinsamen Europäischen Referenzrahmen für </w:t>
            </w:r>
            <w:r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</w:tc>
      </w:tr>
    </w:tbl>
    <w:p w14:paraId="1EC2F57F" w14:textId="77777777"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5573C" w14:textId="77777777" w:rsidR="00D458FF" w:rsidRDefault="00D458FF" w:rsidP="001E03DE">
      <w:r>
        <w:separator/>
      </w:r>
    </w:p>
  </w:endnote>
  <w:endnote w:type="continuationSeparator" w:id="0">
    <w:p w14:paraId="65090CA4" w14:textId="77777777" w:rsidR="00D458FF" w:rsidRDefault="00D458F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4A28F" w14:textId="77777777" w:rsidR="00D458FF" w:rsidRDefault="00D458FF" w:rsidP="001E03DE">
      <w:r>
        <w:separator/>
      </w:r>
    </w:p>
  </w:footnote>
  <w:footnote w:type="continuationSeparator" w:id="0">
    <w:p w14:paraId="32362AC3" w14:textId="77777777" w:rsidR="00D458FF" w:rsidRDefault="00D458F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UWH5DMXPOI76i60X7glrKsSVdeIe0Ve1dS/pWdOdP+zbYFpWqCounuR7lTXLLuP2AuawQ+UI0CE1H/IIMWob/g==" w:salt="oQTSWHM4WKpaHdgJMAgoX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90"/>
    <w:rsid w:val="000008C8"/>
    <w:rsid w:val="00024AC1"/>
    <w:rsid w:val="000406CF"/>
    <w:rsid w:val="000416D4"/>
    <w:rsid w:val="00044446"/>
    <w:rsid w:val="00055C24"/>
    <w:rsid w:val="00076BD9"/>
    <w:rsid w:val="0009035A"/>
    <w:rsid w:val="000A510C"/>
    <w:rsid w:val="000A6356"/>
    <w:rsid w:val="000E52FA"/>
    <w:rsid w:val="000E7FEA"/>
    <w:rsid w:val="000F0C1D"/>
    <w:rsid w:val="00110365"/>
    <w:rsid w:val="001164F4"/>
    <w:rsid w:val="00162D4F"/>
    <w:rsid w:val="001A087D"/>
    <w:rsid w:val="001A2103"/>
    <w:rsid w:val="001B5D1C"/>
    <w:rsid w:val="001E03DE"/>
    <w:rsid w:val="001E4D4C"/>
    <w:rsid w:val="001E7CA1"/>
    <w:rsid w:val="0020561C"/>
    <w:rsid w:val="00210F12"/>
    <w:rsid w:val="00216845"/>
    <w:rsid w:val="002223B8"/>
    <w:rsid w:val="00227742"/>
    <w:rsid w:val="002347E1"/>
    <w:rsid w:val="00265D34"/>
    <w:rsid w:val="00273216"/>
    <w:rsid w:val="00274089"/>
    <w:rsid w:val="002952A8"/>
    <w:rsid w:val="00296589"/>
    <w:rsid w:val="002A2CB4"/>
    <w:rsid w:val="002B1DCE"/>
    <w:rsid w:val="002C64F5"/>
    <w:rsid w:val="002D48E5"/>
    <w:rsid w:val="00340DAF"/>
    <w:rsid w:val="003A0D90"/>
    <w:rsid w:val="003A1654"/>
    <w:rsid w:val="003E413E"/>
    <w:rsid w:val="003F4608"/>
    <w:rsid w:val="004114E6"/>
    <w:rsid w:val="0044650F"/>
    <w:rsid w:val="0046436C"/>
    <w:rsid w:val="0046673F"/>
    <w:rsid w:val="004961B4"/>
    <w:rsid w:val="004B1937"/>
    <w:rsid w:val="004C1E90"/>
    <w:rsid w:val="004C45DB"/>
    <w:rsid w:val="004D1362"/>
    <w:rsid w:val="004F71DD"/>
    <w:rsid w:val="00515D17"/>
    <w:rsid w:val="00541839"/>
    <w:rsid w:val="0055715E"/>
    <w:rsid w:val="005B3540"/>
    <w:rsid w:val="005D58D2"/>
    <w:rsid w:val="005F2C76"/>
    <w:rsid w:val="005F5ED1"/>
    <w:rsid w:val="005F794F"/>
    <w:rsid w:val="00621A2E"/>
    <w:rsid w:val="00666AC0"/>
    <w:rsid w:val="0069223E"/>
    <w:rsid w:val="006A522C"/>
    <w:rsid w:val="006D4AA2"/>
    <w:rsid w:val="006F4481"/>
    <w:rsid w:val="00707782"/>
    <w:rsid w:val="00747ADE"/>
    <w:rsid w:val="007A5DB2"/>
    <w:rsid w:val="007A6F13"/>
    <w:rsid w:val="007B5215"/>
    <w:rsid w:val="007B5FE2"/>
    <w:rsid w:val="007C64FB"/>
    <w:rsid w:val="007E05A7"/>
    <w:rsid w:val="007E40FA"/>
    <w:rsid w:val="007E6EBE"/>
    <w:rsid w:val="00815D48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D7245"/>
    <w:rsid w:val="009E0F74"/>
    <w:rsid w:val="009F02C0"/>
    <w:rsid w:val="00A35049"/>
    <w:rsid w:val="00A475CE"/>
    <w:rsid w:val="00A545FC"/>
    <w:rsid w:val="00A819A4"/>
    <w:rsid w:val="00A82895"/>
    <w:rsid w:val="00A91556"/>
    <w:rsid w:val="00A96C3E"/>
    <w:rsid w:val="00AD709E"/>
    <w:rsid w:val="00AE5C68"/>
    <w:rsid w:val="00AF482E"/>
    <w:rsid w:val="00B02094"/>
    <w:rsid w:val="00B07849"/>
    <w:rsid w:val="00B20182"/>
    <w:rsid w:val="00B241BD"/>
    <w:rsid w:val="00B764C9"/>
    <w:rsid w:val="00B8266E"/>
    <w:rsid w:val="00BD6E14"/>
    <w:rsid w:val="00BF482A"/>
    <w:rsid w:val="00C22DA6"/>
    <w:rsid w:val="00C64F41"/>
    <w:rsid w:val="00C7413A"/>
    <w:rsid w:val="00C7555E"/>
    <w:rsid w:val="00CD6932"/>
    <w:rsid w:val="00D12B9A"/>
    <w:rsid w:val="00D3301F"/>
    <w:rsid w:val="00D458FF"/>
    <w:rsid w:val="00D84C8D"/>
    <w:rsid w:val="00D94291"/>
    <w:rsid w:val="00D94721"/>
    <w:rsid w:val="00DA7C79"/>
    <w:rsid w:val="00DB05B5"/>
    <w:rsid w:val="00DD4D96"/>
    <w:rsid w:val="00E17E81"/>
    <w:rsid w:val="00E42DF2"/>
    <w:rsid w:val="00E50F61"/>
    <w:rsid w:val="00E5291B"/>
    <w:rsid w:val="00E6357F"/>
    <w:rsid w:val="00ED07BE"/>
    <w:rsid w:val="00EE1866"/>
    <w:rsid w:val="00EF4D67"/>
    <w:rsid w:val="00F0608C"/>
    <w:rsid w:val="00F44A67"/>
    <w:rsid w:val="00F53CC3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E8352"/>
  <w15:docId w15:val="{3EE4D1BF-DE41-48AF-951C-791275F2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_Schulfrem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1972A6CDA747FA98879ABB990B3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A3DD5-6D6E-47F1-B832-11CAB135D6A4}"/>
      </w:docPartPr>
      <w:docPartBody>
        <w:p w:rsidR="00B529C6" w:rsidRDefault="00FA30D9" w:rsidP="00FA30D9">
          <w:pPr>
            <w:pStyle w:val="0F1972A6CDA747FA98879ABB990B3C9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1207BE990D9403FBC1EBAFCDF6935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2E82-319D-4CB8-BFE2-92AD4162D96C}"/>
      </w:docPartPr>
      <w:docPartBody>
        <w:p w:rsidR="00B529C6" w:rsidRDefault="00FA30D9" w:rsidP="00FA30D9">
          <w:pPr>
            <w:pStyle w:val="01207BE990D9403FBC1EBAFCDF6935A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F65B03FC4E4A4F02891556A7136D72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0678A-1CBB-40E9-B924-4E335F50DD0F}"/>
      </w:docPartPr>
      <w:docPartBody>
        <w:p w:rsidR="00B529C6" w:rsidRDefault="00FA30D9" w:rsidP="00FA30D9">
          <w:pPr>
            <w:pStyle w:val="F65B03FC4E4A4F02891556A7136D7242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CAF74A44FBB9436EB4092512729D1B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4E3CB-F19C-4205-8822-55AA2D17B31B}"/>
      </w:docPartPr>
      <w:docPartBody>
        <w:p w:rsidR="00B529C6" w:rsidRDefault="00FA30D9" w:rsidP="00FA30D9">
          <w:pPr>
            <w:pStyle w:val="CAF74A44FBB9436EB4092512729D1B94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934072DE4D84AFCA2E2AC1C2AA128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ACDD5-0455-4880-B673-7606DC3E89DD}"/>
      </w:docPartPr>
      <w:docPartBody>
        <w:p w:rsidR="00B529C6" w:rsidRDefault="00FA30D9" w:rsidP="00FA30D9">
          <w:pPr>
            <w:pStyle w:val="4934072DE4D84AFCA2E2AC1C2AA128F5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76900C62BF848AFAB8630964CE51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5CDAF-AF9D-4834-9349-E6811D874849}"/>
      </w:docPartPr>
      <w:docPartBody>
        <w:p w:rsidR="00B529C6" w:rsidRDefault="00FA30D9" w:rsidP="00FA30D9">
          <w:pPr>
            <w:pStyle w:val="676900C62BF848AFAB8630964CE5160A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81CD208C4394ADB86EFB877E7D6B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96A605-961F-45D4-A34B-7BB0CA5D4813}"/>
      </w:docPartPr>
      <w:docPartBody>
        <w:p w:rsidR="00B529C6" w:rsidRDefault="00FA30D9" w:rsidP="00FA30D9">
          <w:pPr>
            <w:pStyle w:val="A81CD208C4394ADB86EFB877E7D6BDA5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107A86E08364DB781FB2272AD9E1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631B4-809E-442D-8EF5-C743FB477BA7}"/>
      </w:docPartPr>
      <w:docPartBody>
        <w:p w:rsidR="00B529C6" w:rsidRDefault="00FA30D9" w:rsidP="00FA30D9">
          <w:pPr>
            <w:pStyle w:val="4107A86E08364DB781FB2272AD9E117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D9"/>
    <w:rsid w:val="00367CE9"/>
    <w:rsid w:val="007B2CA9"/>
    <w:rsid w:val="00B529C6"/>
    <w:rsid w:val="00F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30D9"/>
    <w:rPr>
      <w:color w:val="808080"/>
    </w:rPr>
  </w:style>
  <w:style w:type="paragraph" w:customStyle="1" w:styleId="0F1972A6CDA747FA98879ABB990B3C98">
    <w:name w:val="0F1972A6CDA747FA98879ABB990B3C98"/>
    <w:rsid w:val="00FA30D9"/>
  </w:style>
  <w:style w:type="paragraph" w:customStyle="1" w:styleId="01207BE990D9403FBC1EBAFCDF6935AE">
    <w:name w:val="01207BE990D9403FBC1EBAFCDF6935AE"/>
    <w:rsid w:val="00FA30D9"/>
  </w:style>
  <w:style w:type="paragraph" w:customStyle="1" w:styleId="F65B03FC4E4A4F02891556A7136D7242">
    <w:name w:val="F65B03FC4E4A4F02891556A7136D7242"/>
    <w:rsid w:val="00FA30D9"/>
  </w:style>
  <w:style w:type="paragraph" w:customStyle="1" w:styleId="CAF74A44FBB9436EB4092512729D1B94">
    <w:name w:val="CAF74A44FBB9436EB4092512729D1B94"/>
    <w:rsid w:val="00FA30D9"/>
  </w:style>
  <w:style w:type="paragraph" w:customStyle="1" w:styleId="4934072DE4D84AFCA2E2AC1C2AA128F5">
    <w:name w:val="4934072DE4D84AFCA2E2AC1C2AA128F5"/>
    <w:rsid w:val="00FA30D9"/>
  </w:style>
  <w:style w:type="paragraph" w:customStyle="1" w:styleId="676900C62BF848AFAB8630964CE5160A">
    <w:name w:val="676900C62BF848AFAB8630964CE5160A"/>
    <w:rsid w:val="00FA30D9"/>
  </w:style>
  <w:style w:type="paragraph" w:customStyle="1" w:styleId="A81CD208C4394ADB86EFB877E7D6BDA5">
    <w:name w:val="A81CD208C4394ADB86EFB877E7D6BDA5"/>
    <w:rsid w:val="00FA30D9"/>
  </w:style>
  <w:style w:type="paragraph" w:customStyle="1" w:styleId="4934072DE4D84AFCA2E2AC1C2AA128F51">
    <w:name w:val="4934072DE4D84AFCA2E2AC1C2AA128F51"/>
    <w:rsid w:val="00FA30D9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F65B03FC4E4A4F02891556A7136D72421">
    <w:name w:val="F65B03FC4E4A4F02891556A7136D72421"/>
    <w:rsid w:val="00FA30D9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676900C62BF848AFAB8630964CE5160A1">
    <w:name w:val="676900C62BF848AFAB8630964CE5160A1"/>
    <w:rsid w:val="00FA30D9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CAF74A44FBB9436EB4092512729D1B941">
    <w:name w:val="CAF74A44FBB9436EB4092512729D1B941"/>
    <w:rsid w:val="00FA30D9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4107A86E08364DB781FB2272AD9E1171">
    <w:name w:val="4107A86E08364DB781FB2272AD9E1171"/>
    <w:rsid w:val="00FA3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Hauptschulabschlusszeugnis_Schulfremde</Template>
  <TotalTime>34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7</cp:revision>
  <cp:lastPrinted>2019-03-20T16:24:00Z</cp:lastPrinted>
  <dcterms:created xsi:type="dcterms:W3CDTF">2020-05-26T09:50:00Z</dcterms:created>
  <dcterms:modified xsi:type="dcterms:W3CDTF">2020-06-30T16:32:00Z</dcterms:modified>
</cp:coreProperties>
</file>