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25EB" w14:textId="77777777"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25B2B344" wp14:editId="53940315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93A" w14:textId="77777777"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14:paraId="5451CA08" w14:textId="77777777"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344"/>
        <w:gridCol w:w="1782"/>
        <w:gridCol w:w="426"/>
        <w:gridCol w:w="992"/>
        <w:gridCol w:w="1417"/>
        <w:gridCol w:w="993"/>
        <w:gridCol w:w="1841"/>
      </w:tblGrid>
      <w:tr w:rsidR="00747ADE" w14:paraId="4FF297BE" w14:textId="77777777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C06514" w14:textId="77777777" w:rsidR="00747ADE" w:rsidRPr="00FC5CE9" w:rsidRDefault="000575E7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F829CC">
              <w:rPr>
                <w:b/>
                <w:noProof/>
                <w:sz w:val="26"/>
              </w:rPr>
              <w:t>${schule</w:t>
            </w:r>
            <w:r w:rsidR="00A36919">
              <w:rPr>
                <w:b/>
                <w:noProof/>
                <w:sz w:val="26"/>
              </w:rPr>
              <w:t>_nametype</w:t>
            </w:r>
            <w:r w:rsidR="00F829CC">
              <w:rPr>
                <w:b/>
                <w:noProof/>
                <w:sz w:val="26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14:paraId="52510B08" w14:textId="77777777" w:rsidTr="003A41E6">
        <w:trPr>
          <w:trHeight w:hRule="exact" w:val="868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B427F2" w14:textId="77777777" w:rsidR="003A41E6" w:rsidRPr="005F7230" w:rsidRDefault="003A41E6" w:rsidP="003A41E6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226D332D" w14:textId="77777777" w:rsidR="00076BD9" w:rsidRPr="0016582B" w:rsidRDefault="00464922" w:rsidP="003A41E6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14:paraId="4F8010FE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108E7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F34F9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2" w:name="_GoBack"/>
            <w:bookmarkEnd w:id="2"/>
            <w:r w:rsidR="00F829CC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3A41E6" w14:paraId="3E382A76" w14:textId="77777777" w:rsidTr="003A41E6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C69F" w14:textId="77777777" w:rsidR="009A7179" w:rsidRPr="003A41E6" w:rsidRDefault="009A7179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3A41E6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3A41E6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3A41E6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3A41E6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8C69B" w14:textId="77777777" w:rsidR="009A7179" w:rsidRPr="003A41E6" w:rsidRDefault="008D3B1C" w:rsidP="003A41E6">
            <w:pPr>
              <w:spacing w:after="20"/>
              <w:rPr>
                <w:sz w:val="20"/>
                <w:szCs w:val="20"/>
              </w:rPr>
            </w:pPr>
            <w:r w:rsidRPr="003A41E6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3A41E6">
              <w:rPr>
                <w:sz w:val="20"/>
                <w:szCs w:val="20"/>
              </w:rPr>
              <w:instrText xml:space="preserve"> FORMTEXT </w:instrText>
            </w:r>
            <w:r w:rsidRPr="003A41E6">
              <w:rPr>
                <w:sz w:val="20"/>
                <w:szCs w:val="20"/>
              </w:rPr>
            </w:r>
            <w:r w:rsidRPr="003A41E6"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${geburt}</w:t>
            </w:r>
            <w:r w:rsidRPr="003A41E6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14:paraId="38EBED52" w14:textId="77777777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1B7FA" w14:textId="77777777"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BB3C2" w14:textId="77777777"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829CC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747ADE" w:rsidRPr="00177791" w14:paraId="62274D37" w14:textId="77777777" w:rsidTr="000575E7">
        <w:trPr>
          <w:trHeight w:hRule="exact" w:val="222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C4671" w14:textId="77777777" w:rsidR="00541053" w:rsidRPr="00177791" w:rsidRDefault="00541053" w:rsidP="00056216">
            <w:pPr>
              <w:spacing w:before="36"/>
              <w:ind w:right="-23"/>
              <w:rPr>
                <w:rFonts w:eastAsia="Arial"/>
                <w:sz w:val="20"/>
              </w:rPr>
            </w:pPr>
          </w:p>
        </w:tc>
      </w:tr>
      <w:tr w:rsidR="004D2034" w:rsidRPr="0010518D" w14:paraId="20383D4F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A33F7" w14:textId="77777777" w:rsidR="004D2034" w:rsidRPr="0010518D" w:rsidRDefault="004D2034" w:rsidP="00B004E1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10518D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Schriftliche Prü</w:t>
            </w:r>
            <w:r w:rsidR="00B004E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fungsfächer: Deutsch, Mathematik, Englisch</w:t>
            </w:r>
          </w:p>
        </w:tc>
      </w:tr>
      <w:tr w:rsidR="00747ADE" w:rsidRPr="00177791" w14:paraId="6F288ECC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4CA7B" w14:textId="77777777"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14:paraId="6FF5FFF8" w14:textId="77777777" w:rsidTr="008A4E61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FB94463FE2C94442B5C641E7FC9E5149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1FB1835" w14:textId="77777777" w:rsidR="00814C7C" w:rsidRPr="00472118" w:rsidRDefault="001559D7" w:rsidP="00BF0A41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15A8CC48438342B49F2DF6E3636798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DC528B" w14:textId="77777777"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75532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BCC854F2994D4CDFA8C7EC199521DB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C6C4092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1002D95A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9D29E" w14:textId="77777777" w:rsidR="00814C7C" w:rsidRPr="00D634FE" w:rsidRDefault="00814C7C" w:rsidP="00BF0A41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3929F93A2686466B8338D111CFFCD6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5C1C540" w14:textId="77777777"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8F786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FA26239F693E4742825E52F10748934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3FCB044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2CA31402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91175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E55E5A564ECB43F5AA77D1D0F6BB067A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BFFA572" w14:textId="77777777"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AEE7D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1C517CD0FED44DE88C2C07EF68F9C46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C1C16CB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066FB94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3554A" w14:textId="77777777" w:rsidR="00814C7C" w:rsidRPr="008B6965" w:rsidRDefault="004D2034" w:rsidP="00BF0A41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0DDE55AF2A02491794FF2179FBA9706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D2BB314" w14:textId="77777777" w:rsidR="00814C7C" w:rsidRPr="00793CCA" w:rsidRDefault="00F829CC" w:rsidP="00BF0A41">
                <w:pPr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1CCC6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882F880B2F4546FAA502955328334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999ED9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43739E8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3DFD1" w14:textId="77777777" w:rsidR="00814C7C" w:rsidRPr="008B6965" w:rsidRDefault="00814C7C" w:rsidP="00BF0A41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A6BC2BB7E4DE43A08E6F35EC6B1CDD8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4E148B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6D423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C1173458873F483DB164C149719E49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5B53308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5AD47AB9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5C583" w14:textId="77777777" w:rsidR="00814C7C" w:rsidRPr="008B6965" w:rsidRDefault="00814C7C" w:rsidP="00BF0A41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0FC8A952BE6743EAAD6FD2EC570ECC3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DC700F8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CDD6B" w14:textId="77777777" w:rsidR="00814C7C" w:rsidRPr="008B6965" w:rsidRDefault="00814C7C" w:rsidP="00BF0A41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1119DCFC14D24E08B25064AC706EFC2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F473BF9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2F6F0E8A" w14:textId="77777777" w:rsidTr="008A4E61">
        <w:trPr>
          <w:trHeight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4FF0C" w14:textId="77777777" w:rsidR="00814C7C" w:rsidRPr="008B6965" w:rsidRDefault="008E4054" w:rsidP="00BF0A41">
            <w:pPr>
              <w:rPr>
                <w:sz w:val="20"/>
              </w:rPr>
            </w:pPr>
            <w:r w:rsidRPr="008E4054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B1877DA3A8794979A671703EB05B6D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694228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454D6ADCDB2430B8085AC2FF359D366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C1BC75B" w14:textId="77777777" w:rsidR="00814C7C" w:rsidRPr="008B6965" w:rsidRDefault="00D51DF8" w:rsidP="00BF0A41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8EAB7B81A556486EADAE6A527E8B57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0BBCB32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14:paraId="4AA37481" w14:textId="77777777" w:rsidTr="008E4054">
        <w:trPr>
          <w:trHeight w:val="673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D81A6" w14:textId="77777777" w:rsidR="00814C7C" w:rsidRPr="008B6965" w:rsidRDefault="008E4054" w:rsidP="00BF0A41">
            <w:pPr>
              <w:rPr>
                <w:sz w:val="20"/>
              </w:rPr>
            </w:pPr>
            <w:r w:rsidRPr="008E4054">
              <w:rPr>
                <w:sz w:val="20"/>
              </w:rPr>
              <w:t>Wirtschaft / Berufs- und Studienorientierung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E62C1C09BDE7421B9ECB37D30BF335F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12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B39C04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AC934328D3704FCC8BE387A0BE44F906"/>
            </w:placeholder>
            <w:comboBox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82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A750FB6" w14:textId="77777777" w:rsidR="00814C7C" w:rsidRPr="00E03346" w:rsidRDefault="00D51DF8" w:rsidP="00BF0A41">
                <w:pPr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B35825B8543A45FDBAAE6B26E29FE5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184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E86CD2" w14:textId="77777777" w:rsidR="00814C7C" w:rsidRDefault="00F829CC" w:rsidP="00BF0A41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14:paraId="443DCD72" w14:textId="77777777" w:rsidTr="008A4E61">
        <w:trPr>
          <w:trHeight w:val="661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945E3" w14:textId="77777777" w:rsidR="005223A9" w:rsidRPr="00B004E1" w:rsidRDefault="005223A9" w:rsidP="00BF0A41">
            <w:pPr>
              <w:rPr>
                <w:sz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B0B2E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8A4F9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DC650" w14:textId="77777777" w:rsidR="005223A9" w:rsidRPr="00C2558B" w:rsidRDefault="005223A9" w:rsidP="00BF0A41">
            <w:pPr>
              <w:rPr>
                <w:sz w:val="14"/>
                <w:szCs w:val="14"/>
              </w:rPr>
            </w:pPr>
          </w:p>
        </w:tc>
      </w:tr>
      <w:tr w:rsidR="004D2034" w:rsidRPr="00793CCA" w14:paraId="0B69B8A8" w14:textId="77777777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F54ED" w14:textId="77777777" w:rsidR="004D2034" w:rsidRPr="00793CCA" w:rsidRDefault="004D2034" w:rsidP="006E2DD4">
            <w:pPr>
              <w:rPr>
                <w:b/>
              </w:rPr>
            </w:pPr>
            <w:r w:rsidRPr="00AB56C6">
              <w:rPr>
                <w:rFonts w:eastAsia="Arial"/>
                <w:b/>
                <w:w w:val="102"/>
                <w:sz w:val="20"/>
              </w:rPr>
              <w:t>Niveau der erworbenen Kenntnisse in den angegebenen Fremdsprachen*:</w:t>
            </w:r>
          </w:p>
        </w:tc>
      </w:tr>
      <w:tr w:rsidR="004D2034" w14:paraId="6047388E" w14:textId="77777777" w:rsidTr="006E2DD4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DAD1D" w14:textId="77777777" w:rsidR="004D2034" w:rsidRDefault="004D2034" w:rsidP="004D2034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0"/>
                  </w:rPr>
                  <w:t>${</w:t>
                </w:r>
                <w:proofErr w:type="spellStart"/>
                <w:r w:rsidR="00F829CC">
                  <w:rPr>
                    <w:rStyle w:val="Formatvorlage90"/>
                  </w:rPr>
                  <w:t>fra_graded</w:t>
                </w:r>
                <w:proofErr w:type="spellEnd"/>
                <w:r w:rsidR="00F829CC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64DB6BC9A824273A1BD1F0F3F4A1DD8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1"/>
                  </w:rPr>
                  <w:t>${</w:t>
                </w:r>
                <w:proofErr w:type="spellStart"/>
                <w:r w:rsidR="00F829CC">
                  <w:rPr>
                    <w:rStyle w:val="Formatvorlage91"/>
                  </w:rPr>
                  <w:t>spa_graded</w:t>
                </w:r>
                <w:proofErr w:type="spellEnd"/>
                <w:r w:rsidR="00F829CC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15849" w:rsidRPr="00515849" w14:paraId="7D83870E" w14:textId="77777777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185B7" w14:textId="77777777"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14:paraId="5CE02412" w14:textId="77777777" w:rsidTr="008A4E61">
        <w:trPr>
          <w:trHeight w:hRule="exact" w:val="56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13286" w14:textId="77777777"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7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C2410" w14:textId="77777777"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${projekt_them</w:t>
            </w:r>
            <w:r w:rsidR="00893CEA">
              <w:rPr>
                <w:noProof/>
                <w:sz w:val="20"/>
              </w:rPr>
              <w:t>a</w:t>
            </w:r>
            <w:r w:rsidR="00F829CC">
              <w:rPr>
                <w:noProof/>
                <w:sz w:val="20"/>
              </w:rPr>
              <w:t>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5223A9" w14:paraId="0043651C" w14:textId="77777777" w:rsidTr="008A4E61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4B177" w14:textId="77777777"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83767349FB9948499E0038DFA79BCE2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795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03A8DD6E" w14:textId="77777777" w:rsidR="005223A9" w:rsidRPr="009A7179" w:rsidRDefault="00F829CC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14:paraId="43521506" w14:textId="77777777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A93BA" w14:textId="77777777"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14:paraId="3224B1D7" w14:textId="77777777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D4FDC" w14:textId="77777777"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D8C1B" w14:textId="024262A7" w:rsidR="005223A9" w:rsidRPr="006967C3" w:rsidRDefault="00A70800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5B32EBCE204F4B6E81970358E53A3AE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 w:rsidR="00F829CC">
                  <w:rPr>
                    <w:rStyle w:val="Formatvorlage88"/>
                  </w:rPr>
                  <w:t>sehr gut</w:t>
                </w:r>
              </w:sdtContent>
            </w:sdt>
            <w:r w:rsidR="00F829CC" w:rsidRPr="00A53821">
              <w:rPr>
                <w:rStyle w:val="Formatvorlage26"/>
                <w:bCs/>
                <w:sz w:val="20"/>
                <w:szCs w:val="20"/>
              </w:rPr>
              <w:t xml:space="preserve"> </w:t>
            </w:r>
            <w:r w:rsidR="00A53821">
              <w:rPr>
                <w:rStyle w:val="Formatvorlage26"/>
                <w:bCs/>
                <w:sz w:val="20"/>
                <w:szCs w:val="20"/>
              </w:rPr>
              <w:t>(</w:t>
            </w:r>
            <w:r w:rsidR="008D3B1C" w:rsidRPr="00A53821">
              <w:rPr>
                <w:rStyle w:val="Formatvorlage26"/>
                <w:bCs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xt7"/>
            <w:r w:rsidR="008D3B1C" w:rsidRPr="00A53821">
              <w:rPr>
                <w:rStyle w:val="Formatvorlage26"/>
                <w:bCs/>
                <w:sz w:val="20"/>
                <w:szCs w:val="20"/>
              </w:rPr>
              <w:instrText xml:space="preserve"> FORMTEXT </w:instrText>
            </w:r>
            <w:r w:rsidR="008D3B1C" w:rsidRPr="00A53821">
              <w:rPr>
                <w:rStyle w:val="Formatvorlage26"/>
                <w:bCs/>
                <w:sz w:val="20"/>
                <w:szCs w:val="20"/>
              </w:rPr>
            </w:r>
            <w:r w:rsidR="008D3B1C" w:rsidRPr="00A53821">
              <w:rPr>
                <w:rStyle w:val="Formatvorlage26"/>
                <w:bCs/>
                <w:sz w:val="20"/>
                <w:szCs w:val="20"/>
              </w:rPr>
              <w:fldChar w:fldCharType="separate"/>
            </w:r>
            <w:r w:rsidR="00F829CC" w:rsidRPr="00A53821">
              <w:rPr>
                <w:rStyle w:val="Formatvorlage26"/>
                <w:bCs/>
                <w:noProof/>
                <w:sz w:val="20"/>
                <w:szCs w:val="20"/>
              </w:rPr>
              <w:t>${gd}</w:t>
            </w:r>
            <w:r w:rsidR="008D3B1C" w:rsidRPr="00A53821">
              <w:rPr>
                <w:rStyle w:val="Formatvorlage26"/>
                <w:bCs/>
                <w:sz w:val="20"/>
                <w:szCs w:val="20"/>
              </w:rPr>
              <w:fldChar w:fldCharType="end"/>
            </w:r>
            <w:bookmarkEnd w:id="9"/>
            <w:r w:rsidR="00A53821">
              <w:rPr>
                <w:rStyle w:val="Formatvorlage26"/>
                <w:bCs/>
                <w:sz w:val="20"/>
                <w:szCs w:val="20"/>
              </w:rPr>
              <w:t>)</w:t>
            </w:r>
          </w:p>
        </w:tc>
      </w:tr>
      <w:tr w:rsidR="005223A9" w14:paraId="2C78DF48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74A44" w14:textId="77777777"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14:paraId="7B6EAE5C" w14:textId="77777777" w:rsidTr="003A41E6">
        <w:trPr>
          <w:trHeight w:hRule="exact" w:val="68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1A990F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F829CC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5223A9" w:rsidRPr="00793CCA" w14:paraId="5FE470F0" w14:textId="77777777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3FE6C" w14:textId="77777777"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="006051C0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erk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14:paraId="40F7A05F" w14:textId="77777777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CDA31E" w14:textId="77777777"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F829CC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5223A9" w14:paraId="12E356CA" w14:textId="77777777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03A9E" w14:textId="77777777"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F829CC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C4FF" w14:textId="77777777"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3F62" w14:textId="77777777" w:rsidR="005223A9" w:rsidRDefault="005223A9" w:rsidP="00F91934"/>
        </w:tc>
      </w:tr>
      <w:tr w:rsidR="006967C3" w14:paraId="6FAE2C4F" w14:textId="77777777" w:rsidTr="002C4F43">
        <w:trPr>
          <w:trHeight w:hRule="exact" w:val="567"/>
          <w:jc w:val="center"/>
        </w:trPr>
        <w:tc>
          <w:tcPr>
            <w:tcW w:w="49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54219" w14:textId="77777777" w:rsidR="006967C3" w:rsidRDefault="006967C3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1459432" w14:textId="77777777"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5531735" w14:textId="77777777" w:rsidR="006967C3" w:rsidRDefault="006967C3" w:rsidP="003F4608">
            <w:pPr>
              <w:jc w:val="center"/>
            </w:pPr>
          </w:p>
        </w:tc>
      </w:tr>
      <w:tr w:rsidR="005223A9" w14:paraId="02414DD0" w14:textId="77777777" w:rsidTr="003A41E6">
        <w:trPr>
          <w:trHeight w:hRule="exact" w:val="264"/>
          <w:jc w:val="center"/>
        </w:trPr>
        <w:tc>
          <w:tcPr>
            <w:tcW w:w="496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6CDA9" w14:textId="77777777" w:rsidR="005223A9" w:rsidRPr="002F4C05" w:rsidRDefault="00A70800" w:rsidP="00666F40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43F8BAADF23C4CD6B6BCEF568D2A463E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F829CC">
                  <w:rPr>
                    <w:rStyle w:val="Formatvorlage92"/>
                  </w:rPr>
                  <w:t>${</w:t>
                </w:r>
                <w:proofErr w:type="spellStart"/>
                <w:r w:rsidR="00F829CC">
                  <w:rPr>
                    <w:rStyle w:val="Formatvorlage92"/>
                  </w:rPr>
                  <w:t>chair</w:t>
                </w:r>
                <w:proofErr w:type="spellEnd"/>
                <w:r w:rsidR="00F829CC">
                  <w:rPr>
                    <w:rStyle w:val="Formatvorlage92"/>
                  </w:rPr>
                  <w:t>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14:paraId="3C6C82B8" w14:textId="77777777"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14:paraId="29DF9AC5" w14:textId="77777777" w:rsidR="005223A9" w:rsidRDefault="00A70800" w:rsidP="008D3B1C">
            <w:pPr>
              <w:jc w:val="center"/>
            </w:pPr>
            <w:sdt>
              <w:sdtPr>
                <w:rPr>
                  <w:rStyle w:val="Formatvorlage93"/>
                </w:rPr>
                <w:id w:val="-313106584"/>
                <w:placeholder>
                  <w:docPart w:val="D2E24FBDAECE49B8BACE401303C17CB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F829CC">
                  <w:rPr>
                    <w:rStyle w:val="Formatvorlage93"/>
                  </w:rPr>
                  <w:t>${</w:t>
                </w:r>
                <w:proofErr w:type="spellStart"/>
                <w:r w:rsidR="00F829CC">
                  <w:rPr>
                    <w:rStyle w:val="Formatvorlage93"/>
                  </w:rPr>
                  <w:t>leiter</w:t>
                </w:r>
                <w:proofErr w:type="spellEnd"/>
                <w:r w:rsidR="00F829CC">
                  <w:rPr>
                    <w:rStyle w:val="Formatvorlage93"/>
                  </w:rPr>
                  <w:t>}</w:t>
                </w:r>
              </w:sdtContent>
            </w:sdt>
          </w:p>
        </w:tc>
      </w:tr>
    </w:tbl>
    <w:p w14:paraId="1E52DAAA" w14:textId="77777777" w:rsidR="00515849" w:rsidRPr="0010518D" w:rsidRDefault="00F0608C" w:rsidP="004646F0">
      <w:pPr>
        <w:spacing w:line="135" w:lineRule="exact"/>
        <w:ind w:left="-567" w:right="-57"/>
        <w:rPr>
          <w:rFonts w:eastAsia="Arial"/>
          <w:b/>
          <w:i/>
          <w:sz w:val="12"/>
          <w:szCs w:val="12"/>
        </w:rPr>
      </w:pPr>
      <w:r w:rsidRPr="0010518D">
        <w:rPr>
          <w:rFonts w:eastAsia="Arial"/>
          <w:b/>
          <w:i/>
          <w:sz w:val="12"/>
          <w:szCs w:val="12"/>
        </w:rPr>
        <w:t>N</w:t>
      </w:r>
      <w:r w:rsidRPr="0010518D">
        <w:rPr>
          <w:rFonts w:eastAsia="Arial"/>
          <w:b/>
          <w:i/>
          <w:spacing w:val="1"/>
          <w:sz w:val="12"/>
          <w:szCs w:val="12"/>
        </w:rPr>
        <w:t>o</w:t>
      </w:r>
      <w:r w:rsidRPr="0010518D">
        <w:rPr>
          <w:rFonts w:eastAsia="Arial"/>
          <w:b/>
          <w:i/>
          <w:sz w:val="12"/>
          <w:szCs w:val="12"/>
        </w:rPr>
        <w:t>t</w:t>
      </w:r>
      <w:r w:rsidRPr="0010518D">
        <w:rPr>
          <w:rFonts w:eastAsia="Arial"/>
          <w:b/>
          <w:i/>
          <w:spacing w:val="1"/>
          <w:sz w:val="12"/>
          <w:szCs w:val="12"/>
        </w:rPr>
        <w:t>en</w:t>
      </w:r>
      <w:r w:rsidRPr="0010518D">
        <w:rPr>
          <w:rFonts w:eastAsia="Arial"/>
          <w:b/>
          <w:i/>
          <w:sz w:val="12"/>
          <w:szCs w:val="12"/>
        </w:rPr>
        <w:t>st</w:t>
      </w:r>
      <w:r w:rsidRPr="0010518D">
        <w:rPr>
          <w:rFonts w:eastAsia="Arial"/>
          <w:b/>
          <w:i/>
          <w:spacing w:val="1"/>
          <w:sz w:val="12"/>
          <w:szCs w:val="12"/>
        </w:rPr>
        <w:t>u</w:t>
      </w:r>
      <w:r w:rsidRPr="0010518D">
        <w:rPr>
          <w:rFonts w:eastAsia="Arial"/>
          <w:b/>
          <w:i/>
          <w:sz w:val="12"/>
          <w:szCs w:val="12"/>
        </w:rPr>
        <w:t>f</w:t>
      </w:r>
      <w:r w:rsidRPr="0010518D">
        <w:rPr>
          <w:rFonts w:eastAsia="Arial"/>
          <w:b/>
          <w:i/>
          <w:spacing w:val="1"/>
          <w:sz w:val="12"/>
          <w:szCs w:val="12"/>
        </w:rPr>
        <w:t>e</w:t>
      </w:r>
      <w:r w:rsidRPr="0010518D">
        <w:rPr>
          <w:rFonts w:eastAsia="Arial"/>
          <w:b/>
          <w:i/>
          <w:sz w:val="12"/>
          <w:szCs w:val="12"/>
        </w:rPr>
        <w:t>n</w:t>
      </w:r>
      <w:r w:rsidR="007B4B57" w:rsidRPr="0010518D">
        <w:rPr>
          <w:rFonts w:eastAsia="Arial"/>
          <w:b/>
          <w:i/>
          <w:sz w:val="12"/>
          <w:szCs w:val="12"/>
        </w:rPr>
        <w:t>:</w:t>
      </w:r>
    </w:p>
    <w:p w14:paraId="6B9B64C7" w14:textId="77777777"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14:paraId="43761FE7" w14:textId="77777777" w:rsidR="008E1881" w:rsidRPr="000A510C" w:rsidRDefault="00AB56C6" w:rsidP="00AB56C6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AB56C6">
        <w:rPr>
          <w:rFonts w:eastAsia="Arial"/>
          <w:i/>
          <w:sz w:val="12"/>
          <w:szCs w:val="12"/>
        </w:rPr>
        <w:t xml:space="preserve">*Entsprechend dem Gemeinsamen Europäischen </w:t>
      </w:r>
      <w:r w:rsidR="00B004E1">
        <w:rPr>
          <w:rFonts w:eastAsia="Arial"/>
          <w:i/>
          <w:sz w:val="12"/>
          <w:szCs w:val="12"/>
        </w:rPr>
        <w:t>Referenzrahmen für Sprachen</w:t>
      </w:r>
      <w:r w:rsidRPr="00AB56C6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6FB07" w14:textId="77777777" w:rsidR="00A70800" w:rsidRDefault="00A70800" w:rsidP="001E03DE">
      <w:r>
        <w:separator/>
      </w:r>
    </w:p>
  </w:endnote>
  <w:endnote w:type="continuationSeparator" w:id="0">
    <w:p w14:paraId="24220795" w14:textId="77777777" w:rsidR="00A70800" w:rsidRDefault="00A7080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9B592" w14:textId="77777777" w:rsidR="00A70800" w:rsidRDefault="00A70800" w:rsidP="001E03DE">
      <w:r>
        <w:separator/>
      </w:r>
    </w:p>
  </w:footnote>
  <w:footnote w:type="continuationSeparator" w:id="0">
    <w:p w14:paraId="487F182B" w14:textId="77777777" w:rsidR="00A70800" w:rsidRDefault="00A7080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jmgl0Z15qlU7GXFQFxvuXl/fJ7nKfMPFcK3crqt6CgDeBM+mHDAsYkSy9JFhX3bRsRHrLRaGZTBeNcGaw7Ar+A==" w:salt="svGgs6bdDH3EEEvoaW0C1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FE"/>
    <w:rsid w:val="00021D8C"/>
    <w:rsid w:val="00034A63"/>
    <w:rsid w:val="000376C0"/>
    <w:rsid w:val="00056216"/>
    <w:rsid w:val="000575E7"/>
    <w:rsid w:val="00057CF8"/>
    <w:rsid w:val="000741E9"/>
    <w:rsid w:val="00076BD9"/>
    <w:rsid w:val="000A510C"/>
    <w:rsid w:val="000D449A"/>
    <w:rsid w:val="00103068"/>
    <w:rsid w:val="0010518D"/>
    <w:rsid w:val="001164F4"/>
    <w:rsid w:val="0012178F"/>
    <w:rsid w:val="00122971"/>
    <w:rsid w:val="0012504D"/>
    <w:rsid w:val="001379E6"/>
    <w:rsid w:val="00146005"/>
    <w:rsid w:val="001559D7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96589"/>
    <w:rsid w:val="002C1A2B"/>
    <w:rsid w:val="002E6FD2"/>
    <w:rsid w:val="002F4C05"/>
    <w:rsid w:val="003516CB"/>
    <w:rsid w:val="003A1654"/>
    <w:rsid w:val="003A41E6"/>
    <w:rsid w:val="003B346F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D2034"/>
    <w:rsid w:val="004E77FA"/>
    <w:rsid w:val="00515849"/>
    <w:rsid w:val="00515D17"/>
    <w:rsid w:val="005223A9"/>
    <w:rsid w:val="00541053"/>
    <w:rsid w:val="00541839"/>
    <w:rsid w:val="00564767"/>
    <w:rsid w:val="005938C8"/>
    <w:rsid w:val="005E1A76"/>
    <w:rsid w:val="0060146D"/>
    <w:rsid w:val="006051C0"/>
    <w:rsid w:val="00634449"/>
    <w:rsid w:val="00666F40"/>
    <w:rsid w:val="00683FE4"/>
    <w:rsid w:val="006967C3"/>
    <w:rsid w:val="006A4BE2"/>
    <w:rsid w:val="006B43B8"/>
    <w:rsid w:val="006E6F54"/>
    <w:rsid w:val="006F4481"/>
    <w:rsid w:val="0072312D"/>
    <w:rsid w:val="00747ADE"/>
    <w:rsid w:val="007863D4"/>
    <w:rsid w:val="00793CCA"/>
    <w:rsid w:val="00794412"/>
    <w:rsid w:val="007961C3"/>
    <w:rsid w:val="007B1AFE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93CEA"/>
    <w:rsid w:val="008A4E61"/>
    <w:rsid w:val="008A7911"/>
    <w:rsid w:val="008C3D29"/>
    <w:rsid w:val="008C4296"/>
    <w:rsid w:val="008D3337"/>
    <w:rsid w:val="008D3B1C"/>
    <w:rsid w:val="008D440B"/>
    <w:rsid w:val="008E1881"/>
    <w:rsid w:val="008E4054"/>
    <w:rsid w:val="008F32FE"/>
    <w:rsid w:val="009533B3"/>
    <w:rsid w:val="0096431B"/>
    <w:rsid w:val="009935DA"/>
    <w:rsid w:val="009A7179"/>
    <w:rsid w:val="009C05F9"/>
    <w:rsid w:val="009C7A38"/>
    <w:rsid w:val="009F02C0"/>
    <w:rsid w:val="009F4AB6"/>
    <w:rsid w:val="00A125DD"/>
    <w:rsid w:val="00A13DCC"/>
    <w:rsid w:val="00A36919"/>
    <w:rsid w:val="00A53821"/>
    <w:rsid w:val="00A5739F"/>
    <w:rsid w:val="00A70800"/>
    <w:rsid w:val="00A834BD"/>
    <w:rsid w:val="00A91AF4"/>
    <w:rsid w:val="00A96C3E"/>
    <w:rsid w:val="00AB56C6"/>
    <w:rsid w:val="00AB5C56"/>
    <w:rsid w:val="00AD3DFC"/>
    <w:rsid w:val="00AE5C68"/>
    <w:rsid w:val="00B004E1"/>
    <w:rsid w:val="00BF0A41"/>
    <w:rsid w:val="00C07AB6"/>
    <w:rsid w:val="00C22DA6"/>
    <w:rsid w:val="00C642E2"/>
    <w:rsid w:val="00C72B32"/>
    <w:rsid w:val="00C7555E"/>
    <w:rsid w:val="00CD6932"/>
    <w:rsid w:val="00D05661"/>
    <w:rsid w:val="00D073EE"/>
    <w:rsid w:val="00D3301F"/>
    <w:rsid w:val="00D430B1"/>
    <w:rsid w:val="00D5127D"/>
    <w:rsid w:val="00D51DF8"/>
    <w:rsid w:val="00D97640"/>
    <w:rsid w:val="00DB3718"/>
    <w:rsid w:val="00DC18A6"/>
    <w:rsid w:val="00DD4D96"/>
    <w:rsid w:val="00DE07EB"/>
    <w:rsid w:val="00E471C8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824AD"/>
    <w:rsid w:val="00F829CC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DA1F2"/>
  <w15:docId w15:val="{CCC434F5-052B-4A61-B2EB-A3BAC58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A41E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3A41E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auptschulabschlusszeugnis%202016%20mit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A8CC48438342B49F2DF6E363679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D04A9-BC4D-4FDC-84FB-D7781BF5EC3E}"/>
      </w:docPartPr>
      <w:docPartBody>
        <w:p w:rsidR="00AA70E0" w:rsidRDefault="009F19DC">
          <w:pPr>
            <w:pStyle w:val="15A8CC48438342B49F2DF6E36367984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CC854F2994D4CDFA8C7EC199521D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70EDE-3480-4ABC-8E8A-2E290BF1B4B2}"/>
      </w:docPartPr>
      <w:docPartBody>
        <w:p w:rsidR="00AA70E0" w:rsidRDefault="009F19DC">
          <w:pPr>
            <w:pStyle w:val="BCC854F2994D4CDFA8C7EC199521DBA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929F93A2686466B8338D111CFFCD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56618-65C8-475A-B660-F3263CC7B225}"/>
      </w:docPartPr>
      <w:docPartBody>
        <w:p w:rsidR="00AA70E0" w:rsidRDefault="009F19DC">
          <w:pPr>
            <w:pStyle w:val="3929F93A2686466B8338D111CFFCD6C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A26239F693E4742825E52F107489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70783-D290-494A-BD56-895DBEC3638D}"/>
      </w:docPartPr>
      <w:docPartBody>
        <w:p w:rsidR="00AA70E0" w:rsidRDefault="009F19DC">
          <w:pPr>
            <w:pStyle w:val="FA26239F693E4742825E52F10748934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55E5A564ECB43F5AA77D1D0F6BB06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63E45-68A0-4239-B104-C26AF8A65F2C}"/>
      </w:docPartPr>
      <w:docPartBody>
        <w:p w:rsidR="00AA70E0" w:rsidRDefault="009F19DC">
          <w:pPr>
            <w:pStyle w:val="E55E5A564ECB43F5AA77D1D0F6BB067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C517CD0FED44DE88C2C07EF68F9C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3ECD45-1CB0-4651-ACA3-D1FCBB4BD718}"/>
      </w:docPartPr>
      <w:docPartBody>
        <w:p w:rsidR="00AA70E0" w:rsidRDefault="009F19DC">
          <w:pPr>
            <w:pStyle w:val="1C517CD0FED44DE88C2C07EF68F9C46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DDE55AF2A02491794FF2179FBA97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9C7B22-BD29-4985-BF8D-E6F179BCBF4F}"/>
      </w:docPartPr>
      <w:docPartBody>
        <w:p w:rsidR="00AA70E0" w:rsidRDefault="009F19DC">
          <w:pPr>
            <w:pStyle w:val="0DDE55AF2A02491794FF2179FBA9706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82F880B2F4546FAA502955328334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A94A7-5048-4931-8939-597A12DE1E95}"/>
      </w:docPartPr>
      <w:docPartBody>
        <w:p w:rsidR="00AA70E0" w:rsidRDefault="009F19DC">
          <w:pPr>
            <w:pStyle w:val="882F880B2F4546FAA50295532833497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BC2BB7E4DE43A08E6F35EC6B1CD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60C3B-CC14-4EDF-B417-B781D4EBD0A3}"/>
      </w:docPartPr>
      <w:docPartBody>
        <w:p w:rsidR="00AA70E0" w:rsidRDefault="009F19DC">
          <w:pPr>
            <w:pStyle w:val="A6BC2BB7E4DE43A08E6F35EC6B1CDD8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173458873F483DB164C149719E4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77CB2-D7AF-4E71-9B7C-0F8A978C467A}"/>
      </w:docPartPr>
      <w:docPartBody>
        <w:p w:rsidR="00AA70E0" w:rsidRDefault="009F19DC">
          <w:pPr>
            <w:pStyle w:val="C1173458873F483DB164C149719E49F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FC8A952BE6743EAAD6FD2EC570EC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C9C1E-EB40-4FB8-BB73-D36A44E66759}"/>
      </w:docPartPr>
      <w:docPartBody>
        <w:p w:rsidR="00AA70E0" w:rsidRDefault="009F19DC">
          <w:pPr>
            <w:pStyle w:val="0FC8A952BE6743EAAD6FD2EC570ECC3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119DCFC14D24E08B25064AC706EF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30116-A9AA-46A5-9A40-DEA9BFDBA901}"/>
      </w:docPartPr>
      <w:docPartBody>
        <w:p w:rsidR="00AA70E0" w:rsidRDefault="009F19DC">
          <w:pPr>
            <w:pStyle w:val="1119DCFC14D24E08B25064AC706EFC2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877DA3A8794979A671703EB05B6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FC3D9-2EF0-4604-B52C-CAA8932B37A7}"/>
      </w:docPartPr>
      <w:docPartBody>
        <w:p w:rsidR="00AA70E0" w:rsidRDefault="009F19DC">
          <w:pPr>
            <w:pStyle w:val="B1877DA3A8794979A671703EB05B6D6F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454D6ADCDB2430B8085AC2FF359D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029F2-E6A3-4E78-AB3D-36A5931EEB00}"/>
      </w:docPartPr>
      <w:docPartBody>
        <w:p w:rsidR="00AA70E0" w:rsidRDefault="009F19DC">
          <w:pPr>
            <w:pStyle w:val="0454D6ADCDB2430B8085AC2FF359D366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8EAB7B81A556486EADAE6A527E8B57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9D637-3015-4DE6-9C47-A24E77002A91}"/>
      </w:docPartPr>
      <w:docPartBody>
        <w:p w:rsidR="00AA70E0" w:rsidRDefault="009F19DC">
          <w:pPr>
            <w:pStyle w:val="8EAB7B81A556486EADAE6A527E8B57C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2C1C09BDE7421B9ECB37D30BF335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BF8F5-3D9B-4547-B223-B9768B675C7B}"/>
      </w:docPartPr>
      <w:docPartBody>
        <w:p w:rsidR="00AA70E0" w:rsidRDefault="009F19DC">
          <w:pPr>
            <w:pStyle w:val="E62C1C09BDE7421B9ECB37D30BF335F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C934328D3704FCC8BE387A0BE44F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8E338-407E-40A3-8770-8B0B72002111}"/>
      </w:docPartPr>
      <w:docPartBody>
        <w:p w:rsidR="00AA70E0" w:rsidRDefault="009F19DC">
          <w:pPr>
            <w:pStyle w:val="AC934328D3704FCC8BE387A0BE44F906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B35825B8543A45FDBAAE6B26E29FE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BA23C-EE9D-4AED-9517-E2F54C65EEEA}"/>
      </w:docPartPr>
      <w:docPartBody>
        <w:p w:rsidR="00AA70E0" w:rsidRDefault="009F19DC">
          <w:pPr>
            <w:pStyle w:val="B35825B8543A45FDBAAE6B26E29FE5B8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64DB6BC9A824273A1BD1F0F3F4A1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590C1-0E4E-4E0C-A3E8-2F6C6C4F9070}"/>
      </w:docPartPr>
      <w:docPartBody>
        <w:p w:rsidR="00AA70E0" w:rsidRDefault="009F19DC">
          <w:pPr>
            <w:pStyle w:val="964DB6BC9A824273A1BD1F0F3F4A1DD8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83767349FB9948499E0038DFA79BCE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1B125-57A4-4932-899F-5E735ABB788F}"/>
      </w:docPartPr>
      <w:docPartBody>
        <w:p w:rsidR="00AA70E0" w:rsidRDefault="009F19DC">
          <w:pPr>
            <w:pStyle w:val="83767349FB9948499E0038DFA79BCE2D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43F8BAADF23C4CD6B6BCEF568D2A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3A2F9E-9C0D-48B4-99C4-37C690FF17B4}"/>
      </w:docPartPr>
      <w:docPartBody>
        <w:p w:rsidR="00AA70E0" w:rsidRDefault="009F19DC">
          <w:pPr>
            <w:pStyle w:val="43F8BAADF23C4CD6B6BCEF568D2A463E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D2E24FBDAECE49B8BACE401303C17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EE02C-6ECA-485D-9082-B90B8E3319A7}"/>
      </w:docPartPr>
      <w:docPartBody>
        <w:p w:rsidR="00AA70E0" w:rsidRDefault="009F19DC">
          <w:pPr>
            <w:pStyle w:val="D2E24FBDAECE49B8BACE401303C17CBA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5B32EBCE204F4B6E81970358E53A3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1421-2243-4707-AAEA-D45A7742B161}"/>
      </w:docPartPr>
      <w:docPartBody>
        <w:p w:rsidR="00420522" w:rsidRDefault="00AA70E0" w:rsidP="00AA70E0">
          <w:pPr>
            <w:pStyle w:val="5B32EBCE204F4B6E81970358E53A3AE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FB94463FE2C94442B5C641E7FC9E5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8C75B-283A-40E3-B44F-8EDF274C303A}"/>
      </w:docPartPr>
      <w:docPartBody>
        <w:p w:rsidR="00A911A4" w:rsidRDefault="00A8583C" w:rsidP="00A8583C">
          <w:pPr>
            <w:pStyle w:val="FB94463FE2C94442B5C641E7FC9E51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C"/>
    <w:rsid w:val="00380123"/>
    <w:rsid w:val="0041206A"/>
    <w:rsid w:val="00420522"/>
    <w:rsid w:val="00455F54"/>
    <w:rsid w:val="00473F4F"/>
    <w:rsid w:val="005430A3"/>
    <w:rsid w:val="00825224"/>
    <w:rsid w:val="00896383"/>
    <w:rsid w:val="009F19DC"/>
    <w:rsid w:val="00A8583C"/>
    <w:rsid w:val="00A911A4"/>
    <w:rsid w:val="00AA70E0"/>
    <w:rsid w:val="00CF2A61"/>
    <w:rsid w:val="00E41560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83C"/>
    <w:rPr>
      <w:color w:val="808080"/>
    </w:rPr>
  </w:style>
  <w:style w:type="paragraph" w:customStyle="1" w:styleId="125635589E4A40E09570CA4DABF39451">
    <w:name w:val="125635589E4A40E09570CA4DABF39451"/>
  </w:style>
  <w:style w:type="paragraph" w:customStyle="1" w:styleId="15A8CC48438342B49F2DF6E363679844">
    <w:name w:val="15A8CC48438342B49F2DF6E363679844"/>
  </w:style>
  <w:style w:type="paragraph" w:customStyle="1" w:styleId="BCC854F2994D4CDFA8C7EC199521DBAA">
    <w:name w:val="BCC854F2994D4CDFA8C7EC199521DBAA"/>
  </w:style>
  <w:style w:type="paragraph" w:customStyle="1" w:styleId="3929F93A2686466B8338D111CFFCD6CD">
    <w:name w:val="3929F93A2686466B8338D111CFFCD6CD"/>
  </w:style>
  <w:style w:type="paragraph" w:customStyle="1" w:styleId="FA26239F693E4742825E52F107489345">
    <w:name w:val="FA26239F693E4742825E52F107489345"/>
  </w:style>
  <w:style w:type="paragraph" w:customStyle="1" w:styleId="E55E5A564ECB43F5AA77D1D0F6BB067A">
    <w:name w:val="E55E5A564ECB43F5AA77D1D0F6BB067A"/>
  </w:style>
  <w:style w:type="paragraph" w:customStyle="1" w:styleId="1C517CD0FED44DE88C2C07EF68F9C46E">
    <w:name w:val="1C517CD0FED44DE88C2C07EF68F9C46E"/>
  </w:style>
  <w:style w:type="paragraph" w:customStyle="1" w:styleId="0DDE55AF2A02491794FF2179FBA9706A">
    <w:name w:val="0DDE55AF2A02491794FF2179FBA9706A"/>
  </w:style>
  <w:style w:type="paragraph" w:customStyle="1" w:styleId="882F880B2F4546FAA50295532833497D">
    <w:name w:val="882F880B2F4546FAA50295532833497D"/>
  </w:style>
  <w:style w:type="paragraph" w:customStyle="1" w:styleId="A6BC2BB7E4DE43A08E6F35EC6B1CDD86">
    <w:name w:val="A6BC2BB7E4DE43A08E6F35EC6B1CDD86"/>
  </w:style>
  <w:style w:type="paragraph" w:customStyle="1" w:styleId="C1173458873F483DB164C149719E49F1">
    <w:name w:val="C1173458873F483DB164C149719E49F1"/>
  </w:style>
  <w:style w:type="paragraph" w:customStyle="1" w:styleId="0FC8A952BE6743EAAD6FD2EC570ECC3D">
    <w:name w:val="0FC8A952BE6743EAAD6FD2EC570ECC3D"/>
  </w:style>
  <w:style w:type="paragraph" w:customStyle="1" w:styleId="1119DCFC14D24E08B25064AC706EFC2C">
    <w:name w:val="1119DCFC14D24E08B25064AC706EFC2C"/>
  </w:style>
  <w:style w:type="paragraph" w:customStyle="1" w:styleId="B1877DA3A8794979A671703EB05B6D6F">
    <w:name w:val="B1877DA3A8794979A671703EB05B6D6F"/>
  </w:style>
  <w:style w:type="paragraph" w:customStyle="1" w:styleId="0454D6ADCDB2430B8085AC2FF359D366">
    <w:name w:val="0454D6ADCDB2430B8085AC2FF359D366"/>
  </w:style>
  <w:style w:type="paragraph" w:customStyle="1" w:styleId="8EAB7B81A556486EADAE6A527E8B57C9">
    <w:name w:val="8EAB7B81A556486EADAE6A527E8B57C9"/>
  </w:style>
  <w:style w:type="paragraph" w:customStyle="1" w:styleId="E62C1C09BDE7421B9ECB37D30BF335F0">
    <w:name w:val="E62C1C09BDE7421B9ECB37D30BF335F0"/>
  </w:style>
  <w:style w:type="paragraph" w:customStyle="1" w:styleId="AC934328D3704FCC8BE387A0BE44F906">
    <w:name w:val="AC934328D3704FCC8BE387A0BE44F906"/>
  </w:style>
  <w:style w:type="paragraph" w:customStyle="1" w:styleId="B35825B8543A45FDBAAE6B26E29FE5B8">
    <w:name w:val="B35825B8543A45FDBAAE6B26E29FE5B8"/>
  </w:style>
  <w:style w:type="paragraph" w:customStyle="1" w:styleId="00668D7C89124274B60250B94C2AB7E1">
    <w:name w:val="00668D7C89124274B60250B94C2AB7E1"/>
  </w:style>
  <w:style w:type="paragraph" w:customStyle="1" w:styleId="964DB6BC9A824273A1BD1F0F3F4A1DD8">
    <w:name w:val="964DB6BC9A824273A1BD1F0F3F4A1DD8"/>
  </w:style>
  <w:style w:type="paragraph" w:customStyle="1" w:styleId="83767349FB9948499E0038DFA79BCE2D">
    <w:name w:val="83767349FB9948499E0038DFA79BCE2D"/>
  </w:style>
  <w:style w:type="paragraph" w:customStyle="1" w:styleId="43F8BAADF23C4CD6B6BCEF568D2A463E">
    <w:name w:val="43F8BAADF23C4CD6B6BCEF568D2A463E"/>
  </w:style>
  <w:style w:type="paragraph" w:customStyle="1" w:styleId="D2E24FBDAECE49B8BACE401303C17CBA">
    <w:name w:val="D2E24FBDAECE49B8BACE401303C17CBA"/>
  </w:style>
  <w:style w:type="paragraph" w:customStyle="1" w:styleId="5B32EBCE204F4B6E81970358E53A3AE5">
    <w:name w:val="5B32EBCE204F4B6E81970358E53A3AE5"/>
    <w:rsid w:val="00AA70E0"/>
  </w:style>
  <w:style w:type="paragraph" w:customStyle="1" w:styleId="FB94463FE2C94442B5C641E7FC9E5149">
    <w:name w:val="FB94463FE2C94442B5C641E7FC9E5149"/>
    <w:rsid w:val="00A85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2016 mit Projektarbeit</Template>
  <TotalTime>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13</cp:revision>
  <cp:lastPrinted>2019-04-01T09:28:00Z</cp:lastPrinted>
  <dcterms:created xsi:type="dcterms:W3CDTF">2019-06-03T12:18:00Z</dcterms:created>
  <dcterms:modified xsi:type="dcterms:W3CDTF">2019-11-22T14:26:00Z</dcterms:modified>
</cp:coreProperties>
</file>