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88D" w:rsidRDefault="00C8788D" w:rsidP="00C8788D">
      <w:pPr>
        <w:pStyle w:val="a0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1200E3CA" wp14:editId="472F7242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8D" w:rsidRDefault="00C8788D" w:rsidP="00C8788D">
      <w:pPr>
        <w:pStyle w:val="a0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 w:rsidRPr="00381808">
        <w:rPr>
          <w:rFonts w:ascii="Arial" w:hAnsi="Arial" w:cs="Arial"/>
          <w:sz w:val="28"/>
          <w:szCs w:val="28"/>
          <w:lang w:val="de-DE"/>
        </w:rPr>
        <w:t>Baden-Württemberg</w:t>
      </w:r>
    </w:p>
    <w:p w:rsidR="008A4C1A" w:rsidRPr="002F4B8D" w:rsidRDefault="008A4C1A" w:rsidP="008A4C1A">
      <w:pPr>
        <w:pStyle w:val="a0"/>
        <w:spacing w:after="0"/>
        <w:jc w:val="center"/>
        <w:rPr>
          <w:rFonts w:ascii="Arial" w:hAnsi="Arial" w:cs="Arial"/>
          <w:b/>
          <w:sz w:val="28"/>
          <w:szCs w:val="28"/>
          <w:lang w:val="de-DE"/>
        </w:rPr>
      </w:pP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begin">
          <w:ffData>
            <w:name w:val="Text2"/>
            <w:enabled/>
            <w:calcOnExit w:val="0"/>
            <w:textInput>
              <w:default w:val="Schulname (einschließlich Schulart)"/>
            </w:textInput>
          </w:ffData>
        </w:fldChar>
      </w:r>
      <w:bookmarkStart w:id="0" w:name="Text2"/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instrText xml:space="preserve"> FORMTEXT </w:instrTex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separate"/>
      </w:r>
      <w:r w:rsidR="00D567B6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/>
        </w:rPr>
        <w:t>${schule_nametype}</w: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end"/>
      </w:r>
      <w:bookmarkEnd w:id="0"/>
    </w:p>
    <w:p w:rsidR="008A4C1A" w:rsidRPr="005C0261" w:rsidRDefault="008A4C1A" w:rsidP="008A4C1A">
      <w:pPr>
        <w:pStyle w:val="a0"/>
        <w:spacing w:before="120" w:after="0"/>
        <w:jc w:val="center"/>
        <w:rPr>
          <w:rFonts w:ascii="Arial" w:hAnsi="Arial" w:cs="Arial"/>
          <w:sz w:val="18"/>
          <w:szCs w:val="18"/>
          <w:lang w:val="de-DE"/>
        </w:rPr>
      </w:pPr>
      <w:r w:rsidRPr="002F4B8D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2BCBBD" wp14:editId="3934056D">
                <wp:simplePos x="0" y="0"/>
                <wp:positionH relativeFrom="column">
                  <wp:posOffset>-46355</wp:posOffset>
                </wp:positionH>
                <wp:positionV relativeFrom="paragraph">
                  <wp:posOffset>43815</wp:posOffset>
                </wp:positionV>
                <wp:extent cx="6064250" cy="0"/>
                <wp:effectExtent l="0" t="0" r="12700" b="1905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42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64339" id="Gerade Verbindung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3.45pt" to="473.8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" strokecolor="black [3213]"/>
            </w:pict>
          </mc:Fallback>
        </mc:AlternateContent>
      </w:r>
      <w:r w:rsidRPr="005C0261">
        <w:rPr>
          <w:rFonts w:ascii="Arial" w:hAnsi="Arial" w:cs="Arial"/>
          <w:sz w:val="18"/>
          <w:szCs w:val="18"/>
          <w:lang w:val="de-DE"/>
        </w:rPr>
        <w:t>Name der Schule</w:t>
      </w:r>
      <w:r>
        <w:rPr>
          <w:rFonts w:ascii="Arial" w:hAnsi="Arial" w:cs="Arial"/>
          <w:sz w:val="18"/>
          <w:szCs w:val="18"/>
          <w:lang w:val="de-DE"/>
        </w:rPr>
        <w:t xml:space="preserve"> </w:t>
      </w:r>
    </w:p>
    <w:p w:rsidR="002F3876" w:rsidRPr="002F3876" w:rsidRDefault="002F3876" w:rsidP="00861536">
      <w:pPr>
        <w:pStyle w:val="a0"/>
        <w:jc w:val="center"/>
        <w:rPr>
          <w:rFonts w:ascii="Arial" w:hAnsi="Arial" w:cs="Arial"/>
          <w:b/>
          <w:lang w:val="de-DE"/>
        </w:rPr>
      </w:pPr>
      <w:r w:rsidRPr="002F3876">
        <w:rPr>
          <w:rFonts w:ascii="Arial" w:hAnsi="Arial" w:cs="Arial"/>
          <w:b/>
          <w:lang w:val="de-DE"/>
        </w:rPr>
        <w:t xml:space="preserve">Bescheinigung über einen </w:t>
      </w:r>
      <w:r>
        <w:rPr>
          <w:rFonts w:ascii="Arial" w:hAnsi="Arial" w:cs="Arial"/>
          <w:b/>
          <w:lang w:val="de-DE"/>
        </w:rPr>
        <w:t xml:space="preserve">dem </w:t>
      </w:r>
      <w:r>
        <w:rPr>
          <w:rFonts w:ascii="Arial" w:hAnsi="Arial" w:cs="Arial"/>
          <w:b/>
          <w:lang w:val="de-DE"/>
        </w:rPr>
        <w:br/>
      </w:r>
      <w:r w:rsidR="00BA7E37">
        <w:rPr>
          <w:rFonts w:ascii="Arial" w:hAnsi="Arial" w:cs="Arial"/>
          <w:b/>
          <w:lang w:val="de-DE"/>
        </w:rPr>
        <w:t>Hauptschul</w:t>
      </w:r>
      <w:r w:rsidR="00135EE8">
        <w:rPr>
          <w:rFonts w:ascii="Arial" w:hAnsi="Arial" w:cs="Arial"/>
          <w:b/>
          <w:lang w:val="de-DE"/>
        </w:rPr>
        <w:t>abschluss</w:t>
      </w:r>
      <w:r w:rsidRPr="002F3876">
        <w:rPr>
          <w:rFonts w:ascii="Arial" w:hAnsi="Arial" w:cs="Arial"/>
          <w:b/>
          <w:lang w:val="de-DE"/>
        </w:rPr>
        <w:t xml:space="preserve"> gleichwertigen Bildungsstand</w:t>
      </w:r>
    </w:p>
    <w:p w:rsidR="008A4C1A" w:rsidRPr="00260BB2" w:rsidRDefault="008A4C1A" w:rsidP="008A4C1A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Vor- und Zuname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D567B6">
        <w:rPr>
          <w:rFonts w:ascii="Arial" w:hAnsi="Arial" w:cs="Arial"/>
          <w:noProof/>
          <w:sz w:val="20"/>
          <w:szCs w:val="20"/>
          <w:lang w:val="de-DE"/>
        </w:rPr>
        <w:t>${name}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  <w:bookmarkEnd w:id="1"/>
    </w:p>
    <w:p w:rsidR="008A4C1A" w:rsidRPr="00260BB2" w:rsidRDefault="008A4C1A" w:rsidP="008A4C1A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geboren am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D567B6">
        <w:rPr>
          <w:rFonts w:ascii="Arial" w:hAnsi="Arial" w:cs="Arial"/>
          <w:sz w:val="20"/>
          <w:szCs w:val="20"/>
          <w:lang w:val="de-DE"/>
        </w:rPr>
        <w:t>${geburt}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8A4C1A" w:rsidRPr="00260BB2" w:rsidRDefault="008A4C1A" w:rsidP="008A4C1A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in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D567B6">
        <w:rPr>
          <w:rFonts w:ascii="Arial" w:hAnsi="Arial" w:cs="Arial"/>
          <w:sz w:val="20"/>
          <w:szCs w:val="20"/>
          <w:lang w:val="de-DE"/>
        </w:rPr>
        <w:t>${gebort}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2F3876" w:rsidRDefault="00200FA5">
      <w:pPr>
        <w:pStyle w:val="a0"/>
        <w:rPr>
          <w:rFonts w:ascii="Arial" w:hAnsi="Arial" w:cs="Arial"/>
          <w:iCs/>
          <w:color w:val="000000"/>
          <w:sz w:val="20"/>
          <w:szCs w:val="20"/>
          <w:lang w:val="de-DE"/>
        </w:rPr>
      </w:pPr>
      <w:r>
        <w:rPr>
          <w:rFonts w:ascii="Arial" w:hAnsi="Arial" w:cs="Arial"/>
          <w:iCs/>
          <w:color w:val="000000"/>
          <w:sz w:val="20"/>
          <w:szCs w:val="20"/>
          <w:lang w:val="de-DE"/>
        </w:rPr>
        <w:t>hat aufgrund der in Klasse 9</w:t>
      </w:r>
      <w:r w:rsidR="00135EE8" w:rsidRPr="00135EE8">
        <w:rPr>
          <w:rFonts w:ascii="Arial" w:hAnsi="Arial" w:cs="Arial"/>
          <w:iCs/>
          <w:color w:val="000000"/>
          <w:sz w:val="20"/>
          <w:szCs w:val="20"/>
          <w:lang w:val="de-DE"/>
        </w:rPr>
        <w:t xml:space="preserve"> erbr</w:t>
      </w:r>
      <w:r>
        <w:rPr>
          <w:rFonts w:ascii="Arial" w:hAnsi="Arial" w:cs="Arial"/>
          <w:iCs/>
          <w:color w:val="000000"/>
          <w:sz w:val="20"/>
          <w:szCs w:val="20"/>
          <w:lang w:val="de-DE"/>
        </w:rPr>
        <w:t>achten Leistungen einen dem Haupt</w:t>
      </w:r>
      <w:r w:rsidR="00135EE8" w:rsidRPr="00135EE8">
        <w:rPr>
          <w:rFonts w:ascii="Arial" w:hAnsi="Arial" w:cs="Arial"/>
          <w:iCs/>
          <w:color w:val="000000"/>
          <w:sz w:val="20"/>
          <w:szCs w:val="20"/>
          <w:lang w:val="de-DE"/>
        </w:rPr>
        <w:t>schulabschluss gleichwertigen Bildungsstand erlangt.</w:t>
      </w:r>
    </w:p>
    <w:p w:rsidR="00135EE8" w:rsidRPr="00135EE8" w:rsidRDefault="00135EE8" w:rsidP="006714F3">
      <w:pPr>
        <w:pStyle w:val="a0"/>
        <w:spacing w:after="0"/>
        <w:rPr>
          <w:rFonts w:ascii="Arial" w:hAnsi="Arial" w:cs="Arial"/>
          <w:b/>
          <w:sz w:val="20"/>
          <w:szCs w:val="20"/>
          <w:lang w:val="de-DE"/>
        </w:rPr>
      </w:pPr>
      <w:r w:rsidRPr="00135EE8">
        <w:rPr>
          <w:rFonts w:ascii="Arial" w:hAnsi="Arial" w:cs="Arial"/>
          <w:b/>
          <w:sz w:val="20"/>
          <w:szCs w:val="20"/>
          <w:lang w:val="de-DE"/>
        </w:rPr>
        <w:t>Leis</w:t>
      </w:r>
      <w:r w:rsidR="00712447">
        <w:rPr>
          <w:rFonts w:ascii="Arial" w:hAnsi="Arial" w:cs="Arial"/>
          <w:b/>
          <w:sz w:val="20"/>
          <w:szCs w:val="20"/>
          <w:lang w:val="de-DE"/>
        </w:rPr>
        <w:t>tungen in den einzelnen Fächern</w:t>
      </w:r>
      <w:r w:rsidR="00DD058B">
        <w:rPr>
          <w:rFonts w:ascii="Arial" w:hAnsi="Arial" w:cs="Arial"/>
          <w:b/>
          <w:sz w:val="20"/>
          <w:szCs w:val="20"/>
          <w:lang w:val="de-DE"/>
        </w:rPr>
        <w:t xml:space="preserve"> auf</w:t>
      </w:r>
      <w:r w:rsidR="008A4C1A">
        <w:rPr>
          <w:rFonts w:ascii="Arial" w:hAnsi="Arial" w:cs="Arial"/>
          <w:b/>
          <w:sz w:val="20"/>
          <w:szCs w:val="20"/>
          <w:lang w:val="de-DE"/>
        </w:rPr>
        <w:t xml:space="preserve"> </w:t>
      </w:r>
      <w:sdt>
        <w:sdtPr>
          <w:rPr>
            <w:rFonts w:ascii="Arial" w:hAnsi="Arial" w:cs="Arial"/>
            <w:b/>
            <w:sz w:val="20"/>
            <w:szCs w:val="20"/>
            <w:lang w:val="de-DE"/>
          </w:rPr>
          <w:id w:val="-729149463"/>
          <w:placeholder>
            <w:docPart w:val="8158B6F72F484B0BB19BCFDC45D8AE36"/>
          </w:placeholder>
          <w:dropDownList>
            <w:listItem w:value="Wählen Sie ein Element aus."/>
            <w:listItem w:displayText="mittlerem Niveau" w:value="mittlerem Niveau"/>
            <w:listItem w:displayText="erweitertem Niveau" w:value="erweitertem Niveau"/>
            <w:listItem w:displayText="${abgangszeugnis_niveau}" w:value="${abgangszeugnis_niveau}"/>
          </w:dropDownList>
        </w:sdtPr>
        <w:sdtEndPr/>
        <w:sdtContent>
          <w:r w:rsidR="00E63223">
            <w:rPr>
              <w:rFonts w:ascii="Arial" w:hAnsi="Arial" w:cs="Arial"/>
              <w:b/>
              <w:sz w:val="20"/>
              <w:szCs w:val="20"/>
              <w:lang w:val="de-DE"/>
            </w:rPr>
            <w:t>${abgangszeugnis_niveau}</w:t>
          </w:r>
        </w:sdtContent>
      </w:sdt>
      <w:r w:rsidRPr="00135EE8">
        <w:rPr>
          <w:rFonts w:ascii="Arial" w:hAnsi="Arial" w:cs="Arial"/>
          <w:b/>
          <w:sz w:val="20"/>
          <w:szCs w:val="20"/>
          <w:lang w:val="de-DE"/>
        </w:rPr>
        <w:t>:</w:t>
      </w:r>
    </w:p>
    <w:tbl>
      <w:tblPr>
        <w:tblStyle w:val="af8"/>
        <w:tblW w:w="944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9"/>
        <w:gridCol w:w="250"/>
        <w:gridCol w:w="1276"/>
        <w:gridCol w:w="567"/>
        <w:gridCol w:w="2868"/>
        <w:gridCol w:w="250"/>
        <w:gridCol w:w="1364"/>
      </w:tblGrid>
      <w:tr w:rsidR="008A4C1A" w:rsidRPr="00260BB2" w:rsidTr="008779B3">
        <w:sdt>
          <w:sdtPr>
            <w:rPr>
              <w:rStyle w:val="Formatvorlage4"/>
              <w:rFonts w:eastAsia="Calibri"/>
              <w:sz w:val="20"/>
              <w:szCs w:val="20"/>
            </w:rPr>
            <w:id w:val="95143151"/>
            <w:placeholder>
              <w:docPart w:val="093FA3794C3D4A2190BEE98625BC2A38"/>
            </w:placeholder>
            <w:comboBox>
              <w:listItem w:value="Wählen Sie ein Element aus."/>
              <w:listItem w:displayText="Religionslehre/Ethik" w:value="Religionslehre/Ethik"/>
              <w:listItem w:displayText="Religionslehre" w:value="Religionslehre"/>
              <w:listItem w:displayText="Ethik" w:value="Ethik"/>
            </w:comboBox>
          </w:sdtPr>
          <w:sdtEndPr>
            <w:rPr>
              <w:rStyle w:val="a1"/>
              <w:rFonts w:asciiTheme="minorHAnsi" w:hAnsiTheme="minorHAnsi" w:cs="Arial"/>
            </w:rPr>
          </w:sdtEndPr>
          <w:sdtContent>
            <w:tc>
              <w:tcPr>
                <w:tcW w:w="2869" w:type="dxa"/>
                <w:tcBorders>
                  <w:bottom w:val="single" w:sz="4" w:space="0" w:color="auto"/>
                </w:tcBorders>
                <w:vAlign w:val="bottom"/>
              </w:tcPr>
              <w:p w:rsidR="008A4C1A" w:rsidRPr="00260BB2" w:rsidRDefault="008779B3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proofErr w:type="spellStart"/>
                <w:r w:rsidRPr="006714F3">
                  <w:rPr>
                    <w:rStyle w:val="Formatvorlage4"/>
                    <w:rFonts w:eastAsia="Calibri"/>
                    <w:sz w:val="20"/>
                    <w:szCs w:val="20"/>
                  </w:rPr>
                  <w:t>Ethik</w:t>
                </w:r>
                <w:proofErr w:type="spellEnd"/>
              </w:p>
            </w:tc>
          </w:sdtContent>
        </w:sdt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252349811"/>
            <w:placeholder>
              <w:docPart w:val="D1E1FC831919457EAE3151541EFDA1B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bottom w:val="single" w:sz="4" w:space="0" w:color="auto"/>
                </w:tcBorders>
                <w:vAlign w:val="bottom"/>
              </w:tcPr>
              <w:p w:rsidR="008A4C1A" w:rsidRPr="00260BB2" w:rsidRDefault="00BA64F9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CD1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Physik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852212908"/>
            <w:placeholder>
              <w:docPart w:val="597F264B4BA44F9A9B4D0D28EA9983E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bottom w:val="single" w:sz="4" w:space="0" w:color="auto"/>
                </w:tcBorders>
                <w:vAlign w:val="bottom"/>
              </w:tcPr>
              <w:p w:rsidR="008A4C1A" w:rsidRPr="00260BB2" w:rsidRDefault="00BA64F9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8779B3" w:rsidRPr="008779B3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Deutsch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2036716413"/>
            <w:placeholder>
              <w:docPart w:val="B3CB9CCFF0554A6A91E420CEB570046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BA64F9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CD1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Chemie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271451597"/>
            <w:placeholder>
              <w:docPart w:val="CF36D64292634B309A47AA686777912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BA64F9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CD1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Englisch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2072766041"/>
            <w:placeholder>
              <w:docPart w:val="5FCB0A9FABD24DBEAB19A5C8D5A72F8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BA64F9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CD1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Biologie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42571803"/>
            <w:placeholder>
              <w:docPart w:val="2AA4A7F79B5E43FFAB3464F9E722464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BA64F9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CD1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Mathematik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328591776"/>
            <w:placeholder>
              <w:docPart w:val="B9E1978154944D5585F92FF0B9FC1BA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BA64F9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CD1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Musik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786799589"/>
            <w:placeholder>
              <w:docPart w:val="52ECE865576D47F09D39B56473C7741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BA64F9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CD1A8E" w:rsidRPr="00CD1A8E">
              <w:rPr>
                <w:rFonts w:ascii="Arial" w:hAnsi="Arial" w:cs="Arial"/>
                <w:sz w:val="20"/>
                <w:szCs w:val="20"/>
                <w:lang w:val="de-DE"/>
              </w:rPr>
              <w:t>Geschichte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2069695141"/>
            <w:placeholder>
              <w:docPart w:val="84F35DB96BC442F0A2176B710611389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BA64F9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CD1A8E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F53752" w:rsidRPr="00F5375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Bildende Kunst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735692156"/>
            <w:placeholder>
              <w:docPart w:val="7FD79593CBD4444F9B188975E87F4B5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BA64F9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CD1A8E" w:rsidRPr="00CD1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Geographie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476141860"/>
            <w:placeholder>
              <w:docPart w:val="86BA7A8C9DCD472AA6C4F799D88F737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BA64F9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CD1A8E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Sport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650899547"/>
            <w:placeholder>
              <w:docPart w:val="6450980DA8984B64A504D1D7E6B3BEC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BA64F9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4E2A27" w:rsidRPr="00260BB2" w:rsidTr="008779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CD1A8E" w:rsidRPr="00CD1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Gemeinschaftskunde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10"/>
              <w:rFonts w:eastAsia="Calibri"/>
              <w:sz w:val="20"/>
              <w:szCs w:val="22"/>
            </w:rPr>
            <w:id w:val="1917823820"/>
            <w:placeholder>
              <w:docPart w:val="4FA3E673BCF94EF4A6DF06B3D8826DB5"/>
            </w:placeholder>
            <w:comboBox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comboBox>
          </w:sdtPr>
          <w:sdtEndPr>
            <w:rPr>
              <w:rStyle w:val="a1"/>
              <w:rFonts w:asciiTheme="minorHAnsi" w:hAnsiTheme="minorHAnsi" w:cs="Arial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:rsidR="004E2A27" w:rsidRPr="00260BB2" w:rsidRDefault="00CD1A8E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proofErr w:type="spellStart"/>
                <w:r w:rsidRPr="00AC25AE">
                  <w:rPr>
                    <w:rStyle w:val="Formatvorlage10"/>
                    <w:rFonts w:eastAsia="Calibri"/>
                    <w:sz w:val="20"/>
                    <w:szCs w:val="22"/>
                  </w:rPr>
                  <w:t>sehr</w:t>
                </w:r>
                <w:proofErr w:type="spellEnd"/>
                <w:r w:rsidRPr="00AC25AE">
                  <w:rPr>
                    <w:rStyle w:val="Formatvorlage10"/>
                    <w:rFonts w:eastAsia="Calibri"/>
                    <w:sz w:val="20"/>
                    <w:szCs w:val="22"/>
                  </w:rPr>
                  <w:t xml:space="preserve"> gut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20"/>
              <w:rFonts w:eastAsia="Calibri"/>
              <w:sz w:val="20"/>
              <w:szCs w:val="22"/>
            </w:rPr>
            <w:id w:val="-457098313"/>
            <w:placeholder>
              <w:docPart w:val="6DD9531C51AA4E7C8EC31703B647AA3C"/>
            </w:placeholder>
            <w:comboBox>
              <w:listItem w:value="Wählen Sie ein Element aus."/>
              <w:listItem w:displayText="Technik" w:value="Technik"/>
              <w:listItem w:displayText="Französisch" w:value="Französisch"/>
              <w:listItem w:displayText="Mensch und Umwelt " w:value="Mensch und Umwelt "/>
              <w:listItem w:displayText="${wahlfach_titel}" w:value="${wahlfach_titel}"/>
            </w:comboBox>
          </w:sdtPr>
          <w:sdtEndPr>
            <w:rPr>
              <w:rStyle w:val="a1"/>
              <w:rFonts w:asciiTheme="minorHAnsi" w:hAnsiTheme="minorHAnsi" w:cs="Arial"/>
            </w:rPr>
          </w:sdtEndPr>
          <w:sdtContent>
            <w:tc>
              <w:tcPr>
                <w:tcW w:w="2868" w:type="dxa"/>
                <w:tcBorders>
                  <w:left w:val="nil"/>
                  <w:right w:val="nil"/>
                </w:tcBorders>
              </w:tcPr>
              <w:p w:rsidR="004E2A27" w:rsidRPr="00260BB2" w:rsidRDefault="00CD1A8E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 w:rsidRPr="008779B3">
                  <w:rPr>
                    <w:rStyle w:val="Formatvorlage20"/>
                    <w:rFonts w:eastAsia="Calibri"/>
                    <w:sz w:val="20"/>
                    <w:szCs w:val="22"/>
                  </w:rPr>
                  <w:t>${</w:t>
                </w:r>
                <w:proofErr w:type="spellStart"/>
                <w:r w:rsidRPr="008779B3">
                  <w:rPr>
                    <w:rStyle w:val="Formatvorlage20"/>
                    <w:rFonts w:eastAsia="Calibri"/>
                    <w:sz w:val="20"/>
                    <w:szCs w:val="22"/>
                  </w:rPr>
                  <w:t>wahlfach_titel</w:t>
                </w:r>
                <w:proofErr w:type="spellEnd"/>
                <w:r w:rsidRPr="008779B3">
                  <w:rPr>
                    <w:rStyle w:val="Formatvorlage20"/>
                    <w:rFonts w:eastAsia="Calibri"/>
                    <w:sz w:val="20"/>
                    <w:szCs w:val="22"/>
                  </w:rPr>
                  <w:t>}</w:t>
                </w:r>
              </w:p>
            </w:tc>
          </w:sdtContent>
        </w:sdt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10"/>
              <w:rFonts w:eastAsia="Calibri"/>
              <w:sz w:val="20"/>
              <w:szCs w:val="22"/>
            </w:rPr>
            <w:id w:val="823481165"/>
            <w:placeholder>
              <w:docPart w:val="D3655866AE0E4DD19B53D3482E39BD2A"/>
            </w:placeholder>
            <w:comboBox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comboBox>
          </w:sdtPr>
          <w:sdtEndPr>
            <w:rPr>
              <w:rStyle w:val="a1"/>
              <w:rFonts w:asciiTheme="minorHAnsi" w:hAnsiTheme="minorHAnsi" w:cs="Arial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:rsidR="004E2A27" w:rsidRPr="00260BB2" w:rsidRDefault="00CD1A8E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proofErr w:type="spellStart"/>
                <w:r w:rsidRPr="00AC25AE">
                  <w:rPr>
                    <w:rStyle w:val="Formatvorlage10"/>
                    <w:rFonts w:eastAsia="Calibri"/>
                    <w:sz w:val="20"/>
                    <w:szCs w:val="22"/>
                  </w:rPr>
                  <w:t>sehr</w:t>
                </w:r>
                <w:proofErr w:type="spellEnd"/>
                <w:r w:rsidRPr="00AC25AE">
                  <w:rPr>
                    <w:rStyle w:val="Formatvorlage10"/>
                    <w:rFonts w:eastAsia="Calibri"/>
                    <w:sz w:val="20"/>
                    <w:szCs w:val="22"/>
                  </w:rPr>
                  <w:t xml:space="preserve"> gut</w:t>
                </w:r>
              </w:p>
            </w:tc>
          </w:sdtContent>
        </w:sdt>
      </w:tr>
      <w:tr w:rsidR="004E2A27" w:rsidRPr="00260BB2" w:rsidTr="008779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CD1A8E" w:rsidRPr="00CD1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Wirtschaft / Berufs- und Studienorientierung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10"/>
              <w:rFonts w:eastAsia="Calibri"/>
              <w:sz w:val="20"/>
              <w:szCs w:val="22"/>
            </w:rPr>
            <w:id w:val="-2132164183"/>
            <w:placeholder>
              <w:docPart w:val="54C24CBEB1AF445C8B5C14C62505C4CA"/>
            </w:placeholder>
            <w:comboBox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comboBox>
          </w:sdtPr>
          <w:sdtEndPr>
            <w:rPr>
              <w:rStyle w:val="a1"/>
              <w:rFonts w:asciiTheme="minorHAnsi" w:hAnsiTheme="minorHAnsi" w:cs="Arial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:rsidR="004E2A27" w:rsidRPr="00260BB2" w:rsidRDefault="00CD1A8E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proofErr w:type="spellStart"/>
                <w:r w:rsidRPr="00AC25AE">
                  <w:rPr>
                    <w:rStyle w:val="Formatvorlage10"/>
                    <w:rFonts w:eastAsia="Calibri"/>
                    <w:sz w:val="20"/>
                    <w:szCs w:val="22"/>
                  </w:rPr>
                  <w:t>sehr</w:t>
                </w:r>
                <w:proofErr w:type="spellEnd"/>
                <w:r w:rsidRPr="00AC25AE">
                  <w:rPr>
                    <w:rStyle w:val="Formatvorlage10"/>
                    <w:rFonts w:eastAsia="Calibri"/>
                    <w:sz w:val="20"/>
                    <w:szCs w:val="22"/>
                  </w:rPr>
                  <w:t xml:space="preserve"> gut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2060277184"/>
            <w:placeholder>
              <w:docPart w:val="0EB02081CE034B8ABA8181F7166DDA73"/>
            </w:placeholder>
            <w:dropDownList>
              <w:listItem w:displayText="Profilfach" w:value="Profilfach"/>
              <w:listItem w:value="Wählen Sie ein Element aus."/>
              <w:listItem w:displayText="Profilfach Spanisch" w:value="Profilfach Spanisch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Musik" w:value="Profilfach Musik"/>
              <w:listItem w:displayText="Profilfach Bildende Kunst" w:value="Profilfach Bildende Kunst"/>
              <w:listItem w:displayText="Profilfach Sport" w:value="Profilfach Sport"/>
              <w:listItem w:displayText="${profilfach_titel}" w:value="${profilfach_titel}"/>
            </w:dropDownList>
          </w:sdtPr>
          <w:sdtEndPr/>
          <w:sdtContent>
            <w:tc>
              <w:tcPr>
                <w:tcW w:w="2868" w:type="dxa"/>
                <w:tcBorders>
                  <w:left w:val="nil"/>
                  <w:right w:val="nil"/>
                </w:tcBorders>
              </w:tcPr>
              <w:p w:rsidR="004E2A27" w:rsidRPr="00260BB2" w:rsidRDefault="00580210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${profilfach_titel}</w:t>
                </w:r>
              </w:p>
            </w:tc>
          </w:sdtContent>
        </w:sdt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10"/>
              <w:rFonts w:eastAsia="Calibri"/>
              <w:sz w:val="20"/>
              <w:szCs w:val="22"/>
            </w:rPr>
            <w:id w:val="1249695355"/>
            <w:placeholder>
              <w:docPart w:val="85393B09F1F743C4B03F1412419BE418"/>
            </w:placeholder>
            <w:comboBox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comboBox>
          </w:sdtPr>
          <w:sdtEndPr>
            <w:rPr>
              <w:rStyle w:val="a1"/>
              <w:rFonts w:asciiTheme="minorHAnsi" w:hAnsiTheme="minorHAnsi" w:cs="Arial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:rsidR="004E2A27" w:rsidRPr="00260BB2" w:rsidRDefault="00CD1A8E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proofErr w:type="spellStart"/>
                <w:r w:rsidRPr="00AC25AE">
                  <w:rPr>
                    <w:rStyle w:val="Formatvorlage10"/>
                    <w:rFonts w:eastAsia="Calibri"/>
                    <w:sz w:val="20"/>
                    <w:szCs w:val="22"/>
                  </w:rPr>
                  <w:t>sehr</w:t>
                </w:r>
                <w:proofErr w:type="spellEnd"/>
                <w:r w:rsidRPr="00AC25AE">
                  <w:rPr>
                    <w:rStyle w:val="Formatvorlage10"/>
                    <w:rFonts w:eastAsia="Calibri"/>
                    <w:sz w:val="20"/>
                    <w:szCs w:val="22"/>
                  </w:rPr>
                  <w:t xml:space="preserve"> gut</w:t>
                </w:r>
              </w:p>
            </w:tc>
          </w:sdtContent>
        </w:sdt>
      </w:tr>
      <w:tr w:rsidR="004E2A27" w:rsidRPr="00260BB2" w:rsidTr="008779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10"/>
              <w:rFonts w:eastAsia="Calibri"/>
            </w:rPr>
            <w:id w:val="-637027689"/>
            <w:placeholder>
              <w:docPart w:val="1892FE471E70426887D841DB43BFCBC0"/>
            </w:placeholder>
            <w:comboBox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comboBox>
          </w:sdtPr>
          <w:sdtEndPr>
            <w:rPr>
              <w:rStyle w:val="a1"/>
              <w:rFonts w:asciiTheme="minorHAnsi" w:hAnsiTheme="minorHAnsi" w:cs="Arial"/>
              <w:sz w:val="24"/>
              <w:szCs w:val="22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:rsidR="004E2A27" w:rsidRPr="00260BB2" w:rsidRDefault="008779B3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10"/>
                    <w:rFonts w:eastAsia="Calibri"/>
                  </w:rPr>
                  <w:t xml:space="preserve"> 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left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10"/>
              <w:rFonts w:eastAsia="Calibri"/>
            </w:rPr>
            <w:id w:val="1630662357"/>
            <w:placeholder>
              <w:docPart w:val="5D05B557F17E42AF9A3D36C6CA016E89"/>
            </w:placeholder>
            <w:comboBox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comboBox>
          </w:sdtPr>
          <w:sdtEndPr>
            <w:rPr>
              <w:rStyle w:val="a1"/>
              <w:rFonts w:asciiTheme="minorHAnsi" w:hAnsiTheme="minorHAnsi" w:cs="Arial"/>
              <w:sz w:val="24"/>
              <w:szCs w:val="22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:rsidR="004E2A27" w:rsidRPr="00260BB2" w:rsidRDefault="008779B3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10"/>
                    <w:rFonts w:eastAsia="Calibri"/>
                  </w:rPr>
                  <w:t xml:space="preserve"> </w:t>
                </w:r>
              </w:p>
            </w:tc>
          </w:sdtContent>
        </w:sdt>
      </w:tr>
    </w:tbl>
    <w:p w:rsidR="008A4C1A" w:rsidRPr="00EF3F63" w:rsidRDefault="008A4C1A" w:rsidP="008A4C1A">
      <w:pPr>
        <w:pStyle w:val="a0"/>
        <w:spacing w:after="0"/>
        <w:rPr>
          <w:rFonts w:ascii="Arial" w:hAnsi="Arial" w:cs="Arial"/>
          <w:b/>
          <w:sz w:val="20"/>
          <w:szCs w:val="20"/>
          <w:lang w:val="de-DE"/>
        </w:rPr>
      </w:pPr>
      <w:r w:rsidRPr="00EF3F63">
        <w:rPr>
          <w:rFonts w:ascii="Arial" w:hAnsi="Arial" w:cs="Arial"/>
          <w:b/>
          <w:sz w:val="20"/>
          <w:szCs w:val="20"/>
          <w:lang w:val="de-DE"/>
        </w:rPr>
        <w:t>Niveau der erworbenen Kenntnisse in den angegebenen Fremdsprachen*:</w:t>
      </w:r>
    </w:p>
    <w:p w:rsidR="008A4C1A" w:rsidRPr="00EF3F63" w:rsidRDefault="008A4C1A" w:rsidP="008A4C1A">
      <w:pPr>
        <w:pStyle w:val="a0"/>
        <w:spacing w:before="0" w:after="0"/>
        <w:rPr>
          <w:rFonts w:ascii="Arial" w:hAnsi="Arial" w:cs="Arial"/>
          <w:sz w:val="18"/>
          <w:szCs w:val="18"/>
          <w:lang w:val="de-DE"/>
        </w:rPr>
      </w:pPr>
      <w:r w:rsidRPr="00EF3F63">
        <w:rPr>
          <w:rFonts w:ascii="Arial" w:hAnsi="Arial" w:cs="Arial"/>
          <w:sz w:val="20"/>
          <w:szCs w:val="20"/>
          <w:lang w:val="de-DE"/>
        </w:rPr>
        <w:t xml:space="preserve">Englisch: </w:t>
      </w:r>
      <w:r w:rsidRPr="00EF3F63">
        <w:rPr>
          <w:rFonts w:ascii="Arial" w:hAnsi="Arial" w:cs="Arial"/>
          <w:sz w:val="20"/>
          <w:szCs w:val="20"/>
        </w:rPr>
        <w:fldChar w:fldCharType="begin">
          <w:ffData>
            <w:name w:val="Text19"/>
            <w:enabled/>
            <w:calcOnExit w:val="0"/>
            <w:textInput>
              <w:maxLength w:val="18"/>
            </w:textInput>
          </w:ffData>
        </w:fldChar>
      </w:r>
      <w:bookmarkStart w:id="2" w:name="Text19"/>
      <w:r w:rsidRPr="00EF3F63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EF3F63">
        <w:rPr>
          <w:rFonts w:ascii="Arial" w:hAnsi="Arial" w:cs="Arial"/>
          <w:sz w:val="20"/>
          <w:szCs w:val="20"/>
        </w:rPr>
      </w:r>
      <w:r w:rsidRPr="00EF3F63">
        <w:rPr>
          <w:rFonts w:ascii="Arial" w:hAnsi="Arial" w:cs="Arial"/>
          <w:sz w:val="20"/>
          <w:szCs w:val="20"/>
        </w:rPr>
        <w:fldChar w:fldCharType="separate"/>
      </w:r>
      <w:r w:rsidR="00E63223">
        <w:rPr>
          <w:rFonts w:ascii="Arial" w:hAnsi="Arial" w:cs="Arial"/>
          <w:noProof/>
          <w:sz w:val="20"/>
          <w:szCs w:val="20"/>
        </w:rPr>
        <w:t>${eng_niveau}</w:t>
      </w:r>
      <w:r w:rsidRPr="00EF3F63">
        <w:rPr>
          <w:rFonts w:ascii="Arial" w:hAnsi="Arial" w:cs="Arial"/>
          <w:sz w:val="20"/>
          <w:szCs w:val="20"/>
        </w:rPr>
        <w:fldChar w:fldCharType="end"/>
      </w:r>
      <w:bookmarkEnd w:id="2"/>
      <w:r w:rsidRPr="00EF3F63">
        <w:rPr>
          <w:rFonts w:ascii="Arial" w:hAnsi="Arial" w:cs="Arial"/>
          <w:sz w:val="20"/>
          <w:szCs w:val="20"/>
          <w:lang w:val="de-DE"/>
        </w:rPr>
        <w:t xml:space="preserve">          </w:t>
      </w:r>
      <w:sdt>
        <w:sdtPr>
          <w:rPr>
            <w:rStyle w:val="Formatvorlage139"/>
            <w:rFonts w:cs="Arial"/>
            <w:lang w:val="de-DE"/>
          </w:rPr>
          <w:id w:val="698292129"/>
          <w:placeholder>
            <w:docPart w:val="12AEBDC6A1F2403DBEAB57DBE404405D"/>
          </w:placeholder>
          <w:comboBox>
            <w:listItem w:value="Wählen Sie ein Element aus."/>
            <w:listItem w:displayText="   " w:value="   "/>
            <w:listItem w:displayText="Französisch:" w:value="Französisch:"/>
            <w:listItem w:displayText="${fra_graded}" w:value="${fra_graded}"/>
          </w:comboBox>
        </w:sdtPr>
        <w:sdtEndPr>
          <w:rPr>
            <w:rStyle w:val="a1"/>
            <w:rFonts w:asciiTheme="minorHAnsi" w:hAnsiTheme="minorHAnsi"/>
            <w:sz w:val="24"/>
            <w:szCs w:val="20"/>
          </w:rPr>
        </w:sdtEndPr>
        <w:sdtContent>
          <w:r w:rsidR="00E63223">
            <w:rPr>
              <w:rStyle w:val="Formatvorlage139"/>
              <w:rFonts w:cs="Arial"/>
              <w:lang w:val="de-DE"/>
            </w:rPr>
            <w:t>${</w:t>
          </w:r>
          <w:proofErr w:type="spellStart"/>
          <w:r w:rsidR="00E63223">
            <w:rPr>
              <w:rStyle w:val="Formatvorlage139"/>
              <w:rFonts w:cs="Arial"/>
              <w:lang w:val="de-DE"/>
            </w:rPr>
            <w:t>fra_graded</w:t>
          </w:r>
          <w:proofErr w:type="spellEnd"/>
          <w:r w:rsidR="00E63223">
            <w:rPr>
              <w:rStyle w:val="Formatvorlage139"/>
              <w:rFonts w:cs="Arial"/>
              <w:lang w:val="de-DE"/>
            </w:rPr>
            <w:t>}</w:t>
          </w:r>
        </w:sdtContent>
      </w:sdt>
      <w:r w:rsidRPr="00EF3F63">
        <w:rPr>
          <w:rFonts w:ascii="Arial" w:hAnsi="Arial" w:cs="Arial"/>
          <w:sz w:val="20"/>
          <w:szCs w:val="20"/>
          <w:lang w:val="de-DE"/>
        </w:rPr>
        <w:t xml:space="preserve"> </w:t>
      </w:r>
      <w:r w:rsidRPr="00EF3F63">
        <w:rPr>
          <w:rFonts w:ascii="Arial" w:hAnsi="Arial" w:cs="Arial"/>
          <w:sz w:val="20"/>
          <w:szCs w:val="20"/>
        </w:rPr>
        <w:fldChar w:fldCharType="begin">
          <w:ffData>
            <w:name w:val="Text20"/>
            <w:enabled/>
            <w:calcOnExit w:val="0"/>
            <w:textInput>
              <w:maxLength w:val="30"/>
            </w:textInput>
          </w:ffData>
        </w:fldChar>
      </w:r>
      <w:bookmarkStart w:id="3" w:name="Text20"/>
      <w:r w:rsidRPr="00EF3F63">
        <w:rPr>
          <w:rFonts w:ascii="Arial" w:hAnsi="Arial" w:cs="Arial"/>
          <w:sz w:val="20"/>
          <w:szCs w:val="20"/>
        </w:rPr>
        <w:instrText xml:space="preserve"> FORMTEXT </w:instrText>
      </w:r>
      <w:r w:rsidRPr="00EF3F63">
        <w:rPr>
          <w:rFonts w:ascii="Arial" w:hAnsi="Arial" w:cs="Arial"/>
          <w:sz w:val="20"/>
          <w:szCs w:val="20"/>
        </w:rPr>
      </w:r>
      <w:r w:rsidRPr="00EF3F63">
        <w:rPr>
          <w:rFonts w:ascii="Arial" w:hAnsi="Arial" w:cs="Arial"/>
          <w:sz w:val="20"/>
          <w:szCs w:val="20"/>
        </w:rPr>
        <w:fldChar w:fldCharType="separate"/>
      </w:r>
      <w:r w:rsidR="00E63223">
        <w:rPr>
          <w:rFonts w:ascii="Arial" w:hAnsi="Arial" w:cs="Arial"/>
          <w:noProof/>
          <w:sz w:val="20"/>
          <w:szCs w:val="20"/>
        </w:rPr>
        <w:t>${fra_niveau}</w:t>
      </w:r>
      <w:r w:rsidRPr="00EF3F63">
        <w:rPr>
          <w:rFonts w:ascii="Arial" w:hAnsi="Arial" w:cs="Arial"/>
          <w:sz w:val="20"/>
          <w:szCs w:val="20"/>
        </w:rPr>
        <w:fldChar w:fldCharType="end"/>
      </w:r>
      <w:bookmarkEnd w:id="3"/>
      <w:r w:rsidRPr="00EF3F63">
        <w:rPr>
          <w:rFonts w:ascii="Arial" w:hAnsi="Arial" w:cs="Arial"/>
          <w:sz w:val="20"/>
          <w:szCs w:val="20"/>
          <w:lang w:val="de-DE"/>
        </w:rPr>
        <w:t xml:space="preserve">          </w:t>
      </w:r>
      <w:sdt>
        <w:sdtPr>
          <w:rPr>
            <w:rStyle w:val="Formatvorlage140"/>
            <w:rFonts w:cs="Arial"/>
          </w:rPr>
          <w:id w:val="493529809"/>
          <w:placeholder>
            <w:docPart w:val="890EE68056794F488CEDCA9B93E3B1E1"/>
          </w:placeholder>
          <w:comboBox>
            <w:listItem w:value="Wählen Sie ein Element aus."/>
            <w:listItem w:displayText="   " w:value="   "/>
            <w:listItem w:displayText="Spanisch:" w:value="Spanisch:"/>
            <w:listItem w:displayText="${spa_graded}" w:value="${spa_graded}"/>
          </w:comboBox>
        </w:sdtPr>
        <w:sdtEndPr>
          <w:rPr>
            <w:rStyle w:val="a1"/>
            <w:rFonts w:asciiTheme="minorHAnsi" w:hAnsiTheme="minorHAnsi"/>
            <w:sz w:val="24"/>
            <w:szCs w:val="20"/>
          </w:rPr>
        </w:sdtEndPr>
        <w:sdtContent>
          <w:r w:rsidR="00E63223">
            <w:rPr>
              <w:rStyle w:val="Formatvorlage140"/>
              <w:rFonts w:cs="Arial"/>
            </w:rPr>
            <w:t>${</w:t>
          </w:r>
          <w:proofErr w:type="spellStart"/>
          <w:r w:rsidR="00E63223">
            <w:rPr>
              <w:rStyle w:val="Formatvorlage140"/>
              <w:rFonts w:cs="Arial"/>
            </w:rPr>
            <w:t>spa_graded</w:t>
          </w:r>
          <w:proofErr w:type="spellEnd"/>
          <w:r w:rsidR="00E63223">
            <w:rPr>
              <w:rStyle w:val="Formatvorlage140"/>
              <w:rFonts w:cs="Arial"/>
            </w:rPr>
            <w:t>}</w:t>
          </w:r>
        </w:sdtContent>
      </w:sdt>
      <w:r w:rsidRPr="00EF3F63">
        <w:rPr>
          <w:rFonts w:ascii="Arial" w:hAnsi="Arial" w:cs="Arial"/>
          <w:sz w:val="20"/>
          <w:szCs w:val="20"/>
          <w:lang w:val="de-DE"/>
        </w:rPr>
        <w:t xml:space="preserve"> </w:t>
      </w:r>
      <w:r w:rsidRPr="00EF3F63">
        <w:rPr>
          <w:rFonts w:ascii="Arial" w:hAnsi="Arial" w:cs="Arial"/>
          <w:sz w:val="20"/>
          <w:szCs w:val="20"/>
        </w:rPr>
        <w:fldChar w:fldCharType="begin">
          <w:ffData>
            <w:name w:val="Text21"/>
            <w:enabled/>
            <w:calcOnExit w:val="0"/>
            <w:textInput>
              <w:maxLength w:val="30"/>
            </w:textInput>
          </w:ffData>
        </w:fldChar>
      </w:r>
      <w:bookmarkStart w:id="4" w:name="Text21"/>
      <w:r w:rsidRPr="00EF3F63">
        <w:rPr>
          <w:rFonts w:ascii="Arial" w:hAnsi="Arial" w:cs="Arial"/>
          <w:sz w:val="20"/>
          <w:szCs w:val="20"/>
        </w:rPr>
        <w:instrText xml:space="preserve"> FORMTEXT </w:instrText>
      </w:r>
      <w:r w:rsidRPr="00EF3F63">
        <w:rPr>
          <w:rFonts w:ascii="Arial" w:hAnsi="Arial" w:cs="Arial"/>
          <w:sz w:val="20"/>
          <w:szCs w:val="20"/>
        </w:rPr>
      </w:r>
      <w:r w:rsidRPr="00EF3F63">
        <w:rPr>
          <w:rFonts w:ascii="Arial" w:hAnsi="Arial" w:cs="Arial"/>
          <w:sz w:val="20"/>
          <w:szCs w:val="20"/>
        </w:rPr>
        <w:fldChar w:fldCharType="separate"/>
      </w:r>
      <w:r w:rsidR="00E63223">
        <w:rPr>
          <w:rFonts w:ascii="Arial" w:hAnsi="Arial" w:cs="Arial"/>
          <w:noProof/>
          <w:sz w:val="20"/>
          <w:szCs w:val="20"/>
        </w:rPr>
        <w:t>${spa_niveau}</w:t>
      </w:r>
      <w:r w:rsidRPr="00EF3F63">
        <w:rPr>
          <w:rFonts w:ascii="Arial" w:hAnsi="Arial" w:cs="Arial"/>
          <w:sz w:val="20"/>
          <w:szCs w:val="20"/>
        </w:rPr>
        <w:fldChar w:fldCharType="end"/>
      </w:r>
      <w:bookmarkEnd w:id="4"/>
      <w:r w:rsidRPr="00EF3F63">
        <w:rPr>
          <w:rFonts w:ascii="Arial" w:hAnsi="Arial" w:cs="Arial"/>
          <w:sz w:val="20"/>
          <w:szCs w:val="20"/>
          <w:lang w:val="de-DE"/>
        </w:rPr>
        <w:t xml:space="preserve">         </w:t>
      </w:r>
    </w:p>
    <w:p w:rsidR="00822531" w:rsidRDefault="00822531" w:rsidP="00822531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Teilnahme an Arbeitsgemeinschaften</w:t>
      </w:r>
      <w:r w:rsidR="004846E0">
        <w:rPr>
          <w:rFonts w:ascii="Arial" w:hAnsi="Arial" w:cs="Arial"/>
          <w:b/>
          <w:sz w:val="20"/>
          <w:szCs w:val="20"/>
          <w:lang w:val="de-DE"/>
        </w:rPr>
        <w:t>:</w:t>
      </w:r>
    </w:p>
    <w:p w:rsidR="00822531" w:rsidRDefault="008A4C1A" w:rsidP="00822531">
      <w:pPr>
        <w:pStyle w:val="a0"/>
        <w:rPr>
          <w:rFonts w:ascii="Arial" w:hAnsi="Arial" w:cs="Arial"/>
          <w:b/>
          <w:sz w:val="12"/>
          <w:szCs w:val="12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E63223">
        <w:rPr>
          <w:rFonts w:ascii="Arial" w:hAnsi="Arial" w:cs="Arial"/>
          <w:noProof/>
          <w:sz w:val="20"/>
          <w:szCs w:val="20"/>
          <w:lang w:val="de-DE"/>
        </w:rPr>
        <w:t>${ags}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822531" w:rsidRDefault="00822531" w:rsidP="00822531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Bemerkungen</w:t>
      </w:r>
      <w:r w:rsidR="004846E0">
        <w:rPr>
          <w:rFonts w:ascii="Arial" w:hAnsi="Arial" w:cs="Arial"/>
          <w:b/>
          <w:sz w:val="20"/>
          <w:szCs w:val="20"/>
          <w:lang w:val="de-DE"/>
        </w:rPr>
        <w:t>:</w:t>
      </w:r>
    </w:p>
    <w:p w:rsidR="00861536" w:rsidRDefault="008A4C1A" w:rsidP="00AF5BD6">
      <w:pPr>
        <w:pStyle w:val="a0"/>
        <w:rPr>
          <w:rFonts w:ascii="Arial" w:hAnsi="Arial" w:cs="Arial"/>
          <w:sz w:val="12"/>
          <w:szCs w:val="12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E63223">
        <w:rPr>
          <w:rFonts w:ascii="Arial" w:hAnsi="Arial" w:cs="Arial"/>
          <w:noProof/>
          <w:sz w:val="20"/>
          <w:szCs w:val="20"/>
          <w:lang w:val="de-DE"/>
        </w:rPr>
        <w:t>${comments_short}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3C05E6" w:rsidRDefault="003C05E6" w:rsidP="003C05E6">
      <w:pPr>
        <w:pStyle w:val="a0"/>
        <w:spacing w:line="8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</w:p>
    <w:p w:rsidR="003C05E6" w:rsidRDefault="004846E0" w:rsidP="003C05E6">
      <w:pPr>
        <w:pStyle w:val="a0"/>
        <w:spacing w:line="8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 w:rsidRPr="00975DB1">
        <w:rPr>
          <w:rFonts w:ascii="Arial" w:hAnsi="Arial" w:cs="Arial"/>
          <w:noProof/>
          <w:sz w:val="12"/>
          <w:szCs w:val="12"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5C5164" wp14:editId="31AB281F">
                <wp:simplePos x="0" y="0"/>
                <wp:positionH relativeFrom="column">
                  <wp:posOffset>2445385</wp:posOffset>
                </wp:positionH>
                <wp:positionV relativeFrom="paragraph">
                  <wp:posOffset>58503</wp:posOffset>
                </wp:positionV>
                <wp:extent cx="826770" cy="789940"/>
                <wp:effectExtent l="0" t="0" r="11430" b="1016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789940"/>
                        </a:xfrm>
                        <a:prstGeom prst="ellipse">
                          <a:avLst/>
                        </a:prstGeom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5E6" w:rsidRPr="00975DB1" w:rsidRDefault="003C05E6" w:rsidP="003C05E6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 w:rsidRPr="00975DB1"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br/>
                              <w:t>(Dienstsiegel der Schule)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5C5164" id="Ellipse 2" o:spid="_x0000_s1026" style="position:absolute;left:0;text-align:left;margin-left:192.55pt;margin-top:4.6pt;width:65.1pt;height:6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" fillcolor="white [3201]" strokecolor="black [3200]" strokeweight=".5pt">
                <v:stroke dashstyle="1 1"/>
                <v:textbox>
                  <w:txbxContent>
                    <w:p w:rsidR="003C05E6" w:rsidRPr="00975DB1" w:rsidRDefault="003C05E6" w:rsidP="003C05E6">
                      <w:pPr>
                        <w:jc w:val="center"/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</w:pPr>
                      <w:r w:rsidRPr="00975DB1"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br/>
                        <w:t>(Dienstsiegel der Schule)</w:t>
                      </w:r>
                    </w:p>
                  </w:txbxContent>
                </v:textbox>
              </v:oval>
            </w:pict>
          </mc:Fallback>
        </mc:AlternateContent>
      </w:r>
      <w:r w:rsidR="008A4C1A">
        <w:rPr>
          <w:rFonts w:ascii="Arial" w:hAnsi="Arial" w:cs="Arial"/>
          <w:sz w:val="20"/>
          <w:szCs w:val="20"/>
          <w:lang w:val="de-DE"/>
        </w:rPr>
        <w:t xml:space="preserve">Datum:   </w:t>
      </w:r>
      <w:sdt>
        <w:sdtPr>
          <w:rPr>
            <w:rFonts w:ascii="Arial" w:hAnsi="Arial" w:cs="Arial"/>
            <w:sz w:val="20"/>
            <w:szCs w:val="20"/>
            <w:lang w:val="de-DE"/>
          </w:rPr>
          <w:id w:val="-740020521"/>
          <w:placeholder>
            <w:docPart w:val="0EBD7781265E46899CCF0BDE88E7EA5C"/>
          </w:placeholder>
          <w:date>
            <w:dateFormat w:val="dd.MM.yyyy"/>
            <w:lid w:val="de-DE"/>
            <w:storeMappedDataAs w:val="dateTime"/>
            <w:calendar w:val="gregorian"/>
          </w:date>
        </w:sdtPr>
        <w:sdtEndPr/>
        <w:sdtContent>
          <w:r w:rsidR="00E63223">
            <w:rPr>
              <w:rFonts w:ascii="Arial" w:hAnsi="Arial" w:cs="Arial"/>
              <w:sz w:val="20"/>
              <w:szCs w:val="20"/>
              <w:lang w:val="de-DE"/>
            </w:rPr>
            <w:t>${</w:t>
          </w:r>
          <w:proofErr w:type="spellStart"/>
          <w:r w:rsidR="00E63223">
            <w:rPr>
              <w:rFonts w:ascii="Arial" w:hAnsi="Arial" w:cs="Arial"/>
              <w:sz w:val="20"/>
              <w:szCs w:val="20"/>
              <w:lang w:val="de-DE"/>
            </w:rPr>
            <w:t>certda</w:t>
          </w:r>
          <w:proofErr w:type="spellEnd"/>
          <w:r w:rsidR="00E63223">
            <w:rPr>
              <w:rFonts w:ascii="Arial" w:hAnsi="Arial" w:cs="Arial"/>
              <w:sz w:val="20"/>
              <w:szCs w:val="20"/>
              <w:lang w:val="de-DE"/>
            </w:rPr>
            <w:t>}</w:t>
          </w:r>
        </w:sdtContent>
      </w:sdt>
    </w:p>
    <w:p w:rsidR="003C05E6" w:rsidRPr="003C05E6" w:rsidRDefault="003C05E6" w:rsidP="003C05E6">
      <w:pPr>
        <w:pStyle w:val="a0"/>
        <w:spacing w:line="80" w:lineRule="atLeast"/>
        <w:rPr>
          <w:rFonts w:ascii="Arial" w:hAnsi="Arial" w:cs="Arial"/>
          <w:sz w:val="16"/>
          <w:szCs w:val="16"/>
          <w:lang w:val="de-DE"/>
        </w:rPr>
      </w:pPr>
    </w:p>
    <w:p w:rsidR="003C05E6" w:rsidRDefault="003C05E6" w:rsidP="003C05E6">
      <w:pPr>
        <w:pStyle w:val="a0"/>
        <w:spacing w:before="0" w:after="0" w:line="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_______________________________</w:t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  <w:t>_______________________________</w:t>
      </w:r>
    </w:p>
    <w:p w:rsidR="003C05E6" w:rsidRPr="0012750C" w:rsidRDefault="004E2A27" w:rsidP="00193FB3">
      <w:pPr>
        <w:pStyle w:val="a0"/>
        <w:spacing w:before="0" w:after="0" w:line="0" w:lineRule="atLeast"/>
        <w:ind w:left="1440" w:hanging="720"/>
        <w:rPr>
          <w:rFonts w:ascii="Arial" w:hAnsi="Arial" w:cs="Arial"/>
          <w:sz w:val="16"/>
          <w:szCs w:val="16"/>
          <w:lang w:val="de-DE"/>
        </w:rPr>
      </w:pPr>
      <w:r>
        <w:rPr>
          <w:rFonts w:ascii="Arial" w:hAnsi="Arial" w:cs="Arial"/>
          <w:sz w:val="16"/>
          <w:szCs w:val="16"/>
          <w:lang w:val="de-DE"/>
        </w:rPr>
        <w:t xml:space="preserve">  </w:t>
      </w:r>
      <w:r w:rsidR="003C05E6" w:rsidRPr="0012750C">
        <w:rPr>
          <w:rFonts w:ascii="Arial" w:hAnsi="Arial" w:cs="Arial"/>
          <w:sz w:val="16"/>
          <w:szCs w:val="16"/>
          <w:lang w:val="de-DE"/>
        </w:rPr>
        <w:t>Schulleiterin/Schulleiter</w:t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  <w:t xml:space="preserve"> </w:t>
      </w:r>
      <w:r w:rsidR="003C05E6">
        <w:rPr>
          <w:rFonts w:ascii="Arial" w:hAnsi="Arial" w:cs="Arial"/>
          <w:sz w:val="16"/>
          <w:szCs w:val="16"/>
          <w:lang w:val="de-DE"/>
        </w:rPr>
        <w:t>Klassenlehrerin/Klassenlehrer</w:t>
      </w:r>
    </w:p>
    <w:p w:rsidR="003C05E6" w:rsidRDefault="003C05E6" w:rsidP="003C05E6">
      <w:pPr>
        <w:pStyle w:val="a0"/>
        <w:rPr>
          <w:rFonts w:ascii="Arial" w:hAnsi="Arial" w:cs="Arial"/>
          <w:b/>
          <w:sz w:val="16"/>
          <w:szCs w:val="16"/>
          <w:lang w:val="de-DE"/>
        </w:rPr>
      </w:pPr>
    </w:p>
    <w:p w:rsidR="003C05E6" w:rsidRPr="00FD7557" w:rsidRDefault="003C05E6" w:rsidP="003C05E6">
      <w:pPr>
        <w:pStyle w:val="a0"/>
        <w:spacing w:before="0" w:after="0"/>
        <w:rPr>
          <w:rFonts w:ascii="Arial" w:hAnsi="Arial" w:cs="Arial"/>
          <w:sz w:val="14"/>
          <w:szCs w:val="14"/>
          <w:lang w:val="de-DE"/>
        </w:rPr>
      </w:pPr>
      <w:r w:rsidRPr="00FD7557">
        <w:rPr>
          <w:rFonts w:ascii="Arial" w:hAnsi="Arial" w:cs="Arial"/>
          <w:sz w:val="14"/>
          <w:szCs w:val="14"/>
          <w:lang w:val="de-DE"/>
        </w:rPr>
        <w:t>Notenstufen: sehr gut (1), gut (2), befriedigend (3), ausreichend (4), mangelhaft (5), ungenügend (6)</w:t>
      </w:r>
    </w:p>
    <w:p w:rsidR="002A3C10" w:rsidRDefault="002369BF" w:rsidP="003C05E6">
      <w:pPr>
        <w:pStyle w:val="a0"/>
        <w:spacing w:before="0" w:after="0"/>
        <w:rPr>
          <w:rFonts w:ascii="Arial" w:hAnsi="Arial" w:cs="Arial"/>
          <w:sz w:val="14"/>
          <w:szCs w:val="14"/>
          <w:lang w:val="de-DE"/>
        </w:rPr>
      </w:pPr>
      <w:r>
        <w:rPr>
          <w:rFonts w:ascii="Arial" w:hAnsi="Arial" w:cs="Arial"/>
          <w:sz w:val="14"/>
          <w:szCs w:val="14"/>
          <w:lang w:val="de-DE"/>
        </w:rPr>
        <w:t>*e</w:t>
      </w:r>
      <w:r w:rsidR="003C05E6" w:rsidRPr="00172F49">
        <w:rPr>
          <w:rFonts w:ascii="Arial" w:hAnsi="Arial" w:cs="Arial"/>
          <w:sz w:val="14"/>
          <w:szCs w:val="14"/>
          <w:lang w:val="de-DE"/>
        </w:rPr>
        <w:t xml:space="preserve">ntsprechend dem Gemeinsamen Europäischen Referenzrahmen für </w:t>
      </w:r>
      <w:r w:rsidR="00135EE8">
        <w:rPr>
          <w:rFonts w:ascii="Arial" w:hAnsi="Arial" w:cs="Arial"/>
          <w:sz w:val="14"/>
          <w:szCs w:val="14"/>
          <w:lang w:val="de-DE"/>
        </w:rPr>
        <w:t>S</w:t>
      </w:r>
      <w:r w:rsidR="003C05E6" w:rsidRPr="00172F49">
        <w:rPr>
          <w:rFonts w:ascii="Arial" w:hAnsi="Arial" w:cs="Arial"/>
          <w:sz w:val="14"/>
          <w:szCs w:val="14"/>
          <w:lang w:val="de-DE"/>
        </w:rPr>
        <w:t>prachen (GER)</w:t>
      </w:r>
    </w:p>
    <w:sectPr w:rsidR="002A3C10" w:rsidSect="008B4D19">
      <w:pgSz w:w="12240" w:h="15840"/>
      <w:pgMar w:top="426" w:right="1417" w:bottom="568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4F40" w:rsidRDefault="005A4F40">
      <w:pPr>
        <w:spacing w:after="0"/>
      </w:pPr>
      <w:r>
        <w:separator/>
      </w:r>
    </w:p>
  </w:endnote>
  <w:endnote w:type="continuationSeparator" w:id="0">
    <w:p w:rsidR="005A4F40" w:rsidRDefault="005A4F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4F40" w:rsidRDefault="005A4F40">
      <w:r>
        <w:separator/>
      </w:r>
    </w:p>
  </w:footnote>
  <w:footnote w:type="continuationSeparator" w:id="0">
    <w:p w:rsidR="005A4F40" w:rsidRDefault="005A4F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14891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08AD0B"/>
    <w:multiLevelType w:val="multilevel"/>
    <w:tmpl w:val="5538DE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132F44"/>
    <w:multiLevelType w:val="multilevel"/>
    <w:tmpl w:val="7C5C65CC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formatting="1" w:enforcement="1" w:cryptProviderType="rsaAES" w:cryptAlgorithmClass="hash" w:cryptAlgorithmType="typeAny" w:cryptAlgorithmSid="14" w:cryptSpinCount="100000" w:hash="usU/c3QtqfkkGDceOfn8s/jS89CKitg/k3QKYMB0DcgNwk1x+/mQOjnVike6rAutwTXE3XW8jm5AKgYSzvhi8g==" w:salt="mvA13sT38TkMQ35lphLIbQ==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C54"/>
    <w:rsid w:val="00011C8B"/>
    <w:rsid w:val="000151E4"/>
    <w:rsid w:val="000153DE"/>
    <w:rsid w:val="00017BC1"/>
    <w:rsid w:val="00056265"/>
    <w:rsid w:val="00064EBB"/>
    <w:rsid w:val="000843E1"/>
    <w:rsid w:val="000951C5"/>
    <w:rsid w:val="000B3FC2"/>
    <w:rsid w:val="00135EE8"/>
    <w:rsid w:val="001463B6"/>
    <w:rsid w:val="00193FB3"/>
    <w:rsid w:val="00200FA5"/>
    <w:rsid w:val="00235560"/>
    <w:rsid w:val="002369BF"/>
    <w:rsid w:val="0028413E"/>
    <w:rsid w:val="002A3C10"/>
    <w:rsid w:val="002B2157"/>
    <w:rsid w:val="002F3876"/>
    <w:rsid w:val="00343A4E"/>
    <w:rsid w:val="00381808"/>
    <w:rsid w:val="003C05E6"/>
    <w:rsid w:val="003D33A5"/>
    <w:rsid w:val="00474FB0"/>
    <w:rsid w:val="004846E0"/>
    <w:rsid w:val="004E29B3"/>
    <w:rsid w:val="004E2A27"/>
    <w:rsid w:val="00524C6B"/>
    <w:rsid w:val="00580210"/>
    <w:rsid w:val="00590D07"/>
    <w:rsid w:val="005A4F40"/>
    <w:rsid w:val="005A5BA4"/>
    <w:rsid w:val="005E3FB5"/>
    <w:rsid w:val="00600821"/>
    <w:rsid w:val="00633E7E"/>
    <w:rsid w:val="006714F3"/>
    <w:rsid w:val="00684FB7"/>
    <w:rsid w:val="006B2244"/>
    <w:rsid w:val="006B3448"/>
    <w:rsid w:val="006D14A2"/>
    <w:rsid w:val="00704BC5"/>
    <w:rsid w:val="00712447"/>
    <w:rsid w:val="00732A5D"/>
    <w:rsid w:val="00736C54"/>
    <w:rsid w:val="00766A03"/>
    <w:rsid w:val="0077407F"/>
    <w:rsid w:val="00784D58"/>
    <w:rsid w:val="007D050A"/>
    <w:rsid w:val="007D4988"/>
    <w:rsid w:val="007E5697"/>
    <w:rsid w:val="00802FB1"/>
    <w:rsid w:val="00821874"/>
    <w:rsid w:val="00822531"/>
    <w:rsid w:val="00861536"/>
    <w:rsid w:val="008779B3"/>
    <w:rsid w:val="008A1625"/>
    <w:rsid w:val="008A4C1A"/>
    <w:rsid w:val="008B4D19"/>
    <w:rsid w:val="008B5B8F"/>
    <w:rsid w:val="008B670B"/>
    <w:rsid w:val="008D6863"/>
    <w:rsid w:val="008E659F"/>
    <w:rsid w:val="008F6EBB"/>
    <w:rsid w:val="00911D48"/>
    <w:rsid w:val="00961C1A"/>
    <w:rsid w:val="00975DB1"/>
    <w:rsid w:val="009C3CED"/>
    <w:rsid w:val="009D67C0"/>
    <w:rsid w:val="00A22106"/>
    <w:rsid w:val="00AA22D2"/>
    <w:rsid w:val="00AA5B0C"/>
    <w:rsid w:val="00AB678C"/>
    <w:rsid w:val="00AC25AE"/>
    <w:rsid w:val="00AE2C69"/>
    <w:rsid w:val="00AF5BD6"/>
    <w:rsid w:val="00B76AE6"/>
    <w:rsid w:val="00B86B75"/>
    <w:rsid w:val="00BA64F9"/>
    <w:rsid w:val="00BA7E37"/>
    <w:rsid w:val="00BC48D5"/>
    <w:rsid w:val="00BC4EF7"/>
    <w:rsid w:val="00BE1588"/>
    <w:rsid w:val="00C36279"/>
    <w:rsid w:val="00C378F0"/>
    <w:rsid w:val="00C55498"/>
    <w:rsid w:val="00C77F1C"/>
    <w:rsid w:val="00C8788D"/>
    <w:rsid w:val="00CD1A8E"/>
    <w:rsid w:val="00CE67D2"/>
    <w:rsid w:val="00D315BC"/>
    <w:rsid w:val="00D42FA9"/>
    <w:rsid w:val="00D4620C"/>
    <w:rsid w:val="00D54C78"/>
    <w:rsid w:val="00D567B6"/>
    <w:rsid w:val="00DB1F7C"/>
    <w:rsid w:val="00DD058B"/>
    <w:rsid w:val="00DF1BD1"/>
    <w:rsid w:val="00E25281"/>
    <w:rsid w:val="00E315A3"/>
    <w:rsid w:val="00E63223"/>
    <w:rsid w:val="00E97C24"/>
    <w:rsid w:val="00EA2545"/>
    <w:rsid w:val="00EB3E93"/>
    <w:rsid w:val="00F06771"/>
    <w:rsid w:val="00F53752"/>
    <w:rsid w:val="00F6634F"/>
    <w:rsid w:val="00F7170B"/>
    <w:rsid w:val="00F82661"/>
    <w:rsid w:val="00FD4D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68DFF"/>
  <w15:docId w15:val="{036E6C2D-6676-431F-95BA-FC295165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4">
    <w:name w:val="Основной текст Знак"/>
    <w:basedOn w:val="a1"/>
    <w:link w:val="a0"/>
    <w:rsid w:val="0077407F"/>
  </w:style>
  <w:style w:type="paragraph" w:styleId="af0">
    <w:name w:val="Balloon Text"/>
    <w:basedOn w:val="a"/>
    <w:link w:val="af1"/>
    <w:rsid w:val="00861536"/>
    <w:pPr>
      <w:spacing w:after="0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rsid w:val="00861536"/>
    <w:rPr>
      <w:rFonts w:ascii="Tahoma" w:hAnsi="Tahoma" w:cs="Tahoma"/>
      <w:sz w:val="16"/>
      <w:szCs w:val="16"/>
    </w:rPr>
  </w:style>
  <w:style w:type="character" w:customStyle="1" w:styleId="Formatvorlage1">
    <w:name w:val="Formatvorlage1"/>
    <w:basedOn w:val="a1"/>
    <w:uiPriority w:val="1"/>
    <w:rsid w:val="002F3876"/>
    <w:rPr>
      <w:rFonts w:ascii="Arial" w:hAnsi="Arial"/>
      <w:b/>
      <w:sz w:val="24"/>
    </w:rPr>
  </w:style>
  <w:style w:type="character" w:customStyle="1" w:styleId="Formatvorlage24">
    <w:name w:val="Formatvorlage24"/>
    <w:basedOn w:val="a1"/>
    <w:uiPriority w:val="1"/>
    <w:rsid w:val="002F3876"/>
    <w:rPr>
      <w:rFonts w:ascii="Arial" w:hAnsi="Arial"/>
      <w:sz w:val="22"/>
    </w:rPr>
  </w:style>
  <w:style w:type="character" w:styleId="af2">
    <w:name w:val="annotation reference"/>
    <w:basedOn w:val="a1"/>
    <w:rsid w:val="00DD058B"/>
    <w:rPr>
      <w:sz w:val="16"/>
      <w:szCs w:val="16"/>
    </w:rPr>
  </w:style>
  <w:style w:type="paragraph" w:styleId="af3">
    <w:name w:val="annotation text"/>
    <w:basedOn w:val="a"/>
    <w:link w:val="af4"/>
    <w:rsid w:val="00DD058B"/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rsid w:val="00DD058B"/>
    <w:rPr>
      <w:sz w:val="20"/>
      <w:szCs w:val="20"/>
    </w:rPr>
  </w:style>
  <w:style w:type="paragraph" w:styleId="af5">
    <w:name w:val="annotation subject"/>
    <w:basedOn w:val="af3"/>
    <w:next w:val="af3"/>
    <w:link w:val="af6"/>
    <w:rsid w:val="00DD058B"/>
    <w:rPr>
      <w:b/>
      <w:bCs/>
    </w:rPr>
  </w:style>
  <w:style w:type="character" w:customStyle="1" w:styleId="af6">
    <w:name w:val="Тема примечания Знак"/>
    <w:basedOn w:val="af4"/>
    <w:link w:val="af5"/>
    <w:rsid w:val="00DD058B"/>
    <w:rPr>
      <w:b/>
      <w:bCs/>
      <w:sz w:val="20"/>
      <w:szCs w:val="20"/>
    </w:rPr>
  </w:style>
  <w:style w:type="character" w:styleId="af7">
    <w:name w:val="Placeholder Text"/>
    <w:basedOn w:val="a1"/>
    <w:uiPriority w:val="99"/>
    <w:rsid w:val="00DD058B"/>
    <w:rPr>
      <w:color w:val="808080"/>
    </w:rPr>
  </w:style>
  <w:style w:type="character" w:customStyle="1" w:styleId="Formatvorlage139">
    <w:name w:val="Formatvorlage139"/>
    <w:basedOn w:val="a1"/>
    <w:uiPriority w:val="1"/>
    <w:rsid w:val="00DD058B"/>
    <w:rPr>
      <w:rFonts w:ascii="Arial" w:hAnsi="Arial"/>
      <w:sz w:val="20"/>
    </w:rPr>
  </w:style>
  <w:style w:type="character" w:customStyle="1" w:styleId="Formatvorlage140">
    <w:name w:val="Formatvorlage140"/>
    <w:basedOn w:val="a1"/>
    <w:uiPriority w:val="1"/>
    <w:rsid w:val="00DD058B"/>
    <w:rPr>
      <w:rFonts w:ascii="Arial" w:hAnsi="Arial"/>
      <w:sz w:val="20"/>
    </w:rPr>
  </w:style>
  <w:style w:type="table" w:styleId="af8">
    <w:name w:val="Table Grid"/>
    <w:basedOn w:val="a2"/>
    <w:rsid w:val="008A4C1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atvorlage4">
    <w:name w:val="Formatvorlage4"/>
    <w:basedOn w:val="a1"/>
    <w:uiPriority w:val="1"/>
    <w:rsid w:val="008779B3"/>
    <w:rPr>
      <w:rFonts w:ascii="Arial" w:hAnsi="Arial"/>
      <w:sz w:val="22"/>
    </w:rPr>
  </w:style>
  <w:style w:type="character" w:customStyle="1" w:styleId="Formatvorlage10">
    <w:name w:val="Formatvorlage10"/>
    <w:basedOn w:val="a1"/>
    <w:uiPriority w:val="1"/>
    <w:rsid w:val="008779B3"/>
    <w:rPr>
      <w:rFonts w:ascii="Arial" w:hAnsi="Arial"/>
      <w:sz w:val="22"/>
    </w:rPr>
  </w:style>
  <w:style w:type="character" w:customStyle="1" w:styleId="Formatvorlage20">
    <w:name w:val="Formatvorlage20"/>
    <w:basedOn w:val="a1"/>
    <w:uiPriority w:val="1"/>
    <w:rsid w:val="008779B3"/>
    <w:rPr>
      <w:rFonts w:ascii="Arial" w:hAnsi="Arial"/>
      <w:sz w:val="22"/>
    </w:rPr>
  </w:style>
  <w:style w:type="character" w:customStyle="1" w:styleId="Formatvorlage21">
    <w:name w:val="Formatvorlage21"/>
    <w:basedOn w:val="a1"/>
    <w:uiPriority w:val="1"/>
    <w:rsid w:val="008779B3"/>
    <w:rPr>
      <w:rFonts w:ascii="Arial" w:hAnsi="Arial"/>
      <w:sz w:val="22"/>
    </w:rPr>
  </w:style>
  <w:style w:type="character" w:customStyle="1" w:styleId="Formatvorlage73">
    <w:name w:val="Formatvorlage73"/>
    <w:basedOn w:val="a1"/>
    <w:uiPriority w:val="1"/>
    <w:rsid w:val="00BA64F9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1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Bescheinigung%20gleichwertiger%20Bildungsstand%20Hauptschulabschluss_GM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158B6F72F484B0BB19BCFDC45D8AE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DEF4FA-604D-46AC-A6BA-B92B96E1DB11}"/>
      </w:docPartPr>
      <w:docPartBody>
        <w:p w:rsidR="009A4460" w:rsidRDefault="007A3692">
          <w:pPr>
            <w:pStyle w:val="8158B6F72F484B0BB19BCFDC45D8AE36"/>
          </w:pPr>
          <w:r w:rsidRPr="006D13BA">
            <w:rPr>
              <w:rStyle w:val="a3"/>
            </w:rPr>
            <w:t>Wählen Sie ein Element aus.</w:t>
          </w:r>
        </w:p>
      </w:docPartBody>
    </w:docPart>
    <w:docPart>
      <w:docPartPr>
        <w:name w:val="12AEBDC6A1F2403DBEAB57DBE40440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DB780C-2E66-4CB4-BFD3-6D51A49D3CEB}"/>
      </w:docPartPr>
      <w:docPartBody>
        <w:p w:rsidR="009A4460" w:rsidRDefault="007A3692">
          <w:pPr>
            <w:pStyle w:val="12AEBDC6A1F2403DBEAB57DBE404405D"/>
          </w:pPr>
          <w:r w:rsidRPr="00151646">
            <w:rPr>
              <w:rStyle w:val="a3"/>
              <w:rFonts w:cs="Arial"/>
              <w:sz w:val="10"/>
            </w:rPr>
            <w:t>Wählen Sie ein Element aus.</w:t>
          </w:r>
        </w:p>
      </w:docPartBody>
    </w:docPart>
    <w:docPart>
      <w:docPartPr>
        <w:name w:val="890EE68056794F488CEDCA9B93E3B1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FB1B49-1B56-4D17-8F38-C410D401550A}"/>
      </w:docPartPr>
      <w:docPartBody>
        <w:p w:rsidR="009A4460" w:rsidRDefault="007A3692">
          <w:pPr>
            <w:pStyle w:val="890EE68056794F488CEDCA9B93E3B1E1"/>
          </w:pPr>
          <w:r w:rsidRPr="00151646">
            <w:rPr>
              <w:rStyle w:val="a3"/>
              <w:rFonts w:cs="Arial"/>
              <w:sz w:val="12"/>
            </w:rPr>
            <w:t>Wählen Sie ein Element aus.</w:t>
          </w:r>
        </w:p>
      </w:docPartBody>
    </w:docPart>
    <w:docPart>
      <w:docPartPr>
        <w:name w:val="0EBD7781265E46899CCF0BDE88E7EA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DDDE3E-E053-4300-B1BB-E90A950C4AE9}"/>
      </w:docPartPr>
      <w:docPartBody>
        <w:p w:rsidR="009A4460" w:rsidRDefault="007A3692">
          <w:pPr>
            <w:pStyle w:val="0EBD7781265E46899CCF0BDE88E7EA5C"/>
          </w:pPr>
          <w:r w:rsidRPr="00294DE5">
            <w:rPr>
              <w:rStyle w:val="a3"/>
            </w:rPr>
            <w:t>Klicken oder tippen Sie, um ein Datum einzugeben.</w:t>
          </w:r>
        </w:p>
      </w:docPartBody>
    </w:docPart>
    <w:docPart>
      <w:docPartPr>
        <w:name w:val="093FA3794C3D4A2190BEE98625BC2A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2F0CE4-3BBE-43F0-89B2-54672762229A}"/>
      </w:docPartPr>
      <w:docPartBody>
        <w:p w:rsidR="007F6A47" w:rsidRDefault="00EE537D" w:rsidP="00EE537D">
          <w:pPr>
            <w:pStyle w:val="093FA3794C3D4A2190BEE98625BC2A38"/>
          </w:pPr>
          <w:r w:rsidRPr="00534417">
            <w:rPr>
              <w:rStyle w:val="a3"/>
            </w:rPr>
            <w:t>Wählen Sie ein Element aus.</w:t>
          </w:r>
        </w:p>
      </w:docPartBody>
    </w:docPart>
    <w:docPart>
      <w:docPartPr>
        <w:name w:val="D3655866AE0E4DD19B53D3482E39BD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1D3CD9-885F-473B-9A3F-94719E3C49E8}"/>
      </w:docPartPr>
      <w:docPartBody>
        <w:p w:rsidR="007F6A47" w:rsidRDefault="00EE537D" w:rsidP="00EE537D">
          <w:pPr>
            <w:pStyle w:val="D3655866AE0E4DD19B53D3482E39BD2A"/>
          </w:pPr>
          <w:r w:rsidRPr="00E52FCD">
            <w:rPr>
              <w:rStyle w:val="a3"/>
              <w:rFonts w:ascii="Calibri" w:eastAsiaTheme="minorHAnsi" w:hAnsi="Calibri"/>
              <w:sz w:val="14"/>
            </w:rPr>
            <w:t>Wählen Sie ein Element aus.</w:t>
          </w:r>
        </w:p>
      </w:docPartBody>
    </w:docPart>
    <w:docPart>
      <w:docPartPr>
        <w:name w:val="85393B09F1F743C4B03F1412419BE4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0026A7-0CBC-49C3-8F41-6DE30BDDBC82}"/>
      </w:docPartPr>
      <w:docPartBody>
        <w:p w:rsidR="007F6A47" w:rsidRDefault="00EE537D" w:rsidP="00EE537D">
          <w:pPr>
            <w:pStyle w:val="85393B09F1F743C4B03F1412419BE418"/>
          </w:pPr>
          <w:r w:rsidRPr="00E52FCD">
            <w:rPr>
              <w:rStyle w:val="a3"/>
              <w:rFonts w:ascii="Calibri" w:eastAsiaTheme="minorHAnsi" w:hAnsi="Calibri"/>
              <w:sz w:val="14"/>
            </w:rPr>
            <w:t>Wählen Sie ein Element aus.</w:t>
          </w:r>
        </w:p>
      </w:docPartBody>
    </w:docPart>
    <w:docPart>
      <w:docPartPr>
        <w:name w:val="5D05B557F17E42AF9A3D36C6CA016E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752A85-3E4F-4A9F-A0A9-E372F6F3CEED}"/>
      </w:docPartPr>
      <w:docPartBody>
        <w:p w:rsidR="007F6A47" w:rsidRDefault="00EE537D" w:rsidP="00EE537D">
          <w:pPr>
            <w:pStyle w:val="5D05B557F17E42AF9A3D36C6CA016E89"/>
          </w:pPr>
          <w:r w:rsidRPr="00E52FCD">
            <w:rPr>
              <w:rStyle w:val="a3"/>
              <w:rFonts w:ascii="Calibri" w:eastAsiaTheme="minorHAnsi" w:hAnsi="Calibri"/>
              <w:sz w:val="14"/>
            </w:rPr>
            <w:t>Wählen Sie ein Element aus.</w:t>
          </w:r>
        </w:p>
      </w:docPartBody>
    </w:docPart>
    <w:docPart>
      <w:docPartPr>
        <w:name w:val="1892FE471E70426887D841DB43BFCB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64CBD9-D2EE-4452-9005-52EE4457CFC6}"/>
      </w:docPartPr>
      <w:docPartBody>
        <w:p w:rsidR="007F6A47" w:rsidRDefault="00EE537D" w:rsidP="00EE537D">
          <w:pPr>
            <w:pStyle w:val="1892FE471E70426887D841DB43BFCBC0"/>
          </w:pPr>
          <w:r w:rsidRPr="00E52FCD">
            <w:rPr>
              <w:rStyle w:val="a3"/>
              <w:rFonts w:ascii="Calibri" w:eastAsiaTheme="minorHAnsi" w:hAnsi="Calibri"/>
              <w:sz w:val="14"/>
            </w:rPr>
            <w:t>Wählen Sie ein Element aus.</w:t>
          </w:r>
        </w:p>
      </w:docPartBody>
    </w:docPart>
    <w:docPart>
      <w:docPartPr>
        <w:name w:val="54C24CBEB1AF445C8B5C14C62505C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EFAC23-2C00-4F0D-96E3-EED0F552B183}"/>
      </w:docPartPr>
      <w:docPartBody>
        <w:p w:rsidR="007F6A47" w:rsidRDefault="00EE537D" w:rsidP="00EE537D">
          <w:pPr>
            <w:pStyle w:val="54C24CBEB1AF445C8B5C14C62505C4CA"/>
          </w:pPr>
          <w:r w:rsidRPr="00E52FCD">
            <w:rPr>
              <w:rStyle w:val="a3"/>
              <w:rFonts w:ascii="Calibri" w:eastAsiaTheme="minorHAnsi" w:hAnsi="Calibri"/>
              <w:sz w:val="14"/>
            </w:rPr>
            <w:t>Wählen Sie ein Element aus.</w:t>
          </w:r>
        </w:p>
      </w:docPartBody>
    </w:docPart>
    <w:docPart>
      <w:docPartPr>
        <w:name w:val="4FA3E673BCF94EF4A6DF06B3D8826D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2DE582-0785-491C-A9E2-C19857AD5BD3}"/>
      </w:docPartPr>
      <w:docPartBody>
        <w:p w:rsidR="007F6A47" w:rsidRDefault="00EE537D" w:rsidP="00EE537D">
          <w:pPr>
            <w:pStyle w:val="4FA3E673BCF94EF4A6DF06B3D8826DB5"/>
          </w:pPr>
          <w:r w:rsidRPr="00E52FCD">
            <w:rPr>
              <w:rStyle w:val="a3"/>
              <w:rFonts w:ascii="Calibri" w:eastAsiaTheme="minorHAnsi" w:hAnsi="Calibri"/>
              <w:sz w:val="14"/>
            </w:rPr>
            <w:t>Wählen Sie ein Element aus.</w:t>
          </w:r>
        </w:p>
      </w:docPartBody>
    </w:docPart>
    <w:docPart>
      <w:docPartPr>
        <w:name w:val="D1E1FC831919457EAE3151541EFDA1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BCFA0D-0ECD-4AED-A299-6B06994852EF}"/>
      </w:docPartPr>
      <w:docPartBody>
        <w:p w:rsidR="00E65555" w:rsidRDefault="007F6A47" w:rsidP="007F6A47">
          <w:pPr>
            <w:pStyle w:val="D1E1FC831919457EAE3151541EFDA1B8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B3CB9CCFF0554A6A91E420CEB57004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60DEC6-BED8-41A1-B4ED-8F074E5E53A7}"/>
      </w:docPartPr>
      <w:docPartBody>
        <w:p w:rsidR="00E65555" w:rsidRDefault="007F6A47" w:rsidP="007F6A47">
          <w:pPr>
            <w:pStyle w:val="B3CB9CCFF0554A6A91E420CEB570046A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5FCB0A9FABD24DBEAB19A5C8D5A72F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19441B-2ED0-48B5-BFF9-6A4F9D8105F8}"/>
      </w:docPartPr>
      <w:docPartBody>
        <w:p w:rsidR="00E65555" w:rsidRDefault="007F6A47" w:rsidP="007F6A47">
          <w:pPr>
            <w:pStyle w:val="5FCB0A9FABD24DBEAB19A5C8D5A72F84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B9E1978154944D5585F92FF0B9FC1B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E4695B-640B-4034-93A6-8DB37161FAAF}"/>
      </w:docPartPr>
      <w:docPartBody>
        <w:p w:rsidR="00E65555" w:rsidRDefault="007F6A47" w:rsidP="007F6A47">
          <w:pPr>
            <w:pStyle w:val="B9E1978154944D5585F92FF0B9FC1BAD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84F35DB96BC442F0A2176B7106113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1A5216-1085-4941-B4AC-D6EA196FCEA6}"/>
      </w:docPartPr>
      <w:docPartBody>
        <w:p w:rsidR="00E65555" w:rsidRDefault="007F6A47" w:rsidP="007F6A47">
          <w:pPr>
            <w:pStyle w:val="84F35DB96BC442F0A2176B7106113896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597F264B4BA44F9A9B4D0D28EA9983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5C186E-F14E-4C57-8BA5-5EC7C5ACF739}"/>
      </w:docPartPr>
      <w:docPartBody>
        <w:p w:rsidR="00E65555" w:rsidRDefault="007F6A47" w:rsidP="007F6A47">
          <w:pPr>
            <w:pStyle w:val="597F264B4BA44F9A9B4D0D28EA9983E6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CF36D64292634B309A47AA68677791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EAC859-ABCC-4238-8846-6591D54F1AA5}"/>
      </w:docPartPr>
      <w:docPartBody>
        <w:p w:rsidR="00E65555" w:rsidRDefault="007F6A47" w:rsidP="007F6A47">
          <w:pPr>
            <w:pStyle w:val="CF36D64292634B309A47AA6867779121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2AA4A7F79B5E43FFAB3464F9E72246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5C3522-E302-4CA5-BC52-BDC0015AC8C7}"/>
      </w:docPartPr>
      <w:docPartBody>
        <w:p w:rsidR="00E65555" w:rsidRDefault="007F6A47" w:rsidP="007F6A47">
          <w:pPr>
            <w:pStyle w:val="2AA4A7F79B5E43FFAB3464F9E7224644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52ECE865576D47F09D39B56473C774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D46171-5940-4CF3-883E-FDA95C57F012}"/>
      </w:docPartPr>
      <w:docPartBody>
        <w:p w:rsidR="00E65555" w:rsidRDefault="007F6A47" w:rsidP="007F6A47">
          <w:pPr>
            <w:pStyle w:val="52ECE865576D47F09D39B56473C77415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7FD79593CBD4444F9B188975E87F4B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C14F29-80D3-4DDD-BB09-488617A612AB}"/>
      </w:docPartPr>
      <w:docPartBody>
        <w:p w:rsidR="00E65555" w:rsidRDefault="007F6A47" w:rsidP="007F6A47">
          <w:pPr>
            <w:pStyle w:val="7FD79593CBD4444F9B188975E87F4B51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6450980DA8984B64A504D1D7E6B3BE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B23259-EA79-4BB5-99C9-D17CB5076BA1}"/>
      </w:docPartPr>
      <w:docPartBody>
        <w:p w:rsidR="00E65555" w:rsidRDefault="007F6A47" w:rsidP="007F6A47">
          <w:pPr>
            <w:pStyle w:val="6450980DA8984B64A504D1D7E6B3BECA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86BA7A8C9DCD472AA6C4F799D88F73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46B9F7-AE83-4204-BCDB-962248E54EF1}"/>
      </w:docPartPr>
      <w:docPartBody>
        <w:p w:rsidR="00E65555" w:rsidRDefault="007F6A47" w:rsidP="007F6A47">
          <w:pPr>
            <w:pStyle w:val="86BA7A8C9DCD472AA6C4F799D88F737A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6DD9531C51AA4E7C8EC31703B647AA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9850C9-5E8F-43B0-9E69-248670D0AF8A}"/>
      </w:docPartPr>
      <w:docPartBody>
        <w:p w:rsidR="003C6BE3" w:rsidRDefault="00E65555" w:rsidP="00E65555">
          <w:pPr>
            <w:pStyle w:val="6DD9531C51AA4E7C8EC31703B647AA3C"/>
          </w:pPr>
          <w:r w:rsidRPr="005F3F0A">
            <w:rPr>
              <w:rStyle w:val="a3"/>
              <w:rFonts w:ascii="Calibri" w:eastAsiaTheme="minorHAnsi" w:hAnsi="Calibri"/>
              <w:sz w:val="18"/>
            </w:rPr>
            <w:t>Wählen Sie ein Element aus.</w:t>
          </w:r>
        </w:p>
      </w:docPartBody>
    </w:docPart>
    <w:docPart>
      <w:docPartPr>
        <w:name w:val="0EB02081CE034B8ABA8181F7166DDA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1BE040-CFA8-4D71-A9B3-49F848BFC2BF}"/>
      </w:docPartPr>
      <w:docPartBody>
        <w:p w:rsidR="0017745D" w:rsidRDefault="003C6BE3" w:rsidP="003C6BE3">
          <w:pPr>
            <w:pStyle w:val="0EB02081CE034B8ABA8181F7166DDA73"/>
          </w:pPr>
          <w:r w:rsidRPr="00237208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692"/>
    <w:rsid w:val="00021AC9"/>
    <w:rsid w:val="0017745D"/>
    <w:rsid w:val="00334397"/>
    <w:rsid w:val="003C6BE3"/>
    <w:rsid w:val="00410B49"/>
    <w:rsid w:val="004A330F"/>
    <w:rsid w:val="007A3692"/>
    <w:rsid w:val="007F6A47"/>
    <w:rsid w:val="00841BA0"/>
    <w:rsid w:val="009A4460"/>
    <w:rsid w:val="00C67E62"/>
    <w:rsid w:val="00D61477"/>
    <w:rsid w:val="00E65555"/>
    <w:rsid w:val="00EE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3C6BE3"/>
    <w:rPr>
      <w:color w:val="808080"/>
    </w:rPr>
  </w:style>
  <w:style w:type="paragraph" w:customStyle="1" w:styleId="8158B6F72F484B0BB19BCFDC45D8AE36">
    <w:name w:val="8158B6F72F484B0BB19BCFDC45D8AE36"/>
  </w:style>
  <w:style w:type="paragraph" w:customStyle="1" w:styleId="12AEBDC6A1F2403DBEAB57DBE404405D">
    <w:name w:val="12AEBDC6A1F2403DBEAB57DBE404405D"/>
  </w:style>
  <w:style w:type="paragraph" w:customStyle="1" w:styleId="890EE68056794F488CEDCA9B93E3B1E1">
    <w:name w:val="890EE68056794F488CEDCA9B93E3B1E1"/>
  </w:style>
  <w:style w:type="paragraph" w:customStyle="1" w:styleId="0EBD7781265E46899CCF0BDE88E7EA5C">
    <w:name w:val="0EBD7781265E46899CCF0BDE88E7EA5C"/>
  </w:style>
  <w:style w:type="paragraph" w:customStyle="1" w:styleId="093FA3794C3D4A2190BEE98625BC2A38">
    <w:name w:val="093FA3794C3D4A2190BEE98625BC2A38"/>
    <w:rsid w:val="00EE537D"/>
  </w:style>
  <w:style w:type="paragraph" w:customStyle="1" w:styleId="04208570EC6D4680A7EEF3037F80409E">
    <w:name w:val="04208570EC6D4680A7EEF3037F80409E"/>
    <w:rsid w:val="00EE537D"/>
  </w:style>
  <w:style w:type="paragraph" w:customStyle="1" w:styleId="BD53A7E85DF84AE585A6E638731A59DF">
    <w:name w:val="BD53A7E85DF84AE585A6E638731A59DF"/>
    <w:rsid w:val="00EE537D"/>
  </w:style>
  <w:style w:type="paragraph" w:customStyle="1" w:styleId="E2F04F0058804022B29D937E927862BC">
    <w:name w:val="E2F04F0058804022B29D937E927862BC"/>
    <w:rsid w:val="00EE537D"/>
  </w:style>
  <w:style w:type="paragraph" w:customStyle="1" w:styleId="3BC752D3D7BE4B62B8C21AF95D014C20">
    <w:name w:val="3BC752D3D7BE4B62B8C21AF95D014C20"/>
    <w:rsid w:val="00EE537D"/>
  </w:style>
  <w:style w:type="paragraph" w:customStyle="1" w:styleId="EAA3B1D9D1D44CEAB2110F32D1524D66">
    <w:name w:val="EAA3B1D9D1D44CEAB2110F32D1524D66"/>
    <w:rsid w:val="00EE537D"/>
  </w:style>
  <w:style w:type="paragraph" w:customStyle="1" w:styleId="6C8847E9419146799DD30AF70BE6FF16">
    <w:name w:val="6C8847E9419146799DD30AF70BE6FF16"/>
    <w:rsid w:val="00EE537D"/>
  </w:style>
  <w:style w:type="paragraph" w:customStyle="1" w:styleId="96EBC13C83A34382A1AB814465912372">
    <w:name w:val="96EBC13C83A34382A1AB814465912372"/>
    <w:rsid w:val="00EE537D"/>
  </w:style>
  <w:style w:type="paragraph" w:customStyle="1" w:styleId="88DDD0AC403C46AA8EFCEEF50E6D69E6">
    <w:name w:val="88DDD0AC403C46AA8EFCEEF50E6D69E6"/>
    <w:rsid w:val="00EE537D"/>
  </w:style>
  <w:style w:type="paragraph" w:customStyle="1" w:styleId="8214E73145264263994238A3109CE9A7">
    <w:name w:val="8214E73145264263994238A3109CE9A7"/>
    <w:rsid w:val="00EE537D"/>
  </w:style>
  <w:style w:type="paragraph" w:customStyle="1" w:styleId="5BD80F416E29416286A5147CA9E38DB8">
    <w:name w:val="5BD80F416E29416286A5147CA9E38DB8"/>
    <w:rsid w:val="00EE537D"/>
  </w:style>
  <w:style w:type="paragraph" w:customStyle="1" w:styleId="33255924900C45A8980C7A4371B4EC07">
    <w:name w:val="33255924900C45A8980C7A4371B4EC07"/>
    <w:rsid w:val="00EE537D"/>
  </w:style>
  <w:style w:type="paragraph" w:customStyle="1" w:styleId="4EED1AA098CC4B24AF252BAE436C0B5B">
    <w:name w:val="4EED1AA098CC4B24AF252BAE436C0B5B"/>
    <w:rsid w:val="00EE537D"/>
  </w:style>
  <w:style w:type="paragraph" w:customStyle="1" w:styleId="AF260A4062BA4606B14EC86601F7E976">
    <w:name w:val="AF260A4062BA4606B14EC86601F7E976"/>
    <w:rsid w:val="00EE537D"/>
  </w:style>
  <w:style w:type="paragraph" w:customStyle="1" w:styleId="D3655866AE0E4DD19B53D3482E39BD2A">
    <w:name w:val="D3655866AE0E4DD19B53D3482E39BD2A"/>
    <w:rsid w:val="00EE537D"/>
  </w:style>
  <w:style w:type="paragraph" w:customStyle="1" w:styleId="85393B09F1F743C4B03F1412419BE418">
    <w:name w:val="85393B09F1F743C4B03F1412419BE418"/>
    <w:rsid w:val="00EE537D"/>
  </w:style>
  <w:style w:type="paragraph" w:customStyle="1" w:styleId="5D05B557F17E42AF9A3D36C6CA016E89">
    <w:name w:val="5D05B557F17E42AF9A3D36C6CA016E89"/>
    <w:rsid w:val="00EE537D"/>
  </w:style>
  <w:style w:type="paragraph" w:customStyle="1" w:styleId="1892FE471E70426887D841DB43BFCBC0">
    <w:name w:val="1892FE471E70426887D841DB43BFCBC0"/>
    <w:rsid w:val="00EE537D"/>
  </w:style>
  <w:style w:type="paragraph" w:customStyle="1" w:styleId="54C24CBEB1AF445C8B5C14C62505C4CA">
    <w:name w:val="54C24CBEB1AF445C8B5C14C62505C4CA"/>
    <w:rsid w:val="00EE537D"/>
  </w:style>
  <w:style w:type="paragraph" w:customStyle="1" w:styleId="4FA3E673BCF94EF4A6DF06B3D8826DB5">
    <w:name w:val="4FA3E673BCF94EF4A6DF06B3D8826DB5"/>
    <w:rsid w:val="00EE537D"/>
  </w:style>
  <w:style w:type="paragraph" w:customStyle="1" w:styleId="21E6E11CC63146BCB31CA19CEB290F92">
    <w:name w:val="21E6E11CC63146BCB31CA19CEB290F92"/>
    <w:rsid w:val="00EE537D"/>
  </w:style>
  <w:style w:type="paragraph" w:customStyle="1" w:styleId="698077EEECDF45259F670FED437F9918">
    <w:name w:val="698077EEECDF45259F670FED437F9918"/>
    <w:rsid w:val="007F6A47"/>
  </w:style>
  <w:style w:type="paragraph" w:customStyle="1" w:styleId="82C0F2A1DA3743FBAB50CD21E1133E07">
    <w:name w:val="82C0F2A1DA3743FBAB50CD21E1133E07"/>
    <w:rsid w:val="007F6A47"/>
  </w:style>
  <w:style w:type="paragraph" w:customStyle="1" w:styleId="01019E87884E4D35874EA196FC7F0805">
    <w:name w:val="01019E87884E4D35874EA196FC7F0805"/>
    <w:rsid w:val="007F6A47"/>
  </w:style>
  <w:style w:type="paragraph" w:customStyle="1" w:styleId="39EF2B567BF042EEBE970BA5FBF04AB9">
    <w:name w:val="39EF2B567BF042EEBE970BA5FBF04AB9"/>
    <w:rsid w:val="007F6A47"/>
  </w:style>
  <w:style w:type="paragraph" w:customStyle="1" w:styleId="4F444247775A47EC9BF131C2FE713EAD">
    <w:name w:val="4F444247775A47EC9BF131C2FE713EAD"/>
    <w:rsid w:val="007F6A47"/>
  </w:style>
  <w:style w:type="paragraph" w:customStyle="1" w:styleId="D1E1FC831919457EAE3151541EFDA1B8">
    <w:name w:val="D1E1FC831919457EAE3151541EFDA1B8"/>
    <w:rsid w:val="007F6A47"/>
  </w:style>
  <w:style w:type="paragraph" w:customStyle="1" w:styleId="B3CB9CCFF0554A6A91E420CEB570046A">
    <w:name w:val="B3CB9CCFF0554A6A91E420CEB570046A"/>
    <w:rsid w:val="007F6A47"/>
  </w:style>
  <w:style w:type="paragraph" w:customStyle="1" w:styleId="5FCB0A9FABD24DBEAB19A5C8D5A72F84">
    <w:name w:val="5FCB0A9FABD24DBEAB19A5C8D5A72F84"/>
    <w:rsid w:val="007F6A47"/>
  </w:style>
  <w:style w:type="paragraph" w:customStyle="1" w:styleId="B9E1978154944D5585F92FF0B9FC1BAD">
    <w:name w:val="B9E1978154944D5585F92FF0B9FC1BAD"/>
    <w:rsid w:val="007F6A47"/>
  </w:style>
  <w:style w:type="paragraph" w:customStyle="1" w:styleId="84F35DB96BC442F0A2176B7106113896">
    <w:name w:val="84F35DB96BC442F0A2176B7106113896"/>
    <w:rsid w:val="007F6A47"/>
  </w:style>
  <w:style w:type="paragraph" w:customStyle="1" w:styleId="A9A4B8C6DF39491EAC18042542A9D98D">
    <w:name w:val="A9A4B8C6DF39491EAC18042542A9D98D"/>
    <w:rsid w:val="007F6A47"/>
  </w:style>
  <w:style w:type="paragraph" w:customStyle="1" w:styleId="597F264B4BA44F9A9B4D0D28EA9983E6">
    <w:name w:val="597F264B4BA44F9A9B4D0D28EA9983E6"/>
    <w:rsid w:val="007F6A47"/>
  </w:style>
  <w:style w:type="paragraph" w:customStyle="1" w:styleId="CF36D64292634B309A47AA6867779121">
    <w:name w:val="CF36D64292634B309A47AA6867779121"/>
    <w:rsid w:val="007F6A47"/>
  </w:style>
  <w:style w:type="paragraph" w:customStyle="1" w:styleId="10988D3A791846B6ADF5FFC0F7ED5A11">
    <w:name w:val="10988D3A791846B6ADF5FFC0F7ED5A11"/>
    <w:rsid w:val="007F6A47"/>
  </w:style>
  <w:style w:type="paragraph" w:customStyle="1" w:styleId="2AA4A7F79B5E43FFAB3464F9E7224644">
    <w:name w:val="2AA4A7F79B5E43FFAB3464F9E7224644"/>
    <w:rsid w:val="007F6A47"/>
  </w:style>
  <w:style w:type="paragraph" w:customStyle="1" w:styleId="52ECE865576D47F09D39B56473C77415">
    <w:name w:val="52ECE865576D47F09D39B56473C77415"/>
    <w:rsid w:val="007F6A47"/>
  </w:style>
  <w:style w:type="paragraph" w:customStyle="1" w:styleId="7FD79593CBD4444F9B188975E87F4B51">
    <w:name w:val="7FD79593CBD4444F9B188975E87F4B51"/>
    <w:rsid w:val="007F6A47"/>
  </w:style>
  <w:style w:type="paragraph" w:customStyle="1" w:styleId="6450980DA8984B64A504D1D7E6B3BECA">
    <w:name w:val="6450980DA8984B64A504D1D7E6B3BECA"/>
    <w:rsid w:val="007F6A47"/>
  </w:style>
  <w:style w:type="paragraph" w:customStyle="1" w:styleId="86BA7A8C9DCD472AA6C4F799D88F737A">
    <w:name w:val="86BA7A8C9DCD472AA6C4F799D88F737A"/>
    <w:rsid w:val="007F6A47"/>
  </w:style>
  <w:style w:type="paragraph" w:customStyle="1" w:styleId="6DD9531C51AA4E7C8EC31703B647AA3C">
    <w:name w:val="6DD9531C51AA4E7C8EC31703B647AA3C"/>
    <w:rsid w:val="00E65555"/>
  </w:style>
  <w:style w:type="paragraph" w:customStyle="1" w:styleId="8F9542EB54FA458C8E15FF7640967C5F">
    <w:name w:val="8F9542EB54FA458C8E15FF7640967C5F"/>
    <w:rsid w:val="00E65555"/>
  </w:style>
  <w:style w:type="paragraph" w:customStyle="1" w:styleId="E878E87C7F0746839ACAF4DA2C2668A6">
    <w:name w:val="E878E87C7F0746839ACAF4DA2C2668A6"/>
    <w:rsid w:val="003C6BE3"/>
  </w:style>
  <w:style w:type="paragraph" w:customStyle="1" w:styleId="0EB02081CE034B8ABA8181F7166DDA73">
    <w:name w:val="0EB02081CE034B8ABA8181F7166DDA73"/>
    <w:rsid w:val="003C6B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3B476-EDAE-4B93-B9C4-4F001C176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Bescheinigung gleichwertiger Bildungsstand Hauptschulabschluss_GMS</Template>
  <TotalTime>99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28</cp:revision>
  <cp:lastPrinted>2019-05-13T14:17:00Z</cp:lastPrinted>
  <dcterms:created xsi:type="dcterms:W3CDTF">2019-06-05T10:30:00Z</dcterms:created>
  <dcterms:modified xsi:type="dcterms:W3CDTF">2019-06-18T13:25:00Z</dcterms:modified>
</cp:coreProperties>
</file>