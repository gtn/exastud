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932" w:rsidRDefault="00194121" w:rsidP="0049698C">
      <w:pPr>
        <w:jc w:val="center"/>
      </w:pPr>
      <w:r>
        <w:rPr>
          <w:noProof/>
          <w:lang w:eastAsia="de-DE"/>
        </w:rPr>
        <w:drawing>
          <wp:inline distT="0" distB="0" distL="0" distR="0" wp14:anchorId="27ED5808" wp14:editId="5756E3C7">
            <wp:extent cx="1468800" cy="834296"/>
            <wp:effectExtent l="0" t="0" r="0" b="444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ppe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8800" cy="83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6B0" w:rsidRPr="00DA63A3" w:rsidRDefault="007636B0" w:rsidP="0044650F">
      <w:pPr>
        <w:rPr>
          <w:sz w:val="6"/>
        </w:rPr>
      </w:pPr>
    </w:p>
    <w:p w:rsidR="0049698C" w:rsidRPr="0049698C" w:rsidRDefault="0049698C" w:rsidP="0049698C">
      <w:pPr>
        <w:tabs>
          <w:tab w:val="left" w:pos="2268"/>
        </w:tabs>
        <w:spacing w:before="240"/>
        <w:jc w:val="center"/>
        <w:rPr>
          <w:b/>
          <w:spacing w:val="-2"/>
          <w:szCs w:val="24"/>
        </w:rPr>
      </w:pPr>
      <w:r w:rsidRPr="0049698C">
        <w:rPr>
          <w:b/>
          <w:spacing w:val="-2"/>
          <w:szCs w:val="24"/>
        </w:rPr>
        <w:t>Baden-Württemberg</w:t>
      </w:r>
    </w:p>
    <w:p w:rsidR="0049698C" w:rsidRPr="002333FF" w:rsidRDefault="0049698C" w:rsidP="0044650F">
      <w:pPr>
        <w:rPr>
          <w:sz w:val="20"/>
        </w:rPr>
      </w:pPr>
    </w:p>
    <w:tbl>
      <w:tblPr>
        <w:tblStyle w:val="aa"/>
        <w:tblW w:w="10204" w:type="dxa"/>
        <w:jc w:val="center"/>
        <w:tblLayout w:type="fixed"/>
        <w:tblLook w:val="04A0" w:firstRow="1" w:lastRow="0" w:firstColumn="1" w:lastColumn="0" w:noHBand="0" w:noVBand="1"/>
      </w:tblPr>
      <w:tblGrid>
        <w:gridCol w:w="2552"/>
        <w:gridCol w:w="142"/>
        <w:gridCol w:w="1701"/>
        <w:gridCol w:w="1701"/>
        <w:gridCol w:w="4108"/>
      </w:tblGrid>
      <w:tr w:rsidR="0049698C" w:rsidTr="00710FBB">
        <w:trPr>
          <w:trHeight w:hRule="exact" w:val="794"/>
          <w:jc w:val="center"/>
        </w:trPr>
        <w:tc>
          <w:tcPr>
            <w:tcW w:w="1020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9698C" w:rsidRPr="00BC6F7B" w:rsidRDefault="00C83794" w:rsidP="00710FBB">
            <w:pPr>
              <w:spacing w:after="12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fldChar w:fldCharType="begin">
                <w:ffData>
                  <w:name w:val="Text8"/>
                  <w:enabled/>
                  <w:calcOnExit w:val="0"/>
                  <w:textInput>
                    <w:default w:val="Schulname"/>
                    <w:maxLength w:val="100"/>
                  </w:textInput>
                </w:ffData>
              </w:fldChar>
            </w:r>
            <w:bookmarkStart w:id="0" w:name="Text8"/>
            <w:r>
              <w:rPr>
                <w:b/>
                <w:sz w:val="26"/>
              </w:rPr>
              <w:instrText xml:space="preserve"> FORMTEXT </w:instrText>
            </w:r>
            <w:r>
              <w:rPr>
                <w:b/>
                <w:sz w:val="26"/>
              </w:rPr>
            </w:r>
            <w:r>
              <w:rPr>
                <w:b/>
                <w:sz w:val="26"/>
              </w:rPr>
              <w:fldChar w:fldCharType="separate"/>
            </w:r>
            <w:r w:rsidR="00D060A7">
              <w:rPr>
                <w:b/>
                <w:noProof/>
                <w:sz w:val="26"/>
              </w:rPr>
              <w:t>${schule}</w:t>
            </w:r>
            <w:r>
              <w:rPr>
                <w:b/>
                <w:sz w:val="26"/>
              </w:rPr>
              <w:fldChar w:fldCharType="end"/>
            </w:r>
            <w:bookmarkEnd w:id="0"/>
          </w:p>
        </w:tc>
      </w:tr>
      <w:tr w:rsidR="0049698C" w:rsidRPr="0049698C" w:rsidTr="006A0D84">
        <w:trPr>
          <w:trHeight w:hRule="exact" w:val="397"/>
          <w:jc w:val="center"/>
        </w:trPr>
        <w:tc>
          <w:tcPr>
            <w:tcW w:w="10204" w:type="dxa"/>
            <w:gridSpan w:val="5"/>
            <w:tcBorders>
              <w:left w:val="nil"/>
              <w:bottom w:val="nil"/>
              <w:right w:val="nil"/>
            </w:tcBorders>
          </w:tcPr>
          <w:p w:rsidR="0049698C" w:rsidRPr="0049698C" w:rsidRDefault="0049698C" w:rsidP="00CB4D8B">
            <w:pPr>
              <w:spacing w:before="60"/>
              <w:jc w:val="center"/>
              <w:rPr>
                <w:sz w:val="20"/>
                <w:szCs w:val="20"/>
              </w:rPr>
            </w:pPr>
            <w:r w:rsidRPr="00CB4D8B">
              <w:rPr>
                <w:sz w:val="18"/>
                <w:szCs w:val="20"/>
              </w:rPr>
              <w:t xml:space="preserve">Name der </w:t>
            </w:r>
            <w:r w:rsidR="00DA63A3" w:rsidRPr="00CB4D8B">
              <w:rPr>
                <w:sz w:val="18"/>
                <w:szCs w:val="20"/>
              </w:rPr>
              <w:t>Gemeinschaftssch</w:t>
            </w:r>
            <w:r w:rsidRPr="00CB4D8B">
              <w:rPr>
                <w:sz w:val="18"/>
                <w:szCs w:val="20"/>
              </w:rPr>
              <w:t>ule</w:t>
            </w:r>
          </w:p>
        </w:tc>
      </w:tr>
      <w:tr w:rsidR="00710FBB" w:rsidRPr="00BB5E73" w:rsidTr="006A0D84">
        <w:trPr>
          <w:trHeight w:val="446"/>
          <w:jc w:val="center"/>
        </w:trPr>
        <w:tc>
          <w:tcPr>
            <w:tcW w:w="1020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0FBB" w:rsidRPr="00BB5E73" w:rsidRDefault="00710FBB" w:rsidP="00C536A6">
            <w:pPr>
              <w:jc w:val="center"/>
              <w:rPr>
                <w:b/>
                <w:sz w:val="20"/>
              </w:rPr>
            </w:pPr>
            <w:r w:rsidRPr="00336D19">
              <w:rPr>
                <w:b/>
              </w:rPr>
              <w:t>Beiblatt zur Projekt</w:t>
            </w:r>
            <w:r w:rsidR="00C536A6">
              <w:rPr>
                <w:b/>
              </w:rPr>
              <w:t>arbeit</w:t>
            </w:r>
          </w:p>
        </w:tc>
      </w:tr>
      <w:tr w:rsidR="0049698C" w:rsidRPr="002333FF" w:rsidTr="006A0D84">
        <w:trPr>
          <w:trHeight w:hRule="exact" w:val="227"/>
          <w:jc w:val="center"/>
        </w:trPr>
        <w:tc>
          <w:tcPr>
            <w:tcW w:w="43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9698C" w:rsidRPr="002333FF" w:rsidRDefault="0049698C" w:rsidP="0044650F">
            <w:pPr>
              <w:rPr>
                <w:sz w:val="22"/>
              </w:rPr>
            </w:pPr>
          </w:p>
        </w:tc>
        <w:tc>
          <w:tcPr>
            <w:tcW w:w="58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9698C" w:rsidRPr="002333FF" w:rsidRDefault="0049698C" w:rsidP="0044650F">
            <w:pPr>
              <w:rPr>
                <w:sz w:val="22"/>
              </w:rPr>
            </w:pPr>
          </w:p>
        </w:tc>
      </w:tr>
      <w:tr w:rsidR="00E305E2" w:rsidTr="00BF77F8">
        <w:trPr>
          <w:trHeight w:hRule="exact" w:val="454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05E2" w:rsidRPr="00BC6F7B" w:rsidRDefault="00E305E2" w:rsidP="00E86B75">
            <w:pPr>
              <w:rPr>
                <w:sz w:val="22"/>
              </w:rPr>
            </w:pPr>
            <w:r w:rsidRPr="00BC6F7B">
              <w:rPr>
                <w:sz w:val="22"/>
              </w:rPr>
              <w:t>Vor- und Zuname</w:t>
            </w:r>
          </w:p>
        </w:tc>
        <w:tc>
          <w:tcPr>
            <w:tcW w:w="765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05E2" w:rsidRPr="002E43CF" w:rsidRDefault="00E305E2" w:rsidP="00625A70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70"/>
                  </w:textInput>
                </w:ffData>
              </w:fldChar>
            </w:r>
            <w:bookmarkStart w:id="1" w:name="Text9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D060A7">
              <w:rPr>
                <w:noProof/>
                <w:sz w:val="22"/>
              </w:rPr>
              <w:t>${name}</w:t>
            </w:r>
            <w:r>
              <w:rPr>
                <w:sz w:val="22"/>
              </w:rPr>
              <w:fldChar w:fldCharType="end"/>
            </w:r>
            <w:bookmarkEnd w:id="1"/>
          </w:p>
        </w:tc>
      </w:tr>
      <w:tr w:rsidR="00E305E2" w:rsidTr="001C2501">
        <w:trPr>
          <w:trHeight w:hRule="exact" w:val="454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05E2" w:rsidRPr="00BC6F7B" w:rsidRDefault="00E305E2" w:rsidP="00E86B75">
            <w:pPr>
              <w:rPr>
                <w:sz w:val="22"/>
              </w:rPr>
            </w:pPr>
            <w:r w:rsidRPr="00BC6F7B">
              <w:rPr>
                <w:sz w:val="22"/>
              </w:rPr>
              <w:t>geboren am</w:t>
            </w:r>
          </w:p>
        </w:tc>
        <w:tc>
          <w:tcPr>
            <w:tcW w:w="765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05E2" w:rsidRDefault="00E305E2" w:rsidP="00E86B75">
            <w:r>
              <w:rPr>
                <w:sz w:val="22"/>
              </w:rPr>
              <w:fldChar w:fldCharType="begin">
                <w:ffData>
                  <w:name w:val="Text3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2" w:name="Text3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EF6486">
              <w:rPr>
                <w:noProof/>
                <w:sz w:val="22"/>
              </w:rPr>
              <w:t>${geburt}</w:t>
            </w:r>
            <w:r>
              <w:rPr>
                <w:sz w:val="22"/>
              </w:rPr>
              <w:fldChar w:fldCharType="end"/>
            </w:r>
            <w:bookmarkEnd w:id="2"/>
          </w:p>
        </w:tc>
      </w:tr>
      <w:tr w:rsidR="00E305E2" w:rsidTr="00B974FD">
        <w:trPr>
          <w:trHeight w:hRule="exact" w:val="454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05E2" w:rsidRPr="00BC6F7B" w:rsidRDefault="00E305E2" w:rsidP="00E86B75">
            <w:pPr>
              <w:rPr>
                <w:sz w:val="22"/>
              </w:rPr>
            </w:pPr>
            <w:r w:rsidRPr="00BC6F7B">
              <w:rPr>
                <w:sz w:val="22"/>
              </w:rPr>
              <w:t>in</w:t>
            </w:r>
          </w:p>
        </w:tc>
        <w:tc>
          <w:tcPr>
            <w:tcW w:w="765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05E2" w:rsidRDefault="00E305E2" w:rsidP="00E86B75">
            <w:r>
              <w:rPr>
                <w:sz w:val="22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80"/>
                  </w:textInput>
                </w:ffData>
              </w:fldChar>
            </w:r>
            <w:bookmarkStart w:id="3" w:name="Text10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EF6486">
              <w:rPr>
                <w:noProof/>
                <w:sz w:val="22"/>
              </w:rPr>
              <w:t>${gebort}</w:t>
            </w:r>
            <w:r>
              <w:rPr>
                <w:sz w:val="22"/>
              </w:rPr>
              <w:fldChar w:fldCharType="end"/>
            </w:r>
            <w:bookmarkEnd w:id="3"/>
          </w:p>
        </w:tc>
      </w:tr>
      <w:tr w:rsidR="00BC6F7B" w:rsidRPr="002333FF" w:rsidTr="00710FBB">
        <w:trPr>
          <w:trHeight w:hRule="exact" w:val="227"/>
          <w:jc w:val="center"/>
        </w:trPr>
        <w:tc>
          <w:tcPr>
            <w:tcW w:w="43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C6F7B" w:rsidRPr="002333FF" w:rsidRDefault="00BC6F7B" w:rsidP="0044650F">
            <w:pPr>
              <w:rPr>
                <w:sz w:val="20"/>
              </w:rPr>
            </w:pPr>
          </w:p>
        </w:tc>
        <w:tc>
          <w:tcPr>
            <w:tcW w:w="58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6F7B" w:rsidRPr="002333FF" w:rsidRDefault="00BC6F7B" w:rsidP="0044650F">
            <w:pPr>
              <w:rPr>
                <w:sz w:val="20"/>
              </w:rPr>
            </w:pPr>
          </w:p>
        </w:tc>
      </w:tr>
      <w:tr w:rsidR="00BC6F7B" w:rsidTr="00D6788F">
        <w:trPr>
          <w:trHeight w:hRule="exact" w:val="1418"/>
          <w:jc w:val="center"/>
        </w:trPr>
        <w:tc>
          <w:tcPr>
            <w:tcW w:w="1020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C6F7B" w:rsidRPr="00D6788F" w:rsidRDefault="00445AAA" w:rsidP="002D091A">
            <w:pPr>
              <w:tabs>
                <w:tab w:val="left" w:pos="2410"/>
                <w:tab w:val="right" w:leader="underscore" w:pos="6096"/>
              </w:tabs>
              <w:spacing w:before="60" w:after="60" w:line="264" w:lineRule="auto"/>
              <w:rPr>
                <w:spacing w:val="-2"/>
                <w:sz w:val="22"/>
                <w:szCs w:val="20"/>
              </w:rPr>
            </w:pPr>
            <w:sdt>
              <w:sdtPr>
                <w:rPr>
                  <w:rStyle w:val="Formatvorlage29"/>
                </w:rPr>
                <w:id w:val="-381480033"/>
                <w:placeholder>
                  <w:docPart w:val="B8D53EEBC54940DE9DBF20363D1FD89D"/>
                </w:placeholder>
                <w:dropDownList>
                  <w:listItem w:value="Wählen Sie ein Element aus."/>
                  <w:listItem w:displayText="Die Schülerin" w:value="Die Schülerin"/>
                  <w:listItem w:displayText="Der Schüler" w:value="Der Schüler"/>
                  <w:listItem w:displayText="${gender_select}" w:value="${gender_select}"/>
                </w:dropDownList>
              </w:sdtPr>
              <w:sdtEndPr>
                <w:rPr>
                  <w:rStyle w:val="a0"/>
                  <w:spacing w:val="-2"/>
                  <w:sz w:val="24"/>
                  <w:szCs w:val="20"/>
                </w:rPr>
              </w:sdtEndPr>
              <w:sdtContent>
                <w:r w:rsidR="00EF6486">
                  <w:rPr>
                    <w:rStyle w:val="Formatvorlage29"/>
                  </w:rPr>
                  <w:t>${gender_select}</w:t>
                </w:r>
              </w:sdtContent>
            </w:sdt>
            <w:r w:rsidR="00DC05F0" w:rsidRPr="00D6788F">
              <w:rPr>
                <w:rStyle w:val="Formatvorlage5"/>
              </w:rPr>
              <w:t xml:space="preserve"> </w:t>
            </w:r>
            <w:r w:rsidR="00BC6F7B" w:rsidRPr="00D6788F">
              <w:rPr>
                <w:spacing w:val="-2"/>
                <w:sz w:val="22"/>
                <w:szCs w:val="20"/>
              </w:rPr>
              <w:t>hat eine Projekt</w:t>
            </w:r>
            <w:r w:rsidR="00C83794">
              <w:rPr>
                <w:spacing w:val="-2"/>
                <w:sz w:val="22"/>
                <w:szCs w:val="20"/>
              </w:rPr>
              <w:t>arbeit</w:t>
            </w:r>
            <w:r w:rsidR="00BC6F7B" w:rsidRPr="00D6788F">
              <w:rPr>
                <w:spacing w:val="-2"/>
                <w:sz w:val="22"/>
                <w:szCs w:val="20"/>
              </w:rPr>
              <w:t xml:space="preserve"> abgelegt, bei der ein Thema </w:t>
            </w:r>
            <w:sdt>
              <w:sdtPr>
                <w:rPr>
                  <w:rStyle w:val="Formatvorlage30"/>
                </w:rPr>
                <w:id w:val="2098989478"/>
                <w:placeholder>
                  <w:docPart w:val="9171290DE4E045338708752D8DC4DA72"/>
                </w:placeholder>
                <w:comboBox>
                  <w:listItem w:value="Wählen Sie ein Element aus."/>
                  <w:listItem w:displayText="in der Gruppe" w:value="in der Gruppe"/>
                  <w:listItem w:displayText="individuell" w:value="individuell"/>
                  <w:listItem w:displayText="${projekt_individ}" w:value="${projekt_individ}"/>
                </w:comboBox>
              </w:sdtPr>
              <w:sdtEndPr>
                <w:rPr>
                  <w:rStyle w:val="a0"/>
                  <w:spacing w:val="-2"/>
                  <w:sz w:val="24"/>
                  <w:szCs w:val="20"/>
                </w:rPr>
              </w:sdtEndPr>
              <w:sdtContent>
                <w:r w:rsidR="00891C14">
                  <w:rPr>
                    <w:rStyle w:val="Formatvorlage30"/>
                  </w:rPr>
                  <w:t>${</w:t>
                </w:r>
                <w:proofErr w:type="spellStart"/>
                <w:r w:rsidR="00891C14">
                  <w:rPr>
                    <w:rStyle w:val="Formatvorlage30"/>
                  </w:rPr>
                  <w:t>projekt_individ</w:t>
                </w:r>
                <w:proofErr w:type="spellEnd"/>
                <w:r w:rsidR="00891C14">
                  <w:rPr>
                    <w:rStyle w:val="Formatvorlage30"/>
                  </w:rPr>
                  <w:t>}</w:t>
                </w:r>
              </w:sdtContent>
            </w:sdt>
            <w:r w:rsidR="001C791F">
              <w:rPr>
                <w:rStyle w:val="Formatvorlage30"/>
              </w:rPr>
              <w:t xml:space="preserve"> </w:t>
            </w:r>
            <w:r w:rsidR="00BC6F7B" w:rsidRPr="00D6788F">
              <w:rPr>
                <w:spacing w:val="-2"/>
                <w:sz w:val="22"/>
                <w:szCs w:val="20"/>
              </w:rPr>
              <w:t xml:space="preserve">erarbeitet wurde. Die Bearbeitung erstreckte sich über einen längeren Zeitraum und mündete </w:t>
            </w:r>
            <w:sdt>
              <w:sdtPr>
                <w:rPr>
                  <w:rStyle w:val="Formatvorlage31"/>
                </w:rPr>
                <w:id w:val="-1946456399"/>
                <w:placeholder>
                  <w:docPart w:val="E12B65BDD66147EF9C780C1F51A273BC"/>
                </w:placeholder>
                <w:comboBox>
                  <w:listItem w:value="Wählen Sie ein Element aus."/>
                  <w:listItem w:displayText="in eine Präsentation durch eine Schülergruppe." w:value="in eine Präsentation durch eine Schülergruppe."/>
                  <w:listItem w:displayText="in eine Präsentation." w:value="in eine Präsentation."/>
                  <w:listItem w:displayText="${projekt_individended}" w:value="${projekt_individended}"/>
                </w:comboBox>
              </w:sdtPr>
              <w:sdtEndPr>
                <w:rPr>
                  <w:rStyle w:val="a0"/>
                  <w:spacing w:val="-2"/>
                  <w:sz w:val="24"/>
                  <w:szCs w:val="20"/>
                </w:rPr>
              </w:sdtEndPr>
              <w:sdtContent>
                <w:r w:rsidR="001F309A">
                  <w:rPr>
                    <w:rStyle w:val="Formatvorlage31"/>
                  </w:rPr>
                  <w:t>${</w:t>
                </w:r>
                <w:proofErr w:type="spellStart"/>
                <w:r w:rsidR="001F309A">
                  <w:rPr>
                    <w:rStyle w:val="Formatvorlage31"/>
                  </w:rPr>
                  <w:t>projekt_individended</w:t>
                </w:r>
                <w:proofErr w:type="spellEnd"/>
                <w:r w:rsidR="001F309A">
                  <w:rPr>
                    <w:rStyle w:val="Formatvorlage31"/>
                  </w:rPr>
                  <w:t>}</w:t>
                </w:r>
              </w:sdtContent>
            </w:sdt>
            <w:r w:rsidR="001C791F">
              <w:rPr>
                <w:rStyle w:val="Formatvorlage31"/>
              </w:rPr>
              <w:t xml:space="preserve"> </w:t>
            </w:r>
            <w:r w:rsidR="00BC6F7B" w:rsidRPr="00D6788F">
              <w:rPr>
                <w:spacing w:val="-2"/>
                <w:sz w:val="22"/>
                <w:szCs w:val="20"/>
              </w:rPr>
              <w:t xml:space="preserve">Dabei wurden nicht nur die </w:t>
            </w:r>
            <w:sdt>
              <w:sdtPr>
                <w:rPr>
                  <w:rStyle w:val="Formatvorlage32"/>
                </w:rPr>
                <w:id w:val="1123968099"/>
                <w:placeholder>
                  <w:docPart w:val="B1C52D04E9BF4C25A1F83E11C2B3E839"/>
                </w:placeholder>
                <w:comboBox>
                  <w:listItem w:value="Wählen Sie ein Element aus."/>
                  <w:listItem w:displayText="gemeinsamen" w:value="gemeinsamen"/>
                  <w:listItem w:displayText="individuellen" w:value="individuellen"/>
                  <w:listItem w:displayText="${projekt_reviewedfor}" w:value="${projekt_reviewedfor}"/>
                </w:comboBox>
              </w:sdtPr>
              <w:sdtEndPr>
                <w:rPr>
                  <w:rStyle w:val="a0"/>
                  <w:spacing w:val="-2"/>
                  <w:sz w:val="24"/>
                  <w:szCs w:val="20"/>
                </w:rPr>
              </w:sdtEndPr>
              <w:sdtContent>
                <w:r w:rsidR="00331212">
                  <w:rPr>
                    <w:rStyle w:val="Formatvorlage32"/>
                  </w:rPr>
                  <w:t>${</w:t>
                </w:r>
                <w:proofErr w:type="spellStart"/>
                <w:r w:rsidR="00331212">
                  <w:rPr>
                    <w:rStyle w:val="Formatvorlage32"/>
                  </w:rPr>
                  <w:t>projekt_reviewedfor</w:t>
                </w:r>
                <w:proofErr w:type="spellEnd"/>
                <w:r w:rsidR="00331212">
                  <w:rPr>
                    <w:rStyle w:val="Formatvorlage32"/>
                  </w:rPr>
                  <w:t>}</w:t>
                </w:r>
              </w:sdtContent>
            </w:sdt>
            <w:r w:rsidR="001C791F">
              <w:rPr>
                <w:rStyle w:val="Formatvorlage32"/>
              </w:rPr>
              <w:t xml:space="preserve"> </w:t>
            </w:r>
            <w:r w:rsidR="00BC6F7B" w:rsidRPr="00D6788F">
              <w:rPr>
                <w:spacing w:val="-2"/>
                <w:sz w:val="22"/>
                <w:szCs w:val="20"/>
              </w:rPr>
              <w:t xml:space="preserve">Ergebnisse bewertet, sondern auch die im Entstehungsprozess beobachteten </w:t>
            </w:r>
            <w:r w:rsidR="00BC6F7B" w:rsidRPr="001C791F">
              <w:rPr>
                <w:spacing w:val="-2"/>
                <w:sz w:val="22"/>
              </w:rPr>
              <w:t>fachlichen</w:t>
            </w:r>
            <w:r w:rsidR="00BC6F7B" w:rsidRPr="00D6788F">
              <w:rPr>
                <w:spacing w:val="-2"/>
                <w:sz w:val="22"/>
                <w:szCs w:val="20"/>
              </w:rPr>
              <w:t xml:space="preserve"> und überfachlichen Kompetenzen. </w:t>
            </w:r>
          </w:p>
        </w:tc>
      </w:tr>
      <w:tr w:rsidR="002E43CF" w:rsidTr="00710FBB">
        <w:trPr>
          <w:trHeight w:hRule="exact" w:val="227"/>
          <w:jc w:val="center"/>
        </w:trPr>
        <w:tc>
          <w:tcPr>
            <w:tcW w:w="1020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2E43CF" w:rsidRDefault="002E43CF" w:rsidP="0044650F"/>
        </w:tc>
      </w:tr>
      <w:tr w:rsidR="002E43CF" w:rsidTr="00710FBB">
        <w:trPr>
          <w:trHeight w:hRule="exact" w:val="397"/>
          <w:jc w:val="center"/>
        </w:trPr>
        <w:tc>
          <w:tcPr>
            <w:tcW w:w="1020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E43CF" w:rsidRPr="00120B37" w:rsidRDefault="002E43CF" w:rsidP="002E43CF">
            <w:pPr>
              <w:rPr>
                <w:b/>
              </w:rPr>
            </w:pPr>
            <w:r w:rsidRPr="00710FBB">
              <w:rPr>
                <w:b/>
                <w:sz w:val="22"/>
              </w:rPr>
              <w:t>Projektthema:</w:t>
            </w:r>
          </w:p>
        </w:tc>
      </w:tr>
      <w:tr w:rsidR="002E43CF" w:rsidRPr="002333FF" w:rsidTr="00710FBB">
        <w:trPr>
          <w:trHeight w:hRule="exact" w:val="680"/>
          <w:jc w:val="center"/>
        </w:trPr>
        <w:tc>
          <w:tcPr>
            <w:tcW w:w="1020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2E43CF" w:rsidRPr="002333FF" w:rsidRDefault="00710FBB" w:rsidP="00CB4D8B">
            <w:pPr>
              <w:spacing w:before="60"/>
              <w:rPr>
                <w:sz w:val="20"/>
              </w:rPr>
            </w:pPr>
            <w:r w:rsidRPr="00D6788F">
              <w:rPr>
                <w:sz w:val="22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250"/>
                  </w:textInput>
                </w:ffData>
              </w:fldChar>
            </w:r>
            <w:bookmarkStart w:id="4" w:name="Text5"/>
            <w:r w:rsidRPr="00D6788F">
              <w:rPr>
                <w:sz w:val="22"/>
              </w:rPr>
              <w:instrText xml:space="preserve"> FORMTEXT </w:instrText>
            </w:r>
            <w:r w:rsidRPr="00D6788F">
              <w:rPr>
                <w:sz w:val="22"/>
              </w:rPr>
            </w:r>
            <w:r w:rsidRPr="00D6788F">
              <w:rPr>
                <w:sz w:val="22"/>
              </w:rPr>
              <w:fldChar w:fldCharType="separate"/>
            </w:r>
            <w:r w:rsidR="00EF6486">
              <w:rPr>
                <w:noProof/>
                <w:sz w:val="22"/>
              </w:rPr>
              <w:t>${projekt_thema}</w:t>
            </w:r>
            <w:r w:rsidRPr="00D6788F">
              <w:rPr>
                <w:sz w:val="22"/>
              </w:rPr>
              <w:fldChar w:fldCharType="end"/>
            </w:r>
            <w:bookmarkEnd w:id="4"/>
          </w:p>
        </w:tc>
      </w:tr>
      <w:tr w:rsidR="002E43CF" w:rsidRPr="00710FBB" w:rsidTr="00710FBB">
        <w:trPr>
          <w:trHeight w:hRule="exact" w:val="397"/>
          <w:jc w:val="center"/>
        </w:trPr>
        <w:tc>
          <w:tcPr>
            <w:tcW w:w="1020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E43CF" w:rsidRPr="00710FBB" w:rsidRDefault="002E43CF" w:rsidP="002E43CF">
            <w:pPr>
              <w:rPr>
                <w:b/>
                <w:sz w:val="22"/>
              </w:rPr>
            </w:pPr>
            <w:r w:rsidRPr="00710FBB">
              <w:rPr>
                <w:b/>
                <w:sz w:val="22"/>
              </w:rPr>
              <w:t>Verbalbeurteilung:</w:t>
            </w:r>
          </w:p>
        </w:tc>
      </w:tr>
      <w:tr w:rsidR="002E43CF" w:rsidTr="00E305E2">
        <w:trPr>
          <w:trHeight w:hRule="exact" w:val="3686"/>
          <w:jc w:val="center"/>
        </w:trPr>
        <w:tc>
          <w:tcPr>
            <w:tcW w:w="1020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2E43CF" w:rsidRDefault="003D1B63" w:rsidP="00E305E2">
            <w:pPr>
              <w:spacing w:before="60"/>
            </w:pPr>
            <w:r w:rsidRPr="00D6788F">
              <w:rPr>
                <w:sz w:val="22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1900"/>
                  </w:textInput>
                </w:ffData>
              </w:fldChar>
            </w:r>
            <w:bookmarkStart w:id="5" w:name="Text6"/>
            <w:r w:rsidRPr="00D6788F">
              <w:rPr>
                <w:sz w:val="22"/>
              </w:rPr>
              <w:instrText xml:space="preserve"> FORMTEXT </w:instrText>
            </w:r>
            <w:r w:rsidRPr="00D6788F">
              <w:rPr>
                <w:sz w:val="22"/>
              </w:rPr>
            </w:r>
            <w:r w:rsidRPr="00D6788F">
              <w:rPr>
                <w:sz w:val="22"/>
              </w:rPr>
              <w:fldChar w:fldCharType="separate"/>
            </w:r>
            <w:r w:rsidR="00EF6486">
              <w:rPr>
                <w:noProof/>
                <w:sz w:val="22"/>
              </w:rPr>
              <w:t>${projekt_verbalbeurteilung}</w:t>
            </w:r>
            <w:r w:rsidRPr="00D6788F">
              <w:rPr>
                <w:sz w:val="22"/>
              </w:rPr>
              <w:fldChar w:fldCharType="end"/>
            </w:r>
            <w:bookmarkStart w:id="6" w:name="_GoBack"/>
            <w:bookmarkEnd w:id="5"/>
            <w:bookmarkEnd w:id="6"/>
          </w:p>
        </w:tc>
      </w:tr>
      <w:tr w:rsidR="002E43CF" w:rsidTr="00710FBB">
        <w:trPr>
          <w:trHeight w:hRule="exact" w:val="170"/>
          <w:jc w:val="center"/>
        </w:trPr>
        <w:tc>
          <w:tcPr>
            <w:tcW w:w="1020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E43CF" w:rsidRPr="002E43CF" w:rsidRDefault="002E43CF" w:rsidP="00EB395D">
            <w:pPr>
              <w:rPr>
                <w:sz w:val="22"/>
              </w:rPr>
            </w:pPr>
          </w:p>
        </w:tc>
      </w:tr>
      <w:tr w:rsidR="00E305E2" w:rsidTr="00B87DEC">
        <w:trPr>
          <w:trHeight w:hRule="exact" w:val="454"/>
          <w:jc w:val="center"/>
        </w:trPr>
        <w:tc>
          <w:tcPr>
            <w:tcW w:w="1020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05E2" w:rsidRDefault="00C536A6" w:rsidP="00E305E2">
            <w:r>
              <w:rPr>
                <w:b/>
                <w:sz w:val="22"/>
              </w:rPr>
              <w:t>Note</w:t>
            </w:r>
            <w:r w:rsidR="00E305E2" w:rsidRPr="00710FBB">
              <w:rPr>
                <w:b/>
                <w:sz w:val="22"/>
              </w:rPr>
              <w:t>:</w:t>
            </w:r>
            <w:r w:rsidR="00E305E2">
              <w:rPr>
                <w:b/>
                <w:sz w:val="22"/>
              </w:rPr>
              <w:t xml:space="preserve">    </w:t>
            </w:r>
            <w:sdt>
              <w:sdtPr>
                <w:rPr>
                  <w:rStyle w:val="Formatvorlage25"/>
                </w:rPr>
                <w:id w:val="1164894231"/>
                <w:placeholder>
                  <w:docPart w:val="8A6A344FB4B442EDA098A08291CEB88C"/>
                </w:placeholder>
                <w:dropDownList>
                  <w:listItem w:value="Wählen Sie ein Element aus."/>
                  <w:listItem w:displayText="sehr gut" w:value="sehr gut"/>
                  <w:listItem w:displayText="gut" w:value="gut"/>
                  <w:listItem w:displayText="befriedigend" w:value="befriedigend"/>
                  <w:listItem w:displayText="ausreichend " w:value="ausreichend "/>
                  <w:listItem w:displayText="mangelhaft " w:value="mangelhaft "/>
                  <w:listItem w:displayText="ungenügend " w:value="ungenügend "/>
                </w:dropDownList>
              </w:sdtPr>
              <w:sdtEndPr>
                <w:rPr>
                  <w:rStyle w:val="a0"/>
                  <w:sz w:val="24"/>
                </w:rPr>
              </w:sdtEndPr>
              <w:sdtContent>
                <w:r w:rsidR="00EF6486">
                  <w:rPr>
                    <w:rStyle w:val="Formatvorlage25"/>
                  </w:rPr>
                  <w:t>sehr gut</w:t>
                </w:r>
              </w:sdtContent>
            </w:sdt>
          </w:p>
        </w:tc>
      </w:tr>
      <w:tr w:rsidR="00B37B70" w:rsidTr="00710FBB">
        <w:trPr>
          <w:trHeight w:hRule="exact" w:val="227"/>
          <w:jc w:val="center"/>
        </w:trPr>
        <w:tc>
          <w:tcPr>
            <w:tcW w:w="1020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37B70" w:rsidRDefault="00B37B70" w:rsidP="002E43CF"/>
        </w:tc>
      </w:tr>
      <w:tr w:rsidR="002E43CF" w:rsidTr="00710FBB">
        <w:trPr>
          <w:trHeight w:hRule="exact" w:val="454"/>
          <w:jc w:val="center"/>
        </w:trPr>
        <w:tc>
          <w:tcPr>
            <w:tcW w:w="439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E43CF" w:rsidRPr="002333FF" w:rsidRDefault="002E43CF" w:rsidP="00E305E2">
            <w:pPr>
              <w:rPr>
                <w:sz w:val="20"/>
              </w:rPr>
            </w:pPr>
            <w:r w:rsidRPr="00710FBB">
              <w:rPr>
                <w:sz w:val="22"/>
              </w:rPr>
              <w:t>Datum</w:t>
            </w:r>
            <w:r w:rsidR="00336D19" w:rsidRPr="00710FBB">
              <w:rPr>
                <w:sz w:val="22"/>
              </w:rPr>
              <w:t>:</w:t>
            </w:r>
            <w:r w:rsidR="00E305E2">
              <w:rPr>
                <w:sz w:val="22"/>
              </w:rPr>
              <w:t xml:space="preserve"> </w:t>
            </w:r>
            <w:r w:rsidR="00E305E2">
              <w:rPr>
                <w:sz w:val="22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7" w:name="Text13"/>
            <w:r w:rsidR="00E305E2">
              <w:rPr>
                <w:sz w:val="22"/>
              </w:rPr>
              <w:instrText xml:space="preserve"> FORMTEXT </w:instrText>
            </w:r>
            <w:r w:rsidR="00E305E2">
              <w:rPr>
                <w:sz w:val="22"/>
              </w:rPr>
            </w:r>
            <w:r w:rsidR="00E305E2">
              <w:rPr>
                <w:sz w:val="22"/>
              </w:rPr>
              <w:fldChar w:fldCharType="separate"/>
            </w:r>
            <w:r w:rsidR="00EF6486">
              <w:rPr>
                <w:noProof/>
                <w:sz w:val="22"/>
              </w:rPr>
              <w:t>${certda}</w:t>
            </w:r>
            <w:r w:rsidR="00E305E2">
              <w:rPr>
                <w:sz w:val="22"/>
              </w:rPr>
              <w:fldChar w:fldCharType="end"/>
            </w:r>
            <w:bookmarkEnd w:id="7"/>
          </w:p>
        </w:tc>
        <w:tc>
          <w:tcPr>
            <w:tcW w:w="58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E43CF" w:rsidRDefault="002E43CF" w:rsidP="002E43CF"/>
        </w:tc>
      </w:tr>
      <w:tr w:rsidR="00B37B70" w:rsidTr="00D6788F">
        <w:trPr>
          <w:trHeight w:hRule="exact" w:val="567"/>
          <w:jc w:val="center"/>
        </w:trPr>
        <w:tc>
          <w:tcPr>
            <w:tcW w:w="43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37B70" w:rsidRDefault="00B37B70" w:rsidP="0044650F"/>
        </w:tc>
        <w:tc>
          <w:tcPr>
            <w:tcW w:w="170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6788F" w:rsidRPr="00D6788F" w:rsidRDefault="00D6788F" w:rsidP="00D6788F">
            <w:pPr>
              <w:jc w:val="center"/>
              <w:rPr>
                <w:sz w:val="16"/>
              </w:rPr>
            </w:pPr>
            <w:r w:rsidRPr="00D6788F">
              <w:rPr>
                <w:sz w:val="16"/>
              </w:rPr>
              <w:t>(Dienstsiegel</w:t>
            </w:r>
          </w:p>
          <w:p w:rsidR="00B37B70" w:rsidRDefault="00D6788F" w:rsidP="00D6788F">
            <w:pPr>
              <w:jc w:val="center"/>
            </w:pPr>
            <w:r w:rsidRPr="00D6788F">
              <w:rPr>
                <w:sz w:val="16"/>
              </w:rPr>
              <w:t>der Schule)</w:t>
            </w:r>
          </w:p>
        </w:tc>
        <w:tc>
          <w:tcPr>
            <w:tcW w:w="41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37B70" w:rsidRDefault="00B37B70" w:rsidP="0044650F"/>
        </w:tc>
      </w:tr>
      <w:tr w:rsidR="00B37B70" w:rsidTr="00D6788F">
        <w:trPr>
          <w:trHeight w:hRule="exact" w:val="454"/>
          <w:jc w:val="center"/>
        </w:trPr>
        <w:tc>
          <w:tcPr>
            <w:tcW w:w="4395" w:type="dxa"/>
            <w:gridSpan w:val="3"/>
            <w:tcBorders>
              <w:left w:val="nil"/>
              <w:bottom w:val="nil"/>
              <w:right w:val="nil"/>
            </w:tcBorders>
          </w:tcPr>
          <w:p w:rsidR="00B37B70" w:rsidRDefault="00CB4D8B" w:rsidP="00CB4D8B">
            <w:pPr>
              <w:jc w:val="center"/>
            </w:pPr>
            <w:r w:rsidRPr="00710FBB">
              <w:rPr>
                <w:sz w:val="16"/>
              </w:rPr>
              <w:fldChar w:fldCharType="begin">
                <w:ffData>
                  <w:name w:val="Text11"/>
                  <w:enabled/>
                  <w:calcOnExit w:val="0"/>
                  <w:textInput>
                    <w:default w:val="Name"/>
                    <w:maxLength w:val="40"/>
                  </w:textInput>
                </w:ffData>
              </w:fldChar>
            </w:r>
            <w:bookmarkStart w:id="8" w:name="Text11"/>
            <w:r w:rsidRPr="00710FBB">
              <w:rPr>
                <w:sz w:val="16"/>
              </w:rPr>
              <w:instrText xml:space="preserve"> FORMTEXT </w:instrText>
            </w:r>
            <w:r w:rsidRPr="00710FBB">
              <w:rPr>
                <w:sz w:val="16"/>
              </w:rPr>
            </w:r>
            <w:r w:rsidRPr="00710FBB">
              <w:rPr>
                <w:sz w:val="16"/>
              </w:rPr>
              <w:fldChar w:fldCharType="separate"/>
            </w:r>
            <w:r w:rsidRPr="00710FBB">
              <w:rPr>
                <w:noProof/>
                <w:sz w:val="16"/>
              </w:rPr>
              <w:t>Name</w:t>
            </w:r>
            <w:r w:rsidRPr="00710FBB">
              <w:rPr>
                <w:sz w:val="16"/>
              </w:rPr>
              <w:fldChar w:fldCharType="end"/>
            </w:r>
            <w:bookmarkEnd w:id="8"/>
            <w:r>
              <w:rPr>
                <w:sz w:val="20"/>
              </w:rPr>
              <w:t xml:space="preserve">, </w:t>
            </w:r>
            <w:sdt>
              <w:sdtPr>
                <w:rPr>
                  <w:rStyle w:val="Formatvorlage20"/>
                </w:rPr>
                <w:id w:val="-1242166392"/>
                <w:placeholder>
                  <w:docPart w:val="B46DC73B69F04DC29B9B24CE6D328088"/>
                </w:placeholder>
                <w:showingPlcHdr/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</w:comboBox>
              </w:sdtPr>
              <w:sdtEndPr>
                <w:rPr>
                  <w:rStyle w:val="a0"/>
                  <w:sz w:val="20"/>
                </w:rPr>
              </w:sdtEndPr>
              <w:sdtContent>
                <w:r w:rsidRPr="00CB4D8B">
                  <w:rPr>
                    <w:rStyle w:val="ab"/>
                    <w:sz w:val="16"/>
                  </w:rPr>
                  <w:t>Wählen Sie ein Element aus.</w:t>
                </w:r>
              </w:sdtContent>
            </w:sdt>
          </w:p>
        </w:tc>
        <w:tc>
          <w:tcPr>
            <w:tcW w:w="170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37B70" w:rsidRDefault="00B37B70" w:rsidP="00B37B70">
            <w:pPr>
              <w:jc w:val="center"/>
            </w:pPr>
          </w:p>
        </w:tc>
        <w:tc>
          <w:tcPr>
            <w:tcW w:w="4108" w:type="dxa"/>
            <w:tcBorders>
              <w:left w:val="nil"/>
              <w:bottom w:val="nil"/>
              <w:right w:val="nil"/>
            </w:tcBorders>
          </w:tcPr>
          <w:p w:rsidR="00B37B70" w:rsidRDefault="00710FBB" w:rsidP="00CB4D8B">
            <w:pPr>
              <w:jc w:val="center"/>
            </w:pPr>
            <w:r w:rsidRPr="00710FBB">
              <w:rPr>
                <w:sz w:val="16"/>
              </w:rPr>
              <w:fldChar w:fldCharType="begin">
                <w:ffData>
                  <w:name w:val="Text12"/>
                  <w:enabled/>
                  <w:calcOnExit w:val="0"/>
                  <w:textInput>
                    <w:default w:val="Name"/>
                    <w:maxLength w:val="40"/>
                  </w:textInput>
                </w:ffData>
              </w:fldChar>
            </w:r>
            <w:bookmarkStart w:id="9" w:name="Text12"/>
            <w:r w:rsidRPr="00710FBB">
              <w:rPr>
                <w:sz w:val="16"/>
              </w:rPr>
              <w:instrText xml:space="preserve"> FORMTEXT </w:instrText>
            </w:r>
            <w:r w:rsidRPr="00710FBB">
              <w:rPr>
                <w:sz w:val="16"/>
              </w:rPr>
            </w:r>
            <w:r w:rsidRPr="00710FBB">
              <w:rPr>
                <w:sz w:val="16"/>
              </w:rPr>
              <w:fldChar w:fldCharType="separate"/>
            </w:r>
            <w:r w:rsidRPr="00710FBB">
              <w:rPr>
                <w:noProof/>
                <w:sz w:val="16"/>
              </w:rPr>
              <w:t>Name</w:t>
            </w:r>
            <w:r w:rsidRPr="00710FBB">
              <w:rPr>
                <w:sz w:val="16"/>
              </w:rPr>
              <w:fldChar w:fldCharType="end"/>
            </w:r>
            <w:bookmarkEnd w:id="9"/>
            <w:r w:rsidR="00CB4D8B">
              <w:rPr>
                <w:sz w:val="20"/>
              </w:rPr>
              <w:t xml:space="preserve">, </w:t>
            </w:r>
            <w:sdt>
              <w:sdtPr>
                <w:rPr>
                  <w:rStyle w:val="Formatvorlage21"/>
                </w:rPr>
                <w:id w:val="2139301552"/>
                <w:placeholder>
                  <w:docPart w:val="B46DC73B69F04DC29B9B24CE6D328088"/>
                </w:placeholder>
                <w:showingPlcHdr/>
                <w:comboBox>
                  <w:listItem w:value="Wählen Sie ein Element aus."/>
                  <w:listItem w:displayText="Vorsitzende des Fachausschusses" w:value="Vorsitzende des Fachausschusses"/>
                  <w:listItem w:displayText="Vorsitzender des Fachausschusses" w:value="Vorsitzender des Fachausschusses"/>
                </w:comboBox>
              </w:sdtPr>
              <w:sdtEndPr>
                <w:rPr>
                  <w:rStyle w:val="a0"/>
                  <w:sz w:val="20"/>
                </w:rPr>
              </w:sdtEndPr>
              <w:sdtContent>
                <w:r w:rsidR="002D091A" w:rsidRPr="00CB4D8B">
                  <w:rPr>
                    <w:rStyle w:val="ab"/>
                    <w:sz w:val="16"/>
                  </w:rPr>
                  <w:t>Wählen Sie ein Element aus.</w:t>
                </w:r>
              </w:sdtContent>
            </w:sdt>
          </w:p>
        </w:tc>
      </w:tr>
      <w:tr w:rsidR="00E305E2" w:rsidTr="00E305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54"/>
          <w:jc w:val="center"/>
        </w:trPr>
        <w:sdt>
          <w:sdtPr>
            <w:rPr>
              <w:rStyle w:val="Formatvorlage23"/>
            </w:rPr>
            <w:id w:val="51511847"/>
            <w:placeholder>
              <w:docPart w:val="0AEA4A4E47B2462E836D03AE836FF8C0"/>
            </w:placeholder>
            <w:showingPlcHdr/>
            <w:dropDownList>
              <w:listItem w:value="Wählen Sie ein Element aus."/>
              <w:listItem w:displayText="   " w:value="   "/>
              <w:listItem w:displayText="Anmerkung:" w:value="Anmerkung:"/>
            </w:dropDownList>
          </w:sdtPr>
          <w:sdtEndPr>
            <w:rPr>
              <w:rStyle w:val="Formatvorlage12"/>
              <w:b/>
              <w:sz w:val="20"/>
            </w:rPr>
          </w:sdtEndPr>
          <w:sdtContent>
            <w:tc>
              <w:tcPr>
                <w:tcW w:w="2694" w:type="dxa"/>
                <w:gridSpan w:val="2"/>
                <w:vAlign w:val="center"/>
              </w:tcPr>
              <w:p w:rsidR="00E305E2" w:rsidRDefault="00E305E2" w:rsidP="00C648A5">
                <w:pPr>
                  <w:tabs>
                    <w:tab w:val="left" w:pos="2268"/>
                    <w:tab w:val="right" w:leader="underscore" w:pos="3119"/>
                    <w:tab w:val="left" w:pos="3686"/>
                    <w:tab w:val="right" w:leader="underscore" w:pos="5245"/>
                    <w:tab w:val="left" w:pos="5387"/>
                    <w:tab w:val="right" w:leader="underscore" w:pos="6096"/>
                  </w:tabs>
                  <w:spacing w:before="40"/>
                  <w:rPr>
                    <w:spacing w:val="-2"/>
                    <w:sz w:val="18"/>
                    <w:szCs w:val="18"/>
                  </w:rPr>
                </w:pPr>
                <w:r w:rsidRPr="00E305E2">
                  <w:rPr>
                    <w:rStyle w:val="ab"/>
                    <w:rFonts w:ascii="Calibri" w:hAnsi="Calibri"/>
                    <w:sz w:val="16"/>
                  </w:rPr>
                  <w:t>Wählen Sie ein Element aus.</w:t>
                </w:r>
              </w:p>
            </w:tc>
          </w:sdtContent>
        </w:sdt>
        <w:sdt>
          <w:sdtPr>
            <w:rPr>
              <w:rStyle w:val="Formatvorlage27"/>
            </w:rPr>
            <w:id w:val="-744800944"/>
            <w:placeholder>
              <w:docPart w:val="C5135E90805C44BF806A2DE8784117F0"/>
            </w:placeholder>
            <w:showingPlcHdr/>
            <w:dropDownList>
              <w:listItem w:value="Wählen Sie ein Element aus."/>
              <w:listItem w:displayText="   " w:value="   "/>
              <w:listItem w:displayText="Die Projektprüfung wurde in Klasse 9 durchgeführt." w:value="Die Projektprüfung wurde in Klasse 9 durchgeführt."/>
            </w:dropDownList>
          </w:sdtPr>
          <w:sdtEndPr>
            <w:rPr>
              <w:rStyle w:val="a0"/>
              <w:spacing w:val="-2"/>
              <w:sz w:val="20"/>
              <w:szCs w:val="18"/>
            </w:rPr>
          </w:sdtEndPr>
          <w:sdtContent>
            <w:tc>
              <w:tcPr>
                <w:tcW w:w="7510" w:type="dxa"/>
                <w:gridSpan w:val="3"/>
                <w:vAlign w:val="center"/>
              </w:tcPr>
              <w:p w:rsidR="00E305E2" w:rsidRDefault="00E305E2" w:rsidP="00C648A5">
                <w:pPr>
                  <w:tabs>
                    <w:tab w:val="left" w:pos="2268"/>
                    <w:tab w:val="right" w:leader="underscore" w:pos="3119"/>
                    <w:tab w:val="left" w:pos="3686"/>
                    <w:tab w:val="right" w:leader="underscore" w:pos="5245"/>
                    <w:tab w:val="left" w:pos="5387"/>
                    <w:tab w:val="right" w:leader="underscore" w:pos="6096"/>
                  </w:tabs>
                  <w:spacing w:before="40"/>
                  <w:rPr>
                    <w:spacing w:val="-2"/>
                    <w:sz w:val="18"/>
                    <w:szCs w:val="18"/>
                  </w:rPr>
                </w:pPr>
                <w:r w:rsidRPr="006A0D84">
                  <w:rPr>
                    <w:rStyle w:val="ab"/>
                    <w:rFonts w:asciiTheme="minorHAnsi" w:hAnsiTheme="minorHAnsi"/>
                    <w:sz w:val="16"/>
                  </w:rPr>
                  <w:t>Wählen Sie ein Element aus.</w:t>
                </w:r>
              </w:p>
            </w:tc>
          </w:sdtContent>
        </w:sdt>
      </w:tr>
      <w:tr w:rsidR="003D1B63" w:rsidRPr="006A0D84" w:rsidTr="00D678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397"/>
          <w:jc w:val="center"/>
        </w:trPr>
        <w:tc>
          <w:tcPr>
            <w:tcW w:w="10204" w:type="dxa"/>
            <w:gridSpan w:val="5"/>
            <w:vAlign w:val="bottom"/>
          </w:tcPr>
          <w:p w:rsidR="003D1B63" w:rsidRPr="006A0D84" w:rsidRDefault="003D1B63" w:rsidP="003D1B63">
            <w:pPr>
              <w:tabs>
                <w:tab w:val="left" w:pos="2268"/>
                <w:tab w:val="right" w:leader="underscore" w:pos="3119"/>
                <w:tab w:val="left" w:pos="3686"/>
                <w:tab w:val="right" w:leader="underscore" w:pos="5245"/>
                <w:tab w:val="left" w:pos="5387"/>
                <w:tab w:val="right" w:leader="underscore" w:pos="6096"/>
              </w:tabs>
              <w:spacing w:before="40"/>
              <w:rPr>
                <w:rStyle w:val="Formatvorlage24"/>
                <w:i/>
                <w:sz w:val="18"/>
              </w:rPr>
            </w:pPr>
            <w:r w:rsidRPr="006A0D84">
              <w:rPr>
                <w:rStyle w:val="Formatvorlage24"/>
                <w:i/>
                <w:sz w:val="18"/>
              </w:rPr>
              <w:t>Notenstufen: sehr gut (1), gut (2), befriedigend (3), ausreichend (4), mangelhaft (5), ungenügend (6)</w:t>
            </w:r>
          </w:p>
        </w:tc>
      </w:tr>
    </w:tbl>
    <w:p w:rsidR="00336D19" w:rsidRPr="00B47B7B" w:rsidRDefault="00336D19" w:rsidP="009D50A3">
      <w:pPr>
        <w:tabs>
          <w:tab w:val="left" w:pos="2268"/>
          <w:tab w:val="right" w:leader="underscore" w:pos="3119"/>
          <w:tab w:val="left" w:pos="3686"/>
          <w:tab w:val="right" w:leader="underscore" w:pos="5245"/>
          <w:tab w:val="left" w:pos="5387"/>
          <w:tab w:val="right" w:leader="underscore" w:pos="6096"/>
        </w:tabs>
        <w:spacing w:before="40"/>
        <w:rPr>
          <w:spacing w:val="-2"/>
          <w:sz w:val="6"/>
          <w:szCs w:val="18"/>
        </w:rPr>
      </w:pPr>
    </w:p>
    <w:sectPr w:rsidR="00336D19" w:rsidRPr="00B47B7B" w:rsidSect="00815517">
      <w:pgSz w:w="11906" w:h="16838" w:code="9"/>
      <w:pgMar w:top="851" w:right="1418" w:bottom="249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5AAA" w:rsidRDefault="00445AAA" w:rsidP="001E03DE">
      <w:r>
        <w:separator/>
      </w:r>
    </w:p>
  </w:endnote>
  <w:endnote w:type="continuationSeparator" w:id="0">
    <w:p w:rsidR="00445AAA" w:rsidRDefault="00445AAA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5AAA" w:rsidRDefault="00445AAA" w:rsidP="001E03DE">
      <w:r>
        <w:separator/>
      </w:r>
    </w:p>
  </w:footnote>
  <w:footnote w:type="continuationSeparator" w:id="0">
    <w:p w:rsidR="00445AAA" w:rsidRDefault="00445AAA" w:rsidP="001E03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0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1E5"/>
    <w:rsid w:val="00020549"/>
    <w:rsid w:val="0002411B"/>
    <w:rsid w:val="000262C4"/>
    <w:rsid w:val="000451B5"/>
    <w:rsid w:val="00065293"/>
    <w:rsid w:val="00082240"/>
    <w:rsid w:val="000E476F"/>
    <w:rsid w:val="00101238"/>
    <w:rsid w:val="001203A4"/>
    <w:rsid w:val="00120B37"/>
    <w:rsid w:val="0013280B"/>
    <w:rsid w:val="00135078"/>
    <w:rsid w:val="0015525D"/>
    <w:rsid w:val="00156815"/>
    <w:rsid w:val="00167E4A"/>
    <w:rsid w:val="00175C6D"/>
    <w:rsid w:val="00194121"/>
    <w:rsid w:val="001973C4"/>
    <w:rsid w:val="001A2103"/>
    <w:rsid w:val="001C791F"/>
    <w:rsid w:val="001E03DE"/>
    <w:rsid w:val="001F309A"/>
    <w:rsid w:val="002223B8"/>
    <w:rsid w:val="002333FF"/>
    <w:rsid w:val="00296589"/>
    <w:rsid w:val="002D091A"/>
    <w:rsid w:val="002E43CF"/>
    <w:rsid w:val="00331212"/>
    <w:rsid w:val="003318A7"/>
    <w:rsid w:val="00336D19"/>
    <w:rsid w:val="00350557"/>
    <w:rsid w:val="003D1B63"/>
    <w:rsid w:val="003E5924"/>
    <w:rsid w:val="00406F91"/>
    <w:rsid w:val="00445AAA"/>
    <w:rsid w:val="0044650F"/>
    <w:rsid w:val="00484C46"/>
    <w:rsid w:val="0049698C"/>
    <w:rsid w:val="004B2712"/>
    <w:rsid w:val="004D7755"/>
    <w:rsid w:val="005219C6"/>
    <w:rsid w:val="005F5EB0"/>
    <w:rsid w:val="00625A70"/>
    <w:rsid w:val="006A0D84"/>
    <w:rsid w:val="00710FBB"/>
    <w:rsid w:val="007631A0"/>
    <w:rsid w:val="007636B0"/>
    <w:rsid w:val="00792570"/>
    <w:rsid w:val="007D5F89"/>
    <w:rsid w:val="00815517"/>
    <w:rsid w:val="00844B83"/>
    <w:rsid w:val="008900F9"/>
    <w:rsid w:val="00891C14"/>
    <w:rsid w:val="008930B2"/>
    <w:rsid w:val="008A7911"/>
    <w:rsid w:val="008B79E4"/>
    <w:rsid w:val="008C3045"/>
    <w:rsid w:val="008D1D64"/>
    <w:rsid w:val="0090288C"/>
    <w:rsid w:val="009362E5"/>
    <w:rsid w:val="009533B3"/>
    <w:rsid w:val="0095764A"/>
    <w:rsid w:val="00973802"/>
    <w:rsid w:val="00975BE2"/>
    <w:rsid w:val="009935DA"/>
    <w:rsid w:val="009C05F9"/>
    <w:rsid w:val="009D50A3"/>
    <w:rsid w:val="00A05A68"/>
    <w:rsid w:val="00AE4C2B"/>
    <w:rsid w:val="00B07DC3"/>
    <w:rsid w:val="00B37B70"/>
    <w:rsid w:val="00B47B7B"/>
    <w:rsid w:val="00BB5E73"/>
    <w:rsid w:val="00BC6F7B"/>
    <w:rsid w:val="00BF5457"/>
    <w:rsid w:val="00C22DA6"/>
    <w:rsid w:val="00C536A6"/>
    <w:rsid w:val="00C648A5"/>
    <w:rsid w:val="00C678D4"/>
    <w:rsid w:val="00C83794"/>
    <w:rsid w:val="00CB4D8B"/>
    <w:rsid w:val="00CD6932"/>
    <w:rsid w:val="00CE3B0B"/>
    <w:rsid w:val="00D05F84"/>
    <w:rsid w:val="00D060A7"/>
    <w:rsid w:val="00D51105"/>
    <w:rsid w:val="00D611E5"/>
    <w:rsid w:val="00D6788F"/>
    <w:rsid w:val="00DA63A3"/>
    <w:rsid w:val="00DC05F0"/>
    <w:rsid w:val="00E15615"/>
    <w:rsid w:val="00E305E2"/>
    <w:rsid w:val="00E43611"/>
    <w:rsid w:val="00E46AD2"/>
    <w:rsid w:val="00E86B75"/>
    <w:rsid w:val="00EB4060"/>
    <w:rsid w:val="00EC6F71"/>
    <w:rsid w:val="00EE6FD7"/>
    <w:rsid w:val="00EF6486"/>
    <w:rsid w:val="00F22005"/>
    <w:rsid w:val="00F44A67"/>
    <w:rsid w:val="00F54B6F"/>
    <w:rsid w:val="00FF2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827F70"/>
  <w15:docId w15:val="{912D57E2-A02C-43D4-BF10-06D5E396D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paragraph" w:styleId="a8">
    <w:name w:val="Balloon Text"/>
    <w:basedOn w:val="a"/>
    <w:link w:val="a9"/>
    <w:uiPriority w:val="99"/>
    <w:semiHidden/>
    <w:unhideWhenUsed/>
    <w:rsid w:val="00FF26A5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F26A5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7636B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BC6F7B"/>
    <w:rPr>
      <w:color w:val="808080"/>
    </w:rPr>
  </w:style>
  <w:style w:type="character" w:customStyle="1" w:styleId="Formatvorlage1">
    <w:name w:val="Formatvorlage1"/>
    <w:basedOn w:val="a0"/>
    <w:uiPriority w:val="1"/>
    <w:rsid w:val="00BC6F7B"/>
    <w:rPr>
      <w:rFonts w:ascii="Arial" w:hAnsi="Arial"/>
      <w:sz w:val="22"/>
    </w:rPr>
  </w:style>
  <w:style w:type="character" w:customStyle="1" w:styleId="Formatvorlage2">
    <w:name w:val="Formatvorlage2"/>
    <w:basedOn w:val="a0"/>
    <w:uiPriority w:val="1"/>
    <w:rsid w:val="002E43CF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336D19"/>
    <w:rPr>
      <w:rFonts w:ascii="Arial" w:hAnsi="Arial"/>
      <w:sz w:val="24"/>
    </w:rPr>
  </w:style>
  <w:style w:type="character" w:customStyle="1" w:styleId="Formatvorlage4">
    <w:name w:val="Formatvorlage4"/>
    <w:basedOn w:val="a0"/>
    <w:uiPriority w:val="1"/>
    <w:rsid w:val="00336D19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DC05F0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844B83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C648A5"/>
    <w:rPr>
      <w:rFonts w:ascii="Arial" w:hAnsi="Arial"/>
      <w:b/>
      <w:sz w:val="22"/>
      <w:u w:val="single"/>
    </w:rPr>
  </w:style>
  <w:style w:type="character" w:customStyle="1" w:styleId="Formatvorlage8">
    <w:name w:val="Formatvorlage8"/>
    <w:basedOn w:val="a0"/>
    <w:uiPriority w:val="1"/>
    <w:rsid w:val="00C648A5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C648A5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792570"/>
    <w:rPr>
      <w:rFonts w:ascii="Arial" w:hAnsi="Arial"/>
      <w:b/>
      <w:sz w:val="22"/>
      <w:u w:val="single"/>
    </w:rPr>
  </w:style>
  <w:style w:type="character" w:customStyle="1" w:styleId="Formatvorlage11">
    <w:name w:val="Formatvorlage11"/>
    <w:basedOn w:val="a0"/>
    <w:uiPriority w:val="1"/>
    <w:rsid w:val="00792570"/>
    <w:rPr>
      <w:rFonts w:ascii="Arial" w:hAnsi="Arial"/>
      <w:b/>
      <w:sz w:val="22"/>
      <w:u w:val="single"/>
    </w:rPr>
  </w:style>
  <w:style w:type="character" w:customStyle="1" w:styleId="Formatvorlage12">
    <w:name w:val="Formatvorlage12"/>
    <w:basedOn w:val="a0"/>
    <w:uiPriority w:val="1"/>
    <w:rsid w:val="008900F9"/>
    <w:rPr>
      <w:rFonts w:ascii="Arial" w:hAnsi="Arial"/>
      <w:b/>
      <w:sz w:val="22"/>
    </w:rPr>
  </w:style>
  <w:style w:type="character" w:customStyle="1" w:styleId="Formatvorlage13">
    <w:name w:val="Formatvorlage13"/>
    <w:basedOn w:val="a0"/>
    <w:uiPriority w:val="1"/>
    <w:rsid w:val="008900F9"/>
    <w:rPr>
      <w:rFonts w:ascii="Arial" w:hAnsi="Arial"/>
      <w:b/>
      <w:sz w:val="22"/>
    </w:rPr>
  </w:style>
  <w:style w:type="character" w:customStyle="1" w:styleId="Formatvorlage14">
    <w:name w:val="Formatvorlage14"/>
    <w:basedOn w:val="a0"/>
    <w:uiPriority w:val="1"/>
    <w:rsid w:val="002333FF"/>
    <w:rPr>
      <w:rFonts w:ascii="Arial" w:hAnsi="Arial"/>
      <w:sz w:val="20"/>
    </w:rPr>
  </w:style>
  <w:style w:type="character" w:customStyle="1" w:styleId="Formatvorlage15">
    <w:name w:val="Formatvorlage15"/>
    <w:basedOn w:val="a0"/>
    <w:uiPriority w:val="1"/>
    <w:rsid w:val="00CB4D8B"/>
    <w:rPr>
      <w:rFonts w:ascii="Arial" w:hAnsi="Arial"/>
      <w:sz w:val="18"/>
    </w:rPr>
  </w:style>
  <w:style w:type="character" w:customStyle="1" w:styleId="Formatvorlage16">
    <w:name w:val="Formatvorlage16"/>
    <w:basedOn w:val="a0"/>
    <w:uiPriority w:val="1"/>
    <w:rsid w:val="00CB4D8B"/>
    <w:rPr>
      <w:rFonts w:ascii="Arial" w:hAnsi="Arial"/>
      <w:sz w:val="18"/>
    </w:rPr>
  </w:style>
  <w:style w:type="character" w:customStyle="1" w:styleId="Formatvorlage17">
    <w:name w:val="Formatvorlage17"/>
    <w:basedOn w:val="a0"/>
    <w:uiPriority w:val="1"/>
    <w:rsid w:val="00135078"/>
    <w:rPr>
      <w:rFonts w:ascii="Arial" w:hAnsi="Arial"/>
      <w:sz w:val="18"/>
    </w:rPr>
  </w:style>
  <w:style w:type="character" w:customStyle="1" w:styleId="Formatvorlage18">
    <w:name w:val="Formatvorlage18"/>
    <w:basedOn w:val="a0"/>
    <w:uiPriority w:val="1"/>
    <w:rsid w:val="00135078"/>
    <w:rPr>
      <w:rFonts w:ascii="Arial" w:hAnsi="Arial"/>
      <w:sz w:val="18"/>
    </w:rPr>
  </w:style>
  <w:style w:type="character" w:customStyle="1" w:styleId="Formatvorlage19">
    <w:name w:val="Formatvorlage19"/>
    <w:basedOn w:val="a0"/>
    <w:uiPriority w:val="1"/>
    <w:rsid w:val="00710FBB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710FBB"/>
    <w:rPr>
      <w:rFonts w:ascii="Arial" w:hAnsi="Arial"/>
      <w:sz w:val="16"/>
    </w:rPr>
  </w:style>
  <w:style w:type="character" w:customStyle="1" w:styleId="Formatvorlage21">
    <w:name w:val="Formatvorlage21"/>
    <w:basedOn w:val="a0"/>
    <w:uiPriority w:val="1"/>
    <w:rsid w:val="00710FBB"/>
    <w:rPr>
      <w:rFonts w:ascii="Arial" w:hAnsi="Arial"/>
      <w:sz w:val="16"/>
    </w:rPr>
  </w:style>
  <w:style w:type="character" w:customStyle="1" w:styleId="Formatvorlage22">
    <w:name w:val="Formatvorlage22"/>
    <w:basedOn w:val="a0"/>
    <w:uiPriority w:val="1"/>
    <w:rsid w:val="00710FBB"/>
    <w:rPr>
      <w:rFonts w:ascii="Arial" w:hAnsi="Arial"/>
      <w:sz w:val="20"/>
    </w:rPr>
  </w:style>
  <w:style w:type="character" w:customStyle="1" w:styleId="Formatvorlage23">
    <w:name w:val="Formatvorlage23"/>
    <w:basedOn w:val="a0"/>
    <w:uiPriority w:val="1"/>
    <w:rsid w:val="003D1B63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3D1B63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E305E2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A0D84"/>
    <w:rPr>
      <w:rFonts w:ascii="Arial" w:hAnsi="Arial"/>
      <w:sz w:val="20"/>
    </w:rPr>
  </w:style>
  <w:style w:type="character" w:customStyle="1" w:styleId="Formatvorlage27">
    <w:name w:val="Formatvorlage27"/>
    <w:basedOn w:val="a0"/>
    <w:uiPriority w:val="1"/>
    <w:rsid w:val="006A0D84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2D091A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2D091A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2D091A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2D091A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2D091A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Beiblatt%20zur%20Projektarbeit%20f&#1041;r%20den%20HSA_BP_201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8D53EEBC54940DE9DBF20363D1FD8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89BD62-BAA9-481D-8F84-86C5B6BA892C}"/>
      </w:docPartPr>
      <w:docPartBody>
        <w:p w:rsidR="00CA614E" w:rsidRDefault="00044548">
          <w:pPr>
            <w:pStyle w:val="B8D53EEBC54940DE9DBF20363D1FD89D"/>
          </w:pPr>
          <w:r w:rsidRPr="002D091A">
            <w:rPr>
              <w:rStyle w:val="a3"/>
              <w:rFonts w:ascii="Calibri" w:hAnsi="Calibri"/>
              <w:sz w:val="18"/>
            </w:rPr>
            <w:t>Wählen Sie ein Element aus.</w:t>
          </w:r>
        </w:p>
      </w:docPartBody>
    </w:docPart>
    <w:docPart>
      <w:docPartPr>
        <w:name w:val="9171290DE4E045338708752D8DC4DA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6587E5-1CCB-4E8F-9724-3C64D61100BF}"/>
      </w:docPartPr>
      <w:docPartBody>
        <w:p w:rsidR="00CA614E" w:rsidRDefault="00044548">
          <w:pPr>
            <w:pStyle w:val="9171290DE4E045338708752D8DC4DA72"/>
          </w:pPr>
          <w:r w:rsidRPr="002D091A">
            <w:rPr>
              <w:rStyle w:val="a3"/>
              <w:sz w:val="18"/>
            </w:rPr>
            <w:t>Wählen Sie ein Element aus.</w:t>
          </w:r>
        </w:p>
      </w:docPartBody>
    </w:docPart>
    <w:docPart>
      <w:docPartPr>
        <w:name w:val="E12B65BDD66147EF9C780C1F51A273B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749D10-BFD2-4C1F-8CD0-2FF44D451485}"/>
      </w:docPartPr>
      <w:docPartBody>
        <w:p w:rsidR="00CA614E" w:rsidRDefault="00044548">
          <w:pPr>
            <w:pStyle w:val="E12B65BDD66147EF9C780C1F51A273BC"/>
          </w:pPr>
          <w:r w:rsidRPr="002D091A">
            <w:rPr>
              <w:rStyle w:val="a3"/>
              <w:rFonts w:ascii="Calibri" w:hAnsi="Calibri"/>
              <w:sz w:val="18"/>
            </w:rPr>
            <w:t>Wählen Sie ein Element aus.</w:t>
          </w:r>
        </w:p>
      </w:docPartBody>
    </w:docPart>
    <w:docPart>
      <w:docPartPr>
        <w:name w:val="B1C52D04E9BF4C25A1F83E11C2B3E8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3F6A01-4E79-43D0-A6B7-04AC9BD85555}"/>
      </w:docPartPr>
      <w:docPartBody>
        <w:p w:rsidR="00CA614E" w:rsidRDefault="00044548">
          <w:pPr>
            <w:pStyle w:val="B1C52D04E9BF4C25A1F83E11C2B3E839"/>
          </w:pPr>
          <w:r w:rsidRPr="002D091A">
            <w:rPr>
              <w:rStyle w:val="a3"/>
              <w:rFonts w:ascii="Calibri" w:hAnsi="Calibri"/>
              <w:sz w:val="18"/>
            </w:rPr>
            <w:t>Wählen Sie ein Element aus.</w:t>
          </w:r>
        </w:p>
      </w:docPartBody>
    </w:docPart>
    <w:docPart>
      <w:docPartPr>
        <w:name w:val="8A6A344FB4B442EDA098A08291CEB8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42BE52-FCBC-4492-A400-DE450FD6CE85}"/>
      </w:docPartPr>
      <w:docPartBody>
        <w:p w:rsidR="00CA614E" w:rsidRDefault="00044548">
          <w:pPr>
            <w:pStyle w:val="8A6A344FB4B442EDA098A08291CEB88C"/>
          </w:pPr>
          <w:r w:rsidRPr="00710FBB">
            <w:rPr>
              <w:rStyle w:val="a3"/>
              <w:sz w:val="20"/>
            </w:rPr>
            <w:t>Wählen Sie ein Element aus.</w:t>
          </w:r>
        </w:p>
      </w:docPartBody>
    </w:docPart>
    <w:docPart>
      <w:docPartPr>
        <w:name w:val="B46DC73B69F04DC29B9B24CE6D3280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F2A79F-B925-4F2B-B56D-021F14C1F586}"/>
      </w:docPartPr>
      <w:docPartBody>
        <w:p w:rsidR="00CA614E" w:rsidRDefault="00044548">
          <w:pPr>
            <w:pStyle w:val="B46DC73B69F04DC29B9B24CE6D328088"/>
          </w:pPr>
          <w:r w:rsidRPr="00CB4D8B">
            <w:rPr>
              <w:rStyle w:val="a3"/>
              <w:sz w:val="16"/>
            </w:rPr>
            <w:t>Wählen Sie ein Element aus.</w:t>
          </w:r>
        </w:p>
      </w:docPartBody>
    </w:docPart>
    <w:docPart>
      <w:docPartPr>
        <w:name w:val="0AEA4A4E47B2462E836D03AE836FF8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CEBD4E-C23E-43FB-B7B6-478F69483CE7}"/>
      </w:docPartPr>
      <w:docPartBody>
        <w:p w:rsidR="00CA614E" w:rsidRDefault="00044548">
          <w:pPr>
            <w:pStyle w:val="0AEA4A4E47B2462E836D03AE836FF8C0"/>
          </w:pPr>
          <w:r w:rsidRPr="00E305E2">
            <w:rPr>
              <w:rStyle w:val="a3"/>
              <w:rFonts w:ascii="Calibri" w:hAnsi="Calibri"/>
              <w:sz w:val="16"/>
            </w:rPr>
            <w:t>Wählen Sie ein Element aus.</w:t>
          </w:r>
        </w:p>
      </w:docPartBody>
    </w:docPart>
    <w:docPart>
      <w:docPartPr>
        <w:name w:val="C5135E90805C44BF806A2DE8784117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14495A-9B8E-46D3-9CD0-39D0F1B1E897}"/>
      </w:docPartPr>
      <w:docPartBody>
        <w:p w:rsidR="00CA614E" w:rsidRDefault="00044548">
          <w:pPr>
            <w:pStyle w:val="C5135E90805C44BF806A2DE8784117F0"/>
          </w:pPr>
          <w:r w:rsidRPr="006A0D84">
            <w:rPr>
              <w:rStyle w:val="a3"/>
              <w:sz w:val="16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548"/>
    <w:rsid w:val="00044548"/>
    <w:rsid w:val="0028617D"/>
    <w:rsid w:val="00314459"/>
    <w:rsid w:val="00CA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B8D53EEBC54940DE9DBF20363D1FD89D">
    <w:name w:val="B8D53EEBC54940DE9DBF20363D1FD89D"/>
  </w:style>
  <w:style w:type="paragraph" w:customStyle="1" w:styleId="9171290DE4E045338708752D8DC4DA72">
    <w:name w:val="9171290DE4E045338708752D8DC4DA72"/>
  </w:style>
  <w:style w:type="paragraph" w:customStyle="1" w:styleId="E12B65BDD66147EF9C780C1F51A273BC">
    <w:name w:val="E12B65BDD66147EF9C780C1F51A273BC"/>
  </w:style>
  <w:style w:type="paragraph" w:customStyle="1" w:styleId="B1C52D04E9BF4C25A1F83E11C2B3E839">
    <w:name w:val="B1C52D04E9BF4C25A1F83E11C2B3E839"/>
  </w:style>
  <w:style w:type="paragraph" w:customStyle="1" w:styleId="8A6A344FB4B442EDA098A08291CEB88C">
    <w:name w:val="8A6A344FB4B442EDA098A08291CEB88C"/>
  </w:style>
  <w:style w:type="paragraph" w:customStyle="1" w:styleId="B46DC73B69F04DC29B9B24CE6D328088">
    <w:name w:val="B46DC73B69F04DC29B9B24CE6D328088"/>
  </w:style>
  <w:style w:type="paragraph" w:customStyle="1" w:styleId="0AEA4A4E47B2462E836D03AE836FF8C0">
    <w:name w:val="0AEA4A4E47B2462E836D03AE836FF8C0"/>
  </w:style>
  <w:style w:type="paragraph" w:customStyle="1" w:styleId="C5135E90805C44BF806A2DE8784117F0">
    <w:name w:val="C5135E90805C44BF806A2DE8784117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Beiblatt zur Projektarbeit fБr den HSA_BP_2016</Template>
  <TotalTime>24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4</cp:revision>
  <cp:lastPrinted>2019-04-03T14:34:00Z</cp:lastPrinted>
  <dcterms:created xsi:type="dcterms:W3CDTF">2019-04-11T13:47:00Z</dcterms:created>
  <dcterms:modified xsi:type="dcterms:W3CDTF">2019-04-11T14:24:00Z</dcterms:modified>
</cp:coreProperties>
</file>