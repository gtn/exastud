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355" w:type="dxa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2181"/>
        <w:gridCol w:w="567"/>
        <w:gridCol w:w="1701"/>
        <w:gridCol w:w="66"/>
        <w:gridCol w:w="1852"/>
        <w:gridCol w:w="1731"/>
        <w:gridCol w:w="148"/>
        <w:gridCol w:w="187"/>
        <w:gridCol w:w="1905"/>
        <w:gridCol w:w="10"/>
      </w:tblGrid>
      <w:tr w:rsidR="00F67AD9" w:rsidRPr="004773A0" w:rsidTr="009827F2">
        <w:trPr>
          <w:gridBefore w:val="1"/>
          <w:wBefore w:w="7" w:type="dxa"/>
          <w:trHeight w:hRule="exact" w:val="73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56AC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o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9827F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228A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121F4D" w:rsidTr="009827F2">
        <w:trPr>
          <w:gridBefore w:val="1"/>
          <w:wBefore w:w="7" w:type="dxa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AA7BFB" w:rsidRDefault="00151F24" w:rsidP="00AA7B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F715A2" w:rsidRPr="0014703F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228A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2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9827F2">
        <w:trPr>
          <w:gridBefore w:val="1"/>
          <w:wBefore w:w="7" w:type="dxa"/>
          <w:trHeight w:hRule="exact" w:val="45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F6258" w:rsidTr="009827F2">
        <w:trPr>
          <w:gridBefore w:val="1"/>
          <w:wBefore w:w="7" w:type="dxa"/>
          <w:trHeight w:hRule="exact" w:val="397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AE38D4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</w:t>
            </w:r>
            <w:r w:rsidR="00CB525C">
              <w:rPr>
                <w:rFonts w:ascii="Arial" w:hAnsi="Arial"/>
                <w:b/>
                <w:lang w:val="de-DE"/>
              </w:rPr>
              <w:t>tungen in den einzelnen Fächern auf mittlerem Niveau:</w:t>
            </w:r>
          </w:p>
        </w:tc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B625000E9BC4DA98607E9D93FBA7A6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B625000E9BC4DA98607E9D93FBA7A6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A970AD" w:rsidRDefault="00F228A4" w:rsidP="00AE38D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9"/>
            </w:rPr>
            <w:id w:val="-295995448"/>
            <w:placeholder>
              <w:docPart w:val="374B0D1234784A20AEBAE0C164651F1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D634FE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9"/>
            </w:rPr>
            <w:id w:val="-2115975303"/>
            <w:placeholder>
              <w:docPart w:val="9226433935A2452882951B6209474D2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9"/>
            </w:rPr>
            <w:id w:val="-1126617512"/>
            <w:placeholder>
              <w:docPart w:val="E9AA3950555B4A46B8A0355258118A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789847637"/>
            <w:placeholder>
              <w:docPart w:val="74FB3BF3841D41F69FBDFB5D7B7516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9"/>
            </w:rPr>
            <w:id w:val="-573423909"/>
            <w:placeholder>
              <w:docPart w:val="DF6482B062234233A82F3758FAA84F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9"/>
            </w:rPr>
            <w:id w:val="151567031"/>
            <w:placeholder>
              <w:docPart w:val="4893117DDAF14E67A7F09A31553EE0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9"/>
            </w:rPr>
            <w:id w:val="-820036882"/>
            <w:placeholder>
              <w:docPart w:val="6073FD027B8E4A5A8956D5E07BD0C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109"/>
            </w:rPr>
            <w:id w:val="1680997176"/>
            <w:placeholder>
              <w:docPart w:val="B34D9607BCB94D3FA824FE269FB855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AE38D4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9"/>
            </w:rPr>
            <w:id w:val="1584339499"/>
            <w:placeholder>
              <w:docPart w:val="0B2DA27F9E2945E09145E4218DECBA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360484971"/>
            <w:placeholder>
              <w:docPart w:val="41ED7E29E88349AB9E850F5357966C0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39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AE38D4" w:rsidP="00AE38D4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9"/>
            </w:rPr>
            <w:id w:val="-1050377652"/>
            <w:placeholder>
              <w:docPart w:val="48FBB0A47C10419EA6E26E0A0840F3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9827F2">
        <w:trPr>
          <w:gridBefore w:val="1"/>
          <w:wBefore w:w="7" w:type="dxa"/>
          <w:trHeight w:hRule="exact" w:val="51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DF4D33" w:rsidP="00AE38D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F4D33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9"/>
            </w:rPr>
            <w:id w:val="919131781"/>
            <w:placeholder>
              <w:docPart w:val="093CBED77B694D19BA9CFB1A0075D4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2CDAEAA610DF4E3FA92E8429490FE037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8B6965" w:rsidRDefault="00F228A4" w:rsidP="00AE38D4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-1636326607"/>
            <w:placeholder>
              <w:docPart w:val="B6744D3CB0754840BD6C164B524668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DF4D33">
        <w:trPr>
          <w:gridBefore w:val="1"/>
          <w:wBefore w:w="7" w:type="dxa"/>
          <w:trHeight w:hRule="exact" w:val="668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8B6965" w:rsidRDefault="00DF4D33" w:rsidP="00AE38D4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F4D33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9"/>
            </w:rPr>
            <w:id w:val="731040621"/>
            <w:placeholder>
              <w:docPart w:val="281A4C3760134F178D7766684BC52CF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D76950059204D6896702CC75BEDA86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8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E03346" w:rsidRDefault="00F228A4" w:rsidP="00AE38D4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9"/>
            </w:rPr>
            <w:id w:val="919682524"/>
            <w:placeholder>
              <w:docPart w:val="C4609319933B45D3A7FDB059A7D9A44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E38D4" w:rsidRPr="00472118" w:rsidRDefault="00F228A4" w:rsidP="00AE38D4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AE38D4" w:rsidRPr="006F6258" w:rsidTr="00DF4D33">
        <w:trPr>
          <w:gridBefore w:val="1"/>
          <w:wBefore w:w="7" w:type="dxa"/>
          <w:trHeight w:hRule="exact" w:val="448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AE38D4" w:rsidRDefault="00AE38D4" w:rsidP="00AE38D4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472118" w:rsidRDefault="00AE38D4" w:rsidP="00AE38D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8D4" w:rsidRPr="00C2558B" w:rsidRDefault="00AE38D4" w:rsidP="00AE38D4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6F6258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bookmarkStart w:id="6" w:name="_GoBack"/>
            <w:r w:rsidR="00F228A4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bookmarkEnd w:id="6"/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9827F2">
        <w:trPr>
          <w:gridBefore w:val="1"/>
          <w:wBefore w:w="7" w:type="dxa"/>
          <w:trHeight w:hRule="exact" w:val="130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228A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37F49" w:rsidRPr="00121F4D" w:rsidTr="009827F2">
        <w:trPr>
          <w:gridBefore w:val="1"/>
          <w:wBefore w:w="7" w:type="dxa"/>
          <w:trHeight w:hRule="exact" w:val="284"/>
          <w:jc w:val="center"/>
        </w:trPr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322DF2" w:rsidRDefault="00AA7BFB" w:rsidP="0094430C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228A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8F2826" w:rsidRDefault="00AA7BFB" w:rsidP="0094430C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322DF2" w:rsidTr="009827F2">
        <w:tblPrEx>
          <w:jc w:val="left"/>
        </w:tblPrEx>
        <w:trPr>
          <w:gridAfter w:val="1"/>
          <w:wAfter w:w="10" w:type="dxa"/>
          <w:trHeight w:hRule="exact" w:val="567"/>
        </w:trPr>
        <w:tc>
          <w:tcPr>
            <w:tcW w:w="4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  <w:tc>
          <w:tcPr>
            <w:tcW w:w="3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BFB" w:rsidRPr="0014703F" w:rsidRDefault="00AA7BFB" w:rsidP="0094430C">
            <w:pPr>
              <w:rPr>
                <w:lang w:val="de-DE"/>
              </w:rPr>
            </w:pPr>
          </w:p>
        </w:tc>
      </w:tr>
      <w:tr w:rsidR="00AA7BFB" w:rsidRPr="006F6258" w:rsidTr="009827F2">
        <w:tblPrEx>
          <w:jc w:val="left"/>
        </w:tblPrEx>
        <w:trPr>
          <w:gridAfter w:val="1"/>
          <w:wAfter w:w="10" w:type="dxa"/>
          <w:trHeight w:hRule="exact" w:val="284"/>
        </w:trPr>
        <w:tc>
          <w:tcPr>
            <w:tcW w:w="45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7BFB" w:rsidRPr="00517A7D" w:rsidRDefault="009570A0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8"/>
                  </w:rPr>
                  <w:t>${</w:t>
                </w:r>
                <w:proofErr w:type="spellStart"/>
                <w:r w:rsidR="00F228A4">
                  <w:rPr>
                    <w:rStyle w:val="Formatvorlage88"/>
                  </w:rPr>
                  <w:t>leiter</w:t>
                </w:r>
                <w:proofErr w:type="spellEnd"/>
                <w:r w:rsidR="00F228A4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AA7BFB" w:rsidRPr="00517A7D" w:rsidRDefault="00AA7BFB" w:rsidP="0094430C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A7BFB" w:rsidRPr="00AE33FF" w:rsidRDefault="009570A0" w:rsidP="0094430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76DD07AF749C46F5B19A858419838B7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20"/>
                  <w:lang w:val="de-DE"/>
                </w:rPr>
              </w:sdtEndPr>
              <w:sdtContent>
                <w:r w:rsidR="00F228A4">
                  <w:rPr>
                    <w:rStyle w:val="Formatvorlage89"/>
                  </w:rPr>
                  <w:t>${</w:t>
                </w:r>
                <w:proofErr w:type="spellStart"/>
                <w:r w:rsidR="00F228A4">
                  <w:rPr>
                    <w:rStyle w:val="Formatvorlage89"/>
                  </w:rPr>
                  <w:t>gruppen_leiter</w:t>
                </w:r>
                <w:proofErr w:type="spellEnd"/>
                <w:r w:rsidR="00F228A4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337F49" w:rsidRPr="008F2826" w:rsidTr="009827F2">
        <w:trPr>
          <w:gridBefore w:val="1"/>
          <w:wBefore w:w="7" w:type="dxa"/>
          <w:trHeight w:hRule="exact" w:val="340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8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9827F2">
        <w:trPr>
          <w:gridBefore w:val="1"/>
          <w:wBefore w:w="7" w:type="dxa"/>
          <w:trHeight w:hRule="exact" w:val="567"/>
          <w:jc w:val="center"/>
        </w:trPr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6F6258">
      <w:pPr>
        <w:spacing w:before="56" w:after="0" w:line="160" w:lineRule="exact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56AC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E38D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0A0" w:rsidRDefault="009570A0" w:rsidP="001E03DE">
      <w:r>
        <w:separator/>
      </w:r>
    </w:p>
  </w:endnote>
  <w:endnote w:type="continuationSeparator" w:id="0">
    <w:p w:rsidR="009570A0" w:rsidRDefault="009570A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0A0" w:rsidRDefault="009570A0" w:rsidP="001E03DE">
      <w:r>
        <w:separator/>
      </w:r>
    </w:p>
  </w:footnote>
  <w:footnote w:type="continuationSeparator" w:id="0">
    <w:p w:rsidR="009570A0" w:rsidRDefault="009570A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mwLpFZ+dQ2FZsK6haKAzT7JpJxrUm2FFd+nX77e6pbmeMap24knRSrJ5iV6Ymx/crSr75Ost4WUa7xqRXYung==" w:salt="cUsbwwCK85PTk0SyUdvAk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6"/>
    <w:rsid w:val="000458F8"/>
    <w:rsid w:val="00046B49"/>
    <w:rsid w:val="000A04FB"/>
    <w:rsid w:val="000F77F6"/>
    <w:rsid w:val="00121F4D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1626E"/>
    <w:rsid w:val="00425136"/>
    <w:rsid w:val="0044650F"/>
    <w:rsid w:val="00456AC4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66631"/>
    <w:rsid w:val="00570647"/>
    <w:rsid w:val="00570A80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6F6258"/>
    <w:rsid w:val="00704053"/>
    <w:rsid w:val="00721379"/>
    <w:rsid w:val="00724385"/>
    <w:rsid w:val="007320E0"/>
    <w:rsid w:val="007508A0"/>
    <w:rsid w:val="007520C3"/>
    <w:rsid w:val="00770E7A"/>
    <w:rsid w:val="00785E7B"/>
    <w:rsid w:val="00790402"/>
    <w:rsid w:val="0079125A"/>
    <w:rsid w:val="007C0FE0"/>
    <w:rsid w:val="007C3C24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32833"/>
    <w:rsid w:val="00941D58"/>
    <w:rsid w:val="009533B3"/>
    <w:rsid w:val="009570A0"/>
    <w:rsid w:val="009827F2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159D"/>
    <w:rsid w:val="00A827CA"/>
    <w:rsid w:val="00A970AD"/>
    <w:rsid w:val="00AA7BFB"/>
    <w:rsid w:val="00AC1C3B"/>
    <w:rsid w:val="00AC3611"/>
    <w:rsid w:val="00AD2ACA"/>
    <w:rsid w:val="00AE38D4"/>
    <w:rsid w:val="00AE49E0"/>
    <w:rsid w:val="00B060E1"/>
    <w:rsid w:val="00B16034"/>
    <w:rsid w:val="00B21166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B525C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DF4D33"/>
    <w:rsid w:val="00E03346"/>
    <w:rsid w:val="00E07817"/>
    <w:rsid w:val="00E202AB"/>
    <w:rsid w:val="00E5360B"/>
    <w:rsid w:val="00E62A48"/>
    <w:rsid w:val="00EC2049"/>
    <w:rsid w:val="00EE5C18"/>
    <w:rsid w:val="00EF3F29"/>
    <w:rsid w:val="00F02349"/>
    <w:rsid w:val="00F12641"/>
    <w:rsid w:val="00F160CF"/>
    <w:rsid w:val="00F228A4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90058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C6E6D"/>
  <w15:docId w15:val="{314844C7-C53D-43C2-B0C9-060FFCA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RSA%2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625000E9BC4DA98607E9D93FBA7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5C7FF-4192-47A6-BD35-AFE04D6D5E11}"/>
      </w:docPartPr>
      <w:docPartBody>
        <w:p w:rsidR="00396977" w:rsidRDefault="00D3721B">
          <w:pPr>
            <w:pStyle w:val="EB625000E9BC4DA98607E9D93FBA7A6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74B0D1234784A20AEBAE0C164651F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0027B-899F-485C-9106-D4C5943D31AF}"/>
      </w:docPartPr>
      <w:docPartBody>
        <w:p w:rsidR="00396977" w:rsidRDefault="00D3721B">
          <w:pPr>
            <w:pStyle w:val="374B0D1234784A20AEBAE0C164651F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226433935A2452882951B6209474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27446-491C-4767-8F34-E6D4E84BC28E}"/>
      </w:docPartPr>
      <w:docPartBody>
        <w:p w:rsidR="00396977" w:rsidRDefault="00D3721B">
          <w:pPr>
            <w:pStyle w:val="9226433935A2452882951B6209474D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AA3950555B4A46B8A0355258118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AAAC2-3C6D-4221-A405-575B12272D96}"/>
      </w:docPartPr>
      <w:docPartBody>
        <w:p w:rsidR="00396977" w:rsidRDefault="00D3721B">
          <w:pPr>
            <w:pStyle w:val="E9AA3950555B4A46B8A0355258118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FB3BF3841D41F69FBDFB5D7B751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545D7-6065-4D15-B1C7-332AB9BD3414}"/>
      </w:docPartPr>
      <w:docPartBody>
        <w:p w:rsidR="00396977" w:rsidRDefault="00D3721B">
          <w:pPr>
            <w:pStyle w:val="74FB3BF3841D41F69FBDFB5D7B75168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F6482B062234233A82F3758FAA84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C35A4-7D78-438F-89ED-8E65F05C6744}"/>
      </w:docPartPr>
      <w:docPartBody>
        <w:p w:rsidR="00396977" w:rsidRDefault="00D3721B">
          <w:pPr>
            <w:pStyle w:val="DF6482B062234233A82F3758FAA84F8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93117DDAF14E67A7F09A31553EE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5AF5-CB76-416B-9EEF-33026B179476}"/>
      </w:docPartPr>
      <w:docPartBody>
        <w:p w:rsidR="00396977" w:rsidRDefault="00D3721B">
          <w:pPr>
            <w:pStyle w:val="4893117DDAF14E67A7F09A31553EE0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073FD027B8E4A5A8956D5E07BD0C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14622-1CAF-4E9A-ADE1-AF13ADAF9319}"/>
      </w:docPartPr>
      <w:docPartBody>
        <w:p w:rsidR="00396977" w:rsidRDefault="00D3721B">
          <w:pPr>
            <w:pStyle w:val="6073FD027B8E4A5A8956D5E07BD0C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34D9607BCB94D3FA824FE269FB85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080E3-EB82-4F19-B2BF-9A3855E60D70}"/>
      </w:docPartPr>
      <w:docPartBody>
        <w:p w:rsidR="00396977" w:rsidRDefault="00D3721B">
          <w:pPr>
            <w:pStyle w:val="B34D9607BCB94D3FA824FE269FB855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2DA27F9E2945E09145E4218DECB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86AC5-9645-457A-B508-D9FC8B430764}"/>
      </w:docPartPr>
      <w:docPartBody>
        <w:p w:rsidR="00396977" w:rsidRDefault="00D3721B">
          <w:pPr>
            <w:pStyle w:val="0B2DA27F9E2945E09145E4218DECBA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1ED7E29E88349AB9E850F5357966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9476B-8BFE-45AF-BBBA-7CD374A9B01E}"/>
      </w:docPartPr>
      <w:docPartBody>
        <w:p w:rsidR="00396977" w:rsidRDefault="00D3721B">
          <w:pPr>
            <w:pStyle w:val="41ED7E29E88349AB9E850F5357966C0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8FBB0A47C10419EA6E26E0A0840F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44EBC-AA69-424B-B3BF-DABC954FB1ED}"/>
      </w:docPartPr>
      <w:docPartBody>
        <w:p w:rsidR="00396977" w:rsidRDefault="00D3721B">
          <w:pPr>
            <w:pStyle w:val="48FBB0A47C10419EA6E26E0A0840F3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3CBED77B694D19BA9CFB1A0075D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02429-1C11-48B9-AEEC-BD7EB68E654E}"/>
      </w:docPartPr>
      <w:docPartBody>
        <w:p w:rsidR="00396977" w:rsidRDefault="00D3721B">
          <w:pPr>
            <w:pStyle w:val="093CBED77B694D19BA9CFB1A0075D4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DAEAA610DF4E3FA92E8429490FE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0D2E-E11C-4CEF-BA6A-6A2B95D83669}"/>
      </w:docPartPr>
      <w:docPartBody>
        <w:p w:rsidR="00396977" w:rsidRDefault="00D3721B">
          <w:pPr>
            <w:pStyle w:val="2CDAEAA610DF4E3FA92E8429490FE037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6744D3CB0754840BD6C164B52466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034A-3BFF-4F7A-AB96-5685D2F15B43}"/>
      </w:docPartPr>
      <w:docPartBody>
        <w:p w:rsidR="00396977" w:rsidRDefault="00D3721B">
          <w:pPr>
            <w:pStyle w:val="B6744D3CB0754840BD6C164B524668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81A4C3760134F178D7766684BC52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14315-F179-4010-9172-427FC7E090D7}"/>
      </w:docPartPr>
      <w:docPartBody>
        <w:p w:rsidR="00396977" w:rsidRDefault="00D3721B">
          <w:pPr>
            <w:pStyle w:val="281A4C3760134F178D7766684BC52C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76950059204D6896702CC75BEDA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82CAE-4D38-4662-9DE1-182B99242528}"/>
      </w:docPartPr>
      <w:docPartBody>
        <w:p w:rsidR="00396977" w:rsidRDefault="00D3721B">
          <w:pPr>
            <w:pStyle w:val="8D76950059204D6896702CC75BEDA86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4609319933B45D3A7FDB059A7D9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8B9C-109F-4168-8AB1-61088E3B4CFB}"/>
      </w:docPartPr>
      <w:docPartBody>
        <w:p w:rsidR="00396977" w:rsidRDefault="00D3721B">
          <w:pPr>
            <w:pStyle w:val="C4609319933B45D3A7FDB059A7D9A4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D07AF749C46F5B19A858419838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28D43-17AA-4182-BD22-E529E1609ED6}"/>
      </w:docPartPr>
      <w:docPartBody>
        <w:p w:rsidR="00396977" w:rsidRDefault="00D3721B">
          <w:pPr>
            <w:pStyle w:val="76DD07AF749C46F5B19A858419838B7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B"/>
    <w:rsid w:val="000752E0"/>
    <w:rsid w:val="00234DD8"/>
    <w:rsid w:val="00396977"/>
    <w:rsid w:val="006376EC"/>
    <w:rsid w:val="008028C0"/>
    <w:rsid w:val="00D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B625000E9BC4DA98607E9D93FBA7A67">
    <w:name w:val="EB625000E9BC4DA98607E9D93FBA7A67"/>
  </w:style>
  <w:style w:type="paragraph" w:customStyle="1" w:styleId="374B0D1234784A20AEBAE0C164651F1A">
    <w:name w:val="374B0D1234784A20AEBAE0C164651F1A"/>
  </w:style>
  <w:style w:type="paragraph" w:customStyle="1" w:styleId="9226433935A2452882951B6209474D29">
    <w:name w:val="9226433935A2452882951B6209474D29"/>
  </w:style>
  <w:style w:type="paragraph" w:customStyle="1" w:styleId="E9AA3950555B4A46B8A0355258118A23">
    <w:name w:val="E9AA3950555B4A46B8A0355258118A23"/>
  </w:style>
  <w:style w:type="paragraph" w:customStyle="1" w:styleId="74FB3BF3841D41F69FBDFB5D7B751685">
    <w:name w:val="74FB3BF3841D41F69FBDFB5D7B751685"/>
  </w:style>
  <w:style w:type="paragraph" w:customStyle="1" w:styleId="DF6482B062234233A82F3758FAA84F83">
    <w:name w:val="DF6482B062234233A82F3758FAA84F83"/>
  </w:style>
  <w:style w:type="paragraph" w:customStyle="1" w:styleId="4893117DDAF14E67A7F09A31553EE0BB">
    <w:name w:val="4893117DDAF14E67A7F09A31553EE0BB"/>
  </w:style>
  <w:style w:type="paragraph" w:customStyle="1" w:styleId="6073FD027B8E4A5A8956D5E07BD0C865">
    <w:name w:val="6073FD027B8E4A5A8956D5E07BD0C865"/>
  </w:style>
  <w:style w:type="paragraph" w:customStyle="1" w:styleId="B34D9607BCB94D3FA824FE269FB8551E">
    <w:name w:val="B34D9607BCB94D3FA824FE269FB8551E"/>
  </w:style>
  <w:style w:type="paragraph" w:customStyle="1" w:styleId="0B2DA27F9E2945E09145E4218DECBAE8">
    <w:name w:val="0B2DA27F9E2945E09145E4218DECBAE8"/>
  </w:style>
  <w:style w:type="paragraph" w:customStyle="1" w:styleId="41ED7E29E88349AB9E850F5357966C06">
    <w:name w:val="41ED7E29E88349AB9E850F5357966C06"/>
  </w:style>
  <w:style w:type="paragraph" w:customStyle="1" w:styleId="48FBB0A47C10419EA6E26E0A0840F3CA">
    <w:name w:val="48FBB0A47C10419EA6E26E0A0840F3CA"/>
  </w:style>
  <w:style w:type="paragraph" w:customStyle="1" w:styleId="093CBED77B694D19BA9CFB1A0075D4F3">
    <w:name w:val="093CBED77B694D19BA9CFB1A0075D4F3"/>
  </w:style>
  <w:style w:type="paragraph" w:customStyle="1" w:styleId="2CDAEAA610DF4E3FA92E8429490FE037">
    <w:name w:val="2CDAEAA610DF4E3FA92E8429490FE037"/>
  </w:style>
  <w:style w:type="paragraph" w:customStyle="1" w:styleId="B6744D3CB0754840BD6C164B52466884">
    <w:name w:val="B6744D3CB0754840BD6C164B52466884"/>
  </w:style>
  <w:style w:type="paragraph" w:customStyle="1" w:styleId="281A4C3760134F178D7766684BC52CFD">
    <w:name w:val="281A4C3760134F178D7766684BC52CFD"/>
  </w:style>
  <w:style w:type="paragraph" w:customStyle="1" w:styleId="8D76950059204D6896702CC75BEDA867">
    <w:name w:val="8D76950059204D6896702CC75BEDA867"/>
  </w:style>
  <w:style w:type="paragraph" w:customStyle="1" w:styleId="C4609319933B45D3A7FDB059A7D9A44D">
    <w:name w:val="C4609319933B45D3A7FDB059A7D9A44D"/>
  </w:style>
  <w:style w:type="paragraph" w:customStyle="1" w:styleId="86167CFCF03C4DCBAEAE9E2966BC5A3D">
    <w:name w:val="86167CFCF03C4DCBAEAE9E2966BC5A3D"/>
  </w:style>
  <w:style w:type="paragraph" w:customStyle="1" w:styleId="76DD07AF749C46F5B19A858419838B77">
    <w:name w:val="76DD07AF749C46F5B19A858419838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A909258-2501-41EE-A88F-01151255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2016</Template>
  <TotalTime>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2019-03-20T14:53:00Z</cp:lastPrinted>
  <dcterms:created xsi:type="dcterms:W3CDTF">2019-06-03T13:29:00Z</dcterms:created>
  <dcterms:modified xsi:type="dcterms:W3CDTF">2019-06-25T12:50:00Z</dcterms:modified>
</cp:coreProperties>
</file>