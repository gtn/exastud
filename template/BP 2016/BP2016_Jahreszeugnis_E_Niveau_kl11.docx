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637243">
      <w:pPr>
        <w:spacing w:after="0" w:line="240" w:lineRule="auto"/>
        <w:rPr>
          <w:sz w:val="9"/>
          <w:szCs w:val="9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156"/>
        <w:gridCol w:w="567"/>
        <w:gridCol w:w="2116"/>
        <w:gridCol w:w="10"/>
        <w:gridCol w:w="709"/>
        <w:gridCol w:w="2663"/>
        <w:gridCol w:w="30"/>
        <w:gridCol w:w="1955"/>
      </w:tblGrid>
      <w:tr w:rsidR="00F67AD9" w:rsidRPr="004872E3" w:rsidTr="007A011F">
        <w:trPr>
          <w:trHeight w:hRule="exact" w:val="680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AD9" w:rsidRPr="005F38C9" w:rsidRDefault="004872E3" w:rsidP="0042513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7178D1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Tr="003B7A40">
        <w:trPr>
          <w:trHeight w:hRule="exact" w:val="284"/>
          <w:jc w:val="center"/>
        </w:trPr>
        <w:tc>
          <w:tcPr>
            <w:tcW w:w="1020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7AD9" w:rsidRPr="0014703F" w:rsidRDefault="00F67AD9" w:rsidP="00425136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Schule</w:t>
            </w:r>
          </w:p>
        </w:tc>
      </w:tr>
      <w:tr w:rsidR="00F67AD9" w:rsidRPr="00CA1B2A" w:rsidTr="002E2921">
        <w:trPr>
          <w:trHeight w:hRule="exact" w:val="113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14703F" w:rsidRDefault="000A3D07" w:rsidP="007A011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</w:t>
            </w:r>
            <w:r w:rsidR="00F67AD9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F67AD9" w:rsidRPr="0014703F" w:rsidRDefault="00F67AD9" w:rsidP="007A011F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A011F">
              <w:rPr>
                <w:rFonts w:ascii="Arial" w:hAnsi="Arial" w:cs="Arial"/>
                <w:szCs w:val="24"/>
                <w:lang w:val="de-DE"/>
              </w:rPr>
              <w:t>Klasse 11</w:t>
            </w:r>
          </w:p>
        </w:tc>
      </w:tr>
      <w:tr w:rsidR="000A3D07" w:rsidRPr="0014703F" w:rsidTr="006503E6">
        <w:trPr>
          <w:trHeight w:hRule="exact" w:val="397"/>
          <w:jc w:val="center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07" w:rsidRPr="002E2921" w:rsidRDefault="000A3D07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Klasse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07" w:rsidRPr="002E2921" w:rsidRDefault="000A3D07" w:rsidP="00425136">
            <w:pPr>
              <w:spacing w:after="0"/>
              <w:rPr>
                <w:sz w:val="20"/>
                <w:szCs w:val="18"/>
                <w:lang w:val="de-DE"/>
              </w:rPr>
            </w:pPr>
            <w:r w:rsidRPr="002E2921">
              <w:rPr>
                <w:rStyle w:val="Formatvorlage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 w:rsidRPr="002E2921">
              <w:rPr>
                <w:rStyle w:val="Formatvorlage2"/>
                <w:sz w:val="20"/>
              </w:rPr>
              <w:instrText xml:space="preserve"> FORMTEXT </w:instrText>
            </w:r>
            <w:r w:rsidRPr="002E2921">
              <w:rPr>
                <w:rStyle w:val="Formatvorlage2"/>
                <w:sz w:val="20"/>
              </w:rPr>
            </w:r>
            <w:r w:rsidRPr="002E2921">
              <w:rPr>
                <w:rStyle w:val="Formatvorlage2"/>
                <w:sz w:val="20"/>
              </w:rPr>
              <w:fldChar w:fldCharType="separate"/>
            </w:r>
            <w:r w:rsidR="007178D1">
              <w:rPr>
                <w:rStyle w:val="Formatvorlage2"/>
                <w:noProof/>
                <w:sz w:val="20"/>
              </w:rPr>
              <w:t>${kla}</w:t>
            </w:r>
            <w:r w:rsidRPr="002E2921">
              <w:rPr>
                <w:rStyle w:val="Formatvorlage2"/>
                <w:sz w:val="20"/>
              </w:rPr>
              <w:fldChar w:fldCharType="end"/>
            </w:r>
            <w:bookmarkEnd w:id="1"/>
          </w:p>
        </w:tc>
        <w:tc>
          <w:tcPr>
            <w:tcW w:w="53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07" w:rsidRPr="002E2921" w:rsidRDefault="000A3D07" w:rsidP="000A3D07">
            <w:pPr>
              <w:spacing w:after="0"/>
              <w:jc w:val="center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Schuljahr</w:t>
            </w:r>
            <w:r w:rsidRPr="002E2921">
              <w:rPr>
                <w:sz w:val="20"/>
                <w:lang w:val="de-DE"/>
              </w:rPr>
              <w:t xml:space="preserve"> </w:t>
            </w:r>
            <w:r w:rsidRPr="002E2921">
              <w:rPr>
                <w:rFonts w:ascii="Arial" w:hAnsi="Arial" w:cs="Arial"/>
                <w:sz w:val="20"/>
                <w:lang w:val="de-DE"/>
              </w:rPr>
              <w:t>20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 w:rsidRPr="002E292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 w:cs="Arial"/>
                <w:sz w:val="20"/>
                <w:lang w:val="de-DE"/>
              </w:rPr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7178D1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2"/>
            <w:r w:rsidRPr="002E2921">
              <w:rPr>
                <w:rFonts w:ascii="Arial" w:hAnsi="Arial" w:cs="Arial"/>
                <w:sz w:val="20"/>
                <w:lang w:val="de-DE"/>
              </w:rPr>
              <w:t>/20</w:t>
            </w:r>
            <w:bookmarkStart w:id="3" w:name="Text11"/>
            <w:r w:rsidRPr="002E292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2E292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 w:cs="Arial"/>
                <w:sz w:val="20"/>
                <w:lang w:val="de-DE"/>
              </w:rPr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7178D1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3"/>
          </w:p>
        </w:tc>
      </w:tr>
      <w:tr w:rsidR="00F67AD9" w:rsidRPr="00472118" w:rsidTr="006503E6">
        <w:trPr>
          <w:trHeight w:hRule="exact" w:val="397"/>
          <w:jc w:val="center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E2921" w:rsidRDefault="00F67AD9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Vor- und Zuname</w:t>
            </w:r>
          </w:p>
        </w:tc>
        <w:tc>
          <w:tcPr>
            <w:tcW w:w="805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E2921" w:rsidRDefault="008B4943" w:rsidP="00425136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2E2921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 w:rsidRPr="002E2921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/>
                <w:sz w:val="20"/>
                <w:lang w:val="de-DE"/>
              </w:rPr>
            </w:r>
            <w:r w:rsidRPr="002E2921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7178D1">
              <w:rPr>
                <w:rFonts w:ascii="Arial" w:hAnsi="Arial"/>
                <w:noProof/>
                <w:sz w:val="20"/>
                <w:lang w:val="de-DE"/>
              </w:rPr>
              <w:t>${name}</w:t>
            </w:r>
            <w:r w:rsidRPr="002E2921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4"/>
          </w:p>
        </w:tc>
      </w:tr>
      <w:tr w:rsidR="00DF60BA" w:rsidRPr="00A21847" w:rsidTr="00DF60BA">
        <w:trPr>
          <w:trHeight w:hRule="exact" w:val="39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60BA" w:rsidRPr="006503E6" w:rsidRDefault="00DF60BA" w:rsidP="00425136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Verhalten</w:t>
            </w:r>
          </w:p>
        </w:tc>
        <w:sdt>
          <w:sdtPr>
            <w:rPr>
              <w:rStyle w:val="Formatvorlage95"/>
            </w:rPr>
            <w:id w:val="-1142421382"/>
            <w:placeholder>
              <w:docPart w:val="50621E7F0C354779B38BE43B7B249D3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11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F60BA" w:rsidRPr="00DF60BA" w:rsidRDefault="007178D1" w:rsidP="00425136">
                <w:pPr>
                  <w:spacing w:after="0"/>
                  <w:rPr>
                    <w:rFonts w:ascii="Arial" w:hAnsi="Arial"/>
                    <w:sz w:val="20"/>
                    <w:lang w:val="de-DE"/>
                  </w:rPr>
                </w:pPr>
                <w:r>
                  <w:rPr>
                    <w:rStyle w:val="Formatvorlage95"/>
                  </w:rPr>
                  <w:t>sgt</w:t>
                </w:r>
              </w:p>
            </w:tc>
          </w:sdtContent>
        </w:sdt>
        <w:tc>
          <w:tcPr>
            <w:tcW w:w="7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60BA" w:rsidRPr="002E2921" w:rsidRDefault="00DF60BA" w:rsidP="00425136">
            <w:pPr>
              <w:spacing w:after="0"/>
              <w:rPr>
                <w:rFonts w:ascii="Arial" w:hAnsi="Arial"/>
                <w:sz w:val="20"/>
                <w:lang w:val="de-DE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60BA" w:rsidRPr="002E2921" w:rsidRDefault="00DF60BA" w:rsidP="00425136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DF60BA">
              <w:rPr>
                <w:rFonts w:ascii="Arial" w:hAnsi="Arial"/>
                <w:sz w:val="20"/>
                <w:lang w:val="de-DE"/>
              </w:rPr>
              <w:t>Mitarbeit</w:t>
            </w:r>
          </w:p>
        </w:tc>
        <w:sdt>
          <w:sdtPr>
            <w:rPr>
              <w:rStyle w:val="Formatvorlage95"/>
            </w:rPr>
            <w:id w:val="-1407453857"/>
            <w:placeholder>
              <w:docPart w:val="7E78F79903B24365AF93B0EF4CD133D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195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F60BA" w:rsidRPr="006503E6" w:rsidRDefault="007178D1" w:rsidP="00425136">
                <w:pPr>
                  <w:spacing w:after="0"/>
                  <w:rPr>
                    <w:rFonts w:ascii="Arial" w:hAnsi="Arial"/>
                    <w:sz w:val="20"/>
                    <w:lang w:val="de-DE"/>
                  </w:rPr>
                </w:pPr>
                <w:r>
                  <w:rPr>
                    <w:rStyle w:val="Formatvorlage95"/>
                  </w:rPr>
                  <w:t>sgt</w:t>
                </w:r>
              </w:p>
            </w:tc>
          </w:sdtContent>
        </w:sdt>
      </w:tr>
      <w:tr w:rsidR="00F67AD9" w:rsidRPr="00A21847" w:rsidTr="006503E6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E2921" w:rsidRDefault="00F67AD9" w:rsidP="002E2921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2E2921">
              <w:rPr>
                <w:rFonts w:ascii="Arial" w:hAnsi="Arial"/>
                <w:b/>
                <w:sz w:val="20"/>
                <w:lang w:val="de-DE"/>
              </w:rPr>
              <w:t>Leistungen in den einzelnen Fächern:</w:t>
            </w:r>
          </w:p>
        </w:tc>
      </w:tr>
      <w:tr w:rsidR="00D51771" w:rsidRPr="00A21847" w:rsidTr="006503E6">
        <w:trPr>
          <w:trHeight w:val="397"/>
          <w:jc w:val="center"/>
        </w:trPr>
        <w:sdt>
          <w:sdtPr>
            <w:rPr>
              <w:rStyle w:val="Formatvorlage143"/>
            </w:rPr>
            <w:id w:val="-1839912204"/>
            <w:placeholder>
              <w:docPart w:val="D9F58B8497774B2FB4E2E96892FA72E8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Formatvorlage143"/>
            </w:rPr>
          </w:sdtEndPr>
          <w:sdtContent>
            <w:tc>
              <w:tcPr>
                <w:tcW w:w="272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178D1" w:rsidP="002E2921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43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D9F58B8497774B2FB4E2E96892FA72E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A970AD" w:rsidRDefault="007178D1" w:rsidP="002E2921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2E292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30"/>
            </w:rPr>
            <w:id w:val="1716771153"/>
            <w:placeholder>
              <w:docPart w:val="ED0A5043A4A244528F57821806935899"/>
            </w:placeholder>
            <w:dropDownList>
              <w:listItem w:value="Wählen Sie ein Element aus."/>
              <w:listItem w:displayText="   " w:value="   "/>
              <w:listItem w:displayText="Wirtschaft/ Berufs- und Studienorientierung" w:value="Wirtschaft/ Berufs- und Studienorientierung"/>
            </w:dropDownList>
          </w:sdtPr>
          <w:sdtEndPr>
            <w:rPr>
              <w:rStyle w:val="Formatvorlage129"/>
            </w:rPr>
          </w:sdtEndPr>
          <w:sdtContent>
            <w:tc>
              <w:tcPr>
                <w:tcW w:w="266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178D1" w:rsidP="002E2921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Style w:val="Formatvorlage130"/>
                  </w:rPr>
                  <w:t>Wirtschaft/ Berufs- und Studienorientierung</w:t>
                </w:r>
              </w:p>
            </w:tc>
          </w:sdtContent>
        </w:sdt>
        <w:sdt>
          <w:sdtPr>
            <w:rPr>
              <w:rStyle w:val="Formatvorlage115"/>
            </w:rPr>
            <w:id w:val="-925024763"/>
            <w:placeholder>
              <w:docPart w:val="D9F58B8497774B2FB4E2E96892FA72E8"/>
            </w:placeholder>
            <w:dropDownList>
              <w:listItem w:value="Wählen Sie ein Element aus."/>
              <w:listItem w:displayText="   " w:value="   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178D1" w:rsidP="002E2921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5"/>
                  </w:rPr>
                  <w:t>sgt</w:t>
                </w:r>
              </w:p>
            </w:tc>
          </w:sdtContent>
        </w:sdt>
      </w:tr>
      <w:tr w:rsidR="00D51771" w:rsidRPr="00A21847" w:rsidTr="006503E6">
        <w:trPr>
          <w:trHeight w:hRule="exact" w:val="39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D634FE" w:rsidRDefault="00D634FE" w:rsidP="002E2921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7"/>
            </w:rPr>
            <w:id w:val="711466188"/>
            <w:placeholder>
              <w:docPart w:val="2256FCFBBD4C4BDAA553256BDDE35038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D634FE" w:rsidRDefault="007178D1" w:rsidP="002E2921">
                <w:pPr>
                  <w:spacing w:after="0"/>
                  <w:rPr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07"/>
                  </w:rPr>
                  <w:t>sgt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2E292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2E2921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 w:rsidR="003B7A40">
              <w:rPr>
                <w:rFonts w:ascii="Arial" w:hAnsi="Arial" w:cs="Arial"/>
                <w:sz w:val="20"/>
                <w:lang w:val="de-DE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lang w:val="de-DE"/>
                </w:rPr>
                <w:id w:val="-2055993358"/>
                <w:placeholder>
                  <w:docPart w:val="4A54E506380A4D21BD60D8571E26298C"/>
                </w:placeholder>
                <w:comboBox>
                  <w:listItem w:value="Wählen Sie ein Element aus."/>
                  <w:listItem w:displayText="   " w:value="   "/>
                  <w:listItem w:displayText="*" w:value="*"/>
                </w:comboBox>
              </w:sdtPr>
              <w:sdtEndPr/>
              <w:sdtContent>
                <w:r w:rsidR="007178D1">
                  <w:rPr>
                    <w:rFonts w:ascii="Arial" w:hAnsi="Arial" w:cs="Arial"/>
                    <w:sz w:val="20"/>
                    <w:lang w:val="de-DE"/>
                  </w:rPr>
                  <w:t>*</w:t>
                </w:r>
              </w:sdtContent>
            </w:sdt>
          </w:p>
        </w:tc>
        <w:sdt>
          <w:sdtPr>
            <w:rPr>
              <w:rStyle w:val="Formatvorlage116"/>
            </w:rPr>
            <w:id w:val="123823761"/>
            <w:placeholder>
              <w:docPart w:val="D9F58B8497774B2FB4E2E96892FA72E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178D1" w:rsidP="002E2921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6"/>
                  </w:rPr>
                  <w:t>sgt</w:t>
                </w:r>
              </w:p>
            </w:tc>
          </w:sdtContent>
        </w:sdt>
      </w:tr>
      <w:tr w:rsidR="00D51771" w:rsidRPr="00A21847" w:rsidTr="006503E6">
        <w:trPr>
          <w:trHeight w:hRule="exact" w:val="39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193EBE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  <w:r w:rsidR="009A01B0">
              <w:rPr>
                <w:rFonts w:ascii="Arial" w:hAnsi="Arial" w:cs="Arial"/>
                <w:sz w:val="20"/>
                <w:lang w:val="de-DE"/>
              </w:rPr>
              <w:t xml:space="preserve"> </w:t>
            </w:r>
            <w:r w:rsidR="00880646">
              <w:rPr>
                <w:rFonts w:ascii="Arial" w:hAnsi="Arial" w:cs="Arial"/>
                <w:sz w:val="20"/>
                <w:lang w:val="de-DE"/>
              </w:rPr>
              <w:t>*</w:t>
            </w:r>
          </w:p>
        </w:tc>
        <w:sdt>
          <w:sdtPr>
            <w:rPr>
              <w:rStyle w:val="Formatvorlage109"/>
            </w:rPr>
            <w:id w:val="1288547103"/>
            <w:placeholder>
              <w:docPart w:val="D9F58B8497774B2FB4E2E96892FA72E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178D1" w:rsidP="002E2921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2E292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2E2921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0"/>
            </w:rPr>
            <w:id w:val="-1353953227"/>
            <w:placeholder>
              <w:docPart w:val="D9F58B8497774B2FB4E2E96892FA72E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178D1" w:rsidP="002E2921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sgt</w:t>
                </w:r>
              </w:p>
            </w:tc>
          </w:sdtContent>
        </w:sdt>
      </w:tr>
      <w:tr w:rsidR="00D51771" w:rsidRPr="00A21847" w:rsidTr="006503E6">
        <w:trPr>
          <w:trHeight w:hRule="exact" w:val="39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193EBE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Französisch</w:t>
            </w:r>
            <w:r w:rsidR="00880646">
              <w:rPr>
                <w:rFonts w:ascii="Arial" w:hAnsi="Arial" w:cs="Arial"/>
                <w:sz w:val="20"/>
                <w:lang w:val="de-DE"/>
              </w:rPr>
              <w:t>*</w:t>
            </w:r>
          </w:p>
        </w:tc>
        <w:sdt>
          <w:sdtPr>
            <w:rPr>
              <w:rStyle w:val="Formatvorlage110"/>
            </w:rPr>
            <w:id w:val="-1426565352"/>
            <w:placeholder>
              <w:docPart w:val="D9F58B8497774B2FB4E2E96892FA72E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178D1" w:rsidP="002E2921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0"/>
                  </w:rPr>
                  <w:t>sgt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2E292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2E2921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1"/>
            </w:rPr>
            <w:id w:val="2114779097"/>
            <w:placeholder>
              <w:docPart w:val="D9F58B8497774B2FB4E2E96892FA72E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178D1" w:rsidP="002E2921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sgt</w:t>
                </w:r>
              </w:p>
            </w:tc>
          </w:sdtContent>
        </w:sdt>
      </w:tr>
      <w:tr w:rsidR="00D51771" w:rsidRPr="00A21847" w:rsidTr="006503E6">
        <w:trPr>
          <w:trHeight w:hRule="exact" w:val="39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193EBE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Spanisch</w:t>
            </w:r>
            <w:r w:rsidR="00880646">
              <w:rPr>
                <w:rFonts w:ascii="Arial" w:hAnsi="Arial" w:cs="Arial"/>
                <w:sz w:val="20"/>
                <w:lang w:val="de-DE"/>
              </w:rPr>
              <w:t>*</w:t>
            </w:r>
          </w:p>
        </w:tc>
        <w:sdt>
          <w:sdtPr>
            <w:rPr>
              <w:rStyle w:val="Formatvorlage111"/>
            </w:rPr>
            <w:id w:val="948900676"/>
            <w:placeholder>
              <w:docPart w:val="D9F58B8497774B2FB4E2E96892FA72E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178D1" w:rsidP="002E2921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1"/>
                  </w:rPr>
                  <w:t>sgt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2E292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2E2921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17"/>
            </w:rPr>
            <w:id w:val="-184282805"/>
            <w:placeholder>
              <w:docPart w:val="3D45A3E57DD545B496EE99EC17964F81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178D1" w:rsidP="002E2921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7"/>
                  </w:rPr>
                  <w:t>sgt</w:t>
                </w:r>
                <w:proofErr w:type="spellEnd"/>
              </w:p>
            </w:tc>
          </w:sdtContent>
        </w:sdt>
      </w:tr>
      <w:tr w:rsidR="00D51771" w:rsidRPr="00A21847" w:rsidTr="006503E6">
        <w:trPr>
          <w:trHeight w:hRule="exact" w:val="39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2E292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12"/>
            </w:rPr>
            <w:id w:val="833654123"/>
            <w:placeholder>
              <w:docPart w:val="479D15D936584E52900F59D611AA2670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17A7D" w:rsidRDefault="007178D1" w:rsidP="002E2921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2"/>
                  </w:rPr>
                  <w:t>sgt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517A7D" w:rsidRDefault="00D51771" w:rsidP="002E292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2E2921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18"/>
            </w:rPr>
            <w:id w:val="-74135598"/>
            <w:placeholder>
              <w:docPart w:val="FC525DD2E9C54466920001D41919AED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178D1" w:rsidP="002E2921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8"/>
                  </w:rPr>
                  <w:t>sgt</w:t>
                </w:r>
              </w:p>
            </w:tc>
          </w:sdtContent>
        </w:sdt>
      </w:tr>
      <w:tr w:rsidR="00D51771" w:rsidRPr="00A21847" w:rsidTr="006503E6">
        <w:trPr>
          <w:trHeight w:hRule="exact" w:val="39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2E292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13"/>
            </w:rPr>
            <w:id w:val="590677013"/>
            <w:placeholder>
              <w:docPart w:val="479D15D936584E52900F59D611AA2670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17A7D" w:rsidRDefault="007178D1" w:rsidP="002E2921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3"/>
                  </w:rPr>
                  <w:t>sgt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517A7D" w:rsidRDefault="00D51771" w:rsidP="002E292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2E2921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19"/>
            </w:rPr>
            <w:id w:val="2032523950"/>
            <w:placeholder>
              <w:docPart w:val="42195AF2EEFB477FB08F03A0F1F3935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2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178D1" w:rsidP="002E2921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9"/>
                  </w:rPr>
                  <w:t>sgt</w:t>
                </w:r>
              </w:p>
            </w:tc>
          </w:sdtContent>
        </w:sdt>
        <w:bookmarkStart w:id="5" w:name="_GoBack"/>
        <w:bookmarkEnd w:id="5"/>
      </w:tr>
      <w:tr w:rsidR="00D51771" w:rsidRPr="00A21847" w:rsidTr="006503E6">
        <w:trPr>
          <w:trHeight w:val="39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2E2921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14"/>
            </w:rPr>
            <w:id w:val="-855273660"/>
            <w:placeholder>
              <w:docPart w:val="479D15D936584E52900F59D611AA2670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D51771" w:rsidRDefault="007178D1" w:rsidP="002E2921">
                <w:pPr>
                  <w:spacing w:after="0" w:line="269" w:lineRule="auto"/>
                  <w:rPr>
                    <w:rFonts w:cs="Arial"/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14"/>
                  </w:rPr>
                  <w:t>sgt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517A7D" w:rsidRDefault="00D51771" w:rsidP="002E2921">
            <w:pPr>
              <w:spacing w:after="0" w:line="269" w:lineRule="auto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27"/>
              <w:rFonts w:cs="Arial"/>
              <w:szCs w:val="16"/>
            </w:rPr>
            <w:id w:val="-600797502"/>
            <w:placeholder>
              <w:docPart w:val="F14D29038A8A402EAC045040C0433B2C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Sport " w:value="Profilfach Sport "/>
              <w:listItem w:displayText="Profilfach Musik " w:value="Profilfach Musik "/>
              <w:listItem w:displayText="Profilfach Bildende Kunst " w:value="Profilfach Bildende Kunst "/>
              <w:listItem w:displayText="Profilfach Spanisch*" w:value="Profilfach Spanisch*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66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E03346" w:rsidRDefault="005A4894" w:rsidP="002E2921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120"/>
            </w:rPr>
            <w:id w:val="246628701"/>
            <w:placeholder>
              <w:docPart w:val="B762A3A17E844E2185B993383A7CC494"/>
            </w:placeholder>
            <w:comboBox>
              <w:listItem w:value="Wählen Sie ein Element aus."/>
              <w:listItem w:displayText="   " w:value="   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178D1" w:rsidP="002E2921">
                <w:pPr>
                  <w:spacing w:after="0" w:line="269" w:lineRule="auto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20"/>
                  </w:rPr>
                  <w:t>sgt</w:t>
                </w:r>
                <w:proofErr w:type="spellEnd"/>
              </w:p>
            </w:tc>
          </w:sdtContent>
        </w:sdt>
      </w:tr>
      <w:tr w:rsidR="0017413D" w:rsidRPr="00A21847" w:rsidTr="00DF60BA">
        <w:trPr>
          <w:trHeight w:val="39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13D" w:rsidRPr="00C2558B" w:rsidRDefault="00FC352F" w:rsidP="002E2921">
            <w:pPr>
              <w:spacing w:after="0" w:line="269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FC352F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14"/>
            </w:rPr>
            <w:id w:val="20134796"/>
            <w:placeholder>
              <w:docPart w:val="F02445162D874A83A0F071D5F8D4E4BB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7413D" w:rsidRPr="00C2558B" w:rsidRDefault="007178D1" w:rsidP="002E2921">
                <w:pPr>
                  <w:spacing w:after="12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14"/>
                  </w:rPr>
                  <w:t>sgt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13D" w:rsidRPr="00C2558B" w:rsidRDefault="0017413D" w:rsidP="002E2921">
            <w:pPr>
              <w:spacing w:after="120" w:line="269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sdt>
          <w:sdtPr>
            <w:rPr>
              <w:rStyle w:val="Formatvorlage126"/>
              <w:lang w:val="de-DE"/>
            </w:rPr>
            <w:id w:val="1956753456"/>
            <w:placeholder>
              <w:docPart w:val="16ECEEAF745844F8996383F5CF6608AD"/>
            </w:placeholder>
            <w:comboBox>
              <w:listItem w:value="Wählen Sie ein Element aus."/>
              <w:listItem w:displayText="   " w:value="   "/>
              <w:listItem w:displayText="* Physik wurde anstelle des Profilfachs dreistündig belegt." w:value="* Physik wurde anstelle des Profilfachs dreistündig belegt."/>
            </w:comboBox>
          </w:sdtPr>
          <w:sdtEndPr>
            <w:rPr>
              <w:rStyle w:val="a0"/>
              <w:rFonts w:asciiTheme="minorHAnsi" w:hAnsiTheme="minorHAnsi" w:cs="Arial"/>
              <w:sz w:val="22"/>
            </w:rPr>
          </w:sdtEndPr>
          <w:sdtContent>
            <w:tc>
              <w:tcPr>
                <w:tcW w:w="464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7413D" w:rsidRPr="00C2558B" w:rsidRDefault="007178D1" w:rsidP="002E2921">
                <w:pPr>
                  <w:spacing w:after="12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26"/>
                    <w:lang w:val="de-DE"/>
                  </w:rPr>
                  <w:t>* Physik wurde anstelle des Profilfachs dreistündig belegt.</w:t>
                </w:r>
              </w:p>
            </w:tc>
          </w:sdtContent>
        </w:sdt>
      </w:tr>
      <w:tr w:rsidR="006503E6" w:rsidRPr="00A21847" w:rsidTr="006503E6">
        <w:trPr>
          <w:trHeight w:hRule="exact" w:val="28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03E6" w:rsidRPr="002E2921" w:rsidRDefault="006503E6" w:rsidP="00193EBE">
            <w:pPr>
              <w:rPr>
                <w:rFonts w:ascii="Arial" w:hAnsi="Arial" w:cs="Arial"/>
                <w:b/>
                <w:sz w:val="20"/>
                <w:lang w:val="de-DE"/>
              </w:rPr>
            </w:pPr>
          </w:p>
        </w:tc>
      </w:tr>
      <w:tr w:rsidR="00BB33AD" w:rsidRPr="003B7A40" w:rsidTr="006503E6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3AD" w:rsidRPr="002E2921" w:rsidRDefault="00BB33AD" w:rsidP="00193EBE">
            <w:pPr>
              <w:rPr>
                <w:rFonts w:ascii="Arial" w:hAnsi="Arial" w:cs="Arial"/>
                <w:b/>
                <w:sz w:val="20"/>
                <w:lang w:val="de-DE"/>
              </w:rPr>
            </w:pPr>
            <w:r w:rsidRPr="002E2921">
              <w:rPr>
                <w:rFonts w:ascii="Arial" w:hAnsi="Arial" w:cs="Arial"/>
                <w:b/>
                <w:sz w:val="20"/>
                <w:lang w:val="de-DE"/>
              </w:rPr>
              <w:t>Teilnahme an Arbeitsgemeinschaften:</w:t>
            </w:r>
          </w:p>
        </w:tc>
      </w:tr>
      <w:tr w:rsidR="00BB33AD" w:rsidRPr="002D42B1" w:rsidTr="002E2921">
        <w:trPr>
          <w:trHeight w:hRule="exact" w:val="130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BB33AD" w:rsidRPr="00517A7D" w:rsidRDefault="002D42B1" w:rsidP="002E2921">
            <w:pPr>
              <w:spacing w:before="60" w:after="0"/>
              <w:rPr>
                <w:rFonts w:ascii="Arial" w:hAnsi="Arial" w:cs="Arial"/>
                <w:lang w:val="de-DE"/>
              </w:rPr>
            </w:pPr>
            <w:r w:rsidRPr="002D42B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4"/>
            <w:r w:rsidRPr="002D42B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D42B1">
              <w:rPr>
                <w:rFonts w:ascii="Arial" w:hAnsi="Arial" w:cs="Arial"/>
                <w:sz w:val="20"/>
                <w:lang w:val="de-DE"/>
              </w:rPr>
            </w:r>
            <w:r w:rsidRPr="002D42B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7178D1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 w:rsidRPr="002D42B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BB33AD" w:rsidRPr="0014703F" w:rsidTr="00193EBE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3AD" w:rsidRPr="002E2921" w:rsidRDefault="00BB33AD" w:rsidP="00193EBE">
            <w:pPr>
              <w:rPr>
                <w:rFonts w:ascii="Arial" w:hAnsi="Arial" w:cs="Arial"/>
                <w:b/>
                <w:lang w:val="de-DE"/>
              </w:rPr>
            </w:pPr>
            <w:r w:rsidRPr="002E2921">
              <w:rPr>
                <w:rFonts w:ascii="Arial" w:hAnsi="Arial" w:cs="Arial"/>
                <w:b/>
                <w:sz w:val="20"/>
                <w:lang w:val="de-DE"/>
              </w:rPr>
              <w:t>Bemerkungen:</w:t>
            </w:r>
          </w:p>
        </w:tc>
      </w:tr>
      <w:tr w:rsidR="00BB33AD" w:rsidRPr="002D42B1" w:rsidTr="002E2921">
        <w:trPr>
          <w:trHeight w:hRule="exact" w:val="130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BB33AD" w:rsidRPr="00B060E1" w:rsidRDefault="002D42B1" w:rsidP="002E2921">
            <w:pPr>
              <w:spacing w:after="0"/>
              <w:rPr>
                <w:rFonts w:ascii="Arial" w:hAnsi="Arial"/>
                <w:lang w:val="de-DE"/>
              </w:rPr>
            </w:pPr>
            <w:r w:rsidRPr="00941D58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15"/>
            <w:r w:rsidRPr="00941D58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941D58">
              <w:rPr>
                <w:rFonts w:ascii="Arial" w:hAnsi="Arial"/>
                <w:sz w:val="20"/>
                <w:lang w:val="de-DE"/>
              </w:rPr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7178D1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774B19" w:rsidRPr="002D42B1" w:rsidTr="006503E6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4B19" w:rsidRPr="002E2921" w:rsidRDefault="00164EAF" w:rsidP="00193EBE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2E2921">
              <w:rPr>
                <w:rFonts w:ascii="Arial" w:hAnsi="Arial"/>
                <w:b/>
                <w:sz w:val="20"/>
                <w:lang w:val="de-DE"/>
              </w:rPr>
              <w:t>Fremdsprachenniveau nach GER*</w:t>
            </w:r>
            <w:r w:rsidR="002E2921">
              <w:rPr>
                <w:rFonts w:ascii="Arial" w:hAnsi="Arial"/>
                <w:b/>
                <w:sz w:val="20"/>
                <w:lang w:val="de-DE"/>
              </w:rPr>
              <w:t>:</w:t>
            </w:r>
          </w:p>
        </w:tc>
      </w:tr>
      <w:tr w:rsidR="00774B19" w:rsidRPr="00164EAF" w:rsidTr="006503E6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4B19" w:rsidRDefault="00164EAF" w:rsidP="002E2921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t xml:space="preserve">Englisch: </w:t>
            </w:r>
            <w:r w:rsidR="002E2921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8" w:name="Text26"/>
            <w:r w:rsidR="002E2921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2E2921">
              <w:rPr>
                <w:rFonts w:ascii="Arial" w:hAnsi="Arial"/>
                <w:sz w:val="20"/>
                <w:lang w:val="de-DE"/>
              </w:rPr>
            </w:r>
            <w:r w:rsidR="002E2921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7178D1">
              <w:rPr>
                <w:rFonts w:ascii="Arial" w:hAnsi="Arial"/>
                <w:noProof/>
                <w:sz w:val="20"/>
                <w:lang w:val="de-DE"/>
              </w:rPr>
              <w:t>${eng_niveau}</w:t>
            </w:r>
            <w:r w:rsidR="002E2921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8"/>
            <w:r>
              <w:rPr>
                <w:rFonts w:ascii="Arial" w:hAnsi="Arial"/>
                <w:sz w:val="20"/>
                <w:lang w:val="de-DE"/>
              </w:rPr>
              <w:t xml:space="preserve">         </w:t>
            </w:r>
            <w:sdt>
              <w:sdtPr>
                <w:rPr>
                  <w:rStyle w:val="Formatvorlage141"/>
                </w:rPr>
                <w:id w:val="-1765057651"/>
                <w:placeholder>
                  <w:docPart w:val="ADA533D1F05A486B9D73EA0FC079D87E"/>
                </w:placeholder>
                <w:comboBox>
                  <w:listItem w:value="Wählen Sie ein Element aus."/>
                  <w:listItem w:displayText="   " w:value="   "/>
                  <w:listItem w:displayText="Französisch: " w:value="Französisch: "/>
                  <w:listItem w:displayText="${fra_graded}" w:value="${fra_grad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7178D1">
                  <w:rPr>
                    <w:rStyle w:val="Formatvorlage141"/>
                  </w:rPr>
                  <w:t>${</w:t>
                </w:r>
                <w:proofErr w:type="spellStart"/>
                <w:r w:rsidR="007178D1">
                  <w:rPr>
                    <w:rStyle w:val="Formatvorlage141"/>
                  </w:rPr>
                  <w:t>fra_graded</w:t>
                </w:r>
                <w:proofErr w:type="spellEnd"/>
                <w:r w:rsidR="007178D1">
                  <w:rPr>
                    <w:rStyle w:val="Formatvorlage141"/>
                  </w:rPr>
                  <w:t>}</w:t>
                </w:r>
              </w:sdtContent>
            </w:sdt>
            <w:r>
              <w:rPr>
                <w:rFonts w:ascii="Arial" w:hAnsi="Arial"/>
                <w:sz w:val="20"/>
                <w:lang w:val="de-DE"/>
              </w:rPr>
              <w:t xml:space="preserve"> </w:t>
            </w:r>
            <w:r w:rsidR="002E2921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7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9" w:name="Text27"/>
            <w:r w:rsidR="002E2921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2E2921">
              <w:rPr>
                <w:rFonts w:ascii="Arial" w:hAnsi="Arial"/>
                <w:sz w:val="20"/>
                <w:lang w:val="de-DE"/>
              </w:rPr>
            </w:r>
            <w:r w:rsidR="002E2921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7178D1">
              <w:rPr>
                <w:rFonts w:ascii="Arial" w:hAnsi="Arial"/>
                <w:noProof/>
                <w:sz w:val="20"/>
                <w:lang w:val="de-DE"/>
              </w:rPr>
              <w:t>${fra_niveau}</w:t>
            </w:r>
            <w:r w:rsidR="002E2921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9"/>
            <w:r>
              <w:rPr>
                <w:rFonts w:ascii="Arial" w:hAnsi="Arial"/>
                <w:sz w:val="20"/>
                <w:lang w:val="de-DE"/>
              </w:rPr>
              <w:t xml:space="preserve">         </w:t>
            </w:r>
            <w:sdt>
              <w:sdtPr>
                <w:rPr>
                  <w:rStyle w:val="Formatvorlage142"/>
                </w:rPr>
                <w:id w:val="-1852630207"/>
                <w:placeholder>
                  <w:docPart w:val="ADA533D1F05A486B9D73EA0FC079D87E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7178D1">
                  <w:rPr>
                    <w:rStyle w:val="Formatvorlage142"/>
                  </w:rPr>
                  <w:t>${</w:t>
                </w:r>
                <w:proofErr w:type="spellStart"/>
                <w:r w:rsidR="007178D1">
                  <w:rPr>
                    <w:rStyle w:val="Formatvorlage142"/>
                  </w:rPr>
                  <w:t>spa_graded</w:t>
                </w:r>
                <w:proofErr w:type="spellEnd"/>
                <w:r w:rsidR="007178D1">
                  <w:rPr>
                    <w:rStyle w:val="Formatvorlage142"/>
                  </w:rPr>
                  <w:t>}</w:t>
                </w:r>
              </w:sdtContent>
            </w:sdt>
            <w:r>
              <w:rPr>
                <w:rFonts w:ascii="Arial" w:hAnsi="Arial"/>
                <w:sz w:val="20"/>
                <w:lang w:val="de-DE"/>
              </w:rPr>
              <w:t xml:space="preserve"> </w:t>
            </w:r>
            <w:r w:rsidR="002E2921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10" w:name="Text28"/>
            <w:r w:rsidR="002E2921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2E2921">
              <w:rPr>
                <w:rFonts w:ascii="Arial" w:hAnsi="Arial"/>
                <w:sz w:val="20"/>
                <w:lang w:val="de-DE"/>
              </w:rPr>
            </w:r>
            <w:r w:rsidR="002E2921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7178D1">
              <w:rPr>
                <w:rFonts w:ascii="Arial" w:hAnsi="Arial"/>
                <w:noProof/>
                <w:sz w:val="20"/>
                <w:lang w:val="de-DE"/>
              </w:rPr>
              <w:t>${spa_niveau}</w:t>
            </w:r>
            <w:r w:rsidR="002E2921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10"/>
            <w:r>
              <w:rPr>
                <w:rFonts w:ascii="Arial" w:hAnsi="Arial"/>
                <w:sz w:val="20"/>
                <w:lang w:val="de-DE"/>
              </w:rPr>
              <w:t xml:space="preserve">  </w:t>
            </w:r>
          </w:p>
        </w:tc>
      </w:tr>
    </w:tbl>
    <w:tbl>
      <w:tblPr>
        <w:tblStyle w:val="Tabellenraster1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24"/>
        <w:gridCol w:w="1134"/>
        <w:gridCol w:w="4648"/>
      </w:tblGrid>
      <w:tr w:rsidR="0042510E" w:rsidTr="0042510E">
        <w:trPr>
          <w:trHeight w:hRule="exact" w:val="454"/>
          <w:jc w:val="center"/>
        </w:trPr>
        <w:tc>
          <w:tcPr>
            <w:tcW w:w="44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2510E" w:rsidRPr="00550E6B" w:rsidRDefault="00463306" w:rsidP="0042510E">
            <w:pPr>
              <w:rPr>
                <w:rFonts w:ascii="Arial" w:hAnsi="Arial" w:cs="Arial"/>
                <w:noProof/>
                <w:lang w:val="de-DE"/>
              </w:rPr>
            </w:pPr>
            <w:sdt>
              <w:sdtPr>
                <w:rPr>
                  <w:rStyle w:val="Formatvorlage144"/>
                </w:rPr>
                <w:id w:val="-990096478"/>
                <w:placeholder>
                  <w:docPart w:val="C611D93FFBE042AF9746B4B987F166E9"/>
                </w:placeholder>
                <w:comboBox>
                  <w:listItem w:value="Wählen Sie ein Element aus."/>
                  <w:listItem w:displayText="Die Schülerin wird versetzt." w:value="Die Schülerin wird versetzt."/>
                  <w:listItem w:displayText="Der Schüler wird versetzt." w:value="Der Schüler wird versetzt."/>
                  <w:listItem w:displayText="Die Schülerin wird nicht versetzt." w:value="Die Schülerin wird nicht versetzt."/>
                  <w:listItem w:displayText="Der Schüler wird nicht versetzt." w:value="Der Schüler wird nicht versetzt."/>
                  <w:listItem w:displayText="${student_transfered}" w:value="${student_transfered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  <w:sz w:val="22"/>
                  <w:lang w:val="de-DE"/>
                </w:rPr>
              </w:sdtEndPr>
              <w:sdtContent>
                <w:r w:rsidR="00116DD8">
                  <w:rPr>
                    <w:rStyle w:val="Formatvorlage144"/>
                  </w:rPr>
                  <w:t>${</w:t>
                </w:r>
                <w:proofErr w:type="spellStart"/>
                <w:r w:rsidR="00116DD8">
                  <w:rPr>
                    <w:rStyle w:val="Formatvorlage144"/>
                  </w:rPr>
                  <w:t>student_transfered</w:t>
                </w:r>
                <w:proofErr w:type="spellEnd"/>
                <w:r w:rsidR="00116DD8">
                  <w:rPr>
                    <w:rStyle w:val="Formatvorlage144"/>
                  </w:rPr>
                  <w:t>}</w:t>
                </w:r>
              </w:sdtContent>
            </w:sdt>
          </w:p>
        </w:tc>
        <w:tc>
          <w:tcPr>
            <w:tcW w:w="1134" w:type="dxa"/>
            <w:vMerge w:val="restart"/>
            <w:vAlign w:val="center"/>
          </w:tcPr>
          <w:p w:rsidR="0042510E" w:rsidRDefault="0042510E" w:rsidP="00DF60BA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Pr="00AE31ED">
              <w:rPr>
                <w:rFonts w:ascii="Arial" w:hAnsi="Arial" w:cs="Arial"/>
                <w:noProof/>
                <w:sz w:val="18"/>
              </w:rPr>
              <w:t>Dienst</w:t>
            </w:r>
            <w:r>
              <w:rPr>
                <w:rFonts w:ascii="Arial" w:hAnsi="Arial" w:cs="Arial"/>
                <w:noProof/>
                <w:sz w:val="18"/>
              </w:rPr>
              <w:t>-</w:t>
            </w:r>
            <w:r w:rsidRPr="00AE31ED">
              <w:rPr>
                <w:rFonts w:ascii="Arial" w:hAnsi="Arial" w:cs="Arial"/>
                <w:noProof/>
                <w:sz w:val="18"/>
              </w:rPr>
              <w:t>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2510E" w:rsidRDefault="0042510E" w:rsidP="00193EBE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11" w:name="Text23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7178D1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11"/>
          </w:p>
        </w:tc>
      </w:tr>
      <w:tr w:rsidR="0042510E" w:rsidTr="006C2FDA">
        <w:trPr>
          <w:trHeight w:hRule="exact" w:val="227"/>
          <w:jc w:val="center"/>
        </w:trPr>
        <w:tc>
          <w:tcPr>
            <w:tcW w:w="4424" w:type="dxa"/>
            <w:vMerge/>
            <w:tcBorders>
              <w:left w:val="nil"/>
              <w:right w:val="nil"/>
            </w:tcBorders>
          </w:tcPr>
          <w:p w:rsidR="0042510E" w:rsidRDefault="0042510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vMerge/>
            <w:vAlign w:val="center"/>
          </w:tcPr>
          <w:p w:rsidR="0042510E" w:rsidRDefault="0042510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648" w:type="dxa"/>
            <w:tcBorders>
              <w:top w:val="nil"/>
              <w:left w:val="nil"/>
              <w:right w:val="nil"/>
            </w:tcBorders>
          </w:tcPr>
          <w:p w:rsidR="0042510E" w:rsidRPr="006C0949" w:rsidRDefault="0042510E" w:rsidP="000C7903">
            <w:pPr>
              <w:jc w:val="center"/>
              <w:rPr>
                <w:rFonts w:ascii="Arial" w:hAnsi="Arial" w:cs="Arial"/>
                <w:noProof/>
                <w:sz w:val="18"/>
                <w:szCs w:val="16"/>
              </w:rPr>
            </w:pPr>
            <w:r w:rsidRPr="00D4691B">
              <w:rPr>
                <w:rFonts w:ascii="Arial" w:hAnsi="Arial" w:cs="Arial"/>
                <w:noProof/>
                <w:sz w:val="16"/>
                <w:szCs w:val="16"/>
              </w:rPr>
              <w:t>Ort, Datum</w:t>
            </w:r>
          </w:p>
        </w:tc>
      </w:tr>
      <w:tr w:rsidR="00193EBE" w:rsidTr="00193EBE">
        <w:trPr>
          <w:trHeight w:hRule="exact" w:val="567"/>
          <w:jc w:val="center"/>
        </w:trPr>
        <w:tc>
          <w:tcPr>
            <w:tcW w:w="4424" w:type="dxa"/>
            <w:tcBorders>
              <w:left w:val="nil"/>
              <w:bottom w:val="single" w:sz="4" w:space="0" w:color="auto"/>
              <w:right w:val="nil"/>
            </w:tcBorders>
          </w:tcPr>
          <w:p w:rsidR="00193EBE" w:rsidRDefault="00193EB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193EBE" w:rsidRDefault="00193EB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3EBE" w:rsidRDefault="00193EBE" w:rsidP="000C7903">
            <w:pPr>
              <w:rPr>
                <w:rFonts w:ascii="Arial" w:hAnsi="Arial" w:cs="Arial"/>
                <w:noProof/>
              </w:rPr>
            </w:pPr>
          </w:p>
          <w:p w:rsidR="00193EBE" w:rsidRDefault="00193EBE" w:rsidP="000C7903">
            <w:pPr>
              <w:rPr>
                <w:rFonts w:ascii="Arial" w:hAnsi="Arial" w:cs="Arial"/>
                <w:noProof/>
              </w:rPr>
            </w:pPr>
          </w:p>
        </w:tc>
      </w:tr>
      <w:tr w:rsidR="00C4185D" w:rsidRPr="00A21847" w:rsidTr="002E2921">
        <w:trPr>
          <w:trHeight w:hRule="exact" w:val="284"/>
          <w:jc w:val="center"/>
        </w:trPr>
        <w:tc>
          <w:tcPr>
            <w:tcW w:w="442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4185D" w:rsidRPr="002E2921" w:rsidRDefault="00C4185D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  <w:r w:rsidRPr="002E2921"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Text24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12" w:name="Text24"/>
            <w:r w:rsidRPr="002E2921">
              <w:rPr>
                <w:rFonts w:ascii="Arial" w:hAnsi="Arial" w:cs="Arial"/>
                <w:noProof/>
                <w:sz w:val="16"/>
                <w:szCs w:val="16"/>
                <w:lang w:val="de-DE"/>
              </w:rPr>
              <w:instrText xml:space="preserve"> FORMTEXT </w:instrText>
            </w:r>
            <w:r w:rsidRPr="002E2921">
              <w:rPr>
                <w:rFonts w:ascii="Arial" w:hAnsi="Arial" w:cs="Arial"/>
                <w:noProof/>
                <w:sz w:val="16"/>
                <w:szCs w:val="16"/>
              </w:rPr>
            </w:r>
            <w:r w:rsidRPr="002E2921"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Pr="002E2921"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Name</w:t>
            </w:r>
            <w:r w:rsidRPr="002E2921"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  <w:bookmarkEnd w:id="12"/>
            <w:r w:rsidRPr="002E2921">
              <w:rPr>
                <w:rFonts w:ascii="Arial" w:hAnsi="Arial" w:cs="Arial"/>
                <w:noProof/>
                <w:sz w:val="16"/>
                <w:szCs w:val="16"/>
                <w:lang w:val="de-DE"/>
              </w:rPr>
              <w:t xml:space="preserve">, </w:t>
            </w:r>
            <w:sdt>
              <w:sdtPr>
                <w:rPr>
                  <w:rStyle w:val="Formatvorlage139"/>
                  <w:sz w:val="16"/>
                  <w:szCs w:val="16"/>
                </w:rPr>
                <w:id w:val="-2026705240"/>
                <w:placeholder>
                  <w:docPart w:val="D34CA347EE39480588F5A79995C9C4FB"/>
                </w:placeholder>
                <w:showingPlcHdr/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</w:rPr>
              </w:sdtEndPr>
              <w:sdtContent>
                <w:r w:rsidRPr="002E2921">
                  <w:rPr>
                    <w:rStyle w:val="aa"/>
                    <w:sz w:val="16"/>
                    <w:szCs w:val="16"/>
                    <w:lang w:val="de-DE"/>
                  </w:rPr>
                  <w:t>Wählen Sie ein Element aus.</w:t>
                </w:r>
              </w:sdtContent>
            </w:sdt>
          </w:p>
        </w:tc>
        <w:tc>
          <w:tcPr>
            <w:tcW w:w="1134" w:type="dxa"/>
            <w:vMerge/>
            <w:hideMark/>
          </w:tcPr>
          <w:p w:rsidR="00C4185D" w:rsidRPr="002E2921" w:rsidRDefault="00C4185D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</w:p>
        </w:tc>
        <w:tc>
          <w:tcPr>
            <w:tcW w:w="4648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C4185D" w:rsidRPr="002E2921" w:rsidRDefault="00C4185D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  <w:r w:rsidRPr="002E2921"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13" w:name="Text25"/>
            <w:r w:rsidRPr="002E2921">
              <w:rPr>
                <w:rFonts w:ascii="Arial" w:hAnsi="Arial" w:cs="Arial"/>
                <w:noProof/>
                <w:sz w:val="16"/>
                <w:szCs w:val="16"/>
                <w:lang w:val="de-DE"/>
              </w:rPr>
              <w:instrText xml:space="preserve"> FORMTEXT </w:instrText>
            </w:r>
            <w:r w:rsidRPr="002E2921">
              <w:rPr>
                <w:rFonts w:ascii="Arial" w:hAnsi="Arial" w:cs="Arial"/>
                <w:noProof/>
                <w:sz w:val="16"/>
                <w:szCs w:val="16"/>
              </w:rPr>
            </w:r>
            <w:r w:rsidRPr="002E2921"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Pr="002E2921"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Name</w:t>
            </w:r>
            <w:r w:rsidRPr="002E2921"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  <w:bookmarkEnd w:id="13"/>
            <w:r w:rsidRPr="002E2921">
              <w:rPr>
                <w:rFonts w:ascii="Arial" w:hAnsi="Arial" w:cs="Arial"/>
                <w:noProof/>
                <w:sz w:val="16"/>
                <w:szCs w:val="16"/>
                <w:lang w:val="de-DE"/>
              </w:rPr>
              <w:t xml:space="preserve">, </w:t>
            </w:r>
            <w:sdt>
              <w:sdtPr>
                <w:rPr>
                  <w:rStyle w:val="Formatvorlage140"/>
                  <w:sz w:val="16"/>
                  <w:szCs w:val="16"/>
                </w:rPr>
                <w:id w:val="-556168209"/>
                <w:placeholder>
                  <w:docPart w:val="398A7D669BE14EEA8C0BB359445F83C3"/>
                </w:placeholder>
                <w:showingPlcHdr/>
                <w:comboBox>
                  <w:listItem w:value="Wählen Sie ein Element aus."/>
                  <w:listItem w:displayText="Klassenlehrerin" w:value="Klassenlehrerin"/>
                  <w:listItem w:displayText="Klassenlehrer" w:value="Klassenlehrer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</w:rPr>
              </w:sdtEndPr>
              <w:sdtContent>
                <w:r w:rsidRPr="002E2921">
                  <w:rPr>
                    <w:rStyle w:val="aa"/>
                    <w:sz w:val="16"/>
                    <w:szCs w:val="16"/>
                    <w:lang w:val="de-DE"/>
                  </w:rPr>
                  <w:t>Wählen Sie ein Element aus.</w:t>
                </w:r>
              </w:sdtContent>
            </w:sdt>
          </w:p>
        </w:tc>
      </w:tr>
    </w:tbl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723"/>
        <w:gridCol w:w="7483"/>
      </w:tblGrid>
      <w:tr w:rsidR="00DF60BA" w:rsidRPr="00517A7D" w:rsidTr="008470F3">
        <w:trPr>
          <w:trHeight w:hRule="exact" w:val="227"/>
          <w:jc w:val="center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60BA" w:rsidRPr="00517A7D" w:rsidRDefault="00DF60BA" w:rsidP="000C7903">
            <w:pPr>
              <w:rPr>
                <w:rFonts w:ascii="Arial" w:hAnsi="Arial" w:cs="Arial"/>
                <w:lang w:val="de-DE"/>
              </w:rPr>
            </w:pPr>
            <w:r w:rsidRPr="00A92BDF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</w:tr>
      <w:tr w:rsidR="00C4185D" w:rsidRPr="00517A7D" w:rsidTr="000C7903">
        <w:trPr>
          <w:trHeight w:hRule="exact" w:val="567"/>
          <w:jc w:val="center"/>
        </w:trPr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85D" w:rsidRPr="00517A7D" w:rsidRDefault="00C4185D" w:rsidP="000C7903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185D" w:rsidRPr="00517A7D" w:rsidRDefault="00C4185D" w:rsidP="000C790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6503E6" w:rsidRDefault="00F47C3C" w:rsidP="007A011F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42510E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</w:p>
    <w:p w:rsidR="006503E6" w:rsidRDefault="006503E6" w:rsidP="004C4E4E">
      <w:pPr>
        <w:spacing w:before="44" w:after="0" w:line="160" w:lineRule="exact"/>
        <w:ind w:left="-113" w:right="-567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="00DF60BA"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="00DF60BA"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</w:t>
      </w:r>
      <w:proofErr w:type="spellStart"/>
      <w:r w:rsidRPr="000A04FB">
        <w:rPr>
          <w:rFonts w:ascii="Arial" w:eastAsia="Arial" w:hAnsi="Arial" w:cs="Arial"/>
          <w:i/>
          <w:sz w:val="16"/>
          <w:szCs w:val="16"/>
          <w:lang w:val="de-DE"/>
        </w:rPr>
        <w:t>sgt</w:t>
      </w:r>
      <w:proofErr w:type="spellEnd"/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, gut = gut, 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= </w:t>
      </w:r>
      <w:proofErr w:type="spellStart"/>
      <w:r w:rsidRPr="000A04FB">
        <w:rPr>
          <w:rFonts w:ascii="Arial" w:eastAsia="Arial" w:hAnsi="Arial" w:cs="Arial"/>
          <w:i/>
          <w:sz w:val="16"/>
          <w:szCs w:val="16"/>
          <w:lang w:val="de-DE"/>
        </w:rPr>
        <w:t>bfr</w:t>
      </w:r>
      <w:proofErr w:type="spellEnd"/>
      <w:r w:rsidRPr="000A04FB">
        <w:rPr>
          <w:rFonts w:ascii="Arial" w:eastAsia="Arial" w:hAnsi="Arial" w:cs="Arial"/>
          <w:i/>
          <w:sz w:val="16"/>
          <w:szCs w:val="16"/>
          <w:lang w:val="de-DE"/>
        </w:rPr>
        <w:t>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</w:t>
      </w:r>
      <w:proofErr w:type="spellStart"/>
      <w:r>
        <w:rPr>
          <w:rFonts w:ascii="Arial" w:eastAsia="Arial" w:hAnsi="Arial" w:cs="Arial"/>
          <w:i/>
          <w:sz w:val="16"/>
          <w:szCs w:val="16"/>
          <w:lang w:val="de-DE"/>
        </w:rPr>
        <w:t>unbfr</w:t>
      </w:r>
      <w:proofErr w:type="spellEnd"/>
    </w:p>
    <w:p w:rsidR="009A01B0" w:rsidRDefault="00A13A34" w:rsidP="007A011F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Fächern:</w:t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sehr gut (1) = </w:t>
      </w:r>
      <w:proofErr w:type="spellStart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sgt</w:t>
      </w:r>
      <w:proofErr w:type="spellEnd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gut (2) = gut, befriedigend (3) = </w:t>
      </w:r>
      <w:proofErr w:type="spellStart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bfr</w:t>
      </w:r>
      <w:proofErr w:type="spellEnd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,</w:t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</w:t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hend (4)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</w:t>
      </w:r>
      <w:proofErr w:type="spellEnd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</w:t>
      </w:r>
    </w:p>
    <w:p w:rsidR="00F47C3C" w:rsidRDefault="00A13A34" w:rsidP="00DF60BA">
      <w:pPr>
        <w:spacing w:before="56" w:after="0" w:line="160" w:lineRule="exact"/>
        <w:ind w:left="2724" w:firstLine="227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mangelhaft (5)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mgh</w:t>
      </w:r>
      <w:proofErr w:type="spellEnd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ungenügend (6)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ung</w:t>
      </w:r>
      <w:proofErr w:type="spellEnd"/>
    </w:p>
    <w:p w:rsidR="009A01B0" w:rsidRPr="009A01B0" w:rsidRDefault="009A01B0" w:rsidP="007A011F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* </w:t>
      </w:r>
      <w:r w:rsidRP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Sprachniveau</w:t>
      </w:r>
      <w:r w:rsidR="00572A66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</w:t>
      </w:r>
      <w:r>
        <w:rPr>
          <w:rFonts w:ascii="Arial" w:eastAsia="Arial" w:hAnsi="Arial" w:cs="Arial"/>
          <w:i/>
          <w:spacing w:val="-2"/>
          <w:sz w:val="16"/>
          <w:szCs w:val="20"/>
          <w:lang w:val="de-DE"/>
        </w:rPr>
        <w:t>gemäß Gemeinsamem europäischen Referenzrahmen (G</w:t>
      </w:r>
      <w:r w:rsidR="000C7311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E</w:t>
      </w:r>
      <w:r>
        <w:rPr>
          <w:rFonts w:ascii="Arial" w:eastAsia="Arial" w:hAnsi="Arial" w:cs="Arial"/>
          <w:i/>
          <w:spacing w:val="-2"/>
          <w:sz w:val="16"/>
          <w:szCs w:val="20"/>
          <w:lang w:val="de-DE"/>
        </w:rPr>
        <w:t>R)</w:t>
      </w:r>
    </w:p>
    <w:sectPr w:rsidR="009A01B0" w:rsidRPr="009A01B0" w:rsidSect="00C4185D">
      <w:pgSz w:w="11906" w:h="16838" w:code="9"/>
      <w:pgMar w:top="567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306" w:rsidRDefault="00463306" w:rsidP="001E03DE">
      <w:r>
        <w:separator/>
      </w:r>
    </w:p>
  </w:endnote>
  <w:endnote w:type="continuationSeparator" w:id="0">
    <w:p w:rsidR="00463306" w:rsidRDefault="00463306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306" w:rsidRDefault="00463306" w:rsidP="001E03DE">
      <w:r>
        <w:separator/>
      </w:r>
    </w:p>
  </w:footnote>
  <w:footnote w:type="continuationSeparator" w:id="0">
    <w:p w:rsidR="00463306" w:rsidRDefault="00463306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A2E7B"/>
    <w:multiLevelType w:val="hybridMultilevel"/>
    <w:tmpl w:val="FCF6F24E"/>
    <w:lvl w:ilvl="0" w:tplc="E138E3D4">
      <w:numFmt w:val="bullet"/>
      <w:lvlText w:val=""/>
      <w:lvlJc w:val="left"/>
      <w:pPr>
        <w:ind w:left="247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227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31"/>
    <w:rsid w:val="000458F8"/>
    <w:rsid w:val="00046B49"/>
    <w:rsid w:val="00075F1B"/>
    <w:rsid w:val="000A04FB"/>
    <w:rsid w:val="000A2781"/>
    <w:rsid w:val="000A3D07"/>
    <w:rsid w:val="000C7311"/>
    <w:rsid w:val="000F77F6"/>
    <w:rsid w:val="00116DD8"/>
    <w:rsid w:val="00123006"/>
    <w:rsid w:val="00130D2B"/>
    <w:rsid w:val="001442C3"/>
    <w:rsid w:val="00146AAC"/>
    <w:rsid w:val="0014703F"/>
    <w:rsid w:val="001516B3"/>
    <w:rsid w:val="00163331"/>
    <w:rsid w:val="00164EAF"/>
    <w:rsid w:val="0017413D"/>
    <w:rsid w:val="00186B12"/>
    <w:rsid w:val="00193EBE"/>
    <w:rsid w:val="001A2103"/>
    <w:rsid w:val="001E03DE"/>
    <w:rsid w:val="002026F1"/>
    <w:rsid w:val="00205C6B"/>
    <w:rsid w:val="002223B8"/>
    <w:rsid w:val="0022684A"/>
    <w:rsid w:val="002377AB"/>
    <w:rsid w:val="0024064C"/>
    <w:rsid w:val="002476D5"/>
    <w:rsid w:val="00264075"/>
    <w:rsid w:val="00266602"/>
    <w:rsid w:val="002668C7"/>
    <w:rsid w:val="00296589"/>
    <w:rsid w:val="002A1999"/>
    <w:rsid w:val="002B3243"/>
    <w:rsid w:val="002D2E1A"/>
    <w:rsid w:val="002D42B1"/>
    <w:rsid w:val="002E2921"/>
    <w:rsid w:val="002E3E6C"/>
    <w:rsid w:val="00324A38"/>
    <w:rsid w:val="0033746F"/>
    <w:rsid w:val="003435F1"/>
    <w:rsid w:val="003551CA"/>
    <w:rsid w:val="003967B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510E"/>
    <w:rsid w:val="00425136"/>
    <w:rsid w:val="0044650F"/>
    <w:rsid w:val="00463306"/>
    <w:rsid w:val="00472118"/>
    <w:rsid w:val="00476B69"/>
    <w:rsid w:val="004872E3"/>
    <w:rsid w:val="004A5D59"/>
    <w:rsid w:val="004C4E4E"/>
    <w:rsid w:val="004F3820"/>
    <w:rsid w:val="00517A7D"/>
    <w:rsid w:val="00524E27"/>
    <w:rsid w:val="00541171"/>
    <w:rsid w:val="00550E6B"/>
    <w:rsid w:val="00566631"/>
    <w:rsid w:val="00570647"/>
    <w:rsid w:val="00572A66"/>
    <w:rsid w:val="0058791F"/>
    <w:rsid w:val="005916C3"/>
    <w:rsid w:val="005A4894"/>
    <w:rsid w:val="005C58F2"/>
    <w:rsid w:val="005D1DAD"/>
    <w:rsid w:val="005D5F8D"/>
    <w:rsid w:val="005E2707"/>
    <w:rsid w:val="005F38C9"/>
    <w:rsid w:val="005F6835"/>
    <w:rsid w:val="00611486"/>
    <w:rsid w:val="00635953"/>
    <w:rsid w:val="00637243"/>
    <w:rsid w:val="006503E6"/>
    <w:rsid w:val="00650A91"/>
    <w:rsid w:val="006626CD"/>
    <w:rsid w:val="00673045"/>
    <w:rsid w:val="00687B19"/>
    <w:rsid w:val="00695699"/>
    <w:rsid w:val="006B2D3D"/>
    <w:rsid w:val="006C6429"/>
    <w:rsid w:val="006D7D35"/>
    <w:rsid w:val="006E188A"/>
    <w:rsid w:val="007178D1"/>
    <w:rsid w:val="00721379"/>
    <w:rsid w:val="00724385"/>
    <w:rsid w:val="007320E0"/>
    <w:rsid w:val="00737148"/>
    <w:rsid w:val="007508A0"/>
    <w:rsid w:val="007520C3"/>
    <w:rsid w:val="00774B19"/>
    <w:rsid w:val="00785E7B"/>
    <w:rsid w:val="00790402"/>
    <w:rsid w:val="0079125A"/>
    <w:rsid w:val="007A011F"/>
    <w:rsid w:val="007C0FE0"/>
    <w:rsid w:val="007E12A2"/>
    <w:rsid w:val="00805A65"/>
    <w:rsid w:val="00817C59"/>
    <w:rsid w:val="00822044"/>
    <w:rsid w:val="00836187"/>
    <w:rsid w:val="008736CB"/>
    <w:rsid w:val="00880646"/>
    <w:rsid w:val="008A7911"/>
    <w:rsid w:val="008B4943"/>
    <w:rsid w:val="008B6965"/>
    <w:rsid w:val="008F2826"/>
    <w:rsid w:val="00905198"/>
    <w:rsid w:val="00941D58"/>
    <w:rsid w:val="009533B3"/>
    <w:rsid w:val="009935DA"/>
    <w:rsid w:val="00994D98"/>
    <w:rsid w:val="009A01B0"/>
    <w:rsid w:val="009A5DD4"/>
    <w:rsid w:val="009B6197"/>
    <w:rsid w:val="009B72A1"/>
    <w:rsid w:val="009C05F9"/>
    <w:rsid w:val="009C354C"/>
    <w:rsid w:val="009E406B"/>
    <w:rsid w:val="009F622D"/>
    <w:rsid w:val="00A04B52"/>
    <w:rsid w:val="00A0676F"/>
    <w:rsid w:val="00A13A34"/>
    <w:rsid w:val="00A21847"/>
    <w:rsid w:val="00A225E0"/>
    <w:rsid w:val="00A7189C"/>
    <w:rsid w:val="00A72C9A"/>
    <w:rsid w:val="00A76DB9"/>
    <w:rsid w:val="00A827CA"/>
    <w:rsid w:val="00A92BDF"/>
    <w:rsid w:val="00A970AD"/>
    <w:rsid w:val="00AC1C3B"/>
    <w:rsid w:val="00AC3611"/>
    <w:rsid w:val="00B060E1"/>
    <w:rsid w:val="00B16034"/>
    <w:rsid w:val="00B43D5C"/>
    <w:rsid w:val="00B46948"/>
    <w:rsid w:val="00B75F60"/>
    <w:rsid w:val="00B80B33"/>
    <w:rsid w:val="00B8124B"/>
    <w:rsid w:val="00BB33AD"/>
    <w:rsid w:val="00BD5FFA"/>
    <w:rsid w:val="00BE2F89"/>
    <w:rsid w:val="00BF4CCD"/>
    <w:rsid w:val="00C04CE4"/>
    <w:rsid w:val="00C22DA6"/>
    <w:rsid w:val="00C2558B"/>
    <w:rsid w:val="00C35CD1"/>
    <w:rsid w:val="00C4185D"/>
    <w:rsid w:val="00C5427E"/>
    <w:rsid w:val="00C65955"/>
    <w:rsid w:val="00C8447F"/>
    <w:rsid w:val="00C8781A"/>
    <w:rsid w:val="00CA1B2A"/>
    <w:rsid w:val="00CD4707"/>
    <w:rsid w:val="00CD55CD"/>
    <w:rsid w:val="00CD6932"/>
    <w:rsid w:val="00CF10C3"/>
    <w:rsid w:val="00D007AF"/>
    <w:rsid w:val="00D157B4"/>
    <w:rsid w:val="00D22027"/>
    <w:rsid w:val="00D42063"/>
    <w:rsid w:val="00D51771"/>
    <w:rsid w:val="00D51FB3"/>
    <w:rsid w:val="00D52176"/>
    <w:rsid w:val="00D634FE"/>
    <w:rsid w:val="00D85308"/>
    <w:rsid w:val="00DA653D"/>
    <w:rsid w:val="00DB61E0"/>
    <w:rsid w:val="00DC372A"/>
    <w:rsid w:val="00DF60BA"/>
    <w:rsid w:val="00E03346"/>
    <w:rsid w:val="00E07817"/>
    <w:rsid w:val="00E202AB"/>
    <w:rsid w:val="00E5360B"/>
    <w:rsid w:val="00E62A48"/>
    <w:rsid w:val="00EE5C18"/>
    <w:rsid w:val="00EF3F29"/>
    <w:rsid w:val="00F02349"/>
    <w:rsid w:val="00F12641"/>
    <w:rsid w:val="00F160CF"/>
    <w:rsid w:val="00F27810"/>
    <w:rsid w:val="00F44A67"/>
    <w:rsid w:val="00F47C3C"/>
    <w:rsid w:val="00F603B2"/>
    <w:rsid w:val="00F64B4C"/>
    <w:rsid w:val="00F67AD9"/>
    <w:rsid w:val="00F71C90"/>
    <w:rsid w:val="00FC352F"/>
    <w:rsid w:val="00FC7EA7"/>
    <w:rsid w:val="00FD3FBC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F705F4"/>
  <w15:docId w15:val="{0EB5C38C-0B66-47B3-80DF-B1E0AF1C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table" w:customStyle="1" w:styleId="Tabellenraster1">
    <w:name w:val="Tabellenraster1"/>
    <w:basedOn w:val="a1"/>
    <w:next w:val="a8"/>
    <w:uiPriority w:val="99"/>
    <w:rsid w:val="000A3D07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132">
    <w:name w:val="Formatvorlage132"/>
    <w:basedOn w:val="a0"/>
    <w:uiPriority w:val="1"/>
    <w:rsid w:val="00550E6B"/>
    <w:rPr>
      <w:rFonts w:ascii="Arial" w:hAnsi="Arial"/>
      <w:sz w:val="22"/>
    </w:rPr>
  </w:style>
  <w:style w:type="character" w:customStyle="1" w:styleId="Formatvorlage133">
    <w:name w:val="Formatvorlage133"/>
    <w:basedOn w:val="a0"/>
    <w:uiPriority w:val="1"/>
    <w:rsid w:val="00550E6B"/>
    <w:rPr>
      <w:rFonts w:ascii="Arial" w:hAnsi="Arial"/>
      <w:sz w:val="22"/>
    </w:rPr>
  </w:style>
  <w:style w:type="character" w:customStyle="1" w:styleId="Formatvorlage134">
    <w:name w:val="Formatvorlage134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5">
    <w:name w:val="Formatvorlage135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6">
    <w:name w:val="Formatvorlage136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7">
    <w:name w:val="Formatvorlage137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8">
    <w:name w:val="Formatvorlage138"/>
    <w:basedOn w:val="a0"/>
    <w:uiPriority w:val="1"/>
    <w:rsid w:val="00075F1B"/>
    <w:rPr>
      <w:rFonts w:ascii="Arial" w:hAnsi="Arial"/>
      <w:sz w:val="20"/>
    </w:rPr>
  </w:style>
  <w:style w:type="character" w:customStyle="1" w:styleId="Formatvorlage139">
    <w:name w:val="Formatvorlage139"/>
    <w:basedOn w:val="a0"/>
    <w:uiPriority w:val="1"/>
    <w:rsid w:val="002026F1"/>
    <w:rPr>
      <w:rFonts w:ascii="Arial" w:hAnsi="Arial"/>
      <w:sz w:val="18"/>
    </w:rPr>
  </w:style>
  <w:style w:type="character" w:customStyle="1" w:styleId="Formatvorlage140">
    <w:name w:val="Formatvorlage140"/>
    <w:basedOn w:val="a0"/>
    <w:uiPriority w:val="1"/>
    <w:rsid w:val="002026F1"/>
    <w:rPr>
      <w:rFonts w:ascii="Arial" w:hAnsi="Arial"/>
      <w:sz w:val="18"/>
    </w:rPr>
  </w:style>
  <w:style w:type="character" w:customStyle="1" w:styleId="Formatvorlage141">
    <w:name w:val="Formatvorlage141"/>
    <w:basedOn w:val="a0"/>
    <w:uiPriority w:val="1"/>
    <w:rsid w:val="00164EAF"/>
    <w:rPr>
      <w:rFonts w:ascii="Arial" w:hAnsi="Arial"/>
      <w:sz w:val="20"/>
    </w:rPr>
  </w:style>
  <w:style w:type="character" w:customStyle="1" w:styleId="Formatvorlage142">
    <w:name w:val="Formatvorlage142"/>
    <w:basedOn w:val="a0"/>
    <w:uiPriority w:val="1"/>
    <w:rsid w:val="002E2921"/>
    <w:rPr>
      <w:rFonts w:ascii="Arial" w:hAnsi="Arial"/>
      <w:sz w:val="20"/>
    </w:rPr>
  </w:style>
  <w:style w:type="character" w:customStyle="1" w:styleId="Formatvorlage143">
    <w:name w:val="Formatvorlage143"/>
    <w:basedOn w:val="a0"/>
    <w:uiPriority w:val="1"/>
    <w:rsid w:val="00193EBE"/>
    <w:rPr>
      <w:rFonts w:ascii="Arial" w:hAnsi="Arial"/>
      <w:sz w:val="20"/>
    </w:rPr>
  </w:style>
  <w:style w:type="character" w:customStyle="1" w:styleId="Formatvorlage144">
    <w:name w:val="Formatvorlage144"/>
    <w:basedOn w:val="a0"/>
    <w:uiPriority w:val="1"/>
    <w:rsid w:val="00A92BDF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Zeugnis%20f&#1041;r%20SuS%20Klassenstufe%20%2011_BP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0621E7F0C354779B38BE43B7B249D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09CD3-A6D6-416A-93C7-C5509F5664C2}"/>
      </w:docPartPr>
      <w:docPartBody>
        <w:p w:rsidR="00522D75" w:rsidRDefault="003C6EA1">
          <w:pPr>
            <w:pStyle w:val="50621E7F0C354779B38BE43B7B249D3D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7E78F79903B24365AF93B0EF4CD133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9A5AED-A86A-4561-8CB8-E7D3093DD0C7}"/>
      </w:docPartPr>
      <w:docPartBody>
        <w:p w:rsidR="00522D75" w:rsidRDefault="003C6EA1">
          <w:pPr>
            <w:pStyle w:val="7E78F79903B24365AF93B0EF4CD133D6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D9F58B8497774B2FB4E2E96892FA72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4675E8-4A74-4088-B59E-178A77CF2900}"/>
      </w:docPartPr>
      <w:docPartBody>
        <w:p w:rsidR="00522D75" w:rsidRDefault="003C6EA1">
          <w:pPr>
            <w:pStyle w:val="D9F58B8497774B2FB4E2E96892FA72E8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D0A5043A4A244528F578218069358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7FB67C-F58E-45E3-8D3A-12E654134AB3}"/>
      </w:docPartPr>
      <w:docPartBody>
        <w:p w:rsidR="00522D75" w:rsidRDefault="003C6EA1">
          <w:pPr>
            <w:pStyle w:val="ED0A5043A4A244528F57821806935899"/>
          </w:pPr>
          <w:r w:rsidRPr="00550E6B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2256FCFBBD4C4BDAA553256BDDE350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347962-2CDF-4DC7-AD8A-D6D533060A80}"/>
      </w:docPartPr>
      <w:docPartBody>
        <w:p w:rsidR="00522D75" w:rsidRDefault="003C6EA1">
          <w:pPr>
            <w:pStyle w:val="2256FCFBBD4C4BDAA553256BDDE35038"/>
          </w:pPr>
          <w:r w:rsidRPr="00D634FE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4A54E506380A4D21BD60D8571E2629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CB6156-3FE4-4C5D-9A1B-AFB95F8765B6}"/>
      </w:docPartPr>
      <w:docPartBody>
        <w:p w:rsidR="00522D75" w:rsidRDefault="003C6EA1">
          <w:pPr>
            <w:pStyle w:val="4A54E506380A4D21BD60D8571E26298C"/>
          </w:pPr>
          <w:r w:rsidRPr="003B7A4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3D45A3E57DD545B496EE99EC17964F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60C981-579F-468C-AF9D-97BA1FC4737D}"/>
      </w:docPartPr>
      <w:docPartBody>
        <w:p w:rsidR="00522D75" w:rsidRDefault="003C6EA1">
          <w:pPr>
            <w:pStyle w:val="3D45A3E57DD545B496EE99EC17964F81"/>
          </w:pPr>
          <w:r w:rsidRPr="008B6965">
            <w:rPr>
              <w:rStyle w:val="a3"/>
              <w:rFonts w:cs="Arial"/>
              <w:sz w:val="14"/>
              <w:szCs w:val="14"/>
            </w:rPr>
            <w:t>Wählen Sie ein Element aus.</w:t>
          </w:r>
        </w:p>
      </w:docPartBody>
    </w:docPart>
    <w:docPart>
      <w:docPartPr>
        <w:name w:val="479D15D936584E52900F59D611AA26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1DE8A3-ED42-4634-991D-926D4CEBCB7E}"/>
      </w:docPartPr>
      <w:docPartBody>
        <w:p w:rsidR="00522D75" w:rsidRDefault="003C6EA1">
          <w:pPr>
            <w:pStyle w:val="479D15D936584E52900F59D611AA2670"/>
          </w:pPr>
          <w:r w:rsidRPr="008B6965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FC525DD2E9C54466920001D41919AE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894A17-35B8-4354-BE3E-2F6C64D263D6}"/>
      </w:docPartPr>
      <w:docPartBody>
        <w:p w:rsidR="00522D75" w:rsidRDefault="003C6EA1">
          <w:pPr>
            <w:pStyle w:val="FC525DD2E9C54466920001D41919AEDF"/>
          </w:pPr>
          <w:r w:rsidRPr="008B6965">
            <w:rPr>
              <w:rStyle w:val="a3"/>
              <w:rFonts w:ascii="Arial" w:hAnsi="Arial" w:cs="Arial"/>
              <w:sz w:val="12"/>
              <w:szCs w:val="14"/>
            </w:rPr>
            <w:t>Wählen Sie ein Element aus.</w:t>
          </w:r>
        </w:p>
      </w:docPartBody>
    </w:docPart>
    <w:docPart>
      <w:docPartPr>
        <w:name w:val="42195AF2EEFB477FB08F03A0F1F393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355ED5-074D-4B40-B49A-CB0ED6C435B0}"/>
      </w:docPartPr>
      <w:docPartBody>
        <w:p w:rsidR="00522D75" w:rsidRDefault="003C6EA1">
          <w:pPr>
            <w:pStyle w:val="42195AF2EEFB477FB08F03A0F1F39359"/>
          </w:pPr>
          <w:r w:rsidRPr="008B6965">
            <w:rPr>
              <w:rStyle w:val="a3"/>
              <w:rFonts w:ascii="Arial" w:hAnsi="Arial" w:cs="Arial"/>
              <w:sz w:val="12"/>
              <w:szCs w:val="14"/>
            </w:rPr>
            <w:t>Wählen Sie ein Element aus.</w:t>
          </w:r>
        </w:p>
      </w:docPartBody>
    </w:docPart>
    <w:docPart>
      <w:docPartPr>
        <w:name w:val="F14D29038A8A402EAC045040C0433B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8CCB58-5AF1-4A2A-B5C7-D89E71F225FB}"/>
      </w:docPartPr>
      <w:docPartBody>
        <w:p w:rsidR="00522D75" w:rsidRDefault="003C6EA1">
          <w:pPr>
            <w:pStyle w:val="F14D29038A8A402EAC045040C0433B2C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B762A3A17E844E2185B993383A7CC4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3C71AF-D38D-43C0-9100-A5C6BCA594C7}"/>
      </w:docPartPr>
      <w:docPartBody>
        <w:p w:rsidR="00522D75" w:rsidRDefault="003C6EA1">
          <w:pPr>
            <w:pStyle w:val="B762A3A17E844E2185B993383A7CC494"/>
          </w:pPr>
          <w:r w:rsidRPr="008B6965">
            <w:rPr>
              <w:rStyle w:val="a3"/>
              <w:rFonts w:cs="Arial"/>
              <w:sz w:val="14"/>
              <w:szCs w:val="14"/>
            </w:rPr>
            <w:t>Wählen Sie ein Element aus.</w:t>
          </w:r>
        </w:p>
      </w:docPartBody>
    </w:docPart>
    <w:docPart>
      <w:docPartPr>
        <w:name w:val="F02445162D874A83A0F071D5F8D4E4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10298F-2C42-4896-AC0C-D6093A1FE8CC}"/>
      </w:docPartPr>
      <w:docPartBody>
        <w:p w:rsidR="00522D75" w:rsidRDefault="003C6EA1">
          <w:pPr>
            <w:pStyle w:val="F02445162D874A83A0F071D5F8D4E4BB"/>
          </w:pPr>
          <w:r w:rsidRPr="00C2558B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16ECEEAF745844F8996383F5CF6608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C11379-F5A6-4226-B9EE-2A31182EE8A1}"/>
      </w:docPartPr>
      <w:docPartBody>
        <w:p w:rsidR="00522D75" w:rsidRDefault="003C6EA1">
          <w:pPr>
            <w:pStyle w:val="16ECEEAF745844F8996383F5CF6608AD"/>
          </w:pPr>
          <w:r w:rsidRPr="00E03346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DA533D1F05A486B9D73EA0FC079D8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76AA49-FABF-4D64-B857-CD8BF1A9567A}"/>
      </w:docPartPr>
      <w:docPartBody>
        <w:p w:rsidR="00522D75" w:rsidRDefault="003C6EA1">
          <w:pPr>
            <w:pStyle w:val="ADA533D1F05A486B9D73EA0FC079D87E"/>
          </w:pPr>
          <w:r w:rsidRPr="00BE168D">
            <w:rPr>
              <w:rStyle w:val="a3"/>
            </w:rPr>
            <w:t>Wählen Sie ein Element aus.</w:t>
          </w:r>
        </w:p>
      </w:docPartBody>
    </w:docPart>
    <w:docPart>
      <w:docPartPr>
        <w:name w:val="C611D93FFBE042AF9746B4B987F166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D93BFF-8423-4341-BA88-F656D6DFE79B}"/>
      </w:docPartPr>
      <w:docPartBody>
        <w:p w:rsidR="00522D75" w:rsidRDefault="003C6EA1">
          <w:pPr>
            <w:pStyle w:val="C611D93FFBE042AF9746B4B987F166E9"/>
          </w:pPr>
          <w:r w:rsidRPr="00550E6B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D34CA347EE39480588F5A79995C9C4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C97C79-9B58-49FC-8957-EB9E64A77290}"/>
      </w:docPartPr>
      <w:docPartBody>
        <w:p w:rsidR="00522D75" w:rsidRDefault="003C6EA1">
          <w:pPr>
            <w:pStyle w:val="D34CA347EE39480588F5A79995C9C4FB"/>
          </w:pPr>
          <w:r w:rsidRPr="000A3D07">
            <w:rPr>
              <w:rStyle w:val="a3"/>
              <w:sz w:val="16"/>
              <w:szCs w:val="16"/>
            </w:rPr>
            <w:t>Wählen Sie ein Element aus.</w:t>
          </w:r>
        </w:p>
      </w:docPartBody>
    </w:docPart>
    <w:docPart>
      <w:docPartPr>
        <w:name w:val="398A7D669BE14EEA8C0BB359445F83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B8963A-534E-4920-9A4C-5B6374BF9AF6}"/>
      </w:docPartPr>
      <w:docPartBody>
        <w:p w:rsidR="00522D75" w:rsidRDefault="003C6EA1">
          <w:pPr>
            <w:pStyle w:val="398A7D669BE14EEA8C0BB359445F83C3"/>
          </w:pPr>
          <w:r w:rsidRPr="000A3D07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A1"/>
    <w:rsid w:val="002E4221"/>
    <w:rsid w:val="003C6EA1"/>
    <w:rsid w:val="0052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0621E7F0C354779B38BE43B7B249D3D">
    <w:name w:val="50621E7F0C354779B38BE43B7B249D3D"/>
  </w:style>
  <w:style w:type="paragraph" w:customStyle="1" w:styleId="7E78F79903B24365AF93B0EF4CD133D6">
    <w:name w:val="7E78F79903B24365AF93B0EF4CD133D6"/>
  </w:style>
  <w:style w:type="paragraph" w:customStyle="1" w:styleId="D9F58B8497774B2FB4E2E96892FA72E8">
    <w:name w:val="D9F58B8497774B2FB4E2E96892FA72E8"/>
  </w:style>
  <w:style w:type="paragraph" w:customStyle="1" w:styleId="ED0A5043A4A244528F57821806935899">
    <w:name w:val="ED0A5043A4A244528F57821806935899"/>
  </w:style>
  <w:style w:type="paragraph" w:customStyle="1" w:styleId="2256FCFBBD4C4BDAA553256BDDE35038">
    <w:name w:val="2256FCFBBD4C4BDAA553256BDDE35038"/>
  </w:style>
  <w:style w:type="paragraph" w:customStyle="1" w:styleId="4A54E506380A4D21BD60D8571E26298C">
    <w:name w:val="4A54E506380A4D21BD60D8571E26298C"/>
  </w:style>
  <w:style w:type="paragraph" w:customStyle="1" w:styleId="3D45A3E57DD545B496EE99EC17964F81">
    <w:name w:val="3D45A3E57DD545B496EE99EC17964F81"/>
  </w:style>
  <w:style w:type="paragraph" w:customStyle="1" w:styleId="479D15D936584E52900F59D611AA2670">
    <w:name w:val="479D15D936584E52900F59D611AA2670"/>
  </w:style>
  <w:style w:type="paragraph" w:customStyle="1" w:styleId="FC525DD2E9C54466920001D41919AEDF">
    <w:name w:val="FC525DD2E9C54466920001D41919AEDF"/>
  </w:style>
  <w:style w:type="paragraph" w:customStyle="1" w:styleId="42195AF2EEFB477FB08F03A0F1F39359">
    <w:name w:val="42195AF2EEFB477FB08F03A0F1F39359"/>
  </w:style>
  <w:style w:type="paragraph" w:customStyle="1" w:styleId="F14D29038A8A402EAC045040C0433B2C">
    <w:name w:val="F14D29038A8A402EAC045040C0433B2C"/>
  </w:style>
  <w:style w:type="paragraph" w:customStyle="1" w:styleId="B762A3A17E844E2185B993383A7CC494">
    <w:name w:val="B762A3A17E844E2185B993383A7CC494"/>
  </w:style>
  <w:style w:type="paragraph" w:customStyle="1" w:styleId="F02445162D874A83A0F071D5F8D4E4BB">
    <w:name w:val="F02445162D874A83A0F071D5F8D4E4BB"/>
  </w:style>
  <w:style w:type="paragraph" w:customStyle="1" w:styleId="16ECEEAF745844F8996383F5CF6608AD">
    <w:name w:val="16ECEEAF745844F8996383F5CF6608AD"/>
  </w:style>
  <w:style w:type="paragraph" w:customStyle="1" w:styleId="ADA533D1F05A486B9D73EA0FC079D87E">
    <w:name w:val="ADA533D1F05A486B9D73EA0FC079D87E"/>
  </w:style>
  <w:style w:type="paragraph" w:customStyle="1" w:styleId="C611D93FFBE042AF9746B4B987F166E9">
    <w:name w:val="C611D93FFBE042AF9746B4B987F166E9"/>
  </w:style>
  <w:style w:type="paragraph" w:customStyle="1" w:styleId="D34CA347EE39480588F5A79995C9C4FB">
    <w:name w:val="D34CA347EE39480588F5A79995C9C4FB"/>
  </w:style>
  <w:style w:type="paragraph" w:customStyle="1" w:styleId="398A7D669BE14EEA8C0BB359445F83C3">
    <w:name w:val="398A7D669BE14EEA8C0BB359445F83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3199F34-D8ED-4994-BABE-BFAB20BAD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Zeugnis fБr SuS Klassenstufe  11_BP_2016</Template>
  <TotalTime>8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2019-03-29T12:04:00Z</cp:lastPrinted>
  <dcterms:created xsi:type="dcterms:W3CDTF">2019-04-12T12:54:00Z</dcterms:created>
  <dcterms:modified xsi:type="dcterms:W3CDTF">2019-04-12T13:03:00Z</dcterms:modified>
</cp:coreProperties>
</file>