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243"/>
        <w:gridCol w:w="881"/>
        <w:gridCol w:w="671"/>
        <w:gridCol w:w="859"/>
        <w:gridCol w:w="835"/>
        <w:gridCol w:w="1207"/>
        <w:gridCol w:w="2168"/>
      </w:tblGrid>
      <w:tr w:rsidR="002A69D7" w:rsidRPr="002A69D7" w:rsidTr="00C44FE8">
        <w:trPr>
          <w:trHeight w:hRule="exact" w:val="397"/>
          <w:jc w:val="center"/>
        </w:trPr>
        <w:tc>
          <w:tcPr>
            <w:tcW w:w="332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A69D7" w:rsidRPr="002A69D7" w:rsidRDefault="002A69D7" w:rsidP="00151646">
            <w:pPr>
              <w:jc w:val="center"/>
              <w:rPr>
                <w:rFonts w:ascii="Arial" w:hAnsi="Arial"/>
                <w:sz w:val="26"/>
                <w:szCs w:val="26"/>
                <w:lang w:val="de-DE"/>
              </w:rPr>
            </w:pPr>
            <w:r>
              <w:rPr>
                <w:noProof/>
                <w:lang w:val="de-DE" w:eastAsia="de-DE"/>
              </w:rPr>
              <w:drawing>
                <wp:anchor distT="0" distB="0" distL="114300" distR="114300" simplePos="0" relativeHeight="251659264" behindDoc="0" locked="0" layoutInCell="1" allowOverlap="1" wp14:anchorId="102465D4" wp14:editId="5F6340F1">
                  <wp:simplePos x="0" y="0"/>
                  <wp:positionH relativeFrom="margin">
                    <wp:posOffset>-31115</wp:posOffset>
                  </wp:positionH>
                  <wp:positionV relativeFrom="margin">
                    <wp:posOffset>125095</wp:posOffset>
                  </wp:positionV>
                  <wp:extent cx="1508125" cy="856615"/>
                  <wp:effectExtent l="0" t="0" r="0" b="635"/>
                  <wp:wrapSquare wrapText="bothSides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ppe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125" cy="85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75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69D7" w:rsidRPr="00974467" w:rsidRDefault="002A69D7" w:rsidP="00974467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  <w:lang w:val="de-DE"/>
              </w:rPr>
            </w:pPr>
            <w:r w:rsidRPr="00974467">
              <w:rPr>
                <w:rFonts w:ascii="Arial" w:hAnsi="Arial" w:cs="Arial"/>
                <w:b/>
                <w:sz w:val="28"/>
              </w:rPr>
              <w:t>Baden-Württemberg</w:t>
            </w:r>
          </w:p>
        </w:tc>
      </w:tr>
      <w:tr w:rsidR="002A69D7" w:rsidRPr="002A69D7" w:rsidTr="00C44FE8">
        <w:trPr>
          <w:trHeight w:hRule="exact" w:val="1021"/>
          <w:jc w:val="center"/>
        </w:trPr>
        <w:tc>
          <w:tcPr>
            <w:tcW w:w="3321" w:type="dxa"/>
            <w:vMerge/>
            <w:tcBorders>
              <w:left w:val="nil"/>
              <w:right w:val="nil"/>
            </w:tcBorders>
            <w:vAlign w:val="center"/>
          </w:tcPr>
          <w:p w:rsidR="002A69D7" w:rsidRPr="002A69D7" w:rsidRDefault="002A69D7" w:rsidP="00151646">
            <w:pPr>
              <w:jc w:val="center"/>
              <w:rPr>
                <w:rFonts w:ascii="Arial" w:hAnsi="Arial"/>
                <w:sz w:val="26"/>
                <w:szCs w:val="26"/>
                <w:lang w:val="de-DE"/>
              </w:rPr>
            </w:pPr>
            <w:bookmarkStart w:id="0" w:name="Text13"/>
          </w:p>
        </w:tc>
        <w:bookmarkEnd w:id="0"/>
        <w:tc>
          <w:tcPr>
            <w:tcW w:w="675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A69D7" w:rsidRPr="00151646" w:rsidRDefault="00C44FE8" w:rsidP="00974467">
            <w:pPr>
              <w:spacing w:after="0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22"/>
                  <w:enabled/>
                  <w:calcOnExit w:val="0"/>
                  <w:textInput>
                    <w:default w:val="Schulname"/>
                    <w:maxLength w:val="180"/>
                  </w:textInput>
                </w:ffData>
              </w:fldChar>
            </w:r>
            <w:bookmarkStart w:id="1" w:name="Text22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1F5293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1"/>
          </w:p>
        </w:tc>
      </w:tr>
      <w:tr w:rsidR="002A69D7" w:rsidTr="00C44FE8">
        <w:trPr>
          <w:trHeight w:hRule="exact" w:val="227"/>
          <w:jc w:val="center"/>
        </w:trPr>
        <w:tc>
          <w:tcPr>
            <w:tcW w:w="3321" w:type="dxa"/>
            <w:vMerge/>
            <w:tcBorders>
              <w:left w:val="nil"/>
              <w:right w:val="nil"/>
            </w:tcBorders>
            <w:vAlign w:val="center"/>
          </w:tcPr>
          <w:p w:rsidR="002A69D7" w:rsidRPr="0014703F" w:rsidRDefault="002A69D7" w:rsidP="0015164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75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A69D7" w:rsidRPr="0014703F" w:rsidRDefault="002A69D7" w:rsidP="00974467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A69D7">
              <w:rPr>
                <w:rFonts w:ascii="Arial" w:hAnsi="Arial" w:cs="Arial"/>
                <w:sz w:val="16"/>
                <w:szCs w:val="16"/>
              </w:rPr>
              <w:t>Name der Schule</w:t>
            </w:r>
          </w:p>
        </w:tc>
      </w:tr>
      <w:tr w:rsidR="002A69D7" w:rsidRPr="002A69D7" w:rsidTr="00974467">
        <w:trPr>
          <w:trHeight w:hRule="exact" w:val="567"/>
          <w:jc w:val="center"/>
        </w:trPr>
        <w:tc>
          <w:tcPr>
            <w:tcW w:w="332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A69D7" w:rsidRPr="0014703F" w:rsidRDefault="002A69D7" w:rsidP="00151646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</w:p>
        </w:tc>
        <w:tc>
          <w:tcPr>
            <w:tcW w:w="675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69D7" w:rsidRPr="002A69D7" w:rsidRDefault="00835D52" w:rsidP="0097446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Zeugnis über den Realschulabschluss</w:t>
            </w:r>
          </w:p>
        </w:tc>
      </w:tr>
      <w:tr w:rsidR="002A69D7" w:rsidRPr="0014703F" w:rsidTr="00974467">
        <w:trPr>
          <w:trHeight w:hRule="exact" w:val="454"/>
          <w:jc w:val="center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69D7" w:rsidRPr="00517A7D" w:rsidRDefault="002A69D7" w:rsidP="00151646">
            <w:pPr>
              <w:spacing w:after="0"/>
              <w:rPr>
                <w:rFonts w:ascii="Arial" w:hAnsi="Arial" w:cs="Arial"/>
                <w:lang w:val="de-DE"/>
              </w:rPr>
            </w:pPr>
            <w:r w:rsidRPr="002A69D7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675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69D7" w:rsidRPr="00151646" w:rsidRDefault="00151646" w:rsidP="00974467">
            <w:pPr>
              <w:spacing w:after="0"/>
              <w:rPr>
                <w:rFonts w:ascii="Arial" w:hAnsi="Arial" w:cs="Arial"/>
                <w:lang w:val="de-DE"/>
              </w:rPr>
            </w:pPr>
            <w:r w:rsidRPr="00151646">
              <w:rPr>
                <w:rStyle w:val="Formatvorlage2"/>
                <w:rFonts w:cs="Arial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2" w:name="Text2"/>
            <w:r w:rsidRPr="00151646">
              <w:rPr>
                <w:rStyle w:val="Formatvorlage2"/>
                <w:rFonts w:cs="Arial"/>
              </w:rPr>
              <w:instrText xml:space="preserve"> FORMTEXT </w:instrText>
            </w:r>
            <w:r w:rsidRPr="00151646">
              <w:rPr>
                <w:rStyle w:val="Formatvorlage2"/>
                <w:rFonts w:cs="Arial"/>
              </w:rPr>
            </w:r>
            <w:r w:rsidRPr="00151646">
              <w:rPr>
                <w:rStyle w:val="Formatvorlage2"/>
                <w:rFonts w:cs="Arial"/>
              </w:rPr>
              <w:fldChar w:fldCharType="separate"/>
            </w:r>
            <w:r w:rsidR="001F5293">
              <w:rPr>
                <w:rStyle w:val="Formatvorlage2"/>
                <w:rFonts w:cs="Arial"/>
                <w:noProof/>
              </w:rPr>
              <w:t>$</w:t>
            </w:r>
            <w:r w:rsidR="001F5293">
              <w:rPr>
                <w:rStyle w:val="Formatvorlage2"/>
              </w:rPr>
              <w:t>{name}</w:t>
            </w:r>
            <w:r w:rsidRPr="00151646">
              <w:rPr>
                <w:rStyle w:val="Formatvorlage2"/>
                <w:rFonts w:cs="Arial"/>
              </w:rPr>
              <w:fldChar w:fldCharType="end"/>
            </w:r>
            <w:bookmarkEnd w:id="2"/>
          </w:p>
        </w:tc>
      </w:tr>
      <w:tr w:rsidR="00F67AD9" w:rsidRPr="00472118" w:rsidTr="00974467">
        <w:trPr>
          <w:trHeight w:hRule="exact" w:val="454"/>
          <w:jc w:val="center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266602" w:rsidRDefault="002A69D7" w:rsidP="00151646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geboren am</w:t>
            </w:r>
          </w:p>
        </w:tc>
        <w:tc>
          <w:tcPr>
            <w:tcW w:w="675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151646" w:rsidRDefault="00151646" w:rsidP="00151646">
            <w:pPr>
              <w:spacing w:after="0"/>
              <w:rPr>
                <w:rFonts w:ascii="Arial" w:hAnsi="Arial" w:cs="Arial"/>
                <w:lang w:val="de-DE"/>
              </w:rPr>
            </w:pPr>
            <w:r w:rsidRPr="00151646">
              <w:rPr>
                <w:rFonts w:ascii="Arial" w:hAnsi="Arial" w:cs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12"/>
                  </w:textInput>
                </w:ffData>
              </w:fldChar>
            </w:r>
            <w:bookmarkStart w:id="3" w:name="Text3"/>
            <w:r w:rsidRPr="00151646">
              <w:rPr>
                <w:rFonts w:ascii="Arial" w:hAnsi="Arial" w:cs="Arial"/>
                <w:lang w:val="de-DE"/>
              </w:rPr>
              <w:instrText xml:space="preserve"> FORMTEXT </w:instrText>
            </w:r>
            <w:r w:rsidRPr="00151646">
              <w:rPr>
                <w:rFonts w:ascii="Arial" w:hAnsi="Arial" w:cs="Arial"/>
                <w:lang w:val="de-DE"/>
              </w:rPr>
            </w:r>
            <w:r w:rsidRPr="00151646">
              <w:rPr>
                <w:rFonts w:ascii="Arial" w:hAnsi="Arial" w:cs="Arial"/>
                <w:lang w:val="de-DE"/>
              </w:rPr>
              <w:fldChar w:fldCharType="separate"/>
            </w:r>
            <w:r w:rsidR="001F5293">
              <w:rPr>
                <w:rFonts w:ascii="Arial" w:hAnsi="Arial" w:cs="Arial"/>
                <w:noProof/>
                <w:lang w:val="de-DE"/>
              </w:rPr>
              <w:t>$</w:t>
            </w:r>
            <w:r w:rsidR="001F5293">
              <w:rPr>
                <w:lang w:val="de-DE"/>
              </w:rPr>
              <w:t>{geburt}</w:t>
            </w:r>
            <w:r w:rsidRPr="00151646">
              <w:rPr>
                <w:rFonts w:ascii="Arial" w:hAnsi="Arial" w:cs="Arial"/>
                <w:lang w:val="de-DE"/>
              </w:rPr>
              <w:fldChar w:fldCharType="end"/>
            </w:r>
            <w:bookmarkEnd w:id="3"/>
          </w:p>
        </w:tc>
      </w:tr>
      <w:tr w:rsidR="002A69D7" w:rsidRPr="00DC372A" w:rsidTr="00974467">
        <w:trPr>
          <w:trHeight w:hRule="exact" w:val="454"/>
          <w:jc w:val="center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69D7" w:rsidRPr="00151646" w:rsidRDefault="002A69D7" w:rsidP="00974467">
            <w:pPr>
              <w:spacing w:after="0"/>
              <w:rPr>
                <w:rFonts w:ascii="Arial" w:eastAsia="Times New Roman" w:hAnsi="Arial" w:cs="Arial"/>
              </w:rPr>
            </w:pPr>
            <w:r w:rsidRPr="00151646">
              <w:rPr>
                <w:rFonts w:ascii="Arial" w:eastAsia="Times New Roman" w:hAnsi="Arial" w:cs="Arial"/>
              </w:rPr>
              <w:t>in</w:t>
            </w:r>
          </w:p>
        </w:tc>
        <w:tc>
          <w:tcPr>
            <w:tcW w:w="675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69D7" w:rsidRPr="00151646" w:rsidRDefault="00151646" w:rsidP="00974467">
            <w:pPr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4" w:name="Text23"/>
            <w:r>
              <w:rPr>
                <w:rFonts w:ascii="Arial" w:eastAsia="Times New Roman" w:hAnsi="Arial" w:cs="Arial"/>
              </w:rPr>
              <w:instrText xml:space="preserve"> FORMTEXT </w:instrText>
            </w:r>
            <w:r>
              <w:rPr>
                <w:rFonts w:ascii="Arial" w:eastAsia="Times New Roman" w:hAnsi="Arial" w:cs="Arial"/>
              </w:rPr>
            </w:r>
            <w:r>
              <w:rPr>
                <w:rFonts w:ascii="Arial" w:eastAsia="Times New Roman" w:hAnsi="Arial" w:cs="Arial"/>
              </w:rPr>
              <w:fldChar w:fldCharType="separate"/>
            </w:r>
            <w:r w:rsidR="001F5293">
              <w:rPr>
                <w:rFonts w:ascii="Arial" w:eastAsia="Times New Roman" w:hAnsi="Arial" w:cs="Arial"/>
                <w:noProof/>
              </w:rPr>
              <w:t>${gebort}</w:t>
            </w:r>
            <w:r>
              <w:rPr>
                <w:rFonts w:ascii="Arial" w:eastAsia="Times New Roman" w:hAnsi="Arial" w:cs="Arial"/>
              </w:rPr>
              <w:fldChar w:fldCharType="end"/>
            </w:r>
            <w:bookmarkEnd w:id="4"/>
          </w:p>
        </w:tc>
      </w:tr>
      <w:tr w:rsidR="00F67AD9" w:rsidRPr="00835D52" w:rsidTr="00974467">
        <w:trPr>
          <w:trHeight w:hRule="exact" w:val="454"/>
          <w:jc w:val="center"/>
        </w:trPr>
        <w:tc>
          <w:tcPr>
            <w:tcW w:w="1008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4773A0" w:rsidRDefault="00F67AD9" w:rsidP="004773A0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4773A0">
              <w:rPr>
                <w:rFonts w:ascii="Arial" w:hAnsi="Arial"/>
                <w:b/>
                <w:lang w:val="de-DE"/>
              </w:rPr>
              <w:t>Leistungen in den einzelnen Fächern:</w:t>
            </w:r>
          </w:p>
        </w:tc>
      </w:tr>
      <w:tr w:rsidR="006D49C4" w:rsidRPr="00835D52" w:rsidTr="00974467">
        <w:trPr>
          <w:trHeight w:hRule="exact" w:val="454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95B0BEC117E347A1B87C22DFED4126CA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" w:value="Religionslehre 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332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D49C4" w:rsidRPr="00472118" w:rsidRDefault="001F5293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-1120831726"/>
            <w:placeholder>
              <w:docPart w:val="95B0BEC117E347A1B87C22DFED4126CA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58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D49C4" w:rsidRDefault="001F5293" w:rsidP="00425136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  <w:tc>
          <w:tcPr>
            <w:tcW w:w="29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49C4" w:rsidRPr="008B6965" w:rsidRDefault="006D49C4" w:rsidP="0059163E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  <w:r>
              <w:rPr>
                <w:rFonts w:ascii="Arial" w:hAnsi="Arial" w:cs="Arial"/>
                <w:sz w:val="20"/>
                <w:lang w:val="de-DE"/>
              </w:rPr>
              <w:t xml:space="preserve"> </w:t>
            </w:r>
          </w:p>
        </w:tc>
        <w:sdt>
          <w:sdtPr>
            <w:rPr>
              <w:rStyle w:val="Formatvorlage115"/>
            </w:rPr>
            <w:id w:val="-925024763"/>
            <w:placeholder>
              <w:docPart w:val="95B0BEC117E347A1B87C22DFED4126CA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21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D49C4" w:rsidRPr="008B6965" w:rsidRDefault="001F5293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5"/>
                  </w:rPr>
                  <w:t>sgt</w:t>
                </w:r>
              </w:p>
            </w:tc>
          </w:sdtContent>
        </w:sdt>
      </w:tr>
      <w:tr w:rsidR="006D49C4" w:rsidRPr="00835D52" w:rsidTr="00974467">
        <w:trPr>
          <w:trHeight w:hRule="exact" w:val="454"/>
          <w:jc w:val="center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49C4" w:rsidRPr="00D634FE" w:rsidRDefault="006D49C4" w:rsidP="00425136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  <w:r>
              <w:rPr>
                <w:rFonts w:ascii="Arial" w:hAnsi="Arial" w:cs="Arial"/>
                <w:sz w:val="20"/>
                <w:szCs w:val="14"/>
                <w:lang w:val="de-DE"/>
              </w:rPr>
              <w:t>**</w:t>
            </w:r>
          </w:p>
        </w:tc>
        <w:sdt>
          <w:sdtPr>
            <w:rPr>
              <w:rStyle w:val="Formatvorlage107"/>
            </w:rPr>
            <w:id w:val="711466188"/>
            <w:placeholder>
              <w:docPart w:val="A790713390A549BFBE78C55985810933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14"/>
              <w:szCs w:val="14"/>
              <w:lang w:val="de-DE"/>
            </w:rPr>
          </w:sdtEndPr>
          <w:sdtContent>
            <w:tc>
              <w:tcPr>
                <w:tcW w:w="158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D49C4" w:rsidRDefault="001F5293" w:rsidP="00425136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proofErr w:type="spellStart"/>
                <w:r>
                  <w:rPr>
                    <w:rStyle w:val="Formatvorlage107"/>
                  </w:rPr>
                  <w:t>sgt</w:t>
                </w:r>
                <w:proofErr w:type="spellEnd"/>
              </w:p>
            </w:tc>
          </w:sdtContent>
        </w:sdt>
        <w:tc>
          <w:tcPr>
            <w:tcW w:w="29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49C4" w:rsidRPr="008B6965" w:rsidRDefault="006D49C4" w:rsidP="0059163E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116"/>
            </w:rPr>
            <w:id w:val="123823761"/>
            <w:placeholder>
              <w:docPart w:val="AEDE7F954B374C949C87C4EBD4B56B9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21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D49C4" w:rsidRPr="008B6965" w:rsidRDefault="001F5293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6"/>
                  </w:rPr>
                  <w:t>sgt</w:t>
                </w:r>
              </w:p>
            </w:tc>
          </w:sdtContent>
        </w:sdt>
      </w:tr>
      <w:tr w:rsidR="006D49C4" w:rsidRPr="00835D52" w:rsidTr="00974467">
        <w:trPr>
          <w:trHeight w:hRule="exact" w:val="454"/>
          <w:jc w:val="center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49C4" w:rsidRPr="008B6965" w:rsidRDefault="006D49C4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Englisch*/**</w:t>
            </w:r>
          </w:p>
        </w:tc>
        <w:sdt>
          <w:sdtPr>
            <w:rPr>
              <w:rStyle w:val="Formatvorlage109"/>
            </w:rPr>
            <w:id w:val="1288547103"/>
            <w:placeholder>
              <w:docPart w:val="AF8956606D384D678768486A0DB7ED6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58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D49C4" w:rsidRDefault="001F5293" w:rsidP="00425136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  <w:tc>
          <w:tcPr>
            <w:tcW w:w="29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49C4" w:rsidRPr="008B6965" w:rsidRDefault="006D49C4" w:rsidP="0059163E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100"/>
            </w:rPr>
            <w:id w:val="-1353953227"/>
            <w:placeholder>
              <w:docPart w:val="AF8956606D384D678768486A0DB7ED6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21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D49C4" w:rsidRPr="008B6965" w:rsidRDefault="001F5293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0"/>
                  </w:rPr>
                  <w:t>sgt</w:t>
                </w:r>
              </w:p>
            </w:tc>
          </w:sdtContent>
        </w:sdt>
      </w:tr>
      <w:tr w:rsidR="006D49C4" w:rsidRPr="00835D52" w:rsidTr="00974467">
        <w:trPr>
          <w:trHeight w:hRule="exact" w:val="454"/>
          <w:jc w:val="center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49C4" w:rsidRPr="008B6965" w:rsidRDefault="006D49C4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Mathematik**</w:t>
            </w:r>
          </w:p>
        </w:tc>
        <w:sdt>
          <w:sdtPr>
            <w:rPr>
              <w:rStyle w:val="Formatvorlage110"/>
            </w:rPr>
            <w:id w:val="-1426565352"/>
            <w:placeholder>
              <w:docPart w:val="2D6B6AFB484A4A30A626D97A4072811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58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D49C4" w:rsidRDefault="001F5293" w:rsidP="00425136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10"/>
                  </w:rPr>
                  <w:t>sgt</w:t>
                </w:r>
              </w:p>
            </w:tc>
          </w:sdtContent>
        </w:sdt>
        <w:tc>
          <w:tcPr>
            <w:tcW w:w="29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49C4" w:rsidRPr="008B6965" w:rsidRDefault="006D49C4" w:rsidP="0059163E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01"/>
            </w:rPr>
            <w:id w:val="2114779097"/>
            <w:placeholder>
              <w:docPart w:val="2D6B6AFB484A4A30A626D97A4072811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21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D49C4" w:rsidRPr="008B6965" w:rsidRDefault="001F5293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1"/>
                  </w:rPr>
                  <w:t>sgt</w:t>
                </w:r>
              </w:p>
            </w:tc>
          </w:sdtContent>
        </w:sdt>
      </w:tr>
      <w:tr w:rsidR="006D49C4" w:rsidRPr="00835D52" w:rsidTr="00974467">
        <w:trPr>
          <w:trHeight w:hRule="exact" w:val="454"/>
          <w:jc w:val="center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49C4" w:rsidRPr="008B6965" w:rsidRDefault="006D49C4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11"/>
            </w:rPr>
            <w:id w:val="948900676"/>
            <w:placeholder>
              <w:docPart w:val="072C327C953844359FA5A9F67ADCABF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58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D49C4" w:rsidRDefault="001F5293" w:rsidP="00425136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11"/>
                  </w:rPr>
                  <w:t>sgt</w:t>
                </w:r>
              </w:p>
            </w:tc>
          </w:sdtContent>
        </w:sdt>
        <w:tc>
          <w:tcPr>
            <w:tcW w:w="29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49C4" w:rsidRPr="008B6965" w:rsidRDefault="006D49C4" w:rsidP="0059163E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17"/>
            </w:rPr>
            <w:id w:val="-184282805"/>
            <w:placeholder>
              <w:docPart w:val="99C8DF74C2354C1E9AB1AF5E9E428354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221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D49C4" w:rsidRPr="008B6965" w:rsidRDefault="001F5293" w:rsidP="00425136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proofErr w:type="spellStart"/>
                <w:r>
                  <w:rPr>
                    <w:rStyle w:val="Formatvorlage117"/>
                  </w:rPr>
                  <w:t>sgt</w:t>
                </w:r>
                <w:proofErr w:type="spellEnd"/>
              </w:p>
            </w:tc>
          </w:sdtContent>
        </w:sdt>
      </w:tr>
      <w:tr w:rsidR="006D49C4" w:rsidRPr="00835D52" w:rsidTr="00974467">
        <w:trPr>
          <w:trHeight w:hRule="exact" w:val="454"/>
          <w:jc w:val="center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49C4" w:rsidRPr="008B6965" w:rsidRDefault="006D49C4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337F49"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Style w:val="Formatvorlage112"/>
            </w:rPr>
            <w:id w:val="833654123"/>
            <w:placeholder>
              <w:docPart w:val="F24324D39A0F4E4CA55791F4C1F23C02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158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D49C4" w:rsidRPr="00517A7D" w:rsidRDefault="001F5293" w:rsidP="00425136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proofErr w:type="spellStart"/>
                <w:r>
                  <w:rPr>
                    <w:rStyle w:val="Formatvorlage112"/>
                  </w:rPr>
                  <w:t>sgt</w:t>
                </w:r>
                <w:proofErr w:type="spellEnd"/>
              </w:p>
            </w:tc>
          </w:sdtContent>
        </w:sdt>
        <w:tc>
          <w:tcPr>
            <w:tcW w:w="29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49C4" w:rsidRPr="008B6965" w:rsidRDefault="006D49C4" w:rsidP="0059163E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18"/>
            </w:rPr>
            <w:id w:val="-74135598"/>
            <w:placeholder>
              <w:docPart w:val="D4E45583E2514E03B0ECF0AF9814AABF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21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D49C4" w:rsidRPr="008B6965" w:rsidRDefault="001F5293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8"/>
                  </w:rPr>
                  <w:t>sgt</w:t>
                </w:r>
              </w:p>
            </w:tc>
          </w:sdtContent>
        </w:sdt>
      </w:tr>
      <w:tr w:rsidR="006D49C4" w:rsidRPr="00835D52" w:rsidTr="00974467">
        <w:trPr>
          <w:trHeight w:hRule="exact" w:val="454"/>
          <w:jc w:val="center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49C4" w:rsidRPr="008B6965" w:rsidRDefault="006D49C4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13"/>
            </w:rPr>
            <w:id w:val="590677013"/>
            <w:placeholder>
              <w:docPart w:val="109CE40425D944BEB6BD88D44703D41E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158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D49C4" w:rsidRPr="00517A7D" w:rsidRDefault="001F5293" w:rsidP="00425136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proofErr w:type="spellStart"/>
                <w:r>
                  <w:rPr>
                    <w:rStyle w:val="Formatvorlage113"/>
                  </w:rPr>
                  <w:t>sgt</w:t>
                </w:r>
                <w:proofErr w:type="spellEnd"/>
              </w:p>
            </w:tc>
          </w:sdtContent>
        </w:sdt>
        <w:sdt>
          <w:sdtPr>
            <w:rPr>
              <w:rStyle w:val="Formatvorlage134"/>
            </w:rPr>
            <w:id w:val="417445846"/>
            <w:placeholder>
              <w:docPart w:val="E81DF250B6FA479386BB000F2A4E0998"/>
            </w:placeholder>
            <w:comboBox>
              <w:listItem w:displayText="Wahlpflichtbereich" w:value="Wahlpflichtbereich"/>
              <w:listItem w:value="Wählen Sie ein Element aus."/>
              <w:listItem w:displayText="Technik**" w:value="Technik**"/>
              <w:listItem w:displayText="Alltagskultur, Ernährung, Soziales**" w:value="Alltagskultur, Ernährung, Soziales**"/>
              <w:listItem w:displayText="Französisch*/**" w:value="Französisch*/**"/>
              <w:listItem w:displayText="${wahlfach_titel}" w:value="${wahlfach_titel}"/>
            </w:comboBox>
          </w:sdtPr>
          <w:sdtEndPr>
            <w:rPr>
              <w:rStyle w:val="a0"/>
              <w:rFonts w:asciiTheme="minorHAnsi" w:hAnsiTheme="minorHAnsi" w:cs="Arial"/>
              <w:sz w:val="18"/>
              <w:lang w:val="de-DE"/>
            </w:rPr>
          </w:sdtEndPr>
          <w:sdtContent>
            <w:tc>
              <w:tcPr>
                <w:tcW w:w="2960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D49C4" w:rsidRPr="008B6965" w:rsidRDefault="001F5293" w:rsidP="00425136">
                <w:pPr>
                  <w:spacing w:after="0"/>
                  <w:ind w:left="-78"/>
                  <w:rPr>
                    <w:rFonts w:ascii="Arial" w:hAnsi="Arial" w:cs="Arial"/>
                    <w:sz w:val="20"/>
                    <w:lang w:val="de-DE"/>
                  </w:rPr>
                </w:pPr>
                <w:r>
                  <w:rPr>
                    <w:rStyle w:val="Formatvorlage134"/>
                  </w:rPr>
                  <w:t>${</w:t>
                </w:r>
                <w:proofErr w:type="spellStart"/>
                <w:r>
                  <w:rPr>
                    <w:rStyle w:val="Formatvorlage134"/>
                  </w:rPr>
                  <w:t>wahlfach_titel</w:t>
                </w:r>
                <w:proofErr w:type="spellEnd"/>
                <w:r>
                  <w:rPr>
                    <w:rStyle w:val="Formatvorlage134"/>
                  </w:rPr>
                  <w:t>}</w:t>
                </w:r>
              </w:p>
            </w:tc>
          </w:sdtContent>
        </w:sdt>
        <w:sdt>
          <w:sdtPr>
            <w:rPr>
              <w:rStyle w:val="Formatvorlage119"/>
            </w:rPr>
            <w:id w:val="2032523950"/>
            <w:placeholder>
              <w:docPart w:val="D85DA5B7A27D4DE5BCF3EB26FBC1F8A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2"/>
              <w:szCs w:val="14"/>
              <w:lang w:val="de-DE"/>
            </w:rPr>
          </w:sdtEndPr>
          <w:sdtContent>
            <w:tc>
              <w:tcPr>
                <w:tcW w:w="221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D49C4" w:rsidRPr="008B6965" w:rsidRDefault="001F5293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9"/>
                  </w:rPr>
                  <w:t>sgt</w:t>
                </w:r>
              </w:p>
            </w:tc>
          </w:sdtContent>
        </w:sdt>
      </w:tr>
      <w:tr w:rsidR="006D49C4" w:rsidRPr="00835D52" w:rsidTr="00974467">
        <w:trPr>
          <w:trHeight w:hRule="exact" w:val="454"/>
          <w:jc w:val="center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49C4" w:rsidRPr="008B6965" w:rsidRDefault="006D49C4" w:rsidP="00425136">
            <w:pPr>
              <w:spacing w:after="0" w:line="269" w:lineRule="auto"/>
              <w:rPr>
                <w:rFonts w:ascii="Arial" w:hAnsi="Arial" w:cs="Arial"/>
                <w:sz w:val="20"/>
                <w:lang w:val="de-DE"/>
              </w:rPr>
            </w:pPr>
            <w:r w:rsidRPr="00337F49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Style w:val="Formatvorlage114"/>
            </w:rPr>
            <w:id w:val="-855273660"/>
            <w:placeholder>
              <w:docPart w:val="9D3391A797D8445F9B3A033C22125E75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58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D49C4" w:rsidRPr="00517A7D" w:rsidRDefault="001F5293" w:rsidP="00425136">
                <w:pPr>
                  <w:spacing w:after="0" w:line="269" w:lineRule="auto"/>
                  <w:rPr>
                    <w:rFonts w:ascii="Arial" w:hAnsi="Arial" w:cs="Arial"/>
                    <w:lang w:val="de-DE"/>
                  </w:rPr>
                </w:pPr>
                <w:proofErr w:type="spellStart"/>
                <w:r>
                  <w:rPr>
                    <w:rStyle w:val="Formatvorlage114"/>
                  </w:rPr>
                  <w:t>sgt</w:t>
                </w:r>
                <w:proofErr w:type="spellEnd"/>
              </w:p>
            </w:tc>
          </w:sdtContent>
        </w:sdt>
        <w:sdt>
          <w:sdtPr>
            <w:rPr>
              <w:rStyle w:val="Formatvorlage127"/>
              <w:rFonts w:cs="Arial"/>
              <w:szCs w:val="16"/>
              <w:lang w:val="de-DE"/>
            </w:rPr>
            <w:id w:val="-600797502"/>
            <w:placeholder>
              <w:docPart w:val="ED67D043E29049E281D95C3B126E0FFF"/>
            </w:placeholder>
            <w:comboBox>
              <w:listItem w:displayText="Profilfach" w:value="Profilfach"/>
              <w:listItem w:value="Wählen Sie ein Element aus."/>
              <w:listItem w:displayText="Profilfach Spanisch*" w:value="Profilfach Spanisch*"/>
              <w:listItem w:displayText="Profilfach Naturwissenschaft und Technik (NwT)" w:value="Profilfach Naturwissenschaft und Technik (NwT)"/>
              <w:listItem w:displayText="Profilfach Informatik, Mathematik, Physik (IMP)" w:value="Profilfach Informatik, Mathematik, Physik (IMP)"/>
              <w:listItem w:displayText="Profilfach Musik " w:value="Profilfach Musik "/>
              <w:listItem w:displayText="Profilfach Bildende Kunst " w:value="Profilfach Bildende Kunst "/>
              <w:listItem w:displayText="Profilfach Sport " w:value="Profilfach Sport 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2960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D49C4" w:rsidRPr="00E03346" w:rsidRDefault="001F5293" w:rsidP="00E03346">
                <w:pPr>
                  <w:spacing w:after="0" w:line="269" w:lineRule="auto"/>
                  <w:ind w:left="-78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${</w:t>
                </w:r>
                <w:proofErr w:type="spellStart"/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profilfach_titel</w:t>
                </w:r>
                <w:proofErr w:type="spellEnd"/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}</w:t>
                </w:r>
              </w:p>
            </w:tc>
          </w:sdtContent>
        </w:sdt>
        <w:sdt>
          <w:sdtPr>
            <w:rPr>
              <w:rStyle w:val="Formatvorlage120"/>
            </w:rPr>
            <w:id w:val="246628701"/>
            <w:placeholder>
              <w:docPart w:val="9F35CCCD56764A51B07334A7338418E7"/>
            </w:placeholder>
            <w:comboBox>
              <w:listItem w:value="Wählen Sie ein Element aus."/>
              <w:listItem w:displayText="sgt  " w:value="sgt  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221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D49C4" w:rsidRPr="008B6965" w:rsidRDefault="001F5293" w:rsidP="00425136">
                <w:pPr>
                  <w:spacing w:after="0" w:line="269" w:lineRule="auto"/>
                  <w:rPr>
                    <w:rFonts w:ascii="Arial" w:hAnsi="Arial" w:cs="Arial"/>
                    <w:lang w:val="de-DE"/>
                  </w:rPr>
                </w:pPr>
                <w:proofErr w:type="spellStart"/>
                <w:r>
                  <w:rPr>
                    <w:rStyle w:val="Formatvorlage120"/>
                  </w:rPr>
                  <w:t>sgt</w:t>
                </w:r>
                <w:proofErr w:type="spellEnd"/>
                <w:r>
                  <w:rPr>
                    <w:rStyle w:val="Formatvorlage120"/>
                  </w:rPr>
                  <w:t xml:space="preserve">  </w:t>
                </w:r>
              </w:p>
            </w:tc>
          </w:sdtContent>
        </w:sdt>
      </w:tr>
      <w:tr w:rsidR="006D49C4" w:rsidRPr="00835D52" w:rsidTr="00974467">
        <w:trPr>
          <w:trHeight w:hRule="exact" w:val="454"/>
          <w:jc w:val="center"/>
        </w:trPr>
        <w:tc>
          <w:tcPr>
            <w:tcW w:w="33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Style w:val="Formatvorlage133"/>
              </w:rPr>
              <w:id w:val="-1018697834"/>
              <w:placeholder>
                <w:docPart w:val="CC62DD2945524AEBAE243DDC89986FAD"/>
              </w:placeholder>
              <w:comboBox>
                <w:listItem w:value="Wählen Sie ein Element aus."/>
                <w:listItem w:displayText="   " w:value="   "/>
                <w:listItem w:displayText="Wirtschaft / Berufs- und Studienorientierung" w:value="Wirtschaft / Berufs- und Studienorientierung"/>
              </w:comboBox>
            </w:sdtPr>
            <w:sdtEndPr>
              <w:rPr>
                <w:rStyle w:val="Formatvorlage133"/>
              </w:rPr>
            </w:sdtEndPr>
            <w:sdtContent>
              <w:p w:rsidR="006D49C4" w:rsidRPr="00C2558B" w:rsidRDefault="001F5293" w:rsidP="00974467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proofErr w:type="spellStart"/>
                <w:r>
                  <w:rPr>
                    <w:rStyle w:val="Formatvorlage133"/>
                  </w:rPr>
                  <w:t>Wirtschaft</w:t>
                </w:r>
                <w:proofErr w:type="spellEnd"/>
                <w:r>
                  <w:rPr>
                    <w:rStyle w:val="Formatvorlage133"/>
                  </w:rPr>
                  <w:t xml:space="preserve"> / </w:t>
                </w:r>
                <w:proofErr w:type="spellStart"/>
                <w:r>
                  <w:rPr>
                    <w:rStyle w:val="Formatvorlage133"/>
                  </w:rPr>
                  <w:t>Berufs</w:t>
                </w:r>
                <w:proofErr w:type="spellEnd"/>
                <w:r>
                  <w:rPr>
                    <w:rStyle w:val="Formatvorlage133"/>
                  </w:rPr>
                  <w:t xml:space="preserve">- und </w:t>
                </w:r>
                <w:proofErr w:type="spellStart"/>
                <w:r>
                  <w:rPr>
                    <w:rStyle w:val="Formatvorlage133"/>
                  </w:rPr>
                  <w:t>Studienorientierung</w:t>
                </w:r>
                <w:proofErr w:type="spellEnd"/>
              </w:p>
            </w:sdtContent>
          </w:sdt>
        </w:tc>
        <w:sdt>
          <w:sdtPr>
            <w:rPr>
              <w:rStyle w:val="Formatvorlage114"/>
            </w:rPr>
            <w:id w:val="20134796"/>
            <w:placeholder>
              <w:docPart w:val="7A70D218561B4452BCD2A03C2CD45C29"/>
            </w:placeholder>
            <w:comboBox>
              <w:listItem w:value="Wählen Sie ein Element aus."/>
              <w:listItem w:displayText="   " w:value="   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58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D49C4" w:rsidRPr="00C2558B" w:rsidRDefault="001F5293" w:rsidP="00974467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proofErr w:type="spellStart"/>
                <w:r>
                  <w:rPr>
                    <w:rStyle w:val="Formatvorlage114"/>
                  </w:rPr>
                  <w:t>sgt</w:t>
                </w:r>
                <w:proofErr w:type="spellEnd"/>
              </w:p>
            </w:tc>
          </w:sdtContent>
        </w:sdt>
        <w:tc>
          <w:tcPr>
            <w:tcW w:w="51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49C4" w:rsidRPr="00C2558B" w:rsidRDefault="006D49C4" w:rsidP="00974467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337F49" w:rsidRPr="00835D52" w:rsidTr="00C44FE8">
        <w:trPr>
          <w:trHeight w:hRule="exact" w:val="227"/>
          <w:jc w:val="center"/>
        </w:trPr>
        <w:tc>
          <w:tcPr>
            <w:tcW w:w="1008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37F49" w:rsidRPr="00266602" w:rsidRDefault="00337F49" w:rsidP="00974467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99294D" w:rsidRPr="0099294D" w:rsidTr="00974467">
        <w:trPr>
          <w:trHeight w:hRule="exact" w:val="454"/>
          <w:jc w:val="center"/>
        </w:trPr>
        <w:tc>
          <w:tcPr>
            <w:tcW w:w="662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294D" w:rsidRPr="0099294D" w:rsidRDefault="0099294D" w:rsidP="00974467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99294D">
              <w:rPr>
                <w:rFonts w:ascii="Arial" w:eastAsia="Arial" w:hAnsi="Arial" w:cs="Arial"/>
                <w:b/>
                <w:spacing w:val="-2"/>
                <w:w w:val="113"/>
                <w:position w:val="-1"/>
                <w:lang w:val="de-DE"/>
              </w:rPr>
              <w:t>D</w:t>
            </w:r>
            <w:r w:rsidRPr="0099294D">
              <w:rPr>
                <w:rFonts w:ascii="Arial" w:eastAsia="Arial" w:hAnsi="Arial" w:cs="Arial"/>
                <w:b/>
                <w:spacing w:val="-1"/>
                <w:w w:val="113"/>
                <w:position w:val="-1"/>
                <w:lang w:val="de-DE"/>
              </w:rPr>
              <w:t>u</w:t>
            </w:r>
            <w:r w:rsidRPr="0099294D">
              <w:rPr>
                <w:rFonts w:ascii="Arial" w:eastAsia="Arial" w:hAnsi="Arial" w:cs="Arial"/>
                <w:b/>
                <w:spacing w:val="1"/>
                <w:w w:val="113"/>
                <w:position w:val="-1"/>
                <w:lang w:val="de-DE"/>
              </w:rPr>
              <w:t>r</w:t>
            </w:r>
            <w:r w:rsidRPr="0099294D">
              <w:rPr>
                <w:rFonts w:ascii="Arial" w:eastAsia="Arial" w:hAnsi="Arial" w:cs="Arial"/>
                <w:b/>
                <w:spacing w:val="-1"/>
                <w:w w:val="113"/>
                <w:position w:val="-1"/>
                <w:lang w:val="de-DE"/>
              </w:rPr>
              <w:t>ch</w:t>
            </w:r>
            <w:r w:rsidRPr="0099294D">
              <w:rPr>
                <w:rFonts w:ascii="Arial" w:eastAsia="Arial" w:hAnsi="Arial" w:cs="Arial"/>
                <w:b/>
                <w:spacing w:val="2"/>
                <w:w w:val="113"/>
                <w:position w:val="-1"/>
                <w:lang w:val="de-DE"/>
              </w:rPr>
              <w:t>s</w:t>
            </w:r>
            <w:r w:rsidRPr="0099294D">
              <w:rPr>
                <w:rFonts w:ascii="Arial" w:eastAsia="Arial" w:hAnsi="Arial" w:cs="Arial"/>
                <w:b/>
                <w:spacing w:val="-1"/>
                <w:w w:val="113"/>
                <w:position w:val="-1"/>
                <w:lang w:val="de-DE"/>
              </w:rPr>
              <w:t>chn</w:t>
            </w:r>
            <w:r w:rsidRPr="0099294D">
              <w:rPr>
                <w:rFonts w:ascii="Arial" w:eastAsia="Arial" w:hAnsi="Arial" w:cs="Arial"/>
                <w:b/>
                <w:spacing w:val="2"/>
                <w:w w:val="113"/>
                <w:position w:val="-1"/>
                <w:lang w:val="de-DE"/>
              </w:rPr>
              <w:t>i</w:t>
            </w:r>
            <w:r w:rsidRPr="0099294D">
              <w:rPr>
                <w:rFonts w:ascii="Arial" w:eastAsia="Arial" w:hAnsi="Arial" w:cs="Arial"/>
                <w:b/>
                <w:spacing w:val="-1"/>
                <w:w w:val="113"/>
                <w:position w:val="-1"/>
                <w:lang w:val="de-DE"/>
              </w:rPr>
              <w:t>t</w:t>
            </w:r>
            <w:r w:rsidRPr="0099294D">
              <w:rPr>
                <w:rFonts w:ascii="Arial" w:eastAsia="Arial" w:hAnsi="Arial" w:cs="Arial"/>
                <w:b/>
                <w:w w:val="113"/>
                <w:position w:val="-1"/>
                <w:lang w:val="de-DE"/>
              </w:rPr>
              <w:t>t</w:t>
            </w:r>
            <w:r w:rsidRPr="0099294D">
              <w:rPr>
                <w:rFonts w:ascii="Arial" w:eastAsia="Times New Roman" w:hAnsi="Arial" w:cs="Arial"/>
                <w:b/>
                <w:spacing w:val="4"/>
                <w:w w:val="113"/>
                <w:position w:val="-1"/>
                <w:lang w:val="de-DE"/>
              </w:rPr>
              <w:t xml:space="preserve"> </w:t>
            </w:r>
            <w:r w:rsidRPr="0099294D">
              <w:rPr>
                <w:rFonts w:ascii="Arial" w:eastAsia="Arial" w:hAnsi="Arial" w:cs="Arial"/>
                <w:b/>
                <w:spacing w:val="-1"/>
                <w:position w:val="-1"/>
                <w:lang w:val="de-DE"/>
              </w:rPr>
              <w:t>de</w:t>
            </w:r>
            <w:r w:rsidRPr="0099294D">
              <w:rPr>
                <w:rFonts w:ascii="Arial" w:eastAsia="Arial" w:hAnsi="Arial" w:cs="Arial"/>
                <w:b/>
                <w:position w:val="-1"/>
                <w:lang w:val="de-DE"/>
              </w:rPr>
              <w:t>r</w:t>
            </w:r>
            <w:r w:rsidRPr="0099294D">
              <w:rPr>
                <w:rFonts w:ascii="Arial" w:eastAsia="Times New Roman" w:hAnsi="Arial" w:cs="Arial"/>
                <w:b/>
                <w:spacing w:val="39"/>
                <w:position w:val="-1"/>
                <w:lang w:val="de-DE"/>
              </w:rPr>
              <w:t xml:space="preserve"> </w:t>
            </w:r>
            <w:r w:rsidRPr="0099294D">
              <w:rPr>
                <w:rFonts w:ascii="Arial" w:eastAsia="Arial" w:hAnsi="Arial" w:cs="Arial"/>
                <w:b/>
                <w:w w:val="109"/>
                <w:position w:val="-1"/>
                <w:lang w:val="de-DE"/>
              </w:rPr>
              <w:t>G</w:t>
            </w:r>
            <w:r w:rsidRPr="0099294D">
              <w:rPr>
                <w:rFonts w:ascii="Arial" w:eastAsia="Arial" w:hAnsi="Arial" w:cs="Arial"/>
                <w:b/>
                <w:spacing w:val="2"/>
                <w:w w:val="109"/>
                <w:position w:val="-1"/>
                <w:lang w:val="de-DE"/>
              </w:rPr>
              <w:t>e</w:t>
            </w:r>
            <w:r w:rsidRPr="0099294D">
              <w:rPr>
                <w:rFonts w:ascii="Arial" w:eastAsia="Arial" w:hAnsi="Arial" w:cs="Arial"/>
                <w:b/>
                <w:spacing w:val="-1"/>
                <w:w w:val="109"/>
                <w:position w:val="-1"/>
                <w:lang w:val="de-DE"/>
              </w:rPr>
              <w:t>s</w:t>
            </w:r>
            <w:r w:rsidRPr="0099294D">
              <w:rPr>
                <w:rFonts w:ascii="Arial" w:eastAsia="Arial" w:hAnsi="Arial" w:cs="Arial"/>
                <w:b/>
                <w:spacing w:val="2"/>
                <w:w w:val="109"/>
                <w:position w:val="-1"/>
                <w:lang w:val="de-DE"/>
              </w:rPr>
              <w:t>a</w:t>
            </w:r>
            <w:r w:rsidRPr="0099294D">
              <w:rPr>
                <w:rFonts w:ascii="Arial" w:eastAsia="Arial" w:hAnsi="Arial" w:cs="Arial"/>
                <w:b/>
                <w:spacing w:val="-1"/>
                <w:w w:val="109"/>
                <w:position w:val="-1"/>
                <w:lang w:val="de-DE"/>
              </w:rPr>
              <w:t>mt</w:t>
            </w:r>
            <w:r w:rsidRPr="0099294D">
              <w:rPr>
                <w:rFonts w:ascii="Arial" w:eastAsia="Arial" w:hAnsi="Arial" w:cs="Arial"/>
                <w:b/>
                <w:spacing w:val="2"/>
                <w:w w:val="109"/>
                <w:position w:val="-1"/>
                <w:lang w:val="de-DE"/>
              </w:rPr>
              <w:t>l</w:t>
            </w:r>
            <w:r w:rsidRPr="0099294D">
              <w:rPr>
                <w:rFonts w:ascii="Arial" w:eastAsia="Arial" w:hAnsi="Arial" w:cs="Arial"/>
                <w:b/>
                <w:spacing w:val="-1"/>
                <w:w w:val="109"/>
                <w:position w:val="-1"/>
                <w:lang w:val="de-DE"/>
              </w:rPr>
              <w:t>e</w:t>
            </w:r>
            <w:r w:rsidRPr="0099294D">
              <w:rPr>
                <w:rFonts w:ascii="Arial" w:eastAsia="Arial" w:hAnsi="Arial" w:cs="Arial"/>
                <w:b/>
                <w:w w:val="109"/>
                <w:position w:val="-1"/>
                <w:lang w:val="de-DE"/>
              </w:rPr>
              <w:t>i</w:t>
            </w:r>
            <w:r w:rsidRPr="0099294D">
              <w:rPr>
                <w:rFonts w:ascii="Arial" w:eastAsia="Arial" w:hAnsi="Arial" w:cs="Arial"/>
                <w:b/>
                <w:spacing w:val="2"/>
                <w:w w:val="109"/>
                <w:position w:val="-1"/>
                <w:lang w:val="de-DE"/>
              </w:rPr>
              <w:t>s</w:t>
            </w:r>
            <w:r w:rsidRPr="0099294D">
              <w:rPr>
                <w:rFonts w:ascii="Arial" w:eastAsia="Arial" w:hAnsi="Arial" w:cs="Arial"/>
                <w:b/>
                <w:spacing w:val="-1"/>
                <w:w w:val="109"/>
                <w:position w:val="-1"/>
                <w:lang w:val="de-DE"/>
              </w:rPr>
              <w:t>tung</w:t>
            </w:r>
            <w:r w:rsidRPr="0099294D">
              <w:rPr>
                <w:rFonts w:ascii="Arial" w:eastAsia="Arial" w:hAnsi="Arial" w:cs="Arial"/>
                <w:b/>
                <w:spacing w:val="2"/>
                <w:w w:val="109"/>
                <w:position w:val="-1"/>
                <w:lang w:val="de-DE"/>
              </w:rPr>
              <w:t>e</w:t>
            </w:r>
            <w:r w:rsidR="00974467">
              <w:rPr>
                <w:rFonts w:ascii="Arial" w:eastAsia="Arial" w:hAnsi="Arial" w:cs="Arial"/>
                <w:b/>
                <w:w w:val="109"/>
                <w:position w:val="-1"/>
                <w:lang w:val="de-DE"/>
              </w:rPr>
              <w:t>n und Gesamtnote:</w:t>
            </w:r>
          </w:p>
        </w:tc>
        <w:tc>
          <w:tcPr>
            <w:tcW w:w="34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294D" w:rsidRPr="004773A0" w:rsidRDefault="000945D9" w:rsidP="00974467">
            <w:pPr>
              <w:spacing w:after="0"/>
              <w:jc w:val="center"/>
              <w:rPr>
                <w:rFonts w:ascii="Arial" w:hAnsi="Arial" w:cs="Arial"/>
                <w:b/>
                <w:lang w:val="de-DE"/>
              </w:rPr>
            </w:pPr>
            <w:sdt>
              <w:sdtPr>
                <w:rPr>
                  <w:rStyle w:val="Formatvorlage120"/>
                </w:rPr>
                <w:id w:val="1813211663"/>
                <w:placeholder>
                  <w:docPart w:val="97D1F1B93B02418A862F136CA7AE12BF"/>
                </w:placeholder>
                <w:comboBox>
                  <w:listItem w:value="Wählen Sie ein Element aus."/>
                  <w:listItem w:displayText="sgt  " w:value="sgt  "/>
                  <w:listItem w:displayText="gut" w:value="gut"/>
                  <w:listItem w:displayText="bfr" w:value="bfr"/>
                  <w:listItem w:displayText="ausr" w:value="ausr"/>
                  <w:listItem w:displayText="mgh" w:value="mgh"/>
                  <w:listItem w:displayText="ung" w:value="ung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lang w:val="de-DE"/>
                </w:rPr>
              </w:sdtEndPr>
              <w:sdtContent>
                <w:proofErr w:type="spellStart"/>
                <w:r w:rsidR="00B64CEC">
                  <w:rPr>
                    <w:rStyle w:val="Formatvorlage120"/>
                  </w:rPr>
                  <w:t>sgt</w:t>
                </w:r>
                <w:proofErr w:type="spellEnd"/>
                <w:r w:rsidR="00B64CEC">
                  <w:rPr>
                    <w:rStyle w:val="Formatvorlage120"/>
                  </w:rPr>
                  <w:t xml:space="preserve">  </w:t>
                </w:r>
              </w:sdtContent>
            </w:sdt>
            <w:r w:rsidR="00B64CEC">
              <w:rPr>
                <w:rFonts w:ascii="Arial" w:hAnsi="Arial" w:cs="Arial"/>
                <w:b/>
                <w:lang w:val="de-DE"/>
              </w:rPr>
              <w:t xml:space="preserve"> </w:t>
            </w:r>
            <w:r w:rsidR="00974467">
              <w:rPr>
                <w:rFonts w:ascii="Arial" w:hAnsi="Arial" w:cs="Arial"/>
                <w:b/>
                <w:lang w:val="de-DE"/>
              </w:rPr>
              <w:fldChar w:fldCharType="begin">
                <w:ffData>
                  <w:name w:val="Text24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5" w:name="Text24"/>
            <w:r w:rsidR="00974467">
              <w:rPr>
                <w:rFonts w:ascii="Arial" w:hAnsi="Arial" w:cs="Arial"/>
                <w:b/>
                <w:lang w:val="de-DE"/>
              </w:rPr>
              <w:instrText xml:space="preserve"> FORMTEXT </w:instrText>
            </w:r>
            <w:r w:rsidR="00974467">
              <w:rPr>
                <w:rFonts w:ascii="Arial" w:hAnsi="Arial" w:cs="Arial"/>
                <w:b/>
                <w:lang w:val="de-DE"/>
              </w:rPr>
            </w:r>
            <w:r w:rsidR="00974467">
              <w:rPr>
                <w:rFonts w:ascii="Arial" w:hAnsi="Arial" w:cs="Arial"/>
                <w:b/>
                <w:lang w:val="de-DE"/>
              </w:rPr>
              <w:fldChar w:fldCharType="separate"/>
            </w:r>
            <w:r w:rsidR="00B64CEC">
              <w:rPr>
                <w:rFonts w:ascii="Arial" w:hAnsi="Arial" w:cs="Arial"/>
                <w:b/>
                <w:noProof/>
                <w:lang w:val="de-DE"/>
              </w:rPr>
              <w:t>${gd}</w:t>
            </w:r>
            <w:r w:rsidR="00974467">
              <w:rPr>
                <w:rFonts w:ascii="Arial" w:hAnsi="Arial" w:cs="Arial"/>
                <w:b/>
                <w:lang w:val="de-DE"/>
              </w:rPr>
              <w:fldChar w:fldCharType="end"/>
            </w:r>
            <w:bookmarkEnd w:id="5"/>
          </w:p>
        </w:tc>
      </w:tr>
      <w:tr w:rsidR="00974467" w:rsidRPr="004773A0" w:rsidTr="00C44FE8">
        <w:trPr>
          <w:trHeight w:hRule="exact" w:val="227"/>
          <w:jc w:val="center"/>
        </w:trPr>
        <w:tc>
          <w:tcPr>
            <w:tcW w:w="1008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4467" w:rsidRPr="004773A0" w:rsidRDefault="00974467" w:rsidP="00974467">
            <w:pPr>
              <w:spacing w:after="0"/>
              <w:rPr>
                <w:rFonts w:ascii="Arial" w:hAnsi="Arial" w:cs="Arial"/>
                <w:b/>
                <w:lang w:val="de-DE"/>
              </w:rPr>
            </w:pPr>
          </w:p>
        </w:tc>
      </w:tr>
      <w:tr w:rsidR="0099294D" w:rsidRPr="004773A0" w:rsidTr="00974467">
        <w:trPr>
          <w:trHeight w:hRule="exact" w:val="454"/>
          <w:jc w:val="center"/>
        </w:trPr>
        <w:tc>
          <w:tcPr>
            <w:tcW w:w="1008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294D" w:rsidRPr="004773A0" w:rsidRDefault="0099294D" w:rsidP="00974467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4773A0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99294D" w:rsidRPr="002D42B1" w:rsidTr="009B0CCD">
        <w:trPr>
          <w:trHeight w:hRule="exact" w:val="1304"/>
          <w:jc w:val="center"/>
        </w:trPr>
        <w:tc>
          <w:tcPr>
            <w:tcW w:w="1008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9294D" w:rsidRPr="00517A7D" w:rsidRDefault="0099294D" w:rsidP="004773A0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14"/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1F5293">
              <w:rPr>
                <w:rFonts w:ascii="Arial" w:hAnsi="Arial" w:cs="Arial"/>
                <w:noProof/>
                <w:sz w:val="20"/>
                <w:lang w:val="de-DE"/>
              </w:rPr>
              <w:t>${ags}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99294D" w:rsidRPr="004773A0" w:rsidTr="009B0CCD">
        <w:trPr>
          <w:trHeight w:hRule="exact" w:val="340"/>
          <w:jc w:val="center"/>
        </w:trPr>
        <w:tc>
          <w:tcPr>
            <w:tcW w:w="1008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294D" w:rsidRPr="004773A0" w:rsidRDefault="0099294D" w:rsidP="00974467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4773A0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99294D" w:rsidRPr="002D42B1" w:rsidTr="009B0CCD">
        <w:trPr>
          <w:trHeight w:hRule="exact" w:val="1304"/>
          <w:jc w:val="center"/>
        </w:trPr>
        <w:tc>
          <w:tcPr>
            <w:tcW w:w="1008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9294D" w:rsidRPr="00B060E1" w:rsidRDefault="0099294D" w:rsidP="000A4A3C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7" w:name="Text15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1F5293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7"/>
          </w:p>
        </w:tc>
      </w:tr>
      <w:tr w:rsidR="0099294D" w:rsidRPr="00151646" w:rsidTr="00EB2979">
        <w:trPr>
          <w:trHeight w:hRule="exact" w:val="454"/>
          <w:jc w:val="center"/>
        </w:trPr>
        <w:tc>
          <w:tcPr>
            <w:tcW w:w="1008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294D" w:rsidRPr="00151646" w:rsidRDefault="0099294D" w:rsidP="009B0CCD">
            <w:pPr>
              <w:spacing w:after="0"/>
              <w:rPr>
                <w:rFonts w:ascii="Arial" w:hAnsi="Arial" w:cs="Arial"/>
                <w:b/>
              </w:rPr>
            </w:pPr>
            <w:r w:rsidRPr="00151646">
              <w:rPr>
                <w:rFonts w:ascii="Arial" w:hAnsi="Arial" w:cs="Arial"/>
                <w:b/>
              </w:rPr>
              <w:t>Fremdsprachenniveau nach GER*:</w:t>
            </w:r>
          </w:p>
        </w:tc>
        <w:bookmarkStart w:id="8" w:name="_GoBack"/>
        <w:bookmarkEnd w:id="8"/>
      </w:tr>
      <w:tr w:rsidR="0099294D" w:rsidRPr="00CC6B69" w:rsidTr="00EB2979">
        <w:trPr>
          <w:trHeight w:hRule="exact" w:val="454"/>
          <w:jc w:val="center"/>
        </w:trPr>
        <w:tc>
          <w:tcPr>
            <w:tcW w:w="1008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294D" w:rsidRPr="00CC6B69" w:rsidRDefault="0099294D" w:rsidP="009B0CC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C6B69">
              <w:rPr>
                <w:rFonts w:ascii="Arial" w:hAnsi="Arial" w:cs="Arial"/>
                <w:sz w:val="20"/>
                <w:szCs w:val="20"/>
                <w:lang w:val="de-DE"/>
              </w:rPr>
              <w:t xml:space="preserve">Englisch: </w:t>
            </w:r>
            <w:r w:rsidRPr="00CC6B69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default w:val="Niveau"/>
                    <w:maxLength w:val="18"/>
                  </w:textInput>
                </w:ffData>
              </w:fldChar>
            </w:r>
            <w:bookmarkStart w:id="9" w:name="Text19"/>
            <w:r w:rsidRPr="00CC6B69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CC6B69">
              <w:rPr>
                <w:rFonts w:ascii="Arial" w:hAnsi="Arial" w:cs="Arial"/>
                <w:sz w:val="20"/>
                <w:szCs w:val="20"/>
              </w:rPr>
            </w:r>
            <w:r w:rsidRPr="00CC6B6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F529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${eng_niveau}</w:t>
            </w:r>
            <w:r w:rsidRPr="00CC6B69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"/>
            <w:r w:rsidRPr="00CC6B69">
              <w:rPr>
                <w:rFonts w:ascii="Arial" w:hAnsi="Arial" w:cs="Arial"/>
                <w:sz w:val="20"/>
                <w:szCs w:val="20"/>
                <w:lang w:val="de-DE"/>
              </w:rPr>
              <w:t xml:space="preserve">          </w:t>
            </w:r>
            <w:sdt>
              <w:sdtPr>
                <w:rPr>
                  <w:rStyle w:val="Formatvorlage139"/>
                </w:rPr>
                <w:id w:val="698292129"/>
                <w:placeholder>
                  <w:docPart w:val="8DC76D0F8EF54521B2EF99CDD322A852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_graded}" w:value="${fra_graded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</w:rPr>
              </w:sdtEndPr>
              <w:sdtContent>
                <w:r w:rsidR="001F5293">
                  <w:rPr>
                    <w:rStyle w:val="Formatvorlage139"/>
                  </w:rPr>
                  <w:t>${</w:t>
                </w:r>
                <w:proofErr w:type="spellStart"/>
                <w:r w:rsidR="001F5293">
                  <w:rPr>
                    <w:rStyle w:val="Formatvorlage139"/>
                  </w:rPr>
                  <w:t>fra_graded</w:t>
                </w:r>
                <w:proofErr w:type="spellEnd"/>
                <w:r w:rsidR="001F5293">
                  <w:rPr>
                    <w:rStyle w:val="Formatvorlage139"/>
                  </w:rPr>
                  <w:t>}</w:t>
                </w:r>
              </w:sdtContent>
            </w:sdt>
            <w:r w:rsidRPr="00CC6B69"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  <w:r w:rsidRPr="00CC6B69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default w:val="Niveau"/>
                    <w:maxLength w:val="18"/>
                  </w:textInput>
                </w:ffData>
              </w:fldChar>
            </w:r>
            <w:bookmarkStart w:id="10" w:name="Text20"/>
            <w:r w:rsidRPr="00CC6B69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CC6B69">
              <w:rPr>
                <w:rFonts w:ascii="Arial" w:hAnsi="Arial" w:cs="Arial"/>
                <w:sz w:val="20"/>
                <w:szCs w:val="20"/>
              </w:rPr>
            </w:r>
            <w:r w:rsidRPr="00CC6B6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F5293">
              <w:rPr>
                <w:rFonts w:ascii="Arial" w:hAnsi="Arial" w:cs="Arial"/>
                <w:noProof/>
                <w:sz w:val="20"/>
                <w:szCs w:val="20"/>
              </w:rPr>
              <w:t>${fra_niveau}</w:t>
            </w:r>
            <w:r w:rsidRPr="00CC6B69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0"/>
            <w:r w:rsidRPr="00CC6B69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sdt>
              <w:sdtPr>
                <w:rPr>
                  <w:rStyle w:val="Formatvorlage140"/>
                </w:rPr>
                <w:id w:val="493529809"/>
                <w:placeholder>
                  <w:docPart w:val="C5580A5B62B24745BAEEF281CD9584E2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</w:rPr>
              </w:sdtEndPr>
              <w:sdtContent>
                <w:r w:rsidR="001F5293">
                  <w:rPr>
                    <w:rStyle w:val="Formatvorlage140"/>
                  </w:rPr>
                  <w:t>${</w:t>
                </w:r>
                <w:proofErr w:type="spellStart"/>
                <w:r w:rsidR="001F5293">
                  <w:rPr>
                    <w:rStyle w:val="Formatvorlage140"/>
                  </w:rPr>
                  <w:t>spa_graded</w:t>
                </w:r>
                <w:proofErr w:type="spellEnd"/>
                <w:r w:rsidR="001F5293">
                  <w:rPr>
                    <w:rStyle w:val="Formatvorlage140"/>
                  </w:rPr>
                  <w:t>}</w:t>
                </w:r>
              </w:sdtContent>
            </w:sdt>
            <w:r w:rsidRPr="00CC6B6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C6B69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default w:val="Niveau"/>
                    <w:maxLength w:val="18"/>
                  </w:textInput>
                </w:ffData>
              </w:fldChar>
            </w:r>
            <w:bookmarkStart w:id="11" w:name="Text21"/>
            <w:r w:rsidRPr="00CC6B69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C6B69">
              <w:rPr>
                <w:rFonts w:ascii="Arial" w:hAnsi="Arial" w:cs="Arial"/>
                <w:sz w:val="20"/>
                <w:szCs w:val="20"/>
              </w:rPr>
            </w:r>
            <w:r w:rsidRPr="00CC6B6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F5293">
              <w:rPr>
                <w:rFonts w:ascii="Arial" w:hAnsi="Arial" w:cs="Arial"/>
                <w:noProof/>
                <w:sz w:val="20"/>
                <w:szCs w:val="20"/>
              </w:rPr>
              <w:t>${spa_niveau}</w:t>
            </w:r>
            <w:r w:rsidRPr="00CC6B69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1"/>
            <w:r w:rsidRPr="00CC6B69"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</w:tc>
      </w:tr>
      <w:tr w:rsidR="0099294D" w:rsidRPr="00704053" w:rsidTr="00EB2979">
        <w:trPr>
          <w:trHeight w:hRule="exact" w:val="454"/>
          <w:jc w:val="center"/>
        </w:trPr>
        <w:tc>
          <w:tcPr>
            <w:tcW w:w="10080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9294D" w:rsidRPr="0014703F" w:rsidRDefault="0099294D" w:rsidP="00974467">
            <w:pPr>
              <w:spacing w:after="0"/>
              <w:rPr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Datum</w:t>
            </w:r>
            <w:r>
              <w:rPr>
                <w:rFonts w:ascii="Arial" w:hAnsi="Arial" w:cs="Arial"/>
                <w:sz w:val="20"/>
                <w:lang w:val="de-DE"/>
              </w:rPr>
              <w:t xml:space="preserve">:   </w:t>
            </w:r>
            <w:r w:rsidR="00974467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2" w:name="Text17"/>
            <w:r w:rsidR="00974467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="00974467">
              <w:rPr>
                <w:rFonts w:ascii="Arial" w:hAnsi="Arial" w:cs="Arial"/>
                <w:sz w:val="20"/>
                <w:lang w:val="de-DE"/>
              </w:rPr>
            </w:r>
            <w:r w:rsidR="00974467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1F5293">
              <w:rPr>
                <w:rFonts w:ascii="Arial" w:hAnsi="Arial" w:cs="Arial"/>
                <w:noProof/>
                <w:sz w:val="20"/>
                <w:lang w:val="de-DE"/>
              </w:rPr>
              <w:t>${certda}</w:t>
            </w:r>
            <w:r w:rsidR="00974467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12"/>
          </w:p>
        </w:tc>
      </w:tr>
      <w:tr w:rsidR="0099294D" w:rsidRPr="002A69D7" w:rsidTr="00974467">
        <w:trPr>
          <w:trHeight w:hRule="exact" w:val="454"/>
          <w:jc w:val="center"/>
        </w:trPr>
        <w:tc>
          <w:tcPr>
            <w:tcW w:w="42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294D" w:rsidRPr="003B7A40" w:rsidRDefault="0099294D" w:rsidP="004773A0">
            <w:pPr>
              <w:jc w:val="center"/>
              <w:rPr>
                <w:rFonts w:ascii="Arial" w:hAnsi="Arial" w:cs="Arial"/>
                <w:lang w:val="de-DE"/>
              </w:rPr>
            </w:pPr>
          </w:p>
        </w:tc>
        <w:tc>
          <w:tcPr>
            <w:tcW w:w="155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294D" w:rsidRPr="00151646" w:rsidRDefault="0099294D" w:rsidP="00151646">
            <w:pPr>
              <w:widowControl/>
              <w:spacing w:after="0"/>
              <w:jc w:val="center"/>
              <w:rPr>
                <w:rFonts w:ascii="Arial" w:hAnsi="Arial" w:cs="Arial"/>
                <w:sz w:val="16"/>
                <w:szCs w:val="18"/>
                <w:lang w:val="de-DE"/>
              </w:rPr>
            </w:pPr>
            <w:r w:rsidRPr="00151646">
              <w:rPr>
                <w:rFonts w:ascii="Arial" w:hAnsi="Arial" w:cs="Arial"/>
                <w:sz w:val="16"/>
                <w:szCs w:val="18"/>
                <w:lang w:val="de-DE"/>
              </w:rPr>
              <w:t>(</w:t>
            </w:r>
            <w:r w:rsidRPr="00151646">
              <w:rPr>
                <w:rFonts w:ascii="Arial" w:eastAsia="Arial" w:hAnsi="Arial" w:cs="Arial"/>
                <w:w w:val="103"/>
                <w:sz w:val="16"/>
                <w:szCs w:val="18"/>
                <w:lang w:val="de-DE"/>
              </w:rPr>
              <w:t>Dienstsiegel</w:t>
            </w:r>
          </w:p>
          <w:p w:rsidR="0099294D" w:rsidRPr="003B7A40" w:rsidRDefault="0099294D" w:rsidP="00151646">
            <w:pPr>
              <w:jc w:val="center"/>
              <w:rPr>
                <w:rFonts w:ascii="Arial" w:hAnsi="Arial" w:cs="Arial"/>
                <w:lang w:val="de-DE"/>
              </w:rPr>
            </w:pPr>
            <w:r w:rsidRPr="00151646">
              <w:rPr>
                <w:rFonts w:ascii="Arial" w:hAnsi="Arial" w:cs="Arial"/>
                <w:sz w:val="16"/>
                <w:szCs w:val="18"/>
                <w:lang w:val="de-DE"/>
              </w:rPr>
              <w:t xml:space="preserve">der </w:t>
            </w:r>
            <w:r w:rsidRPr="00151646">
              <w:rPr>
                <w:rFonts w:ascii="Arial" w:eastAsia="Arial" w:hAnsi="Arial" w:cs="Arial"/>
                <w:w w:val="103"/>
                <w:sz w:val="16"/>
                <w:szCs w:val="18"/>
                <w:lang w:val="de-DE"/>
              </w:rPr>
              <w:t>Schule</w:t>
            </w:r>
            <w:r w:rsidRPr="00151646">
              <w:rPr>
                <w:rFonts w:ascii="Arial" w:hAnsi="Arial" w:cs="Arial"/>
                <w:sz w:val="16"/>
                <w:szCs w:val="18"/>
                <w:lang w:val="de-DE"/>
              </w:rPr>
              <w:t>)</w:t>
            </w:r>
          </w:p>
        </w:tc>
        <w:tc>
          <w:tcPr>
            <w:tcW w:w="430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294D" w:rsidRPr="003B7A40" w:rsidRDefault="0099294D" w:rsidP="004773A0">
            <w:pPr>
              <w:jc w:val="center"/>
              <w:rPr>
                <w:rFonts w:ascii="Arial" w:hAnsi="Arial" w:cs="Arial"/>
                <w:lang w:val="de-DE"/>
              </w:rPr>
            </w:pPr>
          </w:p>
        </w:tc>
      </w:tr>
      <w:tr w:rsidR="0099294D" w:rsidRPr="00835D52" w:rsidTr="00974467">
        <w:trPr>
          <w:trHeight w:hRule="exact" w:val="454"/>
          <w:jc w:val="center"/>
        </w:trPr>
        <w:tc>
          <w:tcPr>
            <w:tcW w:w="42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294D" w:rsidRPr="00CC6B69" w:rsidRDefault="0099294D" w:rsidP="009B0CCD">
            <w:pPr>
              <w:jc w:val="center"/>
              <w:rPr>
                <w:rFonts w:ascii="Arial" w:hAnsi="Arial" w:cs="Arial"/>
                <w:sz w:val="16"/>
                <w:szCs w:val="18"/>
                <w:lang w:val="de-DE"/>
              </w:rPr>
            </w:pPr>
            <w:r w:rsidRPr="00CC6B69">
              <w:rPr>
                <w:rFonts w:ascii="Arial" w:eastAsia="Arial" w:hAnsi="Arial" w:cs="Arial"/>
                <w:w w:val="103"/>
                <w:sz w:val="16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r w:rsidRPr="00CC6B69">
              <w:rPr>
                <w:rFonts w:ascii="Arial" w:eastAsia="Arial" w:hAnsi="Arial" w:cs="Arial"/>
                <w:w w:val="103"/>
                <w:sz w:val="16"/>
                <w:szCs w:val="18"/>
                <w:lang w:val="de-DE"/>
              </w:rPr>
              <w:instrText xml:space="preserve"> FORMTEXT </w:instrText>
            </w:r>
            <w:r w:rsidRPr="00CC6B69">
              <w:rPr>
                <w:rFonts w:ascii="Arial" w:eastAsia="Arial" w:hAnsi="Arial" w:cs="Arial"/>
                <w:w w:val="103"/>
                <w:sz w:val="16"/>
                <w:szCs w:val="18"/>
              </w:rPr>
            </w:r>
            <w:r w:rsidRPr="00CC6B69">
              <w:rPr>
                <w:rFonts w:ascii="Arial" w:eastAsia="Arial" w:hAnsi="Arial" w:cs="Arial"/>
                <w:w w:val="103"/>
                <w:sz w:val="16"/>
                <w:szCs w:val="18"/>
              </w:rPr>
              <w:fldChar w:fldCharType="separate"/>
            </w:r>
            <w:r w:rsidR="00756F89">
              <w:rPr>
                <w:rFonts w:ascii="Arial" w:eastAsia="Arial" w:hAnsi="Arial" w:cs="Arial"/>
                <w:noProof/>
                <w:w w:val="103"/>
                <w:sz w:val="16"/>
                <w:szCs w:val="18"/>
                <w:lang w:val="de-DE"/>
              </w:rPr>
              <w:t>${chair_name}</w:t>
            </w:r>
            <w:r w:rsidRPr="00CC6B69">
              <w:rPr>
                <w:rFonts w:ascii="Arial" w:eastAsia="Arial" w:hAnsi="Arial" w:cs="Arial"/>
                <w:w w:val="103"/>
                <w:sz w:val="16"/>
                <w:szCs w:val="18"/>
              </w:rPr>
              <w:fldChar w:fldCharType="end"/>
            </w:r>
            <w:r w:rsidRPr="00CC6B69">
              <w:rPr>
                <w:rFonts w:ascii="Arial" w:eastAsia="Arial" w:hAnsi="Arial" w:cs="Arial"/>
                <w:w w:val="103"/>
                <w:sz w:val="16"/>
                <w:szCs w:val="18"/>
                <w:lang w:val="de-DE"/>
              </w:rPr>
              <w:t xml:space="preserve">, </w:t>
            </w:r>
            <w:sdt>
              <w:sdtPr>
                <w:rPr>
                  <w:rStyle w:val="Formatvorlage135"/>
                  <w:sz w:val="16"/>
                </w:rPr>
                <w:id w:val="1289167813"/>
                <w:placeholder>
                  <w:docPart w:val="364D930F40674C3BB365FEB92716DE85"/>
                </w:placeholder>
                <w:comboBox>
                  <w:listItem w:value="Wählen Sie ein Element aus."/>
                  <w:listItem w:displayText="Vorsitzende des Prüfungsausschusses" w:value="Vorsitzende des Prüfungsausschusses"/>
                  <w:listItem w:displayText="Vorsitzender des Prüfungsausschusses" w:value="Vorsitzender des Prüfungsausschusses"/>
                  <w:listItem w:displayText="${chair}" w:value="${chair}"/>
                </w:comboBox>
              </w:sdtPr>
              <w:sdtEndPr>
                <w:rPr>
                  <w:rStyle w:val="a0"/>
                  <w:rFonts w:asciiTheme="minorHAnsi" w:eastAsia="Arial" w:hAnsiTheme="minorHAnsi" w:cs="Arial"/>
                  <w:w w:val="103"/>
                  <w:szCs w:val="18"/>
                </w:rPr>
              </w:sdtEndPr>
              <w:sdtContent>
                <w:r w:rsidR="00756F89">
                  <w:rPr>
                    <w:rStyle w:val="Formatvorlage135"/>
                    <w:sz w:val="16"/>
                  </w:rPr>
                  <w:t>${chair}</w:t>
                </w:r>
              </w:sdtContent>
            </w:sdt>
          </w:p>
        </w:tc>
        <w:tc>
          <w:tcPr>
            <w:tcW w:w="155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99294D" w:rsidRPr="00CC6B69" w:rsidRDefault="0099294D" w:rsidP="004773A0">
            <w:pPr>
              <w:jc w:val="center"/>
              <w:rPr>
                <w:rFonts w:ascii="Arial" w:hAnsi="Arial" w:cs="Arial"/>
                <w:sz w:val="16"/>
                <w:szCs w:val="18"/>
                <w:lang w:val="de-DE"/>
              </w:rPr>
            </w:pPr>
          </w:p>
        </w:tc>
        <w:tc>
          <w:tcPr>
            <w:tcW w:w="430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294D" w:rsidRPr="00CC6B69" w:rsidRDefault="0099294D" w:rsidP="004773A0">
            <w:pPr>
              <w:jc w:val="center"/>
              <w:rPr>
                <w:rFonts w:ascii="Arial" w:hAnsi="Arial" w:cs="Arial"/>
                <w:sz w:val="16"/>
                <w:szCs w:val="18"/>
                <w:lang w:val="de-DE"/>
              </w:rPr>
            </w:pPr>
            <w:r w:rsidRPr="00CC6B69">
              <w:rPr>
                <w:rFonts w:ascii="Arial" w:hAnsi="Arial" w:cs="Arial"/>
                <w:sz w:val="16"/>
                <w:szCs w:val="18"/>
              </w:rPr>
              <w:fldChar w:fldCharType="begin">
                <w:ffData>
                  <w:name w:val="Text18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3" w:name="Text18"/>
            <w:r w:rsidRPr="00CC6B69">
              <w:rPr>
                <w:rFonts w:ascii="Arial" w:hAnsi="Arial" w:cs="Arial"/>
                <w:sz w:val="16"/>
                <w:szCs w:val="18"/>
                <w:lang w:val="de-DE"/>
              </w:rPr>
              <w:instrText xml:space="preserve"> FORMTEXT </w:instrText>
            </w:r>
            <w:r w:rsidRPr="00CC6B69">
              <w:rPr>
                <w:rFonts w:ascii="Arial" w:hAnsi="Arial" w:cs="Arial"/>
                <w:sz w:val="16"/>
                <w:szCs w:val="18"/>
              </w:rPr>
            </w:r>
            <w:r w:rsidRPr="00CC6B69">
              <w:rPr>
                <w:rFonts w:ascii="Arial" w:hAnsi="Arial" w:cs="Arial"/>
                <w:sz w:val="16"/>
                <w:szCs w:val="18"/>
              </w:rPr>
              <w:fldChar w:fldCharType="separate"/>
            </w:r>
            <w:r w:rsidR="00756F89">
              <w:rPr>
                <w:rFonts w:ascii="Arial" w:hAnsi="Arial" w:cs="Arial"/>
                <w:noProof/>
                <w:sz w:val="16"/>
                <w:szCs w:val="18"/>
                <w:lang w:val="de-DE"/>
              </w:rPr>
              <w:t>${leiter_name}</w:t>
            </w:r>
            <w:r w:rsidRPr="00CC6B69">
              <w:rPr>
                <w:rFonts w:ascii="Arial" w:hAnsi="Arial" w:cs="Arial"/>
                <w:sz w:val="16"/>
                <w:szCs w:val="18"/>
              </w:rPr>
              <w:fldChar w:fldCharType="end"/>
            </w:r>
            <w:bookmarkEnd w:id="13"/>
            <w:r w:rsidRPr="00CC6B69">
              <w:rPr>
                <w:rFonts w:ascii="Arial" w:hAnsi="Arial" w:cs="Arial"/>
                <w:sz w:val="16"/>
                <w:szCs w:val="18"/>
                <w:lang w:val="de-DE"/>
              </w:rPr>
              <w:t xml:space="preserve">, </w:t>
            </w:r>
            <w:sdt>
              <w:sdtPr>
                <w:rPr>
                  <w:rStyle w:val="Formatvorlage136"/>
                  <w:sz w:val="16"/>
                </w:rPr>
                <w:id w:val="-1898422696"/>
                <w:placeholder>
                  <w:docPart w:val="172227A22147420FADC1F1EA5B97AA26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szCs w:val="18"/>
                </w:rPr>
              </w:sdtEndPr>
              <w:sdtContent>
                <w:r w:rsidR="00756F89">
                  <w:rPr>
                    <w:rStyle w:val="Formatvorlage136"/>
                    <w:sz w:val="16"/>
                  </w:rPr>
                  <w:t>${</w:t>
                </w:r>
                <w:proofErr w:type="spellStart"/>
                <w:r w:rsidR="00756F89">
                  <w:rPr>
                    <w:rStyle w:val="Formatvorlage136"/>
                    <w:sz w:val="16"/>
                  </w:rPr>
                  <w:t>leiter</w:t>
                </w:r>
                <w:proofErr w:type="spellEnd"/>
                <w:r w:rsidR="00756F89">
                  <w:rPr>
                    <w:rStyle w:val="Formatvorlage136"/>
                    <w:sz w:val="16"/>
                  </w:rPr>
                  <w:t>}</w:t>
                </w:r>
              </w:sdtContent>
            </w:sdt>
          </w:p>
        </w:tc>
      </w:tr>
    </w:tbl>
    <w:p w:rsidR="00A13A34" w:rsidRDefault="00A13A34" w:rsidP="00C2558B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</w:p>
    <w:p w:rsidR="00A13A34" w:rsidRPr="00A13A34" w:rsidRDefault="00F47C3C" w:rsidP="00C2558B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</w:p>
    <w:p w:rsidR="000A4A3C" w:rsidRPr="00A92D1F" w:rsidRDefault="00A13A34" w:rsidP="00A92D1F">
      <w:pPr>
        <w:spacing w:before="56" w:after="0" w:line="160" w:lineRule="exact"/>
        <w:ind w:left="4956" w:hanging="5069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A92D1F">
        <w:rPr>
          <w:rFonts w:ascii="Arial" w:eastAsia="Arial" w:hAnsi="Arial" w:cs="Arial"/>
          <w:i/>
          <w:spacing w:val="-2"/>
          <w:sz w:val="14"/>
          <w:szCs w:val="14"/>
          <w:lang w:val="de-DE"/>
        </w:rPr>
        <w:t>Leistungen in den einzelnen Fächern:</w:t>
      </w:r>
      <w:r w:rsidR="00A92D1F" w:rsidRPr="00A92D1F">
        <w:rPr>
          <w:rFonts w:ascii="Arial" w:eastAsia="Arial" w:hAnsi="Arial" w:cs="Arial"/>
          <w:i/>
          <w:spacing w:val="-2"/>
          <w:sz w:val="14"/>
          <w:szCs w:val="14"/>
          <w:lang w:val="de-DE"/>
        </w:rPr>
        <w:t xml:space="preserve">   </w:t>
      </w:r>
      <w:r w:rsidR="00F47C3C" w:rsidRPr="00A92D1F">
        <w:rPr>
          <w:rFonts w:ascii="Arial" w:eastAsia="Arial" w:hAnsi="Arial" w:cs="Arial"/>
          <w:i/>
          <w:spacing w:val="-2"/>
          <w:sz w:val="14"/>
          <w:szCs w:val="14"/>
          <w:lang w:val="de-DE"/>
        </w:rPr>
        <w:t xml:space="preserve">sehr gut (1) = sgt, gut (2) = gut, befriedigend (3) = </w:t>
      </w:r>
      <w:proofErr w:type="gramStart"/>
      <w:r w:rsidR="00F47C3C" w:rsidRPr="00A92D1F">
        <w:rPr>
          <w:rFonts w:ascii="Arial" w:eastAsia="Arial" w:hAnsi="Arial" w:cs="Arial"/>
          <w:i/>
          <w:spacing w:val="-2"/>
          <w:sz w:val="14"/>
          <w:szCs w:val="14"/>
          <w:lang w:val="de-DE"/>
        </w:rPr>
        <w:t>bfr,ausreic</w:t>
      </w:r>
      <w:r w:rsidRPr="00A92D1F">
        <w:rPr>
          <w:rFonts w:ascii="Arial" w:eastAsia="Arial" w:hAnsi="Arial" w:cs="Arial"/>
          <w:i/>
          <w:spacing w:val="-2"/>
          <w:sz w:val="14"/>
          <w:szCs w:val="14"/>
          <w:lang w:val="de-DE"/>
        </w:rPr>
        <w:t>hend</w:t>
      </w:r>
      <w:proofErr w:type="gramEnd"/>
      <w:r w:rsidRPr="00A92D1F">
        <w:rPr>
          <w:rFonts w:ascii="Arial" w:eastAsia="Arial" w:hAnsi="Arial" w:cs="Arial"/>
          <w:i/>
          <w:spacing w:val="-2"/>
          <w:sz w:val="14"/>
          <w:szCs w:val="14"/>
          <w:lang w:val="de-DE"/>
        </w:rPr>
        <w:t xml:space="preserve"> (4) = ausr, mangelhaft (5) = mgh, ungenügend (6) = ung</w:t>
      </w:r>
    </w:p>
    <w:p w:rsidR="00A92D1F" w:rsidRPr="00A92D1F" w:rsidRDefault="00A92D1F" w:rsidP="00A92D1F">
      <w:pPr>
        <w:spacing w:before="56" w:after="0" w:line="160" w:lineRule="exact"/>
        <w:ind w:left="4956" w:hanging="5069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A92D1F">
        <w:rPr>
          <w:rFonts w:ascii="Arial" w:eastAsia="Arial" w:hAnsi="Arial" w:cs="Arial"/>
          <w:i/>
          <w:spacing w:val="-2"/>
          <w:sz w:val="14"/>
          <w:szCs w:val="14"/>
          <w:lang w:val="de-DE"/>
        </w:rPr>
        <w:t>Die schriftlich geprüften Fächer sind mit ** gekennzeichnet.</w:t>
      </w:r>
    </w:p>
    <w:p w:rsidR="00151646" w:rsidRPr="00A92D1F" w:rsidRDefault="000A4A3C" w:rsidP="00C2558B">
      <w:pPr>
        <w:spacing w:before="56" w:after="0" w:line="160" w:lineRule="exact"/>
        <w:ind w:left="4956" w:hanging="5069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A92D1F">
        <w:rPr>
          <w:rFonts w:ascii="Arial" w:eastAsia="Arial" w:hAnsi="Arial" w:cs="Arial"/>
          <w:i/>
          <w:sz w:val="14"/>
          <w:szCs w:val="14"/>
          <w:lang w:val="de-DE"/>
        </w:rPr>
        <w:t>*</w:t>
      </w:r>
      <w:r w:rsidR="00151646" w:rsidRPr="00A92D1F">
        <w:rPr>
          <w:rFonts w:ascii="Arial" w:eastAsia="Arial" w:hAnsi="Arial" w:cs="Arial"/>
          <w:i/>
          <w:sz w:val="14"/>
          <w:szCs w:val="14"/>
          <w:lang w:val="de-DE"/>
        </w:rPr>
        <w:t>Sprachniveau gemäß Gemeinsamem europäischen Referenzrahmen (GER)</w:t>
      </w:r>
    </w:p>
    <w:sectPr w:rsidR="00151646" w:rsidRPr="00A92D1F" w:rsidSect="00C2558B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45D9" w:rsidRDefault="000945D9" w:rsidP="001E03DE">
      <w:r>
        <w:separator/>
      </w:r>
    </w:p>
  </w:endnote>
  <w:endnote w:type="continuationSeparator" w:id="0">
    <w:p w:rsidR="000945D9" w:rsidRDefault="000945D9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45D9" w:rsidRDefault="000945D9" w:rsidP="001E03DE">
      <w:r>
        <w:separator/>
      </w:r>
    </w:p>
  </w:footnote>
  <w:footnote w:type="continuationSeparator" w:id="0">
    <w:p w:rsidR="000945D9" w:rsidRDefault="000945D9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ocumentProtection w:edit="forms" w:enforcement="0"/>
  <w:styleLockTheme/>
  <w:defaultTabStop w:val="51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C5"/>
    <w:rsid w:val="00025301"/>
    <w:rsid w:val="000458F8"/>
    <w:rsid w:val="00046B49"/>
    <w:rsid w:val="000945D9"/>
    <w:rsid w:val="000957A0"/>
    <w:rsid w:val="000A04FB"/>
    <w:rsid w:val="000A4A3C"/>
    <w:rsid w:val="000F77F6"/>
    <w:rsid w:val="00123006"/>
    <w:rsid w:val="00130D2B"/>
    <w:rsid w:val="001442C3"/>
    <w:rsid w:val="00146AAC"/>
    <w:rsid w:val="0014703F"/>
    <w:rsid w:val="00151646"/>
    <w:rsid w:val="001516B3"/>
    <w:rsid w:val="00151F24"/>
    <w:rsid w:val="0017413D"/>
    <w:rsid w:val="00186B12"/>
    <w:rsid w:val="001A2103"/>
    <w:rsid w:val="001E03DE"/>
    <w:rsid w:val="001F5293"/>
    <w:rsid w:val="00205C6B"/>
    <w:rsid w:val="002223B8"/>
    <w:rsid w:val="0022684A"/>
    <w:rsid w:val="002377AB"/>
    <w:rsid w:val="0024064C"/>
    <w:rsid w:val="002476D5"/>
    <w:rsid w:val="00266602"/>
    <w:rsid w:val="002668C7"/>
    <w:rsid w:val="00296589"/>
    <w:rsid w:val="002A1999"/>
    <w:rsid w:val="002A69D7"/>
    <w:rsid w:val="002B3243"/>
    <w:rsid w:val="002D2E1A"/>
    <w:rsid w:val="002D42B1"/>
    <w:rsid w:val="002E3E6C"/>
    <w:rsid w:val="00324A38"/>
    <w:rsid w:val="0033746F"/>
    <w:rsid w:val="00337F49"/>
    <w:rsid w:val="003435F1"/>
    <w:rsid w:val="003551CA"/>
    <w:rsid w:val="003967BD"/>
    <w:rsid w:val="003B7A40"/>
    <w:rsid w:val="003D1870"/>
    <w:rsid w:val="003D2124"/>
    <w:rsid w:val="003D2702"/>
    <w:rsid w:val="003D594A"/>
    <w:rsid w:val="003D6E71"/>
    <w:rsid w:val="003E7A6F"/>
    <w:rsid w:val="003F7EC7"/>
    <w:rsid w:val="004009AD"/>
    <w:rsid w:val="00404C2D"/>
    <w:rsid w:val="00425136"/>
    <w:rsid w:val="0044650F"/>
    <w:rsid w:val="00472118"/>
    <w:rsid w:val="00476B69"/>
    <w:rsid w:val="004773A0"/>
    <w:rsid w:val="004872E3"/>
    <w:rsid w:val="004A5D59"/>
    <w:rsid w:val="004F3820"/>
    <w:rsid w:val="00515E70"/>
    <w:rsid w:val="00517A7D"/>
    <w:rsid w:val="00524E27"/>
    <w:rsid w:val="00541171"/>
    <w:rsid w:val="0054379F"/>
    <w:rsid w:val="005505EF"/>
    <w:rsid w:val="00566631"/>
    <w:rsid w:val="00570647"/>
    <w:rsid w:val="0058791F"/>
    <w:rsid w:val="005916C3"/>
    <w:rsid w:val="005A3A78"/>
    <w:rsid w:val="005C58F2"/>
    <w:rsid w:val="005D1DAD"/>
    <w:rsid w:val="005D5F8D"/>
    <w:rsid w:val="005E2707"/>
    <w:rsid w:val="005F38C9"/>
    <w:rsid w:val="005F6835"/>
    <w:rsid w:val="00611486"/>
    <w:rsid w:val="00635953"/>
    <w:rsid w:val="00650A91"/>
    <w:rsid w:val="00653D74"/>
    <w:rsid w:val="006626CD"/>
    <w:rsid w:val="00673045"/>
    <w:rsid w:val="00687B19"/>
    <w:rsid w:val="00695699"/>
    <w:rsid w:val="00697A33"/>
    <w:rsid w:val="006B2D3D"/>
    <w:rsid w:val="006D49C4"/>
    <w:rsid w:val="006D7D35"/>
    <w:rsid w:val="006E188A"/>
    <w:rsid w:val="00704053"/>
    <w:rsid w:val="00704206"/>
    <w:rsid w:val="00721379"/>
    <w:rsid w:val="00724385"/>
    <w:rsid w:val="007320E0"/>
    <w:rsid w:val="007508A0"/>
    <w:rsid w:val="007520C3"/>
    <w:rsid w:val="00756F89"/>
    <w:rsid w:val="00785E7B"/>
    <w:rsid w:val="00790402"/>
    <w:rsid w:val="0079125A"/>
    <w:rsid w:val="007C0FE0"/>
    <w:rsid w:val="007E12A2"/>
    <w:rsid w:val="00805A65"/>
    <w:rsid w:val="00817C59"/>
    <w:rsid w:val="00822044"/>
    <w:rsid w:val="00835D52"/>
    <w:rsid w:val="00836187"/>
    <w:rsid w:val="00863F4B"/>
    <w:rsid w:val="008736CB"/>
    <w:rsid w:val="008A7911"/>
    <w:rsid w:val="008B4943"/>
    <w:rsid w:val="008B6965"/>
    <w:rsid w:val="008F2826"/>
    <w:rsid w:val="00905198"/>
    <w:rsid w:val="00941D58"/>
    <w:rsid w:val="009533B3"/>
    <w:rsid w:val="00974467"/>
    <w:rsid w:val="0099294D"/>
    <w:rsid w:val="009935DA"/>
    <w:rsid w:val="00994D98"/>
    <w:rsid w:val="00996040"/>
    <w:rsid w:val="009A5DD4"/>
    <w:rsid w:val="009B0CCD"/>
    <w:rsid w:val="009B72A1"/>
    <w:rsid w:val="009C05F9"/>
    <w:rsid w:val="009C354C"/>
    <w:rsid w:val="009F622D"/>
    <w:rsid w:val="00A04B52"/>
    <w:rsid w:val="00A0676F"/>
    <w:rsid w:val="00A13A34"/>
    <w:rsid w:val="00A225E0"/>
    <w:rsid w:val="00A7189C"/>
    <w:rsid w:val="00A76DB9"/>
    <w:rsid w:val="00A827CA"/>
    <w:rsid w:val="00A92D1F"/>
    <w:rsid w:val="00A970AD"/>
    <w:rsid w:val="00AC1C3B"/>
    <w:rsid w:val="00AC3611"/>
    <w:rsid w:val="00AD3B66"/>
    <w:rsid w:val="00B060E1"/>
    <w:rsid w:val="00B16034"/>
    <w:rsid w:val="00B43D5C"/>
    <w:rsid w:val="00B46948"/>
    <w:rsid w:val="00B64CEC"/>
    <w:rsid w:val="00B75F60"/>
    <w:rsid w:val="00B80B33"/>
    <w:rsid w:val="00B8124B"/>
    <w:rsid w:val="00BB33AD"/>
    <w:rsid w:val="00BD5FFA"/>
    <w:rsid w:val="00BF4511"/>
    <w:rsid w:val="00C042B3"/>
    <w:rsid w:val="00C04CE4"/>
    <w:rsid w:val="00C22DA6"/>
    <w:rsid w:val="00C2558B"/>
    <w:rsid w:val="00C35CD1"/>
    <w:rsid w:val="00C44FE8"/>
    <w:rsid w:val="00C5427E"/>
    <w:rsid w:val="00C62151"/>
    <w:rsid w:val="00C65955"/>
    <w:rsid w:val="00C8447F"/>
    <w:rsid w:val="00CA1B2A"/>
    <w:rsid w:val="00CC6B69"/>
    <w:rsid w:val="00CD4707"/>
    <w:rsid w:val="00CD6932"/>
    <w:rsid w:val="00D007AF"/>
    <w:rsid w:val="00D157B4"/>
    <w:rsid w:val="00D22027"/>
    <w:rsid w:val="00D42063"/>
    <w:rsid w:val="00D51771"/>
    <w:rsid w:val="00D51FB3"/>
    <w:rsid w:val="00D52176"/>
    <w:rsid w:val="00D634FE"/>
    <w:rsid w:val="00D85308"/>
    <w:rsid w:val="00DA653D"/>
    <w:rsid w:val="00DC372A"/>
    <w:rsid w:val="00DC671F"/>
    <w:rsid w:val="00E03346"/>
    <w:rsid w:val="00E07817"/>
    <w:rsid w:val="00E202AB"/>
    <w:rsid w:val="00E5360B"/>
    <w:rsid w:val="00E62A48"/>
    <w:rsid w:val="00EB2979"/>
    <w:rsid w:val="00EE5C18"/>
    <w:rsid w:val="00EF3F29"/>
    <w:rsid w:val="00F02349"/>
    <w:rsid w:val="00F12641"/>
    <w:rsid w:val="00F160CF"/>
    <w:rsid w:val="00F27810"/>
    <w:rsid w:val="00F33205"/>
    <w:rsid w:val="00F44A67"/>
    <w:rsid w:val="00F47C3C"/>
    <w:rsid w:val="00F603B2"/>
    <w:rsid w:val="00F64B4C"/>
    <w:rsid w:val="00F67AD9"/>
    <w:rsid w:val="00F715A2"/>
    <w:rsid w:val="00F71C90"/>
    <w:rsid w:val="00FC352F"/>
    <w:rsid w:val="00FC7EA7"/>
    <w:rsid w:val="00FD3FBC"/>
    <w:rsid w:val="00FE48C5"/>
    <w:rsid w:val="00FE57D7"/>
    <w:rsid w:val="00FF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33F350"/>
  <w15:docId w15:val="{2E637F69-F96D-4D1F-B126-18EF188DE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186B12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186B12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8B6965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8B6965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B6965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8B6965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4009A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5">
    <w:name w:val="Formatvorlage115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6">
    <w:name w:val="Formatvorlage116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7">
    <w:name w:val="Formatvorlage117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8">
    <w:name w:val="Formatvorlage118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9">
    <w:name w:val="Formatvorlage119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0">
    <w:name w:val="Formatvorlage120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1">
    <w:name w:val="Formatvorlage121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2">
    <w:name w:val="Formatvorlage122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3">
    <w:name w:val="Formatvorlage123"/>
    <w:basedOn w:val="a0"/>
    <w:uiPriority w:val="1"/>
    <w:rsid w:val="004872E3"/>
    <w:rPr>
      <w:rFonts w:ascii="Arial" w:hAnsi="Arial"/>
      <w:sz w:val="22"/>
    </w:rPr>
  </w:style>
  <w:style w:type="paragraph" w:styleId="ad">
    <w:name w:val="Revision"/>
    <w:hidden/>
    <w:uiPriority w:val="99"/>
    <w:semiHidden/>
    <w:rsid w:val="0017413D"/>
    <w:pPr>
      <w:spacing w:line="240" w:lineRule="auto"/>
    </w:pPr>
    <w:rPr>
      <w:rFonts w:asciiTheme="minorHAnsi" w:hAnsiTheme="minorHAnsi" w:cstheme="minorBidi"/>
      <w:sz w:val="22"/>
      <w:lang w:val="en-US"/>
    </w:rPr>
  </w:style>
  <w:style w:type="character" w:customStyle="1" w:styleId="Formatvorlage124">
    <w:name w:val="Formatvorlage124"/>
    <w:basedOn w:val="a0"/>
    <w:uiPriority w:val="1"/>
    <w:rsid w:val="00566631"/>
    <w:rPr>
      <w:rFonts w:ascii="Arial" w:hAnsi="Arial"/>
      <w:sz w:val="22"/>
    </w:rPr>
  </w:style>
  <w:style w:type="character" w:customStyle="1" w:styleId="Formatvorlage125">
    <w:name w:val="Formatvorlage125"/>
    <w:basedOn w:val="a0"/>
    <w:uiPriority w:val="1"/>
    <w:rsid w:val="00566631"/>
    <w:rPr>
      <w:rFonts w:ascii="Arial" w:hAnsi="Arial"/>
      <w:sz w:val="20"/>
    </w:rPr>
  </w:style>
  <w:style w:type="character" w:customStyle="1" w:styleId="Formatvorlage126">
    <w:name w:val="Formatvorlage126"/>
    <w:basedOn w:val="a0"/>
    <w:uiPriority w:val="1"/>
    <w:rsid w:val="00205C6B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E03346"/>
    <w:rPr>
      <w:rFonts w:ascii="Arial" w:hAnsi="Arial"/>
      <w:sz w:val="20"/>
    </w:rPr>
  </w:style>
  <w:style w:type="character" w:customStyle="1" w:styleId="Formatvorlage128">
    <w:name w:val="Formatvorlage128"/>
    <w:basedOn w:val="a0"/>
    <w:uiPriority w:val="1"/>
    <w:rsid w:val="00650A91"/>
    <w:rPr>
      <w:rFonts w:ascii="Arial" w:hAnsi="Arial"/>
      <w:sz w:val="20"/>
    </w:rPr>
  </w:style>
  <w:style w:type="character" w:customStyle="1" w:styleId="Formatvorlage129">
    <w:name w:val="Formatvorlage129"/>
    <w:basedOn w:val="a0"/>
    <w:uiPriority w:val="1"/>
    <w:rsid w:val="005D5F8D"/>
    <w:rPr>
      <w:rFonts w:ascii="Arial" w:hAnsi="Arial"/>
      <w:sz w:val="20"/>
    </w:rPr>
  </w:style>
  <w:style w:type="character" w:customStyle="1" w:styleId="Formatvorlage130">
    <w:name w:val="Formatvorlage130"/>
    <w:basedOn w:val="a0"/>
    <w:uiPriority w:val="1"/>
    <w:rsid w:val="00785E7B"/>
    <w:rPr>
      <w:rFonts w:ascii="Arial" w:hAnsi="Arial"/>
      <w:sz w:val="20"/>
    </w:rPr>
  </w:style>
  <w:style w:type="character" w:customStyle="1" w:styleId="Formatvorlage131">
    <w:name w:val="Formatvorlage131"/>
    <w:basedOn w:val="a0"/>
    <w:uiPriority w:val="1"/>
    <w:rsid w:val="007520C3"/>
    <w:rPr>
      <w:rFonts w:ascii="Arial" w:hAnsi="Arial"/>
      <w:sz w:val="20"/>
    </w:rPr>
  </w:style>
  <w:style w:type="character" w:customStyle="1" w:styleId="Formatvorlage132">
    <w:name w:val="Formatvorlage132"/>
    <w:basedOn w:val="a0"/>
    <w:uiPriority w:val="1"/>
    <w:rsid w:val="00F33205"/>
    <w:rPr>
      <w:rFonts w:ascii="Arial" w:hAnsi="Arial"/>
      <w:sz w:val="20"/>
    </w:rPr>
  </w:style>
  <w:style w:type="character" w:customStyle="1" w:styleId="Formatvorlage133">
    <w:name w:val="Formatvorlage133"/>
    <w:basedOn w:val="a0"/>
    <w:uiPriority w:val="1"/>
    <w:rsid w:val="00337F49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337F49"/>
    <w:rPr>
      <w:rFonts w:ascii="Arial" w:hAnsi="Arial"/>
      <w:sz w:val="20"/>
    </w:rPr>
  </w:style>
  <w:style w:type="character" w:customStyle="1" w:styleId="Formatvorlage135">
    <w:name w:val="Formatvorlage135"/>
    <w:basedOn w:val="a0"/>
    <w:uiPriority w:val="1"/>
    <w:rsid w:val="000A4A3C"/>
    <w:rPr>
      <w:rFonts w:ascii="Arial" w:hAnsi="Arial"/>
      <w:sz w:val="18"/>
    </w:rPr>
  </w:style>
  <w:style w:type="character" w:customStyle="1" w:styleId="Formatvorlage136">
    <w:name w:val="Formatvorlage136"/>
    <w:basedOn w:val="a0"/>
    <w:uiPriority w:val="1"/>
    <w:rsid w:val="000A4A3C"/>
    <w:rPr>
      <w:rFonts w:ascii="Arial" w:hAnsi="Arial"/>
      <w:sz w:val="18"/>
    </w:rPr>
  </w:style>
  <w:style w:type="character" w:customStyle="1" w:styleId="Formatvorlage137">
    <w:name w:val="Formatvorlage137"/>
    <w:basedOn w:val="a0"/>
    <w:uiPriority w:val="1"/>
    <w:rsid w:val="000A4A3C"/>
    <w:rPr>
      <w:rFonts w:ascii="Arial" w:hAnsi="Arial"/>
      <w:sz w:val="22"/>
    </w:rPr>
  </w:style>
  <w:style w:type="character" w:customStyle="1" w:styleId="Formatvorlage138">
    <w:name w:val="Formatvorlage138"/>
    <w:basedOn w:val="a0"/>
    <w:uiPriority w:val="1"/>
    <w:rsid w:val="000A4A3C"/>
    <w:rPr>
      <w:rFonts w:ascii="Arial" w:hAnsi="Arial"/>
      <w:sz w:val="22"/>
    </w:rPr>
  </w:style>
  <w:style w:type="character" w:customStyle="1" w:styleId="Formatvorlage139">
    <w:name w:val="Formatvorlage139"/>
    <w:basedOn w:val="a0"/>
    <w:uiPriority w:val="1"/>
    <w:rsid w:val="00CC6B69"/>
    <w:rPr>
      <w:rFonts w:ascii="Arial" w:hAnsi="Arial"/>
      <w:sz w:val="20"/>
    </w:rPr>
  </w:style>
  <w:style w:type="character" w:customStyle="1" w:styleId="Formatvorlage140">
    <w:name w:val="Formatvorlage140"/>
    <w:basedOn w:val="a0"/>
    <w:uiPriority w:val="1"/>
    <w:rsid w:val="00CC6B69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BP2016_GMS_Abschlusszeugnis_R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B0BEC117E347A1B87C22DFED4126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CCA920-6D4C-4BDE-A6A6-4D6545217B51}"/>
      </w:docPartPr>
      <w:docPartBody>
        <w:p w:rsidR="000A15C8" w:rsidRDefault="00415D05">
          <w:pPr>
            <w:pStyle w:val="95B0BEC117E347A1B87C22DFED4126CA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A790713390A549BFBE78C559858109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B04980-43BA-449B-9E0B-F4BB2762A40B}"/>
      </w:docPartPr>
      <w:docPartBody>
        <w:p w:rsidR="000A15C8" w:rsidRDefault="00415D05">
          <w:pPr>
            <w:pStyle w:val="A790713390A549BFBE78C55985810933"/>
          </w:pPr>
          <w:r w:rsidRPr="00653D74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AEDE7F954B374C949C87C4EBD4B56B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F89962-E892-4D22-8F8F-0452F6C6F41E}"/>
      </w:docPartPr>
      <w:docPartBody>
        <w:p w:rsidR="000A15C8" w:rsidRDefault="00415D05">
          <w:pPr>
            <w:pStyle w:val="AEDE7F954B374C949C87C4EBD4B56B93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AF8956606D384D678768486A0DB7ED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4D3433-C82C-4631-9F65-5282A59C8370}"/>
      </w:docPartPr>
      <w:docPartBody>
        <w:p w:rsidR="000A15C8" w:rsidRDefault="00415D05">
          <w:pPr>
            <w:pStyle w:val="AF8956606D384D678768486A0DB7ED6D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D6B6AFB484A4A30A626D97A407281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4E7078-D127-4FE7-9B6B-66981C90817B}"/>
      </w:docPartPr>
      <w:docPartBody>
        <w:p w:rsidR="000A15C8" w:rsidRDefault="00415D05">
          <w:pPr>
            <w:pStyle w:val="2D6B6AFB484A4A30A626D97A40728111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72C327C953844359FA5A9F67ADCAB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403852-4A2F-48D9-BDB1-E4DB63E91625}"/>
      </w:docPartPr>
      <w:docPartBody>
        <w:p w:rsidR="000A15C8" w:rsidRDefault="00415D05">
          <w:pPr>
            <w:pStyle w:val="072C327C953844359FA5A9F67ADCABFC"/>
          </w:pPr>
          <w:r w:rsidRPr="00C042B3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99C8DF74C2354C1E9AB1AF5E9E4283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358DD9-6F4A-4A17-A83F-03433CFF48B9}"/>
      </w:docPartPr>
      <w:docPartBody>
        <w:p w:rsidR="000A15C8" w:rsidRDefault="00415D05">
          <w:pPr>
            <w:pStyle w:val="99C8DF74C2354C1E9AB1AF5E9E428354"/>
          </w:pPr>
          <w:r w:rsidRPr="00653D74">
            <w:rPr>
              <w:rStyle w:val="a3"/>
              <w:rFonts w:cs="Arial"/>
              <w:sz w:val="14"/>
              <w:szCs w:val="14"/>
            </w:rPr>
            <w:t>Wählen Sie ein Element aus.</w:t>
          </w:r>
        </w:p>
      </w:docPartBody>
    </w:docPart>
    <w:docPart>
      <w:docPartPr>
        <w:name w:val="F24324D39A0F4E4CA55791F4C1F23C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48788A-596E-4156-AE85-5854F89BA04F}"/>
      </w:docPartPr>
      <w:docPartBody>
        <w:p w:rsidR="000A15C8" w:rsidRDefault="00415D05">
          <w:pPr>
            <w:pStyle w:val="F24324D39A0F4E4CA55791F4C1F23C02"/>
          </w:pPr>
          <w:r w:rsidRPr="00653D74">
            <w:rPr>
              <w:rStyle w:val="a3"/>
              <w:sz w:val="12"/>
              <w:szCs w:val="16"/>
            </w:rPr>
            <w:t>Wählen Sie ein Element aus.</w:t>
          </w:r>
        </w:p>
      </w:docPartBody>
    </w:docPart>
    <w:docPart>
      <w:docPartPr>
        <w:name w:val="D4E45583E2514E03B0ECF0AF9814AA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8F43B8-53F2-45C1-AA9F-8DB2292172B3}"/>
      </w:docPartPr>
      <w:docPartBody>
        <w:p w:rsidR="000A15C8" w:rsidRDefault="00415D05">
          <w:pPr>
            <w:pStyle w:val="D4E45583E2514E03B0ECF0AF9814AABF"/>
          </w:pPr>
          <w:r w:rsidRPr="00653D74">
            <w:rPr>
              <w:rStyle w:val="a3"/>
              <w:rFonts w:ascii="Arial" w:hAnsi="Arial" w:cs="Arial"/>
              <w:sz w:val="12"/>
              <w:szCs w:val="14"/>
            </w:rPr>
            <w:t>Wählen Sie ein Element aus.</w:t>
          </w:r>
        </w:p>
      </w:docPartBody>
    </w:docPart>
    <w:docPart>
      <w:docPartPr>
        <w:name w:val="109CE40425D944BEB6BD88D44703D4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ABA6EB-550E-4235-BD16-AF9DF3CEDFE4}"/>
      </w:docPartPr>
      <w:docPartBody>
        <w:p w:rsidR="000A15C8" w:rsidRDefault="00415D05">
          <w:pPr>
            <w:pStyle w:val="109CE40425D944BEB6BD88D44703D41E"/>
          </w:pPr>
          <w:r w:rsidRPr="00653D74">
            <w:rPr>
              <w:rStyle w:val="a3"/>
              <w:sz w:val="12"/>
              <w:szCs w:val="16"/>
            </w:rPr>
            <w:t>Wählen Sie ein Element aus.</w:t>
          </w:r>
        </w:p>
      </w:docPartBody>
    </w:docPart>
    <w:docPart>
      <w:docPartPr>
        <w:name w:val="E81DF250B6FA479386BB000F2A4E09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45B522-6E6D-4274-9180-FBA74AEC3D0F}"/>
      </w:docPartPr>
      <w:docPartBody>
        <w:p w:rsidR="000A15C8" w:rsidRDefault="00415D05">
          <w:pPr>
            <w:pStyle w:val="E81DF250B6FA479386BB000F2A4E0998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D85DA5B7A27D4DE5BCF3EB26FBC1F8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CB7068-3ABA-4560-813A-8E5A851F3422}"/>
      </w:docPartPr>
      <w:docPartBody>
        <w:p w:rsidR="000A15C8" w:rsidRDefault="00415D05">
          <w:pPr>
            <w:pStyle w:val="D85DA5B7A27D4DE5BCF3EB26FBC1F8A0"/>
          </w:pPr>
          <w:r w:rsidRPr="00DC671F">
            <w:rPr>
              <w:rStyle w:val="a3"/>
              <w:rFonts w:ascii="Arial" w:hAnsi="Arial" w:cs="Arial"/>
              <w:sz w:val="12"/>
              <w:szCs w:val="14"/>
            </w:rPr>
            <w:t>Wählen Sie ein Element aus.</w:t>
          </w:r>
        </w:p>
      </w:docPartBody>
    </w:docPart>
    <w:docPart>
      <w:docPartPr>
        <w:name w:val="9D3391A797D8445F9B3A033C22125E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ABE0A4-859C-4E38-B1A8-A4C178D8643B}"/>
      </w:docPartPr>
      <w:docPartBody>
        <w:p w:rsidR="000A15C8" w:rsidRDefault="00415D05">
          <w:pPr>
            <w:pStyle w:val="9D3391A797D8445F9B3A033C22125E75"/>
          </w:pPr>
          <w:r w:rsidRPr="00653D74">
            <w:rPr>
              <w:rStyle w:val="a3"/>
              <w:sz w:val="12"/>
              <w:szCs w:val="16"/>
            </w:rPr>
            <w:t>Wählen Sie ein Element aus.</w:t>
          </w:r>
        </w:p>
      </w:docPartBody>
    </w:docPart>
    <w:docPart>
      <w:docPartPr>
        <w:name w:val="ED67D043E29049E281D95C3B126E0F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B44A03-F884-4A48-98F2-605AA2A4A072}"/>
      </w:docPartPr>
      <w:docPartBody>
        <w:p w:rsidR="000A15C8" w:rsidRDefault="00415D05">
          <w:pPr>
            <w:pStyle w:val="ED67D043E29049E281D95C3B126E0FFF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9F35CCCD56764A51B07334A7338418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6591BB-E9B8-4CCE-8898-5FC64CDD3B6D}"/>
      </w:docPartPr>
      <w:docPartBody>
        <w:p w:rsidR="000A15C8" w:rsidRDefault="00415D05">
          <w:pPr>
            <w:pStyle w:val="9F35CCCD56764A51B07334A7338418E7"/>
          </w:pPr>
          <w:r w:rsidRPr="00DC671F">
            <w:rPr>
              <w:rStyle w:val="a3"/>
              <w:rFonts w:cs="Arial"/>
              <w:sz w:val="14"/>
              <w:szCs w:val="14"/>
            </w:rPr>
            <w:t>Wählen Sie ein Element aus.</w:t>
          </w:r>
        </w:p>
      </w:docPartBody>
    </w:docPart>
    <w:docPart>
      <w:docPartPr>
        <w:name w:val="CC62DD2945524AEBAE243DDC89986F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172641-5FC4-4710-B1D3-80E55F14D967}"/>
      </w:docPartPr>
      <w:docPartBody>
        <w:p w:rsidR="000A15C8" w:rsidRDefault="00415D05">
          <w:pPr>
            <w:pStyle w:val="CC62DD2945524AEBAE243DDC89986FAD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7A70D218561B4452BCD2A03C2CD45C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A71749-4A79-48B3-83D0-767447D02130}"/>
      </w:docPartPr>
      <w:docPartBody>
        <w:p w:rsidR="000A15C8" w:rsidRDefault="00415D05">
          <w:pPr>
            <w:pStyle w:val="7A70D218561B4452BCD2A03C2CD45C29"/>
          </w:pPr>
          <w:r w:rsidRPr="00DC671F">
            <w:rPr>
              <w:rStyle w:val="a3"/>
              <w:sz w:val="12"/>
              <w:szCs w:val="16"/>
            </w:rPr>
            <w:t>Wählen Sie ein Element aus.</w:t>
          </w:r>
        </w:p>
      </w:docPartBody>
    </w:docPart>
    <w:docPart>
      <w:docPartPr>
        <w:name w:val="8DC76D0F8EF54521B2EF99CDD322A8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EE58D8-6804-48C7-AD19-408985C246BC}"/>
      </w:docPartPr>
      <w:docPartBody>
        <w:p w:rsidR="000A15C8" w:rsidRDefault="00415D05">
          <w:pPr>
            <w:pStyle w:val="8DC76D0F8EF54521B2EF99CDD322A852"/>
          </w:pPr>
          <w:r w:rsidRPr="00151646">
            <w:rPr>
              <w:rStyle w:val="a3"/>
              <w:rFonts w:cs="Arial"/>
              <w:sz w:val="10"/>
            </w:rPr>
            <w:t>Wählen Sie ein Element aus.</w:t>
          </w:r>
        </w:p>
      </w:docPartBody>
    </w:docPart>
    <w:docPart>
      <w:docPartPr>
        <w:name w:val="C5580A5B62B24745BAEEF281CD9584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655E89-FAD1-4940-9E3D-6A78968CC67E}"/>
      </w:docPartPr>
      <w:docPartBody>
        <w:p w:rsidR="000A15C8" w:rsidRDefault="00415D05">
          <w:pPr>
            <w:pStyle w:val="C5580A5B62B24745BAEEF281CD9584E2"/>
          </w:pPr>
          <w:r w:rsidRPr="00151646">
            <w:rPr>
              <w:rStyle w:val="a3"/>
              <w:rFonts w:cs="Arial"/>
              <w:sz w:val="12"/>
            </w:rPr>
            <w:t>Wählen Sie ein Element aus.</w:t>
          </w:r>
        </w:p>
      </w:docPartBody>
    </w:docPart>
    <w:docPart>
      <w:docPartPr>
        <w:name w:val="364D930F40674C3BB365FEB92716DE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84B9DC-448D-4BF4-91F8-8C3579E0B49F}"/>
      </w:docPartPr>
      <w:docPartBody>
        <w:p w:rsidR="000A15C8" w:rsidRDefault="00415D05">
          <w:pPr>
            <w:pStyle w:val="364D930F40674C3BB365FEB92716DE85"/>
          </w:pPr>
          <w:r w:rsidRPr="000A4A3C">
            <w:rPr>
              <w:rStyle w:val="a3"/>
              <w:rFonts w:ascii="Calibri" w:hAnsi="Calibri" w:cs="Arial"/>
              <w:sz w:val="12"/>
              <w:szCs w:val="18"/>
            </w:rPr>
            <w:t>Wählen Sie ein Element aus.</w:t>
          </w:r>
        </w:p>
      </w:docPartBody>
    </w:docPart>
    <w:docPart>
      <w:docPartPr>
        <w:name w:val="172227A22147420FADC1F1EA5B97AA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04C10D-739C-4733-9AB1-E5E2EE9A9560}"/>
      </w:docPartPr>
      <w:docPartBody>
        <w:p w:rsidR="000A15C8" w:rsidRDefault="00415D05">
          <w:pPr>
            <w:pStyle w:val="172227A22147420FADC1F1EA5B97AA26"/>
          </w:pPr>
          <w:r w:rsidRPr="000A4A3C">
            <w:rPr>
              <w:rStyle w:val="a3"/>
              <w:rFonts w:ascii="Calibri" w:hAnsi="Calibri" w:cs="Arial"/>
              <w:sz w:val="14"/>
              <w:szCs w:val="18"/>
            </w:rPr>
            <w:t>Wählen Sie ein Element aus.</w:t>
          </w:r>
        </w:p>
      </w:docPartBody>
    </w:docPart>
    <w:docPart>
      <w:docPartPr>
        <w:name w:val="97D1F1B93B02418A862F136CA7AE12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AF5B16-8F59-48B7-BA53-6D731FF1562E}"/>
      </w:docPartPr>
      <w:docPartBody>
        <w:p w:rsidR="005543FE" w:rsidRDefault="000A15C8" w:rsidP="000A15C8">
          <w:pPr>
            <w:pStyle w:val="97D1F1B93B02418A862F136CA7AE12BF"/>
          </w:pPr>
          <w:r w:rsidRPr="00DC671F">
            <w:rPr>
              <w:rStyle w:val="a3"/>
              <w:rFonts w:cs="Arial"/>
              <w:sz w:val="14"/>
              <w:szCs w:val="14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D05"/>
    <w:rsid w:val="000A15C8"/>
    <w:rsid w:val="002969C0"/>
    <w:rsid w:val="00415D05"/>
    <w:rsid w:val="005543FE"/>
    <w:rsid w:val="0093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A15C8"/>
    <w:rPr>
      <w:color w:val="808080"/>
    </w:rPr>
  </w:style>
  <w:style w:type="paragraph" w:customStyle="1" w:styleId="95B0BEC117E347A1B87C22DFED4126CA">
    <w:name w:val="95B0BEC117E347A1B87C22DFED4126CA"/>
  </w:style>
  <w:style w:type="paragraph" w:customStyle="1" w:styleId="A790713390A549BFBE78C55985810933">
    <w:name w:val="A790713390A549BFBE78C55985810933"/>
  </w:style>
  <w:style w:type="paragraph" w:customStyle="1" w:styleId="AEDE7F954B374C949C87C4EBD4B56B93">
    <w:name w:val="AEDE7F954B374C949C87C4EBD4B56B93"/>
  </w:style>
  <w:style w:type="paragraph" w:customStyle="1" w:styleId="AF8956606D384D678768486A0DB7ED6D">
    <w:name w:val="AF8956606D384D678768486A0DB7ED6D"/>
  </w:style>
  <w:style w:type="paragraph" w:customStyle="1" w:styleId="2D6B6AFB484A4A30A626D97A40728111">
    <w:name w:val="2D6B6AFB484A4A30A626D97A40728111"/>
  </w:style>
  <w:style w:type="paragraph" w:customStyle="1" w:styleId="072C327C953844359FA5A9F67ADCABFC">
    <w:name w:val="072C327C953844359FA5A9F67ADCABFC"/>
  </w:style>
  <w:style w:type="paragraph" w:customStyle="1" w:styleId="99C8DF74C2354C1E9AB1AF5E9E428354">
    <w:name w:val="99C8DF74C2354C1E9AB1AF5E9E428354"/>
  </w:style>
  <w:style w:type="paragraph" w:customStyle="1" w:styleId="F24324D39A0F4E4CA55791F4C1F23C02">
    <w:name w:val="F24324D39A0F4E4CA55791F4C1F23C02"/>
  </w:style>
  <w:style w:type="paragraph" w:customStyle="1" w:styleId="D4E45583E2514E03B0ECF0AF9814AABF">
    <w:name w:val="D4E45583E2514E03B0ECF0AF9814AABF"/>
  </w:style>
  <w:style w:type="paragraph" w:customStyle="1" w:styleId="109CE40425D944BEB6BD88D44703D41E">
    <w:name w:val="109CE40425D944BEB6BD88D44703D41E"/>
  </w:style>
  <w:style w:type="paragraph" w:customStyle="1" w:styleId="E81DF250B6FA479386BB000F2A4E0998">
    <w:name w:val="E81DF250B6FA479386BB000F2A4E0998"/>
  </w:style>
  <w:style w:type="paragraph" w:customStyle="1" w:styleId="D85DA5B7A27D4DE5BCF3EB26FBC1F8A0">
    <w:name w:val="D85DA5B7A27D4DE5BCF3EB26FBC1F8A0"/>
  </w:style>
  <w:style w:type="paragraph" w:customStyle="1" w:styleId="9D3391A797D8445F9B3A033C22125E75">
    <w:name w:val="9D3391A797D8445F9B3A033C22125E75"/>
  </w:style>
  <w:style w:type="paragraph" w:customStyle="1" w:styleId="ED67D043E29049E281D95C3B126E0FFF">
    <w:name w:val="ED67D043E29049E281D95C3B126E0FFF"/>
  </w:style>
  <w:style w:type="paragraph" w:customStyle="1" w:styleId="9F35CCCD56764A51B07334A7338418E7">
    <w:name w:val="9F35CCCD56764A51B07334A7338418E7"/>
  </w:style>
  <w:style w:type="paragraph" w:customStyle="1" w:styleId="CC62DD2945524AEBAE243DDC89986FAD">
    <w:name w:val="CC62DD2945524AEBAE243DDC89986FAD"/>
  </w:style>
  <w:style w:type="paragraph" w:customStyle="1" w:styleId="7A70D218561B4452BCD2A03C2CD45C29">
    <w:name w:val="7A70D218561B4452BCD2A03C2CD45C29"/>
  </w:style>
  <w:style w:type="paragraph" w:customStyle="1" w:styleId="8DC76D0F8EF54521B2EF99CDD322A852">
    <w:name w:val="8DC76D0F8EF54521B2EF99CDD322A852"/>
  </w:style>
  <w:style w:type="paragraph" w:customStyle="1" w:styleId="C5580A5B62B24745BAEEF281CD9584E2">
    <w:name w:val="C5580A5B62B24745BAEEF281CD9584E2"/>
  </w:style>
  <w:style w:type="paragraph" w:customStyle="1" w:styleId="364D930F40674C3BB365FEB92716DE85">
    <w:name w:val="364D930F40674C3BB365FEB92716DE85"/>
  </w:style>
  <w:style w:type="paragraph" w:customStyle="1" w:styleId="172227A22147420FADC1F1EA5B97AA26">
    <w:name w:val="172227A22147420FADC1F1EA5B97AA26"/>
  </w:style>
  <w:style w:type="paragraph" w:customStyle="1" w:styleId="01DB7015ADD34B4D91B3651480948B5A">
    <w:name w:val="01DB7015ADD34B4D91B3651480948B5A"/>
    <w:rsid w:val="000A15C8"/>
  </w:style>
  <w:style w:type="paragraph" w:customStyle="1" w:styleId="97D1F1B93B02418A862F136CA7AE12BF">
    <w:name w:val="97D1F1B93B02418A862F136CA7AE12BF"/>
    <w:rsid w:val="000A15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A930165D-9B66-4C44-8033-2F9567F7E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BP2016_GMS_Abschlusszeugnis_RS</Template>
  <TotalTime>10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4</cp:revision>
  <cp:lastPrinted>2019-03-25T08:33:00Z</cp:lastPrinted>
  <dcterms:created xsi:type="dcterms:W3CDTF">2019-04-12T11:35:00Z</dcterms:created>
  <dcterms:modified xsi:type="dcterms:W3CDTF">2019-05-13T14:47:00Z</dcterms:modified>
</cp:coreProperties>
</file>