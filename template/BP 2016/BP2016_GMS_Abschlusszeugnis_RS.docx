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43"/>
        <w:gridCol w:w="881"/>
        <w:gridCol w:w="671"/>
        <w:gridCol w:w="859"/>
        <w:gridCol w:w="835"/>
        <w:gridCol w:w="1207"/>
        <w:gridCol w:w="2168"/>
      </w:tblGrid>
      <w:tr w:rsidR="002A69D7" w:rsidRPr="002A69D7" w:rsidTr="00C44FE8">
        <w:trPr>
          <w:trHeight w:hRule="exact" w:val="397"/>
          <w:jc w:val="center"/>
        </w:trPr>
        <w:tc>
          <w:tcPr>
            <w:tcW w:w="332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69D7" w:rsidRPr="002A69D7" w:rsidRDefault="002A69D7" w:rsidP="00151646">
            <w:pPr>
              <w:jc w:val="center"/>
              <w:rPr>
                <w:rFonts w:ascii="Arial" w:hAnsi="Arial"/>
                <w:sz w:val="26"/>
                <w:szCs w:val="26"/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59264" behindDoc="0" locked="0" layoutInCell="1" allowOverlap="1" wp14:anchorId="102465D4" wp14:editId="5F6340F1">
                  <wp:simplePos x="0" y="0"/>
                  <wp:positionH relativeFrom="margin">
                    <wp:posOffset>-31115</wp:posOffset>
                  </wp:positionH>
                  <wp:positionV relativeFrom="margin">
                    <wp:posOffset>125095</wp:posOffset>
                  </wp:positionV>
                  <wp:extent cx="1508125" cy="856615"/>
                  <wp:effectExtent l="0" t="0" r="0" b="635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4467" w:rsidRDefault="002A69D7" w:rsidP="00974467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de-DE"/>
              </w:rPr>
            </w:pPr>
            <w:r w:rsidRPr="00974467">
              <w:rPr>
                <w:rFonts w:ascii="Arial" w:hAnsi="Arial" w:cs="Arial"/>
                <w:b/>
                <w:sz w:val="28"/>
              </w:rPr>
              <w:t>Baden-Württemberg</w:t>
            </w:r>
          </w:p>
        </w:tc>
      </w:tr>
      <w:tr w:rsidR="002A69D7" w:rsidRPr="002A69D7" w:rsidTr="00C44FE8">
        <w:trPr>
          <w:trHeight w:hRule="exact" w:val="1021"/>
          <w:jc w:val="center"/>
        </w:trPr>
        <w:tc>
          <w:tcPr>
            <w:tcW w:w="3321" w:type="dxa"/>
            <w:vMerge/>
            <w:tcBorders>
              <w:left w:val="nil"/>
              <w:right w:val="nil"/>
            </w:tcBorders>
            <w:vAlign w:val="center"/>
          </w:tcPr>
          <w:p w:rsidR="002A69D7" w:rsidRPr="002A69D7" w:rsidRDefault="002A69D7" w:rsidP="00151646">
            <w:pPr>
              <w:jc w:val="center"/>
              <w:rPr>
                <w:rFonts w:ascii="Arial" w:hAnsi="Arial"/>
                <w:sz w:val="26"/>
                <w:szCs w:val="26"/>
                <w:lang w:val="de-DE"/>
              </w:rPr>
            </w:pPr>
            <w:bookmarkStart w:id="0" w:name="Text13"/>
          </w:p>
        </w:tc>
        <w:bookmarkEnd w:id="0"/>
        <w:tc>
          <w:tcPr>
            <w:tcW w:w="67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69D7" w:rsidRPr="00151646" w:rsidRDefault="00C44FE8" w:rsidP="00974467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Schulname"/>
                    <w:maxLength w:val="180"/>
                  </w:textInput>
                </w:ffData>
              </w:fldChar>
            </w:r>
            <w:bookmarkStart w:id="1" w:name="Text22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1F529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1"/>
          </w:p>
        </w:tc>
      </w:tr>
      <w:tr w:rsidR="002A69D7" w:rsidTr="00C44FE8">
        <w:trPr>
          <w:trHeight w:hRule="exact" w:val="227"/>
          <w:jc w:val="center"/>
        </w:trPr>
        <w:tc>
          <w:tcPr>
            <w:tcW w:w="3321" w:type="dxa"/>
            <w:vMerge/>
            <w:tcBorders>
              <w:left w:val="nil"/>
              <w:right w:val="nil"/>
            </w:tcBorders>
            <w:vAlign w:val="center"/>
          </w:tcPr>
          <w:p w:rsidR="002A69D7" w:rsidRPr="0014703F" w:rsidRDefault="002A69D7" w:rsidP="001516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5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69D7" w:rsidRPr="0014703F" w:rsidRDefault="002A69D7" w:rsidP="0097446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69D7">
              <w:rPr>
                <w:rFonts w:ascii="Arial" w:hAnsi="Arial" w:cs="Arial"/>
                <w:sz w:val="16"/>
                <w:szCs w:val="16"/>
              </w:rPr>
              <w:t>Name der Schule</w:t>
            </w:r>
          </w:p>
        </w:tc>
      </w:tr>
      <w:tr w:rsidR="002A69D7" w:rsidRPr="002A69D7" w:rsidTr="00974467">
        <w:trPr>
          <w:trHeight w:hRule="exact" w:val="567"/>
          <w:jc w:val="center"/>
        </w:trPr>
        <w:tc>
          <w:tcPr>
            <w:tcW w:w="33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69D7" w:rsidRPr="0014703F" w:rsidRDefault="002A69D7" w:rsidP="0015164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2A69D7" w:rsidRDefault="00835D52" w:rsidP="0097446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Zeugnis über den Realschulabschluss</w:t>
            </w:r>
          </w:p>
        </w:tc>
      </w:tr>
      <w:tr w:rsidR="002A69D7" w:rsidRPr="0014703F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517A7D" w:rsidRDefault="002A69D7" w:rsidP="00151646">
            <w:pPr>
              <w:spacing w:after="0"/>
              <w:rPr>
                <w:rFonts w:ascii="Arial" w:hAnsi="Arial" w:cs="Arial"/>
                <w:lang w:val="de-DE"/>
              </w:rPr>
            </w:pPr>
            <w:r w:rsidRPr="002A69D7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151646" w:rsidRDefault="00151646" w:rsidP="00974467">
            <w:pPr>
              <w:spacing w:after="0"/>
              <w:rPr>
                <w:rFonts w:ascii="Arial" w:hAnsi="Arial" w:cs="Arial"/>
                <w:lang w:val="de-DE"/>
              </w:rPr>
            </w:pPr>
            <w:r w:rsidRPr="00151646">
              <w:rPr>
                <w:rStyle w:val="Formatvorlage2"/>
                <w:rFonts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2"/>
            <w:r w:rsidRPr="00151646">
              <w:rPr>
                <w:rStyle w:val="Formatvorlage2"/>
                <w:rFonts w:cs="Arial"/>
              </w:rPr>
              <w:instrText xml:space="preserve"> FORMTEXT </w:instrText>
            </w:r>
            <w:r w:rsidRPr="00151646">
              <w:rPr>
                <w:rStyle w:val="Formatvorlage2"/>
                <w:rFonts w:cs="Arial"/>
              </w:rPr>
            </w:r>
            <w:r w:rsidRPr="00151646">
              <w:rPr>
                <w:rStyle w:val="Formatvorlage2"/>
                <w:rFonts w:cs="Arial"/>
              </w:rPr>
              <w:fldChar w:fldCharType="separate"/>
            </w:r>
            <w:r w:rsidR="001F5293">
              <w:rPr>
                <w:rStyle w:val="Formatvorlage2"/>
                <w:rFonts w:cs="Arial"/>
                <w:noProof/>
              </w:rPr>
              <w:t>$</w:t>
            </w:r>
            <w:r w:rsidR="001F5293">
              <w:rPr>
                <w:rStyle w:val="Formatvorlage2"/>
              </w:rPr>
              <w:t>{name}</w:t>
            </w:r>
            <w:r w:rsidRPr="00151646">
              <w:rPr>
                <w:rStyle w:val="Formatvorlage2"/>
                <w:rFonts w:cs="Arial"/>
              </w:rPr>
              <w:fldChar w:fldCharType="end"/>
            </w:r>
            <w:bookmarkEnd w:id="2"/>
          </w:p>
        </w:tc>
      </w:tr>
      <w:tr w:rsidR="00F67AD9" w:rsidRPr="00472118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2A69D7" w:rsidP="0015164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geboren am</w:t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151646" w:rsidRDefault="00151646" w:rsidP="00151646">
            <w:pPr>
              <w:spacing w:after="0"/>
              <w:rPr>
                <w:rFonts w:ascii="Arial" w:hAnsi="Arial" w:cs="Arial"/>
                <w:lang w:val="de-DE"/>
              </w:rPr>
            </w:pPr>
            <w:r w:rsidRPr="00151646">
              <w:rPr>
                <w:rFonts w:ascii="Arial" w:hAnsi="Arial" w:cs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3" w:name="Text3"/>
            <w:r w:rsidRPr="00151646">
              <w:rPr>
                <w:rFonts w:ascii="Arial" w:hAnsi="Arial" w:cs="Arial"/>
                <w:lang w:val="de-DE"/>
              </w:rPr>
              <w:instrText xml:space="preserve"> FORMTEXT </w:instrText>
            </w:r>
            <w:r w:rsidRPr="00151646">
              <w:rPr>
                <w:rFonts w:ascii="Arial" w:hAnsi="Arial" w:cs="Arial"/>
                <w:lang w:val="de-DE"/>
              </w:rPr>
            </w:r>
            <w:r w:rsidRPr="00151646">
              <w:rPr>
                <w:rFonts w:ascii="Arial" w:hAnsi="Arial" w:cs="Arial"/>
                <w:lang w:val="de-DE"/>
              </w:rPr>
              <w:fldChar w:fldCharType="separate"/>
            </w:r>
            <w:r w:rsidR="001F5293">
              <w:rPr>
                <w:rFonts w:ascii="Arial" w:hAnsi="Arial" w:cs="Arial"/>
                <w:noProof/>
                <w:lang w:val="de-DE"/>
              </w:rPr>
              <w:t>$</w:t>
            </w:r>
            <w:r w:rsidR="001F5293">
              <w:rPr>
                <w:lang w:val="de-DE"/>
              </w:rPr>
              <w:t>{</w:t>
            </w:r>
            <w:proofErr w:type="spellStart"/>
            <w:r w:rsidR="001F5293">
              <w:rPr>
                <w:lang w:val="de-DE"/>
              </w:rPr>
              <w:t>geburt</w:t>
            </w:r>
            <w:proofErr w:type="spellEnd"/>
            <w:r w:rsidR="001F5293">
              <w:rPr>
                <w:lang w:val="de-DE"/>
              </w:rPr>
              <w:t>}</w:t>
            </w:r>
            <w:r w:rsidRPr="00151646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2A69D7" w:rsidRPr="00DC372A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151646" w:rsidRDefault="002A69D7" w:rsidP="00974467">
            <w:pPr>
              <w:spacing w:after="0"/>
              <w:rPr>
                <w:rFonts w:ascii="Arial" w:eastAsia="Times New Roman" w:hAnsi="Arial" w:cs="Arial"/>
              </w:rPr>
            </w:pPr>
            <w:r w:rsidRPr="00151646">
              <w:rPr>
                <w:rFonts w:ascii="Arial" w:eastAsia="Times New Roman" w:hAnsi="Arial" w:cs="Arial"/>
              </w:rPr>
              <w:t>in</w:t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151646" w:rsidRDefault="00151646" w:rsidP="00974467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23"/>
            <w:r>
              <w:rPr>
                <w:rFonts w:ascii="Arial" w:eastAsia="Times New Roman" w:hAnsi="Arial" w:cs="Arial"/>
              </w:rPr>
              <w:instrText xml:space="preserve"> FORMTEXT </w:instrText>
            </w:r>
            <w:r>
              <w:rPr>
                <w:rFonts w:ascii="Arial" w:eastAsia="Times New Roman" w:hAnsi="Arial" w:cs="Arial"/>
              </w:rPr>
            </w:r>
            <w:r>
              <w:rPr>
                <w:rFonts w:ascii="Arial" w:eastAsia="Times New Roman" w:hAnsi="Arial" w:cs="Arial"/>
              </w:rPr>
              <w:fldChar w:fldCharType="separate"/>
            </w:r>
            <w:r w:rsidR="001F5293">
              <w:rPr>
                <w:rFonts w:ascii="Arial" w:eastAsia="Times New Roman" w:hAnsi="Arial" w:cs="Arial"/>
                <w:noProof/>
              </w:rPr>
              <w:t>${gebort}</w:t>
            </w:r>
            <w:r>
              <w:rPr>
                <w:rFonts w:ascii="Arial" w:eastAsia="Times New Roman" w:hAnsi="Arial" w:cs="Arial"/>
              </w:rPr>
              <w:fldChar w:fldCharType="end"/>
            </w:r>
            <w:bookmarkEnd w:id="4"/>
          </w:p>
        </w:tc>
      </w:tr>
      <w:tr w:rsidR="00F67AD9" w:rsidRPr="00835D52" w:rsidTr="00974467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6D49C4" w:rsidRPr="00835D52" w:rsidTr="00974467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95B0BEC117E347A1B87C22DFED4126CA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472118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95B0BEC117E347A1B87C22DFED4126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95B0BEC117E347A1B87C22DFED4126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D634FE" w:rsidRDefault="006D49C4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  <w:r>
              <w:rPr>
                <w:rFonts w:ascii="Arial" w:hAnsi="Arial" w:cs="Arial"/>
                <w:sz w:val="20"/>
                <w:szCs w:val="14"/>
                <w:lang w:val="de-DE"/>
              </w:rPr>
              <w:t>**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790713390A549BFBE78C55985810933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EDE7F954B374C949C87C4EBD4B56B9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Englisch*/**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F8956606D384D678768486A0DB7ED6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F8956606D384D678768486A0DB7ED6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Mathematik**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2D6B6AFB484A4A30A626D97A4072811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2D6B6AFB484A4A30A626D97A4072811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072C327C953844359FA5A9F67ADCABF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99C8DF74C2354C1E9AB1AF5E9E42835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F24324D39A0F4E4CA55791F4C1F23C0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517A7D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D4E45583E2514E03B0ECF0AF9814AAB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109CE40425D944BEB6BD88D44703D41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517A7D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E81DF250B6FA479386BB000F2A4E0998"/>
            </w:placeholder>
            <w:comboBox>
              <w:listItem w:displayText="Wahlpflichtbereich" w:value="Wahlpflichtbereich"/>
              <w:listItem w:value="Wählen Sie ein Element aus."/>
              <w:listItem w:displayText="Technik**" w:value="Technik**"/>
              <w:listItem w:displayText="Alltagskultur, Ernährung, Soziales**" w:value="Alltagskultur, Ernährung, Soziales**"/>
              <w:listItem w:displayText="Französisch*/**" w:value="Französisch*/**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9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D85DA5B7A27D4DE5BCF3EB26FBC1F8A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9D3391A797D8445F9B3A033C22125E7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517A7D" w:rsidRDefault="001F5293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ED67D043E29049E281D95C3B126E0FFF"/>
            </w:placeholder>
            <w:comboBox>
              <w:listItem w:displayText="Profilfach" w:value="Profilfach"/>
              <w:listItem w:value="Wählen Sie ein Element aus."/>
              <w:listItem w:displayText="Profilfach Spanisch*" w:value="Profilfach Spanisch*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9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E03346" w:rsidRDefault="001F5293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9F35CCCD56764A51B07334A7338418E7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33"/>
              </w:rPr>
              <w:id w:val="-1018697834"/>
              <w:placeholder>
                <w:docPart w:val="CC62DD2945524AEBAE243DDC89986FA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133"/>
              </w:rPr>
            </w:sdtEndPr>
            <w:sdtContent>
              <w:p w:rsidR="006D49C4" w:rsidRPr="00C2558B" w:rsidRDefault="001F5293" w:rsidP="00974467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33"/>
                  </w:rPr>
                  <w:t>Wirtschaft</w:t>
                </w:r>
                <w:proofErr w:type="spellEnd"/>
                <w:r>
                  <w:rPr>
                    <w:rStyle w:val="Formatvorlage133"/>
                  </w:rPr>
                  <w:t xml:space="preserve"> / </w:t>
                </w:r>
                <w:proofErr w:type="spellStart"/>
                <w:r>
                  <w:rPr>
                    <w:rStyle w:val="Formatvorlage133"/>
                  </w:rPr>
                  <w:t>Berufs</w:t>
                </w:r>
                <w:proofErr w:type="spellEnd"/>
                <w:r>
                  <w:rPr>
                    <w:rStyle w:val="Formatvorlage133"/>
                  </w:rPr>
                  <w:t xml:space="preserve">- und </w:t>
                </w:r>
                <w:proofErr w:type="spellStart"/>
                <w:r>
                  <w:rPr>
                    <w:rStyle w:val="Formatvorlage133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7A70D218561B4452BCD2A03C2CD45C29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C2558B" w:rsidRDefault="001F5293" w:rsidP="00974467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51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C2558B" w:rsidRDefault="006D49C4" w:rsidP="0097446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835D52" w:rsidTr="00C44FE8">
        <w:trPr>
          <w:trHeight w:hRule="exact" w:val="227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97446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99294D" w:rsidRPr="0099294D" w:rsidTr="00974467">
        <w:trPr>
          <w:trHeight w:hRule="exact" w:val="454"/>
          <w:jc w:val="center"/>
        </w:trPr>
        <w:tc>
          <w:tcPr>
            <w:tcW w:w="66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9294D" w:rsidRDefault="0099294D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99294D">
              <w:rPr>
                <w:rFonts w:ascii="Arial" w:eastAsia="Arial" w:hAnsi="Arial" w:cs="Arial"/>
                <w:b/>
                <w:spacing w:val="-2"/>
                <w:w w:val="113"/>
                <w:position w:val="-1"/>
                <w:lang w:val="de-DE"/>
              </w:rPr>
              <w:t>D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u</w:t>
            </w:r>
            <w:r w:rsidRPr="0099294D">
              <w:rPr>
                <w:rFonts w:ascii="Arial" w:eastAsia="Arial" w:hAnsi="Arial" w:cs="Arial"/>
                <w:b/>
                <w:spacing w:val="1"/>
                <w:w w:val="113"/>
                <w:position w:val="-1"/>
                <w:lang w:val="de-DE"/>
              </w:rPr>
              <w:t>r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ch</w:t>
            </w:r>
            <w:r w:rsidRPr="0099294D">
              <w:rPr>
                <w:rFonts w:ascii="Arial" w:eastAsia="Arial" w:hAnsi="Arial" w:cs="Arial"/>
                <w:b/>
                <w:spacing w:val="2"/>
                <w:w w:val="113"/>
                <w:position w:val="-1"/>
                <w:lang w:val="de-DE"/>
              </w:rPr>
              <w:t>s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chn</w:t>
            </w:r>
            <w:r w:rsidRPr="0099294D">
              <w:rPr>
                <w:rFonts w:ascii="Arial" w:eastAsia="Arial" w:hAnsi="Arial" w:cs="Arial"/>
                <w:b/>
                <w:spacing w:val="2"/>
                <w:w w:val="113"/>
                <w:position w:val="-1"/>
                <w:lang w:val="de-DE"/>
              </w:rPr>
              <w:t>i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t</w:t>
            </w:r>
            <w:r w:rsidRPr="0099294D">
              <w:rPr>
                <w:rFonts w:ascii="Arial" w:eastAsia="Arial" w:hAnsi="Arial" w:cs="Arial"/>
                <w:b/>
                <w:w w:val="113"/>
                <w:position w:val="-1"/>
                <w:lang w:val="de-DE"/>
              </w:rPr>
              <w:t>t</w:t>
            </w:r>
            <w:r w:rsidRPr="0099294D">
              <w:rPr>
                <w:rFonts w:ascii="Arial" w:eastAsia="Times New Roman" w:hAnsi="Arial" w:cs="Arial"/>
                <w:b/>
                <w:spacing w:val="4"/>
                <w:w w:val="113"/>
                <w:position w:val="-1"/>
                <w:lang w:val="de-DE"/>
              </w:rPr>
              <w:t xml:space="preserve"> </w:t>
            </w:r>
            <w:r w:rsidRPr="0099294D">
              <w:rPr>
                <w:rFonts w:ascii="Arial" w:eastAsia="Arial" w:hAnsi="Arial" w:cs="Arial"/>
                <w:b/>
                <w:spacing w:val="-1"/>
                <w:position w:val="-1"/>
                <w:lang w:val="de-DE"/>
              </w:rPr>
              <w:t>de</w:t>
            </w:r>
            <w:r w:rsidRPr="0099294D">
              <w:rPr>
                <w:rFonts w:ascii="Arial" w:eastAsia="Arial" w:hAnsi="Arial" w:cs="Arial"/>
                <w:b/>
                <w:position w:val="-1"/>
                <w:lang w:val="de-DE"/>
              </w:rPr>
              <w:t>r</w:t>
            </w:r>
            <w:r w:rsidRPr="0099294D">
              <w:rPr>
                <w:rFonts w:ascii="Arial" w:eastAsia="Times New Roman" w:hAnsi="Arial" w:cs="Arial"/>
                <w:b/>
                <w:spacing w:val="39"/>
                <w:position w:val="-1"/>
                <w:lang w:val="de-DE"/>
              </w:rPr>
              <w:t xml:space="preserve"> </w:t>
            </w:r>
            <w:r w:rsidRPr="0099294D">
              <w:rPr>
                <w:rFonts w:ascii="Arial" w:eastAsia="Arial" w:hAnsi="Arial" w:cs="Arial"/>
                <w:b/>
                <w:w w:val="109"/>
                <w:position w:val="-1"/>
                <w:lang w:val="de-DE"/>
              </w:rPr>
              <w:t>G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e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s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a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mt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l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e</w:t>
            </w:r>
            <w:r w:rsidRPr="0099294D">
              <w:rPr>
                <w:rFonts w:ascii="Arial" w:eastAsia="Arial" w:hAnsi="Arial" w:cs="Arial"/>
                <w:b/>
                <w:w w:val="109"/>
                <w:position w:val="-1"/>
                <w:lang w:val="de-DE"/>
              </w:rPr>
              <w:t>i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s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tung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e</w:t>
            </w:r>
            <w:r w:rsidR="00974467">
              <w:rPr>
                <w:rFonts w:ascii="Arial" w:eastAsia="Arial" w:hAnsi="Arial" w:cs="Arial"/>
                <w:b/>
                <w:w w:val="109"/>
                <w:position w:val="-1"/>
                <w:lang w:val="de-DE"/>
              </w:rPr>
              <w:t>n und Gesamtnote: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4773A0" w:rsidRDefault="00B64CEC" w:rsidP="00974467">
            <w:pPr>
              <w:spacing w:after="0"/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Style w:val="Formatvorlage120"/>
                </w:rPr>
                <w:id w:val="1813211663"/>
                <w:placeholder>
                  <w:docPart w:val="97D1F1B93B02418A862F136CA7AE12BF"/>
                </w:placeholder>
                <w:comboBox>
                  <w:listItem w:value="Wählen Sie ein Element aus."/>
                  <w:listItem w:displayText="sgt  " w:value="sgt  "/>
                  <w:listItem w:displayText="gut" w:value="gut"/>
                  <w:listItem w:displayText="bfr" w:value="bfr"/>
                  <w:listItem w:displayText="ausr" w:value="ausr"/>
                  <w:listItem w:displayText="mgh" w:value="mgh"/>
                  <w:listItem w:displayText="ung" w:value="ung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sdtContent>
            </w:sdt>
            <w:r>
              <w:rPr>
                <w:rFonts w:ascii="Arial" w:hAnsi="Arial" w:cs="Arial"/>
                <w:b/>
                <w:lang w:val="de-DE"/>
              </w:rPr>
              <w:t xml:space="preserve"> </w:t>
            </w:r>
            <w:r w:rsidR="00974467">
              <w:rPr>
                <w:rFonts w:ascii="Arial" w:hAnsi="Arial" w:cs="Arial"/>
                <w:b/>
                <w:lang w:val="de-DE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Text24"/>
            <w:r w:rsidR="00974467">
              <w:rPr>
                <w:rFonts w:ascii="Arial" w:hAnsi="Arial" w:cs="Arial"/>
                <w:b/>
                <w:lang w:val="de-DE"/>
              </w:rPr>
              <w:instrText xml:space="preserve"> FORMTEXT </w:instrText>
            </w:r>
            <w:r w:rsidR="00974467">
              <w:rPr>
                <w:rFonts w:ascii="Arial" w:hAnsi="Arial" w:cs="Arial"/>
                <w:b/>
                <w:lang w:val="de-DE"/>
              </w:rPr>
            </w:r>
            <w:r w:rsidR="00974467">
              <w:rPr>
                <w:rFonts w:ascii="Arial" w:hAnsi="Arial" w:cs="Arial"/>
                <w:b/>
                <w:lang w:val="de-DE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de-DE"/>
              </w:rPr>
              <w:t>${gd}</w:t>
            </w:r>
            <w:r w:rsidR="00974467">
              <w:rPr>
                <w:rFonts w:ascii="Arial" w:hAnsi="Arial" w:cs="Arial"/>
                <w:b/>
                <w:lang w:val="de-DE"/>
              </w:rPr>
              <w:fldChar w:fldCharType="end"/>
            </w:r>
            <w:bookmarkEnd w:id="5"/>
          </w:p>
        </w:tc>
      </w:tr>
      <w:tr w:rsidR="00974467" w:rsidRPr="004773A0" w:rsidTr="00C44FE8">
        <w:trPr>
          <w:trHeight w:hRule="exact" w:val="227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467" w:rsidRPr="004773A0" w:rsidRDefault="00974467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99294D" w:rsidRPr="004773A0" w:rsidTr="00974467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4773A0" w:rsidRDefault="0099294D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99294D" w:rsidRPr="002D42B1" w:rsidTr="009B0CCD">
        <w:trPr>
          <w:trHeight w:hRule="exact" w:val="130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9294D" w:rsidRPr="00517A7D" w:rsidRDefault="0099294D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99294D" w:rsidRPr="004773A0" w:rsidTr="009B0CCD">
        <w:trPr>
          <w:trHeight w:hRule="exact" w:val="340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4773A0" w:rsidRDefault="0099294D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99294D" w:rsidRPr="002D42B1" w:rsidTr="009B0CCD">
        <w:trPr>
          <w:trHeight w:hRule="exact" w:val="130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9294D" w:rsidRPr="00B060E1" w:rsidRDefault="0099294D" w:rsidP="000A4A3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1F529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99294D" w:rsidRPr="00151646" w:rsidTr="00EB2979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9B0CCD">
            <w:pPr>
              <w:spacing w:after="0"/>
              <w:rPr>
                <w:rFonts w:ascii="Arial" w:hAnsi="Arial" w:cs="Arial"/>
                <w:b/>
              </w:rPr>
            </w:pPr>
            <w:r w:rsidRPr="00151646">
              <w:rPr>
                <w:rFonts w:ascii="Arial" w:hAnsi="Arial" w:cs="Arial"/>
                <w:b/>
              </w:rPr>
              <w:t>Fremdsprachenniveau nach GER*:</w:t>
            </w:r>
          </w:p>
        </w:tc>
      </w:tr>
      <w:tr w:rsidR="0099294D" w:rsidRPr="00CC6B69" w:rsidTr="00EB2979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CC6B69" w:rsidRDefault="0099294D" w:rsidP="009B0C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t xml:space="preserve">Englisch: 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9"/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20"/>
                <w:szCs w:val="20"/>
              </w:rPr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${eng_niveau}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8DC76D0F8EF54521B2EF99CDD322A852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</w:rPr>
              </w:sdtEndPr>
              <w:sdtContent>
                <w:r w:rsidR="001F5293">
                  <w:rPr>
                    <w:rStyle w:val="Formatvorlage139"/>
                  </w:rPr>
                  <w:t>${</w:t>
                </w:r>
                <w:proofErr w:type="spellStart"/>
                <w:r w:rsidR="001F5293">
                  <w:rPr>
                    <w:rStyle w:val="Formatvorlage139"/>
                  </w:rPr>
                  <w:t>fra_graded</w:t>
                </w:r>
                <w:proofErr w:type="spellEnd"/>
                <w:r w:rsidR="001F5293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0"/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20"/>
                <w:szCs w:val="20"/>
              </w:rPr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szCs w:val="20"/>
              </w:rPr>
              <w:t>${fra_niveau}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Pr="00CC6B69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C5580A5B62B24745BAEEF281CD9584E2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</w:rPr>
              </w:sdtEndPr>
              <w:sdtContent>
                <w:r w:rsidR="001F5293">
                  <w:rPr>
                    <w:rStyle w:val="Formatvorlage140"/>
                  </w:rPr>
                  <w:t>${</w:t>
                </w:r>
                <w:proofErr w:type="spellStart"/>
                <w:r w:rsidR="001F5293">
                  <w:rPr>
                    <w:rStyle w:val="Formatvorlage140"/>
                  </w:rPr>
                  <w:t>spa_graded</w:t>
                </w:r>
                <w:proofErr w:type="spellEnd"/>
                <w:r w:rsidR="001F5293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1"/>
            <w:r w:rsidRPr="00CC6B6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20"/>
                <w:szCs w:val="20"/>
              </w:rPr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szCs w:val="20"/>
              </w:rPr>
              <w:t>${spa_niveau}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Pr="00CC6B69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99294D" w:rsidRPr="00704053" w:rsidTr="00EB2979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294D" w:rsidRPr="0014703F" w:rsidRDefault="0099294D" w:rsidP="00974467">
            <w:pPr>
              <w:spacing w:after="0"/>
              <w:rPr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  <w:r w:rsidR="00974467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974467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974467">
              <w:rPr>
                <w:rFonts w:ascii="Arial" w:hAnsi="Arial" w:cs="Arial"/>
                <w:sz w:val="20"/>
                <w:lang w:val="de-DE"/>
              </w:rPr>
            </w:r>
            <w:r w:rsidR="00974467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974467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</w:tr>
      <w:tr w:rsidR="0099294D" w:rsidRPr="002A69D7" w:rsidTr="00974467">
        <w:trPr>
          <w:trHeight w:hRule="exact" w:val="454"/>
          <w:jc w:val="center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151646">
            <w:pPr>
              <w:widowControl/>
              <w:spacing w:after="0"/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  <w:r w:rsidRPr="00151646">
              <w:rPr>
                <w:rFonts w:ascii="Arial" w:hAnsi="Arial" w:cs="Arial"/>
                <w:sz w:val="16"/>
                <w:szCs w:val="18"/>
                <w:lang w:val="de-DE"/>
              </w:rPr>
              <w:t>(</w:t>
            </w:r>
            <w:r w:rsidRPr="00151646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t>Dienstsiegel</w:t>
            </w:r>
          </w:p>
          <w:p w:rsidR="0099294D" w:rsidRPr="003B7A40" w:rsidRDefault="0099294D" w:rsidP="00151646">
            <w:pPr>
              <w:jc w:val="center"/>
              <w:rPr>
                <w:rFonts w:ascii="Arial" w:hAnsi="Arial" w:cs="Arial"/>
                <w:lang w:val="de-DE"/>
              </w:rPr>
            </w:pPr>
            <w:r w:rsidRPr="00151646">
              <w:rPr>
                <w:rFonts w:ascii="Arial" w:hAnsi="Arial" w:cs="Arial"/>
                <w:sz w:val="16"/>
                <w:szCs w:val="18"/>
                <w:lang w:val="de-DE"/>
              </w:rPr>
              <w:t xml:space="preserve">der </w:t>
            </w:r>
            <w:r w:rsidRPr="00151646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t>Schule</w:t>
            </w:r>
            <w:r w:rsidRPr="00151646">
              <w:rPr>
                <w:rFonts w:ascii="Arial" w:hAnsi="Arial" w:cs="Arial"/>
                <w:sz w:val="16"/>
                <w:szCs w:val="18"/>
                <w:lang w:val="de-DE"/>
              </w:rPr>
              <w:t>)</w:t>
            </w:r>
          </w:p>
        </w:tc>
        <w:tc>
          <w:tcPr>
            <w:tcW w:w="43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99294D" w:rsidRPr="00835D52" w:rsidTr="00974467">
        <w:trPr>
          <w:trHeight w:hRule="exact" w:val="454"/>
          <w:jc w:val="center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99294D" w:rsidP="009B0CCD">
            <w:pPr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instrText xml:space="preserve"> FORMTEXT </w:instrText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  <w:fldChar w:fldCharType="separate"/>
            </w:r>
            <w:r w:rsidRPr="00CC6B69">
              <w:rPr>
                <w:rFonts w:ascii="Arial" w:eastAsia="Arial" w:hAnsi="Arial" w:cs="Arial"/>
                <w:noProof/>
                <w:w w:val="103"/>
                <w:sz w:val="16"/>
                <w:szCs w:val="18"/>
                <w:lang w:val="de-DE"/>
              </w:rPr>
              <w:t>Name</w:t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  <w:fldChar w:fldCharType="end"/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t xml:space="preserve">, </w:t>
            </w: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364D930F40674C3BB365FEB92716DE85"/>
                </w:placeholder>
                <w:showingPlcHdr/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</w:comboBox>
              </w:sdtPr>
              <w:sdtEndPr>
                <w:rPr>
                  <w:rStyle w:val="a0"/>
                  <w:rFonts w:asciiTheme="minorHAnsi" w:eastAsia="Arial" w:hAnsiTheme="minorHAnsi" w:cs="Arial"/>
                  <w:w w:val="103"/>
                  <w:szCs w:val="18"/>
                </w:rPr>
              </w:sdtEndPr>
              <w:sdtContent>
                <w:r w:rsidRPr="00CC6B69">
                  <w:rPr>
                    <w:rStyle w:val="aa"/>
                    <w:rFonts w:ascii="Calibri" w:hAnsi="Calibri" w:cs="Arial"/>
                    <w:sz w:val="16"/>
                    <w:szCs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4773A0">
            <w:pPr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</w:p>
        </w:tc>
        <w:tc>
          <w:tcPr>
            <w:tcW w:w="43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99294D" w:rsidP="004773A0">
            <w:pPr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  <w:r w:rsidRPr="00CC6B6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8"/>
            <w:r w:rsidRPr="00CC6B69">
              <w:rPr>
                <w:rFonts w:ascii="Arial" w:hAnsi="Arial" w:cs="Arial"/>
                <w:sz w:val="16"/>
                <w:szCs w:val="18"/>
                <w:lang w:val="de-DE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16"/>
                <w:szCs w:val="18"/>
              </w:rPr>
            </w:r>
            <w:r w:rsidRPr="00CC6B69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CC6B69">
              <w:rPr>
                <w:rFonts w:ascii="Arial" w:hAnsi="Arial" w:cs="Arial"/>
                <w:noProof/>
                <w:sz w:val="16"/>
                <w:szCs w:val="18"/>
                <w:lang w:val="de-DE"/>
              </w:rPr>
              <w:t>Name</w:t>
            </w:r>
            <w:r w:rsidRPr="00CC6B69">
              <w:rPr>
                <w:rFonts w:ascii="Arial" w:hAnsi="Arial" w:cs="Arial"/>
                <w:sz w:val="16"/>
                <w:szCs w:val="18"/>
              </w:rPr>
              <w:fldChar w:fldCharType="end"/>
            </w:r>
            <w:bookmarkEnd w:id="12"/>
            <w:r w:rsidRPr="00CC6B69">
              <w:rPr>
                <w:rFonts w:ascii="Arial" w:hAnsi="Arial" w:cs="Arial"/>
                <w:sz w:val="16"/>
                <w:szCs w:val="18"/>
                <w:lang w:val="de-DE"/>
              </w:rPr>
              <w:t xml:space="preserve">, </w:t>
            </w: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172227A22147420FADC1F1EA5B97AA26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Cs w:val="18"/>
                </w:rPr>
              </w:sdtEndPr>
              <w:sdtContent>
                <w:r w:rsidRPr="00CC6B69">
                  <w:rPr>
                    <w:rStyle w:val="aa"/>
                    <w:rFonts w:ascii="Calibri" w:hAnsi="Calibri" w:cs="Arial"/>
                    <w:sz w:val="16"/>
                    <w:szCs w:val="18"/>
                    <w:lang w:val="de-DE"/>
                  </w:rPr>
                  <w:t>Wählen Sie ein Element aus.</w:t>
                </w:r>
              </w:sdtContent>
            </w:sdt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0A4A3C" w:rsidRPr="00A92D1F" w:rsidRDefault="00A13A34" w:rsidP="00A92D1F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Leistungen in den einzelnen Fächern:</w:t>
      </w:r>
      <w:r w:rsidR="00A92D1F"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 xml:space="preserve">   </w:t>
      </w:r>
      <w:r w:rsidR="00F47C3C"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 xml:space="preserve">sehr gut (1) = sgt, gut (2) = gut, befriedigend (3) = </w:t>
      </w:r>
      <w:proofErr w:type="gramStart"/>
      <w:r w:rsidR="00F47C3C"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bfr,ausreic</w:t>
      </w:r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hend</w:t>
      </w:r>
      <w:proofErr w:type="gramEnd"/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 xml:space="preserve"> (4) = ausr, mangelhaft (5) = mgh, ungenügend (6) = ung</w:t>
      </w:r>
    </w:p>
    <w:p w:rsidR="00A92D1F" w:rsidRPr="00A92D1F" w:rsidRDefault="00A92D1F" w:rsidP="00A92D1F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Die schriftlich geprüften Fächer sind mit ** gekennzeichnet.</w:t>
      </w:r>
    </w:p>
    <w:p w:rsidR="00151646" w:rsidRPr="00A92D1F" w:rsidRDefault="000A4A3C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A92D1F">
        <w:rPr>
          <w:rFonts w:ascii="Arial" w:eastAsia="Arial" w:hAnsi="Arial" w:cs="Arial"/>
          <w:i/>
          <w:sz w:val="14"/>
          <w:szCs w:val="14"/>
          <w:lang w:val="de-DE"/>
        </w:rPr>
        <w:t>*</w:t>
      </w:r>
      <w:r w:rsidR="00151646" w:rsidRPr="00A92D1F">
        <w:rPr>
          <w:rFonts w:ascii="Arial" w:eastAsia="Arial" w:hAnsi="Arial" w:cs="Arial"/>
          <w:i/>
          <w:sz w:val="14"/>
          <w:szCs w:val="14"/>
          <w:lang w:val="de-DE"/>
        </w:rPr>
        <w:t>Sprachniveau gemäß Gemeinsamem europäischen Referenzrahmen (GER)</w:t>
      </w:r>
    </w:p>
    <w:sectPr w:rsidR="00151646" w:rsidRPr="00A92D1F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79F" w:rsidRDefault="0054379F" w:rsidP="001E03DE">
      <w:r>
        <w:separator/>
      </w:r>
    </w:p>
  </w:endnote>
  <w:endnote w:type="continuationSeparator" w:id="0">
    <w:p w:rsidR="0054379F" w:rsidRDefault="0054379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79F" w:rsidRDefault="0054379F" w:rsidP="001E03DE">
      <w:r>
        <w:separator/>
      </w:r>
    </w:p>
  </w:footnote>
  <w:footnote w:type="continuationSeparator" w:id="0">
    <w:p w:rsidR="0054379F" w:rsidRDefault="0054379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C5"/>
    <w:rsid w:val="00025301"/>
    <w:rsid w:val="000458F8"/>
    <w:rsid w:val="00046B49"/>
    <w:rsid w:val="000957A0"/>
    <w:rsid w:val="000A04FB"/>
    <w:rsid w:val="000A4A3C"/>
    <w:rsid w:val="000F77F6"/>
    <w:rsid w:val="00123006"/>
    <w:rsid w:val="00130D2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1F5293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E7A6F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4379F"/>
    <w:rsid w:val="005505EF"/>
    <w:rsid w:val="00566631"/>
    <w:rsid w:val="00570647"/>
    <w:rsid w:val="0058791F"/>
    <w:rsid w:val="005916C3"/>
    <w:rsid w:val="005A3A78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5D52"/>
    <w:rsid w:val="00836187"/>
    <w:rsid w:val="00863F4B"/>
    <w:rsid w:val="008736CB"/>
    <w:rsid w:val="008A7911"/>
    <w:rsid w:val="008B4943"/>
    <w:rsid w:val="008B6965"/>
    <w:rsid w:val="008F2826"/>
    <w:rsid w:val="00905198"/>
    <w:rsid w:val="00941D58"/>
    <w:rsid w:val="009533B3"/>
    <w:rsid w:val="00974467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70AD"/>
    <w:rsid w:val="00AC1C3B"/>
    <w:rsid w:val="00AC3611"/>
    <w:rsid w:val="00AD3B66"/>
    <w:rsid w:val="00B060E1"/>
    <w:rsid w:val="00B16034"/>
    <w:rsid w:val="00B43D5C"/>
    <w:rsid w:val="00B46948"/>
    <w:rsid w:val="00B64CEC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A1B2A"/>
    <w:rsid w:val="00CC6B69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48C5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420AF"/>
  <w15:docId w15:val="{2E637F69-F96D-4D1F-B126-18EF188D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Abschlusszeugnis_R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0BEC117E347A1B87C22DFED412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CCA920-6D4C-4BDE-A6A6-4D6545217B51}"/>
      </w:docPartPr>
      <w:docPartBody>
        <w:p w:rsidR="000A15C8" w:rsidRDefault="00415D05">
          <w:pPr>
            <w:pStyle w:val="95B0BEC117E347A1B87C22DFED4126C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790713390A549BFBE78C55985810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B04980-43BA-449B-9E0B-F4BB2762A40B}"/>
      </w:docPartPr>
      <w:docPartBody>
        <w:p w:rsidR="000A15C8" w:rsidRDefault="00415D05">
          <w:pPr>
            <w:pStyle w:val="A790713390A549BFBE78C55985810933"/>
          </w:pPr>
          <w:r w:rsidRPr="00653D74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EDE7F954B374C949C87C4EBD4B56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89962-E892-4D22-8F8F-0452F6C6F41E}"/>
      </w:docPartPr>
      <w:docPartBody>
        <w:p w:rsidR="000A15C8" w:rsidRDefault="00415D05">
          <w:pPr>
            <w:pStyle w:val="AEDE7F954B374C949C87C4EBD4B56B9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F8956606D384D678768486A0DB7E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D3433-C82C-4631-9F65-5282A59C8370}"/>
      </w:docPartPr>
      <w:docPartBody>
        <w:p w:rsidR="000A15C8" w:rsidRDefault="00415D05">
          <w:pPr>
            <w:pStyle w:val="AF8956606D384D678768486A0DB7ED6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6B6AFB484A4A30A626D97A407281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4E7078-D127-4FE7-9B6B-66981C90817B}"/>
      </w:docPartPr>
      <w:docPartBody>
        <w:p w:rsidR="000A15C8" w:rsidRDefault="00415D05">
          <w:pPr>
            <w:pStyle w:val="2D6B6AFB484A4A30A626D97A4072811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72C327C953844359FA5A9F67ADC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403852-4A2F-48D9-BDB1-E4DB63E91625}"/>
      </w:docPartPr>
      <w:docPartBody>
        <w:p w:rsidR="000A15C8" w:rsidRDefault="00415D05">
          <w:pPr>
            <w:pStyle w:val="072C327C953844359FA5A9F67ADCABF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C8DF74C2354C1E9AB1AF5E9E4283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58DD9-6F4A-4A17-A83F-03433CFF48B9}"/>
      </w:docPartPr>
      <w:docPartBody>
        <w:p w:rsidR="000A15C8" w:rsidRDefault="00415D05">
          <w:pPr>
            <w:pStyle w:val="99C8DF74C2354C1E9AB1AF5E9E428354"/>
          </w:pPr>
          <w:r w:rsidRPr="00653D74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24324D39A0F4E4CA55791F4C1F23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788A-596E-4156-AE85-5854F89BA04F}"/>
      </w:docPartPr>
      <w:docPartBody>
        <w:p w:rsidR="000A15C8" w:rsidRDefault="00415D05">
          <w:pPr>
            <w:pStyle w:val="F24324D39A0F4E4CA55791F4C1F23C02"/>
          </w:pPr>
          <w:r w:rsidRPr="00653D74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4E45583E2514E03B0ECF0AF9814A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F43B8-53F2-45C1-AA9F-8DB2292172B3}"/>
      </w:docPartPr>
      <w:docPartBody>
        <w:p w:rsidR="000A15C8" w:rsidRDefault="00415D05">
          <w:pPr>
            <w:pStyle w:val="D4E45583E2514E03B0ECF0AF9814AABF"/>
          </w:pPr>
          <w:r w:rsidRPr="00653D74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109CE40425D944BEB6BD88D44703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BA6EB-550E-4235-BD16-AF9DF3CEDFE4}"/>
      </w:docPartPr>
      <w:docPartBody>
        <w:p w:rsidR="000A15C8" w:rsidRDefault="00415D05">
          <w:pPr>
            <w:pStyle w:val="109CE40425D944BEB6BD88D44703D41E"/>
          </w:pPr>
          <w:r w:rsidRPr="00653D74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E81DF250B6FA479386BB000F2A4E09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45B522-6E6D-4274-9180-FBA74AEC3D0F}"/>
      </w:docPartPr>
      <w:docPartBody>
        <w:p w:rsidR="000A15C8" w:rsidRDefault="00415D05">
          <w:pPr>
            <w:pStyle w:val="E81DF250B6FA479386BB000F2A4E0998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85DA5B7A27D4DE5BCF3EB26FBC1F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CB7068-3ABA-4560-813A-8E5A851F3422}"/>
      </w:docPartPr>
      <w:docPartBody>
        <w:p w:rsidR="000A15C8" w:rsidRDefault="00415D05">
          <w:pPr>
            <w:pStyle w:val="D85DA5B7A27D4DE5BCF3EB26FBC1F8A0"/>
          </w:pPr>
          <w:r w:rsidRPr="00DC671F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9D3391A797D8445F9B3A033C22125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BE0A4-859C-4E38-B1A8-A4C178D8643B}"/>
      </w:docPartPr>
      <w:docPartBody>
        <w:p w:rsidR="000A15C8" w:rsidRDefault="00415D05">
          <w:pPr>
            <w:pStyle w:val="9D3391A797D8445F9B3A033C22125E75"/>
          </w:pPr>
          <w:r w:rsidRPr="00653D74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ED67D043E29049E281D95C3B126E0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44A03-F884-4A48-98F2-605AA2A4A072}"/>
      </w:docPartPr>
      <w:docPartBody>
        <w:p w:rsidR="000A15C8" w:rsidRDefault="00415D05">
          <w:pPr>
            <w:pStyle w:val="ED67D043E29049E281D95C3B126E0FFF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9F35CCCD56764A51B07334A733841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591BB-E9B8-4CCE-8898-5FC64CDD3B6D}"/>
      </w:docPartPr>
      <w:docPartBody>
        <w:p w:rsidR="000A15C8" w:rsidRDefault="00415D05">
          <w:pPr>
            <w:pStyle w:val="9F35CCCD56764A51B07334A7338418E7"/>
          </w:pPr>
          <w:r w:rsidRPr="00DC671F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CC62DD2945524AEBAE243DDC89986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172641-5FC4-4710-B1D3-80E55F14D967}"/>
      </w:docPartPr>
      <w:docPartBody>
        <w:p w:rsidR="000A15C8" w:rsidRDefault="00415D05">
          <w:pPr>
            <w:pStyle w:val="CC62DD2945524AEBAE243DDC89986FA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A70D218561B4452BCD2A03C2CD45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71749-4A79-48B3-83D0-767447D02130}"/>
      </w:docPartPr>
      <w:docPartBody>
        <w:p w:rsidR="000A15C8" w:rsidRDefault="00415D05">
          <w:pPr>
            <w:pStyle w:val="7A70D218561B4452BCD2A03C2CD45C29"/>
          </w:pPr>
          <w:r w:rsidRPr="00DC671F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8DC76D0F8EF54521B2EF99CDD322A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E58D8-6804-48C7-AD19-408985C246BC}"/>
      </w:docPartPr>
      <w:docPartBody>
        <w:p w:rsidR="000A15C8" w:rsidRDefault="00415D05">
          <w:pPr>
            <w:pStyle w:val="8DC76D0F8EF54521B2EF99CDD322A852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C5580A5B62B24745BAEEF281CD958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5E89-FAD1-4940-9E3D-6A78968CC67E}"/>
      </w:docPartPr>
      <w:docPartBody>
        <w:p w:rsidR="000A15C8" w:rsidRDefault="00415D05">
          <w:pPr>
            <w:pStyle w:val="C5580A5B62B24745BAEEF281CD9584E2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364D930F40674C3BB365FEB92716D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4B9DC-448D-4BF4-91F8-8C3579E0B49F}"/>
      </w:docPartPr>
      <w:docPartBody>
        <w:p w:rsidR="000A15C8" w:rsidRDefault="00415D05">
          <w:pPr>
            <w:pStyle w:val="364D930F40674C3BB365FEB92716DE85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172227A22147420FADC1F1EA5B97A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C10D-739C-4733-9AB1-E5E2EE9A9560}"/>
      </w:docPartPr>
      <w:docPartBody>
        <w:p w:rsidR="000A15C8" w:rsidRDefault="00415D05">
          <w:pPr>
            <w:pStyle w:val="172227A22147420FADC1F1EA5B97AA26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97D1F1B93B02418A862F136CA7AE1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F5B16-8F59-48B7-BA53-6D731FF1562E}"/>
      </w:docPartPr>
      <w:docPartBody>
        <w:p w:rsidR="00000000" w:rsidRDefault="000A15C8" w:rsidP="000A15C8">
          <w:pPr>
            <w:pStyle w:val="97D1F1B93B02418A862F136CA7AE12BF"/>
          </w:pPr>
          <w:r w:rsidRPr="00DC671F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05"/>
    <w:rsid w:val="000A15C8"/>
    <w:rsid w:val="002969C0"/>
    <w:rsid w:val="004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15C8"/>
    <w:rPr>
      <w:color w:val="808080"/>
    </w:rPr>
  </w:style>
  <w:style w:type="paragraph" w:customStyle="1" w:styleId="95B0BEC117E347A1B87C22DFED4126CA">
    <w:name w:val="95B0BEC117E347A1B87C22DFED4126CA"/>
  </w:style>
  <w:style w:type="paragraph" w:customStyle="1" w:styleId="A790713390A549BFBE78C55985810933">
    <w:name w:val="A790713390A549BFBE78C55985810933"/>
  </w:style>
  <w:style w:type="paragraph" w:customStyle="1" w:styleId="AEDE7F954B374C949C87C4EBD4B56B93">
    <w:name w:val="AEDE7F954B374C949C87C4EBD4B56B93"/>
  </w:style>
  <w:style w:type="paragraph" w:customStyle="1" w:styleId="AF8956606D384D678768486A0DB7ED6D">
    <w:name w:val="AF8956606D384D678768486A0DB7ED6D"/>
  </w:style>
  <w:style w:type="paragraph" w:customStyle="1" w:styleId="2D6B6AFB484A4A30A626D97A40728111">
    <w:name w:val="2D6B6AFB484A4A30A626D97A40728111"/>
  </w:style>
  <w:style w:type="paragraph" w:customStyle="1" w:styleId="072C327C953844359FA5A9F67ADCABFC">
    <w:name w:val="072C327C953844359FA5A9F67ADCABFC"/>
  </w:style>
  <w:style w:type="paragraph" w:customStyle="1" w:styleId="99C8DF74C2354C1E9AB1AF5E9E428354">
    <w:name w:val="99C8DF74C2354C1E9AB1AF5E9E428354"/>
  </w:style>
  <w:style w:type="paragraph" w:customStyle="1" w:styleId="F24324D39A0F4E4CA55791F4C1F23C02">
    <w:name w:val="F24324D39A0F4E4CA55791F4C1F23C02"/>
  </w:style>
  <w:style w:type="paragraph" w:customStyle="1" w:styleId="D4E45583E2514E03B0ECF0AF9814AABF">
    <w:name w:val="D4E45583E2514E03B0ECF0AF9814AABF"/>
  </w:style>
  <w:style w:type="paragraph" w:customStyle="1" w:styleId="109CE40425D944BEB6BD88D44703D41E">
    <w:name w:val="109CE40425D944BEB6BD88D44703D41E"/>
  </w:style>
  <w:style w:type="paragraph" w:customStyle="1" w:styleId="E81DF250B6FA479386BB000F2A4E0998">
    <w:name w:val="E81DF250B6FA479386BB000F2A4E0998"/>
  </w:style>
  <w:style w:type="paragraph" w:customStyle="1" w:styleId="D85DA5B7A27D4DE5BCF3EB26FBC1F8A0">
    <w:name w:val="D85DA5B7A27D4DE5BCF3EB26FBC1F8A0"/>
  </w:style>
  <w:style w:type="paragraph" w:customStyle="1" w:styleId="9D3391A797D8445F9B3A033C22125E75">
    <w:name w:val="9D3391A797D8445F9B3A033C22125E75"/>
  </w:style>
  <w:style w:type="paragraph" w:customStyle="1" w:styleId="ED67D043E29049E281D95C3B126E0FFF">
    <w:name w:val="ED67D043E29049E281D95C3B126E0FFF"/>
  </w:style>
  <w:style w:type="paragraph" w:customStyle="1" w:styleId="9F35CCCD56764A51B07334A7338418E7">
    <w:name w:val="9F35CCCD56764A51B07334A7338418E7"/>
  </w:style>
  <w:style w:type="paragraph" w:customStyle="1" w:styleId="CC62DD2945524AEBAE243DDC89986FAD">
    <w:name w:val="CC62DD2945524AEBAE243DDC89986FAD"/>
  </w:style>
  <w:style w:type="paragraph" w:customStyle="1" w:styleId="7A70D218561B4452BCD2A03C2CD45C29">
    <w:name w:val="7A70D218561B4452BCD2A03C2CD45C29"/>
  </w:style>
  <w:style w:type="paragraph" w:customStyle="1" w:styleId="8DC76D0F8EF54521B2EF99CDD322A852">
    <w:name w:val="8DC76D0F8EF54521B2EF99CDD322A852"/>
  </w:style>
  <w:style w:type="paragraph" w:customStyle="1" w:styleId="C5580A5B62B24745BAEEF281CD9584E2">
    <w:name w:val="C5580A5B62B24745BAEEF281CD9584E2"/>
  </w:style>
  <w:style w:type="paragraph" w:customStyle="1" w:styleId="364D930F40674C3BB365FEB92716DE85">
    <w:name w:val="364D930F40674C3BB365FEB92716DE85"/>
  </w:style>
  <w:style w:type="paragraph" w:customStyle="1" w:styleId="172227A22147420FADC1F1EA5B97AA26">
    <w:name w:val="172227A22147420FADC1F1EA5B97AA26"/>
  </w:style>
  <w:style w:type="paragraph" w:customStyle="1" w:styleId="01DB7015ADD34B4D91B3651480948B5A">
    <w:name w:val="01DB7015ADD34B4D91B3651480948B5A"/>
    <w:rsid w:val="000A15C8"/>
    <w:rPr>
      <w:lang w:val="ru-UA" w:eastAsia="ru-UA"/>
    </w:rPr>
  </w:style>
  <w:style w:type="paragraph" w:customStyle="1" w:styleId="97D1F1B93B02418A862F136CA7AE12BF">
    <w:name w:val="97D1F1B93B02418A862F136CA7AE12BF"/>
    <w:rsid w:val="000A15C8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7EC3B7E-6BAC-4B02-855E-F1EB41E1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BP2016_GMS_Abschlusszeugnis_RS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2019-03-25T08:33:00Z</cp:lastPrinted>
  <dcterms:created xsi:type="dcterms:W3CDTF">2019-04-12T11:35:00Z</dcterms:created>
  <dcterms:modified xsi:type="dcterms:W3CDTF">2019-04-12T11:42:00Z</dcterms:modified>
</cp:coreProperties>
</file>