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267785ED" wp14:editId="5259A8CB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8F" w:rsidRDefault="00EE158F" w:rsidP="00B05AE0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E158F" w:rsidRPr="002F4B8D" w:rsidRDefault="002F4B8D" w:rsidP="002F4B8D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346388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E158F" w:rsidRPr="005C0261" w:rsidRDefault="002F4B8D" w:rsidP="002F4B8D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D4977" wp14:editId="16E82C48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8D91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="00EE158F" w:rsidRPr="005C0261">
        <w:rPr>
          <w:rFonts w:ascii="Arial" w:hAnsi="Arial" w:cs="Arial"/>
          <w:sz w:val="18"/>
          <w:szCs w:val="18"/>
          <w:lang w:val="de-DE"/>
        </w:rPr>
        <w:t>Name der Schule</w:t>
      </w:r>
      <w:r w:rsidR="007911C8"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EE158F" w:rsidRPr="00861536" w:rsidRDefault="00EE158F" w:rsidP="00EE158F">
      <w:pPr>
        <w:pStyle w:val="a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Abgangszeugnis </w:t>
      </w:r>
    </w:p>
    <w:p w:rsidR="002F4B8D" w:rsidRPr="00260BB2" w:rsidRDefault="00260BB2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="00BF032E"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bookmarkStart w:id="2" w:name="_GoBack"/>
      <w:r w:rsidR="00346388">
        <w:rPr>
          <w:rFonts w:ascii="Arial" w:hAnsi="Arial" w:cs="Arial"/>
          <w:noProof/>
          <w:sz w:val="20"/>
          <w:szCs w:val="20"/>
          <w:lang w:val="de-DE"/>
        </w:rPr>
        <w:t>${name}</w:t>
      </w:r>
      <w:bookmarkEnd w:id="2"/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346388">
        <w:rPr>
          <w:rFonts w:ascii="Arial" w:hAnsi="Arial" w:cs="Arial"/>
          <w:sz w:val="20"/>
          <w:szCs w:val="20"/>
          <w:lang w:val="de-DE"/>
        </w:rPr>
        <w:t>geburt</w:t>
      </w:r>
      <w:proofErr w:type="spellEnd"/>
      <w:r w:rsidR="00346388">
        <w:rPr>
          <w:rFonts w:ascii="Arial" w:hAnsi="Arial" w:cs="Arial"/>
          <w:sz w:val="20"/>
          <w:szCs w:val="20"/>
          <w:lang w:val="de-DE"/>
        </w:rPr>
        <w:t>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BF032E" w:rsidRPr="00260BB2" w:rsidRDefault="00BF032E" w:rsidP="00260BB2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346388">
        <w:rPr>
          <w:rFonts w:ascii="Arial" w:hAnsi="Arial" w:cs="Arial"/>
          <w:sz w:val="20"/>
          <w:szCs w:val="20"/>
          <w:lang w:val="de-DE"/>
        </w:rPr>
        <w:t>gebort</w:t>
      </w:r>
      <w:proofErr w:type="spellEnd"/>
      <w:r w:rsidR="00346388">
        <w:rPr>
          <w:rFonts w:ascii="Arial" w:hAnsi="Arial" w:cs="Arial"/>
          <w:sz w:val="20"/>
          <w:szCs w:val="20"/>
          <w:lang w:val="de-DE"/>
        </w:rPr>
        <w:t>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Pr="00260BB2" w:rsidRDefault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260BB2">
        <w:rPr>
          <w:rFonts w:ascii="Arial" w:hAnsi="Arial" w:cs="Arial"/>
          <w:b/>
          <w:sz w:val="20"/>
          <w:szCs w:val="20"/>
          <w:lang w:val="de-DE"/>
        </w:rPr>
        <w:t>verlässt nach Erfüllung der Pflicht zum Besuch einer auf der Grundschule aufbauenden Schule heute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 die </w:t>
      </w:r>
      <w:r w:rsidRPr="00260BB2">
        <w:rPr>
          <w:rFonts w:ascii="Arial" w:hAnsi="Arial" w:cs="Arial"/>
          <w:b/>
          <w:sz w:val="20"/>
          <w:szCs w:val="20"/>
          <w:lang w:val="de-DE"/>
        </w:rPr>
        <w:t xml:space="preserve">Klasse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1781755353"/>
          <w:placeholder>
            <w:docPart w:val="FC592416E2A8459FB3F4B68F5B9ED93D"/>
          </w:placeholder>
          <w:dropDownList>
            <w:listItem w:value="Wählen Sie ein Element aus."/>
            <w:listItem w:displayText="8" w:value="8"/>
            <w:listItem w:displayText="9" w:value="9"/>
            <w:listItem w:displayText="10" w:value="10"/>
            <w:listItem w:displayText="${wann_verlassen}" w:value="${wann_verlassen}"/>
          </w:dropDownList>
        </w:sdtPr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${wann_verlassen}</w:t>
          </w:r>
        </w:sdtContent>
      </w:sdt>
      <w:r w:rsidR="00067749" w:rsidRPr="00260BB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der </w:t>
      </w:r>
      <w:r w:rsidRPr="00260BB2">
        <w:rPr>
          <w:rFonts w:ascii="Arial" w:hAnsi="Arial" w:cs="Arial"/>
          <w:b/>
          <w:sz w:val="20"/>
          <w:szCs w:val="20"/>
          <w:lang w:val="de-DE"/>
        </w:rPr>
        <w:t>Schule.</w:t>
      </w:r>
    </w:p>
    <w:p w:rsidR="002A3C10" w:rsidRPr="00E25281" w:rsidRDefault="002A3C10" w:rsidP="002A3C10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BC09E7">
        <w:rPr>
          <w:rFonts w:ascii="Arial" w:hAnsi="Arial" w:cs="Arial"/>
          <w:b/>
          <w:sz w:val="20"/>
          <w:szCs w:val="20"/>
          <w:lang w:val="de-DE"/>
        </w:rPr>
        <w:t xml:space="preserve">Leistungen </w:t>
      </w:r>
      <w:r w:rsidR="00067749" w:rsidRPr="00BC09E7">
        <w:rPr>
          <w:rFonts w:ascii="Arial" w:hAnsi="Arial" w:cs="Arial"/>
          <w:b/>
          <w:sz w:val="20"/>
          <w:szCs w:val="20"/>
          <w:lang w:val="de-DE"/>
        </w:rPr>
        <w:t xml:space="preserve">in den einzelnen </w:t>
      </w:r>
      <w:r w:rsidRPr="00BC09E7">
        <w:rPr>
          <w:rFonts w:ascii="Arial" w:hAnsi="Arial" w:cs="Arial"/>
          <w:b/>
          <w:sz w:val="20"/>
          <w:szCs w:val="20"/>
          <w:lang w:val="de-DE"/>
        </w:rPr>
        <w:t>Fächern</w:t>
      </w:r>
      <w:r w:rsidR="00593DCC">
        <w:rPr>
          <w:rFonts w:ascii="Arial" w:hAnsi="Arial" w:cs="Arial"/>
          <w:b/>
          <w:sz w:val="20"/>
          <w:szCs w:val="20"/>
          <w:lang w:val="de-DE"/>
        </w:rPr>
        <w:t xml:space="preserve"> auf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389461408"/>
          <w:placeholder>
            <w:docPart w:val="05661A64064C47DEA4A308D6D5FF5EDC"/>
          </w:placeholder>
          <w:dropDownList>
            <w:listItem w:value="Wählen Sie ein Element aus."/>
            <w:listItem w:displayText="grundlegendem Niveau" w:value="grundlegendem Niveau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="0047119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8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67"/>
        <w:gridCol w:w="1276"/>
        <w:gridCol w:w="567"/>
        <w:gridCol w:w="2551"/>
        <w:gridCol w:w="567"/>
        <w:gridCol w:w="1364"/>
      </w:tblGrid>
      <w:tr w:rsidR="002F4B8D" w:rsidRPr="00260BB2" w:rsidTr="00C13FA4"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:rsidR="002F4B8D" w:rsidRPr="00260BB2" w:rsidRDefault="00BB3E29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5"/>
                </w:rPr>
                <w:alias w:val="Religionslehre/Ethik"/>
                <w:tag w:val="Religionslehre/Ethik"/>
                <w:id w:val="-799451166"/>
                <w:placeholder>
                  <w:docPart w:val="B3EFAF27580D4486BB6CEA3E2016CA0F"/>
                </w:placeholder>
                <w:dropDownList>
                  <w:listItem w:value="Wählen Sie ein Element aus."/>
                  <w:listItem w:displayText="Religionslehre" w:value="Religionslehre"/>
                  <w:listItem w:displayText="Ethik" w:value="Ethik"/>
                </w:dropDownList>
              </w:sdtPr>
              <w:sdtEndPr>
                <w:rPr>
                  <w:rStyle w:val="a1"/>
                  <w:rFonts w:asciiTheme="minorHAnsi" w:eastAsia="Arial" w:hAnsiTheme="minorHAnsi"/>
                  <w:sz w:val="24"/>
                  <w:szCs w:val="20"/>
                </w:rPr>
              </w:sdtEndPr>
              <w:sdtContent>
                <w:r>
                  <w:rPr>
                    <w:rStyle w:val="Formatvorlage75"/>
                  </w:rPr>
                  <w:t>Ethik</w:t>
                </w:r>
              </w:sdtContent>
            </w:sdt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49277970"/>
            <w:placeholder>
              <w:docPart w:val="72312DE6B13A4F38A798A6AB3E51C9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BB3E29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23676337"/>
            <w:placeholder>
              <w:docPart w:val="58A1DEE821C5418BBE2F1144208EEB8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7429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52349811"/>
            <w:placeholder>
              <w:docPart w:val="51834B56FDEF4D6DBEA963CB3B67233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772003429"/>
            <w:placeholder>
              <w:docPart w:val="4BBF78EDCB464231BE13C52196FFBAF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44599946"/>
            <w:placeholder>
              <w:docPart w:val="937ED34D8F5641FAB06E825C4C4ACB7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56962607"/>
            <w:placeholder>
              <w:docPart w:val="EE5F52F2B8814468B25921AF4F8C678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39060471"/>
            <w:placeholder>
              <w:docPart w:val="D5D0B506C017409A969654F79A1D5B9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A57C4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963620851"/>
                <w:placeholder>
                  <w:docPart w:val="F03394F664C643FDA3926E9C2BCA6C7F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 " w:value=" "/>
                </w:dropDownList>
              </w:sdtPr>
              <w:sdtEndPr>
                <w:rPr>
                  <w:rStyle w:val="a1"/>
                  <w:rFonts w:asciiTheme="minorHAnsi" w:hAnsiTheme="minorHAnsi"/>
                  <w:sz w:val="24"/>
                  <w:szCs w:val="20"/>
                </w:rPr>
              </w:sdtEndPr>
              <w:sdtContent>
                <w:r>
                  <w:rPr>
                    <w:rStyle w:val="Formatvorlage73"/>
                  </w:rPr>
                  <w:t>sehr gut</w:t>
                </w:r>
              </w:sdtContent>
            </w:sdt>
            <w:r w:rsidR="00FB379F">
              <w:rPr>
                <w:rStyle w:val="Formatvorlage73"/>
              </w:rPr>
              <w:t xml:space="preserve"> </w:t>
            </w:r>
          </w:p>
        </w:tc>
      </w:tr>
      <w:tr w:rsidR="002F4B8D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04001407"/>
            <w:placeholder>
              <w:docPart w:val="5DA6FCB5D67D4223B4BB44B9DF40211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59779699"/>
            <w:placeholder>
              <w:docPart w:val="D67C84C72A674F5685029F7AE1DDB43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:rsidTr="00C13FA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93112413"/>
            <w:placeholder>
              <w:docPart w:val="9677C634B18745B38705CB1700B899C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B11DA" w:rsidRPr="002B11D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2F4B8D" w:rsidRPr="00260BB2" w:rsidRDefault="002F4B8D" w:rsidP="00C13FA4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45365654"/>
            <w:placeholder>
              <w:docPart w:val="7AF02F87C103452A98DD1302B96EFA1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2F4B8D" w:rsidRPr="00260BB2" w:rsidRDefault="00FB379F" w:rsidP="00C13FA4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24F8B" w:rsidRPr="00260BB2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 w:rsidRP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94442588"/>
            <w:placeholder>
              <w:docPart w:val="72199A6DC5364E0A94B8189B18B0FC1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FB379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lang w:val="de-DE"/>
            </w:rPr>
            <w:id w:val="1726178590"/>
            <w:placeholder>
              <w:docPart w:val="967E47D245DE4173BEA75AE2E3174904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Content>
            <w:tc>
              <w:tcPr>
                <w:tcW w:w="2551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2B11DA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65517898"/>
            <w:placeholder>
              <w:docPart w:val="78B36672217B418B941978D5DED6E47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FB379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24F8B" w:rsidRPr="00260BB2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 w:rsidRP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41109773"/>
            <w:placeholder>
              <w:docPart w:val="0531E0CDE60D4C50AF61607A75772BB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FB379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223357097"/>
            <w:placeholder>
              <w:docPart w:val="F33C6CCADE0147F79D334B72040A29E6"/>
            </w:placeholder>
            <w:dropDownList>
              <w:listItem w:displayText="Profilfach " w:value="Profilfach 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Content>
            <w:tc>
              <w:tcPr>
                <w:tcW w:w="2551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2B11DA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10733879"/>
            <w:placeholder>
              <w:docPart w:val="C51486A066A64137A1D96E8FA2C84B1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FB379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24F8B" w:rsidRPr="00260BB2" w:rsidTr="00EC2758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 w:rsidRP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74055409"/>
            <w:placeholder>
              <w:docPart w:val="912044F918B943E780DDC070F9FD7E0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FB379F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567" w:type="dxa"/>
            <w:vAlign w:val="bottom"/>
          </w:tcPr>
          <w:p w:rsidR="00424F8B" w:rsidRPr="00260BB2" w:rsidRDefault="00424F8B" w:rsidP="00EC2758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40064456"/>
            <w:placeholder>
              <w:docPart w:val="14DC3A8744214B588597B2363652118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424F8B" w:rsidRPr="00260BB2" w:rsidRDefault="00A57C4D" w:rsidP="00EC2758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</w:tbl>
    <w:p w:rsidR="00E25281" w:rsidRPr="00961C1A" w:rsidRDefault="00E25281">
      <w:pPr>
        <w:pStyle w:val="a0"/>
        <w:rPr>
          <w:rFonts w:ascii="Arial" w:hAnsi="Arial" w:cs="Arial"/>
          <w:sz w:val="12"/>
          <w:szCs w:val="12"/>
          <w:lang w:val="de-DE"/>
        </w:rPr>
      </w:pP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Pr="00015F83" w:rsidRDefault="00260BB2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:rsidR="00015F83" w:rsidRPr="00015F83" w:rsidRDefault="00015F83" w:rsidP="00015F83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5C7DD9" w:rsidRDefault="000413FA" w:rsidP="005C7DD9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775A9" wp14:editId="2769B461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AE0" w:rsidRPr="00975DB1" w:rsidRDefault="00B05AE0" w:rsidP="00B05AE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775A9" id="Ellipse 2" o:spid="_x0000_s1026" style="position:absolute;left:0;text-align:left;margin-left:211pt;margin-top:5.8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sCGC9t0A&#10;AAAK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B05AE0" w:rsidRPr="00975DB1" w:rsidRDefault="00B05AE0" w:rsidP="00B05AE0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5C7DD9" w:rsidRPr="00B05AE0">
        <w:rPr>
          <w:rFonts w:ascii="Arial" w:hAnsi="Arial" w:cs="Arial"/>
          <w:b/>
          <w:sz w:val="20"/>
          <w:szCs w:val="20"/>
          <w:lang w:val="de-DE"/>
        </w:rPr>
        <w:t>Datum</w:t>
      </w:r>
      <w:r w:rsidR="00EE6F2A" w:rsidRPr="00B05AE0">
        <w:rPr>
          <w:rFonts w:ascii="Arial" w:hAnsi="Arial" w:cs="Arial"/>
          <w:b/>
          <w:sz w:val="20"/>
          <w:szCs w:val="20"/>
          <w:lang w:val="de-DE"/>
        </w:rPr>
        <w:t>:</w:t>
      </w:r>
      <w:r w:rsidR="00471198">
        <w:rPr>
          <w:rFonts w:ascii="Arial" w:hAnsi="Arial" w:cs="Arial"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7645EDDF57424745AA870CC6346B1165"/>
          </w:placeholder>
          <w:date>
            <w:dateFormat w:val="d. MMMM yyyy"/>
            <w:lid w:val="de-DE"/>
            <w:storeMappedDataAs w:val="dateTime"/>
            <w:calendar w:val="gregorian"/>
          </w:date>
        </w:sdtPr>
        <w:sdtEndPr/>
        <w:sdtContent>
          <w:r w:rsidR="00346388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346388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346388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:rsidR="000764E8" w:rsidRPr="003C05E6" w:rsidRDefault="000764E8" w:rsidP="000764E8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0764E8" w:rsidRDefault="000764E8" w:rsidP="000764E8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0764E8" w:rsidRDefault="000764E8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0413FA" w:rsidRDefault="000413FA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Pr="0012750C" w:rsidRDefault="00FE1A82" w:rsidP="000764E8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:rsidR="00FE1A82" w:rsidRDefault="00FE1A82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p w:rsidR="00FC2455" w:rsidRPr="004D336C" w:rsidRDefault="00FC2455" w:rsidP="00FC2455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4D336C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sectPr w:rsidR="00FC2455" w:rsidRPr="004D336C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96D" w:rsidRDefault="0042296D">
      <w:pPr>
        <w:spacing w:after="0"/>
      </w:pPr>
      <w:r>
        <w:separator/>
      </w:r>
    </w:p>
  </w:endnote>
  <w:endnote w:type="continuationSeparator" w:id="0">
    <w:p w:rsidR="0042296D" w:rsidRDefault="00422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96D" w:rsidRDefault="0042296D">
      <w:r>
        <w:separator/>
      </w:r>
    </w:p>
  </w:footnote>
  <w:footnote w:type="continuationSeparator" w:id="0">
    <w:p w:rsidR="0042296D" w:rsidRDefault="00422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1LB/uyfIoYcqB3Vc1yh9fMSsQOSKInSWOKowbjb54mUrKU4IkOWoeFhf4DON48Hb50nNRzyxuAJU8yF+zm1Dhw==" w:salt="ZUqNePhzWlKoFzh/lqZ8yg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C"/>
    <w:rsid w:val="00011C8B"/>
    <w:rsid w:val="000151E4"/>
    <w:rsid w:val="00015F83"/>
    <w:rsid w:val="00017BC1"/>
    <w:rsid w:val="000413FA"/>
    <w:rsid w:val="00064EBB"/>
    <w:rsid w:val="00067749"/>
    <w:rsid w:val="000764E8"/>
    <w:rsid w:val="0008278C"/>
    <w:rsid w:val="00094D2C"/>
    <w:rsid w:val="001A1E41"/>
    <w:rsid w:val="00260BB2"/>
    <w:rsid w:val="002A3C10"/>
    <w:rsid w:val="002B11DA"/>
    <w:rsid w:val="002B2157"/>
    <w:rsid w:val="002F4B8D"/>
    <w:rsid w:val="00340BDA"/>
    <w:rsid w:val="00346388"/>
    <w:rsid w:val="00367197"/>
    <w:rsid w:val="00381808"/>
    <w:rsid w:val="003A43A7"/>
    <w:rsid w:val="003D33A5"/>
    <w:rsid w:val="003F1A48"/>
    <w:rsid w:val="0042296D"/>
    <w:rsid w:val="00424F8B"/>
    <w:rsid w:val="00470F9B"/>
    <w:rsid w:val="00471198"/>
    <w:rsid w:val="0049052D"/>
    <w:rsid w:val="004D336C"/>
    <w:rsid w:val="004E29B3"/>
    <w:rsid w:val="00524C6B"/>
    <w:rsid w:val="00590D07"/>
    <w:rsid w:val="00593DCC"/>
    <w:rsid w:val="005A5BA4"/>
    <w:rsid w:val="005C6F9C"/>
    <w:rsid w:val="005C7DD9"/>
    <w:rsid w:val="005E3FB5"/>
    <w:rsid w:val="006B2244"/>
    <w:rsid w:val="00766A03"/>
    <w:rsid w:val="0077407F"/>
    <w:rsid w:val="00784D58"/>
    <w:rsid w:val="007911C8"/>
    <w:rsid w:val="00797139"/>
    <w:rsid w:val="00822531"/>
    <w:rsid w:val="00861536"/>
    <w:rsid w:val="0089438F"/>
    <w:rsid w:val="008A5050"/>
    <w:rsid w:val="008B4D19"/>
    <w:rsid w:val="008D6863"/>
    <w:rsid w:val="008D78A3"/>
    <w:rsid w:val="00961C1A"/>
    <w:rsid w:val="00975DB1"/>
    <w:rsid w:val="00A1695D"/>
    <w:rsid w:val="00A5751C"/>
    <w:rsid w:val="00A57C4D"/>
    <w:rsid w:val="00AB678C"/>
    <w:rsid w:val="00AF220C"/>
    <w:rsid w:val="00AF5BD6"/>
    <w:rsid w:val="00B05AE0"/>
    <w:rsid w:val="00B77752"/>
    <w:rsid w:val="00B86B75"/>
    <w:rsid w:val="00BB3E29"/>
    <w:rsid w:val="00BC09E7"/>
    <w:rsid w:val="00BC48D5"/>
    <w:rsid w:val="00BE1588"/>
    <w:rsid w:val="00BF032E"/>
    <w:rsid w:val="00C13FA4"/>
    <w:rsid w:val="00C36279"/>
    <w:rsid w:val="00C55498"/>
    <w:rsid w:val="00C72402"/>
    <w:rsid w:val="00CB1AF6"/>
    <w:rsid w:val="00D52FE8"/>
    <w:rsid w:val="00D816E8"/>
    <w:rsid w:val="00D83A44"/>
    <w:rsid w:val="00DB1F7C"/>
    <w:rsid w:val="00DC5859"/>
    <w:rsid w:val="00DF1BD1"/>
    <w:rsid w:val="00DF65EC"/>
    <w:rsid w:val="00E05EFD"/>
    <w:rsid w:val="00E0791F"/>
    <w:rsid w:val="00E25281"/>
    <w:rsid w:val="00E315A3"/>
    <w:rsid w:val="00E44C7A"/>
    <w:rsid w:val="00EB3E93"/>
    <w:rsid w:val="00EE158F"/>
    <w:rsid w:val="00EE6E3C"/>
    <w:rsid w:val="00EE6F2A"/>
    <w:rsid w:val="00F7170B"/>
    <w:rsid w:val="00F74291"/>
    <w:rsid w:val="00F849A5"/>
    <w:rsid w:val="00FB379F"/>
    <w:rsid w:val="00FC2455"/>
    <w:rsid w:val="00FE1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2FC3"/>
  <w15:docId w15:val="{5C778C47-51B6-4F3C-AA47-A1837140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styleId="af2">
    <w:name w:val="annotation reference"/>
    <w:basedOn w:val="a1"/>
    <w:rsid w:val="001A1E41"/>
    <w:rPr>
      <w:sz w:val="16"/>
      <w:szCs w:val="16"/>
    </w:rPr>
  </w:style>
  <w:style w:type="paragraph" w:styleId="af3">
    <w:name w:val="annotation text"/>
    <w:basedOn w:val="a"/>
    <w:link w:val="af4"/>
    <w:rsid w:val="001A1E41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rsid w:val="001A1E41"/>
    <w:rPr>
      <w:sz w:val="20"/>
      <w:szCs w:val="20"/>
    </w:rPr>
  </w:style>
  <w:style w:type="paragraph" w:styleId="af5">
    <w:name w:val="annotation subject"/>
    <w:basedOn w:val="af3"/>
    <w:next w:val="af3"/>
    <w:link w:val="af6"/>
    <w:rsid w:val="001A1E41"/>
    <w:rPr>
      <w:b/>
      <w:bCs/>
    </w:rPr>
  </w:style>
  <w:style w:type="character" w:customStyle="1" w:styleId="af6">
    <w:name w:val="Тема примечания Знак"/>
    <w:basedOn w:val="af4"/>
    <w:link w:val="af5"/>
    <w:rsid w:val="001A1E41"/>
    <w:rPr>
      <w:b/>
      <w:bCs/>
      <w:sz w:val="20"/>
      <w:szCs w:val="20"/>
    </w:rPr>
  </w:style>
  <w:style w:type="character" w:styleId="af7">
    <w:name w:val="Placeholder Text"/>
    <w:basedOn w:val="a1"/>
    <w:uiPriority w:val="99"/>
    <w:rsid w:val="00471198"/>
    <w:rPr>
      <w:color w:val="808080"/>
    </w:rPr>
  </w:style>
  <w:style w:type="table" w:styleId="af8">
    <w:name w:val="Table Grid"/>
    <w:basedOn w:val="a2"/>
    <w:rsid w:val="002F4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5">
    <w:name w:val="Formatvorlage75"/>
    <w:basedOn w:val="a1"/>
    <w:uiPriority w:val="1"/>
    <w:rsid w:val="00BB3E29"/>
    <w:rPr>
      <w:rFonts w:ascii="Arial" w:hAnsi="Arial"/>
      <w:sz w:val="20"/>
    </w:rPr>
  </w:style>
  <w:style w:type="character" w:customStyle="1" w:styleId="Formatvorlage73">
    <w:name w:val="Formatvorlage73"/>
    <w:basedOn w:val="a1"/>
    <w:uiPriority w:val="1"/>
    <w:rsid w:val="00BB3E29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gangszeugnis%20Gemeinschafts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661A64064C47DEA4A308D6D5FF5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F4DAF-3AD7-4F62-90A8-A4756A593972}"/>
      </w:docPartPr>
      <w:docPartBody>
        <w:p w:rsidR="00222C56" w:rsidRDefault="00222C56" w:rsidP="00222C56">
          <w:pPr>
            <w:pStyle w:val="05661A64064C47DEA4A308D6D5FF5EDC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7645EDDF57424745AA870CC6346B1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A0A70-8D85-4547-8E1A-7652C1654107}"/>
      </w:docPartPr>
      <w:docPartBody>
        <w:p w:rsidR="00222C56" w:rsidRDefault="0044311F">
          <w:pPr>
            <w:pStyle w:val="7645EDDF57424745AA870CC6346B1165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FC592416E2A8459FB3F4B68F5B9ED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C26A5-43DE-4F8B-9CEE-0895F8FEFEF5}"/>
      </w:docPartPr>
      <w:docPartBody>
        <w:p w:rsidR="00000000" w:rsidRDefault="00222C56" w:rsidP="00222C56">
          <w:pPr>
            <w:pStyle w:val="FC592416E2A8459FB3F4B68F5B9ED93D1"/>
          </w:pPr>
          <w:r w:rsidRPr="00471198">
            <w:rPr>
              <w:rStyle w:val="a3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B3EFAF27580D4486BB6CEA3E2016C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5C5E7-829E-4905-A8CF-71759CE47179}"/>
      </w:docPartPr>
      <w:docPartBody>
        <w:p w:rsidR="00000000" w:rsidRDefault="00222C56" w:rsidP="00222C56">
          <w:pPr>
            <w:pStyle w:val="B3EFAF27580D4486BB6CEA3E2016CA0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312DE6B13A4F38A798A6AB3E51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8744D-B402-4D4F-9BF8-28E3DEDE7752}"/>
      </w:docPartPr>
      <w:docPartBody>
        <w:p w:rsidR="00000000" w:rsidRDefault="00222C56" w:rsidP="00222C56">
          <w:pPr>
            <w:pStyle w:val="72312DE6B13A4F38A798A6AB3E51C9A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7E47D245DE4173BEA75AE2E31749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A0D1A-F5FC-4CAC-A983-97EE1BA3B665}"/>
      </w:docPartPr>
      <w:docPartBody>
        <w:p w:rsidR="00000000" w:rsidRDefault="00222C56" w:rsidP="00222C56">
          <w:pPr>
            <w:pStyle w:val="967E47D245DE4173BEA75AE2E3174904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F33C6CCADE0147F79D334B72040A2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C7875-4CBE-4D78-BB19-C3D86BEDEA21}"/>
      </w:docPartPr>
      <w:docPartBody>
        <w:p w:rsidR="00000000" w:rsidRDefault="00222C56" w:rsidP="00222C56">
          <w:pPr>
            <w:pStyle w:val="F33C6CCADE0147F79D334B72040A29E6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51834B56FDEF4D6DBEA963CB3B672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1CBB98-DA17-41F7-A70A-5802348D67A5}"/>
      </w:docPartPr>
      <w:docPartBody>
        <w:p w:rsidR="00000000" w:rsidRDefault="00222C56" w:rsidP="00222C56">
          <w:pPr>
            <w:pStyle w:val="51834B56FDEF4D6DBEA963CB3B67233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37ED34D8F5641FAB06E825C4C4AC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42C59-0B49-4D72-B1CB-3D369524393A}"/>
      </w:docPartPr>
      <w:docPartBody>
        <w:p w:rsidR="00000000" w:rsidRDefault="00222C56" w:rsidP="00222C56">
          <w:pPr>
            <w:pStyle w:val="937ED34D8F5641FAB06E825C4C4ACB7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5D0B506C017409A969654F79A1D5B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8D6842-14DE-48AA-911A-18B1036C7D31}"/>
      </w:docPartPr>
      <w:docPartBody>
        <w:p w:rsidR="00000000" w:rsidRDefault="00222C56" w:rsidP="00222C56">
          <w:pPr>
            <w:pStyle w:val="D5D0B506C017409A969654F79A1D5B9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DA6FCB5D67D4223B4BB44B9DF4021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0429D6-2C3E-42A7-ACC9-C457606DC596}"/>
      </w:docPartPr>
      <w:docPartBody>
        <w:p w:rsidR="00000000" w:rsidRDefault="00222C56" w:rsidP="00222C56">
          <w:pPr>
            <w:pStyle w:val="5DA6FCB5D67D4223B4BB44B9DF40211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677C634B18745B38705CB1700B89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A77F3B-8EB6-4968-BF98-C7F1C99554DB}"/>
      </w:docPartPr>
      <w:docPartBody>
        <w:p w:rsidR="00000000" w:rsidRDefault="00222C56" w:rsidP="00222C56">
          <w:pPr>
            <w:pStyle w:val="9677C634B18745B38705CB1700B899C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199A6DC5364E0A94B8189B18B0FC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9F718-8919-4863-8C80-1D7038F7C5DD}"/>
      </w:docPartPr>
      <w:docPartBody>
        <w:p w:rsidR="00000000" w:rsidRDefault="00222C56" w:rsidP="00222C56">
          <w:pPr>
            <w:pStyle w:val="72199A6DC5364E0A94B8189B18B0FC1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531E0CDE60D4C50AF61607A75772B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18E158-5A03-4F28-B2E5-BD557A14A622}"/>
      </w:docPartPr>
      <w:docPartBody>
        <w:p w:rsidR="00000000" w:rsidRDefault="00222C56" w:rsidP="00222C56">
          <w:pPr>
            <w:pStyle w:val="0531E0CDE60D4C50AF61607A75772BB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12044F918B943E780DDC070F9FD7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301CF-E79F-4423-8929-EBBDBC485C28}"/>
      </w:docPartPr>
      <w:docPartBody>
        <w:p w:rsidR="00000000" w:rsidRDefault="00222C56" w:rsidP="00222C56">
          <w:pPr>
            <w:pStyle w:val="912044F918B943E780DDC070F9FD7E0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4DC3A8744214B588597B23636521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D000F9-69F4-4250-A60E-3D50E52F7720}"/>
      </w:docPartPr>
      <w:docPartBody>
        <w:p w:rsidR="00000000" w:rsidRDefault="00222C56" w:rsidP="00222C56">
          <w:pPr>
            <w:pStyle w:val="14DC3A8744214B588597B23636521187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51486A066A64137A1D96E8FA2C84B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255283-C2F7-4BA5-AE2A-EE6DDD2ED49F}"/>
      </w:docPartPr>
      <w:docPartBody>
        <w:p w:rsidR="00000000" w:rsidRDefault="00222C56" w:rsidP="00222C56">
          <w:pPr>
            <w:pStyle w:val="C51486A066A64137A1D96E8FA2C84B1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8B36672217B418B941978D5DED6E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7E74AA-F533-464D-BC77-EC0522D6BC6C}"/>
      </w:docPartPr>
      <w:docPartBody>
        <w:p w:rsidR="00000000" w:rsidRDefault="00222C56" w:rsidP="00222C56">
          <w:pPr>
            <w:pStyle w:val="78B36672217B418B941978D5DED6E47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AF02F87C103452A98DD1302B96EFA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5E9001-CE98-4407-857E-5EC819DA59E5}"/>
      </w:docPartPr>
      <w:docPartBody>
        <w:p w:rsidR="00000000" w:rsidRDefault="00222C56" w:rsidP="00222C56">
          <w:pPr>
            <w:pStyle w:val="7AF02F87C103452A98DD1302B96EFA1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67C84C72A674F5685029F7AE1DDB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22075A-C0D2-45C8-96C5-467917E20F6D}"/>
      </w:docPartPr>
      <w:docPartBody>
        <w:p w:rsidR="00000000" w:rsidRDefault="00222C56" w:rsidP="00222C56">
          <w:pPr>
            <w:pStyle w:val="D67C84C72A674F5685029F7AE1DDB43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E5F52F2B8814468B25921AF4F8C6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B7184-F362-4040-8AF2-D2A71021A973}"/>
      </w:docPartPr>
      <w:docPartBody>
        <w:p w:rsidR="00000000" w:rsidRDefault="00222C56" w:rsidP="00222C56">
          <w:pPr>
            <w:pStyle w:val="EE5F52F2B8814468B25921AF4F8C678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BBF78EDCB464231BE13C52196FFBA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071B9-B66D-4F8A-916D-9C092B5725BE}"/>
      </w:docPartPr>
      <w:docPartBody>
        <w:p w:rsidR="00000000" w:rsidRDefault="00222C56" w:rsidP="00222C56">
          <w:pPr>
            <w:pStyle w:val="4BBF78EDCB464231BE13C52196FFBAF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8A1DEE821C5418BBE2F1144208EE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53391-5D78-4459-87AB-4F751FB12A95}"/>
      </w:docPartPr>
      <w:docPartBody>
        <w:p w:rsidR="00000000" w:rsidRDefault="00222C56" w:rsidP="00222C56">
          <w:pPr>
            <w:pStyle w:val="58A1DEE821C5418BBE2F1144208EEB8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03394F664C643FDA3926E9C2BCA6C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1AA999-48E6-4663-A207-235B6C51BC4D}"/>
      </w:docPartPr>
      <w:docPartBody>
        <w:p w:rsidR="00000000" w:rsidRDefault="00222C56" w:rsidP="00222C56">
          <w:pPr>
            <w:pStyle w:val="F03394F664C643FDA3926E9C2BCA6C7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1F"/>
    <w:rsid w:val="00222C56"/>
    <w:rsid w:val="0044311F"/>
    <w:rsid w:val="00E7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222C56"/>
    <w:rPr>
      <w:color w:val="808080"/>
    </w:rPr>
  </w:style>
  <w:style w:type="paragraph" w:customStyle="1" w:styleId="05661A64064C47DEA4A308D6D5FF5EDC">
    <w:name w:val="05661A64064C47DEA4A308D6D5FF5EDC"/>
  </w:style>
  <w:style w:type="paragraph" w:customStyle="1" w:styleId="7645EDDF57424745AA870CC6346B1165">
    <w:name w:val="7645EDDF57424745AA870CC6346B1165"/>
  </w:style>
  <w:style w:type="paragraph" w:customStyle="1" w:styleId="FC592416E2A8459FB3F4B68F5B9ED93D">
    <w:name w:val="FC592416E2A8459FB3F4B68F5B9ED93D"/>
    <w:rsid w:val="00222C56"/>
    <w:rPr>
      <w:lang w:val="ru-UA" w:eastAsia="ru-UA"/>
    </w:rPr>
  </w:style>
  <w:style w:type="paragraph" w:customStyle="1" w:styleId="FC592416E2A8459FB3F4B68F5B9ED93D1">
    <w:name w:val="FC592416E2A8459FB3F4B68F5B9ED93D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05661A64064C47DEA4A308D6D5FF5EDC1">
    <w:name w:val="05661A64064C47DEA4A308D6D5FF5EDC1"/>
    <w:rsid w:val="00222C56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paragraph" w:customStyle="1" w:styleId="B3EFAF27580D4486BB6CEA3E2016CA0F">
    <w:name w:val="B3EFAF27580D4486BB6CEA3E2016CA0F"/>
    <w:rsid w:val="00222C56"/>
    <w:rPr>
      <w:lang w:val="ru-UA" w:eastAsia="ru-UA"/>
    </w:rPr>
  </w:style>
  <w:style w:type="paragraph" w:customStyle="1" w:styleId="72312DE6B13A4F38A798A6AB3E51C9A8">
    <w:name w:val="72312DE6B13A4F38A798A6AB3E51C9A8"/>
    <w:rsid w:val="00222C56"/>
    <w:rPr>
      <w:lang w:val="ru-UA" w:eastAsia="ru-UA"/>
    </w:rPr>
  </w:style>
  <w:style w:type="paragraph" w:customStyle="1" w:styleId="84DB41D203654CF19C1AF872FBC1D180">
    <w:name w:val="84DB41D203654CF19C1AF872FBC1D180"/>
    <w:rsid w:val="00222C56"/>
    <w:rPr>
      <w:lang w:val="ru-UA" w:eastAsia="ru-UA"/>
    </w:rPr>
  </w:style>
  <w:style w:type="paragraph" w:customStyle="1" w:styleId="88046523AD0A4C10A544778205EBF623">
    <w:name w:val="88046523AD0A4C10A544778205EBF623"/>
    <w:rsid w:val="00222C56"/>
    <w:rPr>
      <w:lang w:val="ru-UA" w:eastAsia="ru-UA"/>
    </w:rPr>
  </w:style>
  <w:style w:type="paragraph" w:customStyle="1" w:styleId="AD6D098C06CA4FC281596C82FC50F75D">
    <w:name w:val="AD6D098C06CA4FC281596C82FC50F75D"/>
    <w:rsid w:val="00222C56"/>
    <w:rPr>
      <w:lang w:val="ru-UA" w:eastAsia="ru-UA"/>
    </w:rPr>
  </w:style>
  <w:style w:type="paragraph" w:customStyle="1" w:styleId="836EC006AB2541308C107B7BC980F7F2">
    <w:name w:val="836EC006AB2541308C107B7BC980F7F2"/>
    <w:rsid w:val="00222C56"/>
    <w:rPr>
      <w:lang w:val="ru-UA" w:eastAsia="ru-UA"/>
    </w:rPr>
  </w:style>
  <w:style w:type="paragraph" w:customStyle="1" w:styleId="4E1AF2424C9F41EAB7F017C5227F4909">
    <w:name w:val="4E1AF2424C9F41EAB7F017C5227F4909"/>
    <w:rsid w:val="00222C56"/>
    <w:rPr>
      <w:lang w:val="ru-UA" w:eastAsia="ru-UA"/>
    </w:rPr>
  </w:style>
  <w:style w:type="paragraph" w:customStyle="1" w:styleId="574A6F12B5B34F8EAC41DA3CDDB32078">
    <w:name w:val="574A6F12B5B34F8EAC41DA3CDDB32078"/>
    <w:rsid w:val="00222C56"/>
    <w:rPr>
      <w:lang w:val="ru-UA" w:eastAsia="ru-UA"/>
    </w:rPr>
  </w:style>
  <w:style w:type="paragraph" w:customStyle="1" w:styleId="BA58A79A30054CC1B7DF41A2FF745B6D">
    <w:name w:val="BA58A79A30054CC1B7DF41A2FF745B6D"/>
    <w:rsid w:val="00222C56"/>
    <w:rPr>
      <w:lang w:val="ru-UA" w:eastAsia="ru-UA"/>
    </w:rPr>
  </w:style>
  <w:style w:type="paragraph" w:customStyle="1" w:styleId="2457084A9F4C4D3AA1F3AB82BE3F91AE">
    <w:name w:val="2457084A9F4C4D3AA1F3AB82BE3F91AE"/>
    <w:rsid w:val="00222C56"/>
    <w:rPr>
      <w:lang w:val="ru-UA" w:eastAsia="ru-UA"/>
    </w:rPr>
  </w:style>
  <w:style w:type="paragraph" w:customStyle="1" w:styleId="967E47D245DE4173BEA75AE2E3174904">
    <w:name w:val="967E47D245DE4173BEA75AE2E3174904"/>
    <w:rsid w:val="00222C56"/>
    <w:rPr>
      <w:lang w:val="ru-UA" w:eastAsia="ru-UA"/>
    </w:rPr>
  </w:style>
  <w:style w:type="paragraph" w:customStyle="1" w:styleId="F33C6CCADE0147F79D334B72040A29E6">
    <w:name w:val="F33C6CCADE0147F79D334B72040A29E6"/>
    <w:rsid w:val="00222C56"/>
    <w:rPr>
      <w:lang w:val="ru-UA" w:eastAsia="ru-UA"/>
    </w:rPr>
  </w:style>
  <w:style w:type="paragraph" w:customStyle="1" w:styleId="E621D5E7C1484B9B826AF4899831E25D">
    <w:name w:val="E621D5E7C1484B9B826AF4899831E25D"/>
    <w:rsid w:val="00222C56"/>
    <w:rPr>
      <w:lang w:val="ru-UA" w:eastAsia="ru-UA"/>
    </w:rPr>
  </w:style>
  <w:style w:type="paragraph" w:customStyle="1" w:styleId="1DF429F81AAD4283B1E287CBE7CBC089">
    <w:name w:val="1DF429F81AAD4283B1E287CBE7CBC089"/>
    <w:rsid w:val="00222C56"/>
    <w:rPr>
      <w:lang w:val="ru-UA" w:eastAsia="ru-UA"/>
    </w:rPr>
  </w:style>
  <w:style w:type="paragraph" w:customStyle="1" w:styleId="027AF380C6004E6DBA99D1C40475137B">
    <w:name w:val="027AF380C6004E6DBA99D1C40475137B"/>
    <w:rsid w:val="00222C56"/>
    <w:rPr>
      <w:lang w:val="ru-UA" w:eastAsia="ru-UA"/>
    </w:rPr>
  </w:style>
  <w:style w:type="paragraph" w:customStyle="1" w:styleId="3B0C0C23AF4F40AB9CD959501040AAD7">
    <w:name w:val="3B0C0C23AF4F40AB9CD959501040AAD7"/>
    <w:rsid w:val="00222C56"/>
    <w:rPr>
      <w:lang w:val="ru-UA" w:eastAsia="ru-UA"/>
    </w:rPr>
  </w:style>
  <w:style w:type="paragraph" w:customStyle="1" w:styleId="EA65EBF42E4348D2BCC06219700A5CFA">
    <w:name w:val="EA65EBF42E4348D2BCC06219700A5CFA"/>
    <w:rsid w:val="00222C56"/>
    <w:rPr>
      <w:lang w:val="ru-UA" w:eastAsia="ru-UA"/>
    </w:rPr>
  </w:style>
  <w:style w:type="paragraph" w:customStyle="1" w:styleId="CEEB6D2B569547EDBFEEFA11F0BA78AC">
    <w:name w:val="CEEB6D2B569547EDBFEEFA11F0BA78AC"/>
    <w:rsid w:val="00222C56"/>
    <w:rPr>
      <w:lang w:val="ru-UA" w:eastAsia="ru-UA"/>
    </w:rPr>
  </w:style>
  <w:style w:type="paragraph" w:customStyle="1" w:styleId="4006DAB7348E43A986E539C8997C041B">
    <w:name w:val="4006DAB7348E43A986E539C8997C041B"/>
    <w:rsid w:val="00222C56"/>
    <w:rPr>
      <w:lang w:val="ru-UA" w:eastAsia="ru-UA"/>
    </w:rPr>
  </w:style>
  <w:style w:type="paragraph" w:customStyle="1" w:styleId="2E8A57801AF5482382FB0CF9D3490F3F">
    <w:name w:val="2E8A57801AF5482382FB0CF9D3490F3F"/>
    <w:rsid w:val="00222C56"/>
    <w:rPr>
      <w:lang w:val="ru-UA" w:eastAsia="ru-UA"/>
    </w:rPr>
  </w:style>
  <w:style w:type="paragraph" w:customStyle="1" w:styleId="758EC464C36845DE87E1614173FDB19E">
    <w:name w:val="758EC464C36845DE87E1614173FDB19E"/>
    <w:rsid w:val="00222C56"/>
    <w:rPr>
      <w:lang w:val="ru-UA" w:eastAsia="ru-UA"/>
    </w:rPr>
  </w:style>
  <w:style w:type="paragraph" w:customStyle="1" w:styleId="51834B56FDEF4D6DBEA963CB3B672339">
    <w:name w:val="51834B56FDEF4D6DBEA963CB3B672339"/>
    <w:rsid w:val="00222C56"/>
    <w:rPr>
      <w:lang w:val="ru-UA" w:eastAsia="ru-UA"/>
    </w:rPr>
  </w:style>
  <w:style w:type="paragraph" w:customStyle="1" w:styleId="937ED34D8F5641FAB06E825C4C4ACB7E">
    <w:name w:val="937ED34D8F5641FAB06E825C4C4ACB7E"/>
    <w:rsid w:val="00222C56"/>
    <w:rPr>
      <w:lang w:val="ru-UA" w:eastAsia="ru-UA"/>
    </w:rPr>
  </w:style>
  <w:style w:type="paragraph" w:customStyle="1" w:styleId="D5D0B506C017409A969654F79A1D5B95">
    <w:name w:val="D5D0B506C017409A969654F79A1D5B95"/>
    <w:rsid w:val="00222C56"/>
    <w:rPr>
      <w:lang w:val="ru-UA" w:eastAsia="ru-UA"/>
    </w:rPr>
  </w:style>
  <w:style w:type="paragraph" w:customStyle="1" w:styleId="5DA6FCB5D67D4223B4BB44B9DF402111">
    <w:name w:val="5DA6FCB5D67D4223B4BB44B9DF402111"/>
    <w:rsid w:val="00222C56"/>
    <w:rPr>
      <w:lang w:val="ru-UA" w:eastAsia="ru-UA"/>
    </w:rPr>
  </w:style>
  <w:style w:type="paragraph" w:customStyle="1" w:styleId="9677C634B18745B38705CB1700B899CC">
    <w:name w:val="9677C634B18745B38705CB1700B899CC"/>
    <w:rsid w:val="00222C56"/>
    <w:rPr>
      <w:lang w:val="ru-UA" w:eastAsia="ru-UA"/>
    </w:rPr>
  </w:style>
  <w:style w:type="paragraph" w:customStyle="1" w:styleId="72199A6DC5364E0A94B8189B18B0FC18">
    <w:name w:val="72199A6DC5364E0A94B8189B18B0FC18"/>
    <w:rsid w:val="00222C56"/>
    <w:rPr>
      <w:lang w:val="ru-UA" w:eastAsia="ru-UA"/>
    </w:rPr>
  </w:style>
  <w:style w:type="paragraph" w:customStyle="1" w:styleId="0531E0CDE60D4C50AF61607A75772BBC">
    <w:name w:val="0531E0CDE60D4C50AF61607A75772BBC"/>
    <w:rsid w:val="00222C56"/>
    <w:rPr>
      <w:lang w:val="ru-UA" w:eastAsia="ru-UA"/>
    </w:rPr>
  </w:style>
  <w:style w:type="paragraph" w:customStyle="1" w:styleId="912044F918B943E780DDC070F9FD7E0B">
    <w:name w:val="912044F918B943E780DDC070F9FD7E0B"/>
    <w:rsid w:val="00222C56"/>
    <w:rPr>
      <w:lang w:val="ru-UA" w:eastAsia="ru-UA"/>
    </w:rPr>
  </w:style>
  <w:style w:type="paragraph" w:customStyle="1" w:styleId="14DC3A8744214B588597B23636521187">
    <w:name w:val="14DC3A8744214B588597B23636521187"/>
    <w:rsid w:val="00222C56"/>
    <w:rPr>
      <w:lang w:val="ru-UA" w:eastAsia="ru-UA"/>
    </w:rPr>
  </w:style>
  <w:style w:type="paragraph" w:customStyle="1" w:styleId="C51486A066A64137A1D96E8FA2C84B1D">
    <w:name w:val="C51486A066A64137A1D96E8FA2C84B1D"/>
    <w:rsid w:val="00222C56"/>
    <w:rPr>
      <w:lang w:val="ru-UA" w:eastAsia="ru-UA"/>
    </w:rPr>
  </w:style>
  <w:style w:type="paragraph" w:customStyle="1" w:styleId="78B36672217B418B941978D5DED6E472">
    <w:name w:val="78B36672217B418B941978D5DED6E472"/>
    <w:rsid w:val="00222C56"/>
    <w:rPr>
      <w:lang w:val="ru-UA" w:eastAsia="ru-UA"/>
    </w:rPr>
  </w:style>
  <w:style w:type="paragraph" w:customStyle="1" w:styleId="7AF02F87C103452A98DD1302B96EFA1F">
    <w:name w:val="7AF02F87C103452A98DD1302B96EFA1F"/>
    <w:rsid w:val="00222C56"/>
    <w:rPr>
      <w:lang w:val="ru-UA" w:eastAsia="ru-UA"/>
    </w:rPr>
  </w:style>
  <w:style w:type="paragraph" w:customStyle="1" w:styleId="D67C84C72A674F5685029F7AE1DDB432">
    <w:name w:val="D67C84C72A674F5685029F7AE1DDB432"/>
    <w:rsid w:val="00222C56"/>
    <w:rPr>
      <w:lang w:val="ru-UA" w:eastAsia="ru-UA"/>
    </w:rPr>
  </w:style>
  <w:style w:type="paragraph" w:customStyle="1" w:styleId="14B9E430873742919700053683C5DCD2">
    <w:name w:val="14B9E430873742919700053683C5DCD2"/>
    <w:rsid w:val="00222C56"/>
    <w:rPr>
      <w:lang w:val="ru-UA" w:eastAsia="ru-UA"/>
    </w:rPr>
  </w:style>
  <w:style w:type="paragraph" w:customStyle="1" w:styleId="EE5F52F2B8814468B25921AF4F8C6782">
    <w:name w:val="EE5F52F2B8814468B25921AF4F8C6782"/>
    <w:rsid w:val="00222C56"/>
    <w:rPr>
      <w:lang w:val="ru-UA" w:eastAsia="ru-UA"/>
    </w:rPr>
  </w:style>
  <w:style w:type="paragraph" w:customStyle="1" w:styleId="4BBF78EDCB464231BE13C52196FFBAF5">
    <w:name w:val="4BBF78EDCB464231BE13C52196FFBAF5"/>
    <w:rsid w:val="00222C56"/>
    <w:rPr>
      <w:lang w:val="ru-UA" w:eastAsia="ru-UA"/>
    </w:rPr>
  </w:style>
  <w:style w:type="paragraph" w:customStyle="1" w:styleId="58A1DEE821C5418BBE2F1144208EEB84">
    <w:name w:val="58A1DEE821C5418BBE2F1144208EEB84"/>
    <w:rsid w:val="00222C56"/>
    <w:rPr>
      <w:lang w:val="ru-UA" w:eastAsia="ru-UA"/>
    </w:rPr>
  </w:style>
  <w:style w:type="paragraph" w:customStyle="1" w:styleId="F03394F664C643FDA3926E9C2BCA6C7F">
    <w:name w:val="F03394F664C643FDA3926E9C2BCA6C7F"/>
    <w:rsid w:val="00222C56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95CB9-B677-4935-A924-F7ED30F8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Gemeinschaftsschule</Template>
  <TotalTime>61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10</cp:revision>
  <cp:lastPrinted>2019-05-31T13:17:00Z</cp:lastPrinted>
  <dcterms:created xsi:type="dcterms:W3CDTF">2019-06-05T08:13:00Z</dcterms:created>
  <dcterms:modified xsi:type="dcterms:W3CDTF">2019-06-05T09:28:00Z</dcterms:modified>
</cp:coreProperties>
</file>