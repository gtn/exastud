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8D3B1C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 w:val="8"/>
          <w:szCs w:val="28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204"/>
        <w:gridCol w:w="2208"/>
        <w:gridCol w:w="140"/>
        <w:gridCol w:w="852"/>
        <w:gridCol w:w="1417"/>
        <w:gridCol w:w="282"/>
        <w:gridCol w:w="2552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8D3B1C" w:rsidP="00666F4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0058D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D3B1C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8D3B1C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D3B1C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464922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${name}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9A717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${geburt}</w:t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076BD9" w:rsidRPr="00177791" w:rsidTr="00793CCA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8D3B1C" w:rsidP="00666F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70058D">
              <w:rPr>
                <w:noProof/>
                <w:sz w:val="20"/>
                <w:szCs w:val="20"/>
              </w:rPr>
              <w:t>${gebort}</w:t>
            </w:r>
            <w:r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47ADE" w:rsidRPr="00177791" w:rsidTr="008D3B1C">
        <w:trPr>
          <w:trHeight w:hRule="exact" w:val="510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61"/>
                <w:sz w:val="20"/>
              </w:rPr>
              <w:id w:val="165905155"/>
              <w:placeholder>
                <w:docPart w:val="9F280ACE4FF44F64A18E2D353AD9053D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  <w:listItem w:displayText="${abgelegt}" w:value="${abgelegt}"/>
              </w:dropDownList>
            </w:sdtPr>
            <w:sdtEndPr>
              <w:rPr>
                <w:rStyle w:val="a0"/>
                <w:rFonts w:eastAsia="Arial"/>
                <w:b w:val="0"/>
              </w:rPr>
            </w:sdtEndPr>
            <w:sdtContent>
              <w:p w:rsidR="00541053" w:rsidRPr="00177791" w:rsidRDefault="0070058D" w:rsidP="00056216">
                <w:pPr>
                  <w:spacing w:before="36"/>
                  <w:ind w:right="-23"/>
                  <w:rPr>
                    <w:rFonts w:eastAsia="Arial"/>
                    <w:sz w:val="20"/>
                  </w:rPr>
                </w:pPr>
                <w:r>
                  <w:rPr>
                    <w:rStyle w:val="Formatvorlage61"/>
                    <w:sz w:val="20"/>
                  </w:rPr>
                  <w:t>${abgelegt}</w:t>
                </w:r>
              </w:p>
            </w:sdtContent>
          </w:sdt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177791" w:rsidRDefault="00747ADE" w:rsidP="00D5127D">
            <w:pPr>
              <w:rPr>
                <w:rFonts w:eastAsia="Arial"/>
                <w:b/>
                <w:sz w:val="20"/>
                <w:szCs w:val="20"/>
              </w:rPr>
            </w:pP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177791">
              <w:rPr>
                <w:rFonts w:eastAsia="Arial"/>
                <w:b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177791"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17779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177791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177791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17779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177791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177791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b/>
                <w:w w:val="112"/>
                <w:position w:val="-1"/>
                <w:sz w:val="20"/>
                <w:szCs w:val="20"/>
              </w:rPr>
              <w:t>:</w:t>
            </w:r>
          </w:p>
        </w:tc>
      </w:tr>
      <w:tr w:rsidR="00814C7C" w:rsidRPr="00177791" w:rsidTr="0070058D">
        <w:trPr>
          <w:trHeight w:hRule="exact" w:val="397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1816B0B8BA784930A3EB8F8CAFC5AE34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472118" w:rsidRDefault="0070058D" w:rsidP="0059163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5EA3327C8254D2DAA9E66D1F92A892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1396933395"/>
            <w:placeholder>
              <w:docPart w:val="087FD80BEA06418889BDBC165EEBCC6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D634FE" w:rsidRDefault="00814C7C" w:rsidP="0059163E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  <w:r>
              <w:rPr>
                <w:sz w:val="20"/>
                <w:szCs w:val="14"/>
              </w:rPr>
              <w:t>**</w:t>
            </w:r>
          </w:p>
        </w:tc>
        <w:sdt>
          <w:sdtPr>
            <w:rPr>
              <w:rStyle w:val="Formatvorlage108"/>
            </w:rPr>
            <w:id w:val="1311215213"/>
            <w:placeholder>
              <w:docPart w:val="0BB1346E1F2845D5B99337C279BD50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108"/>
            </w:rPr>
            <w:id w:val="131998434"/>
            <w:placeholder>
              <w:docPart w:val="3052654B2E8C41D9A6B6DD80B79A90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Englisch*/**</w:t>
            </w:r>
          </w:p>
        </w:tc>
        <w:sdt>
          <w:sdtPr>
            <w:rPr>
              <w:rStyle w:val="Formatvorlage108"/>
            </w:rPr>
            <w:id w:val="-205178556"/>
            <w:placeholder>
              <w:docPart w:val="2A9CF75DF7924CC7B32F403286D5E8A4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108"/>
            </w:rPr>
            <w:id w:val="-153618077"/>
            <w:placeholder>
              <w:docPart w:val="EAF6F09A093E4499981B3F64FB62CF3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Mathematik**</w:t>
            </w:r>
          </w:p>
        </w:tc>
        <w:sdt>
          <w:sdtPr>
            <w:rPr>
              <w:rStyle w:val="Formatvorlage108"/>
            </w:rPr>
            <w:id w:val="-374389542"/>
            <w:placeholder>
              <w:docPart w:val="D66C6ADCF7F540D3A796F705EBBBA5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793CCA" w:rsidRDefault="0070058D" w:rsidP="000741E9">
                <w:pPr>
                  <w:spacing w:line="288" w:lineRule="auto"/>
                  <w:ind w:right="-23"/>
                  <w:rPr>
                    <w:rFonts w:eastAsia="Arial"/>
                    <w:b/>
                    <w:spacing w:val="-1"/>
                    <w:w w:val="113"/>
                    <w:sz w:val="20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108"/>
            </w:rPr>
            <w:id w:val="1079948480"/>
            <w:placeholder>
              <w:docPart w:val="FEC17740C57D4559A544EEC532EC035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825394163"/>
            <w:placeholder>
              <w:docPart w:val="F371F6EA45564120B5139E31DAEAAA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108"/>
            </w:rPr>
            <w:id w:val="-656992549"/>
            <w:placeholder>
              <w:docPart w:val="FEF7846513E44D928196031C78947C0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bookmarkStart w:id="4" w:name="_GoBack"/>
        <w:bookmarkEnd w:id="4"/>
      </w:tr>
      <w:tr w:rsidR="00814C7C" w:rsidRPr="00177791" w:rsidTr="0070058D">
        <w:trPr>
          <w:trHeight w:hRule="exact"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108"/>
            </w:rPr>
            <w:id w:val="-84462854"/>
            <w:placeholder>
              <w:docPart w:val="CA85420B1FC7469083C54B2BF2A18B3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108"/>
            </w:rPr>
            <w:id w:val="-1098098185"/>
            <w:placeholder>
              <w:docPart w:val="A9F85A28557445DA821B8DF08F8883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108"/>
            </w:rPr>
            <w:id w:val="1738586436"/>
            <w:placeholder>
              <w:docPart w:val="4581254CC7254D6D99E6058BE8552C7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8CFA0F8A6020453382C1B014365899BE"/>
            </w:placeholder>
            <w:comboBox>
              <w:listItem w:displayText="Wahlpflichtbereich" w:value="Wahlpflichtbereich"/>
              <w:listItem w:value="Wählen Sie ein Element aus."/>
              <w:listItem w:displayText="Technik**" w:value="Technik**"/>
              <w:listItem w:displayText="Alltagskultur, Ernährung, Soziales**" w:value="Alltagskultur, Ernährung, Soziales**"/>
              <w:listItem w:displayText="Französisch*/**" w:value="Französisch*/**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8B6965" w:rsidRDefault="0070058D" w:rsidP="0059163E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256724116"/>
            <w:placeholder>
              <w:docPart w:val="9E178F85230D45FABB961795C7B5F77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814C7C" w:rsidRPr="00177791" w:rsidTr="0070058D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4C7C" w:rsidRPr="008B6965" w:rsidRDefault="00814C7C" w:rsidP="0059163E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108"/>
            </w:rPr>
            <w:id w:val="269361886"/>
            <w:placeholder>
              <w:docPart w:val="242B4FFECFC34B4E955D4E031F2C1FA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3EB15503C2554604BEC1B2C72462BDD6"/>
            </w:placeholder>
            <w:comboBox>
              <w:listItem w:displayText="Profilfach" w:value="Profilfach"/>
              <w:listItem w:value="Wählen Sie ein Element aus."/>
              <w:listItem w:displayText="Profilfach Spanisch*" w:value="Profilfach Spanisch*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Pr="00E03346" w:rsidRDefault="0070058D" w:rsidP="0059163E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-791441298"/>
            <w:placeholder>
              <w:docPart w:val="ED798723644B4D2C90A75A7E53227A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814C7C" w:rsidRDefault="0070058D"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</w:tr>
      <w:tr w:rsidR="005223A9" w:rsidRPr="00177791" w:rsidTr="00DE07EB">
        <w:trPr>
          <w:trHeight w:val="397"/>
          <w:jc w:val="center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97"/>
              </w:rPr>
              <w:id w:val="-1018697834"/>
              <w:placeholder>
                <w:docPart w:val="2DF0E89147C9453F9AD5AD1772A326BA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97"/>
              </w:rPr>
            </w:sdtEndPr>
            <w:sdtContent>
              <w:p w:rsidR="005223A9" w:rsidRPr="005223A9" w:rsidRDefault="0070058D" w:rsidP="0059163E">
                <w:pPr>
                  <w:spacing w:line="269" w:lineRule="auto"/>
                  <w:rPr>
                    <w:rFonts w:ascii="Calibri" w:hAnsi="Calibri"/>
                    <w:sz w:val="14"/>
                    <w:szCs w:val="14"/>
                  </w:rPr>
                </w:pPr>
                <w:r>
                  <w:rPr>
                    <w:rStyle w:val="Formatvorlage97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108"/>
            </w:rPr>
            <w:id w:val="1604841874"/>
            <w:placeholder>
              <w:docPart w:val="D9DFEF120580418D904DF2B16951B0C1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6"/>
              <w:szCs w:val="14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C2558B" w:rsidRDefault="0070058D" w:rsidP="0059163E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8"/>
                  </w:rPr>
                  <w:t>sehr gut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C2558B" w:rsidRDefault="005223A9" w:rsidP="0059163E">
            <w:pPr>
              <w:spacing w:line="269" w:lineRule="auto"/>
              <w:rPr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C2558B" w:rsidRDefault="005223A9" w:rsidP="0059163E">
            <w:pPr>
              <w:spacing w:line="269" w:lineRule="auto"/>
              <w:rPr>
                <w:sz w:val="14"/>
                <w:szCs w:val="14"/>
              </w:rPr>
            </w:pPr>
          </w:p>
        </w:tc>
      </w:tr>
      <w:tr w:rsidR="00DE07EB" w:rsidRPr="00515849" w:rsidTr="00DE07EB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EB" w:rsidRPr="00515849" w:rsidRDefault="00DE07EB" w:rsidP="009A7179">
            <w:pPr>
              <w:rPr>
                <w:b/>
                <w:sz w:val="20"/>
              </w:rPr>
            </w:pPr>
          </w:p>
        </w:tc>
      </w:tr>
      <w:tr w:rsidR="00515849" w:rsidRPr="00515849" w:rsidTr="006967C3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5849" w:rsidRPr="00515849" w:rsidRDefault="00515849" w:rsidP="009A7179">
            <w:pPr>
              <w:rPr>
                <w:b/>
                <w:sz w:val="20"/>
              </w:rPr>
            </w:pPr>
            <w:r w:rsidRPr="00515849">
              <w:rPr>
                <w:b/>
                <w:sz w:val="20"/>
              </w:rPr>
              <w:t>Leistung in der Projektarbeit</w:t>
            </w:r>
            <w:r w:rsidR="003516CB">
              <w:rPr>
                <w:b/>
                <w:sz w:val="20"/>
              </w:rPr>
              <w:t>:</w:t>
            </w:r>
          </w:p>
        </w:tc>
      </w:tr>
      <w:tr w:rsidR="005223A9" w:rsidTr="00FC5CE9">
        <w:trPr>
          <w:trHeight w:hRule="exact" w:val="56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9A7179" w:rsidRDefault="008D3B1C" w:rsidP="00417BAC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5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${projekt_theme}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5223A9" w:rsidTr="008D3B1C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177791" w:rsidRDefault="005223A9" w:rsidP="009A7179">
            <w:pPr>
              <w:rPr>
                <w:sz w:val="20"/>
              </w:rPr>
            </w:pPr>
            <w:r w:rsidRPr="00177791">
              <w:rPr>
                <w:sz w:val="20"/>
              </w:rPr>
              <w:t>Note:</w:t>
            </w:r>
          </w:p>
        </w:tc>
        <w:sdt>
          <w:sdtPr>
            <w:rPr>
              <w:rStyle w:val="Formatvorlage89"/>
            </w:rPr>
            <w:id w:val="-2075732803"/>
            <w:placeholder>
              <w:docPart w:val="FFFAAD726B68479E92AD4E6272E44A1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451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223A9" w:rsidRPr="009A7179" w:rsidRDefault="009C3DA2" w:rsidP="009A7179">
                <w:pPr>
                  <w:rPr>
                    <w:sz w:val="22"/>
                  </w:rPr>
                </w:pPr>
                <w:r>
                  <w:rPr>
                    <w:rStyle w:val="Formatvorlage89"/>
                  </w:rPr>
                  <w:t>sehr gut</w:t>
                </w:r>
              </w:p>
            </w:tc>
          </w:sdtContent>
        </w:sdt>
      </w:tr>
      <w:tr w:rsidR="005223A9" w:rsidTr="008C4296">
        <w:trPr>
          <w:trHeight w:hRule="exact" w:val="22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5223A9" w:rsidRPr="006967C3" w:rsidTr="00F91934">
        <w:trPr>
          <w:trHeight w:hRule="exact" w:val="397"/>
          <w:jc w:val="center"/>
        </w:trPr>
        <w:tc>
          <w:tcPr>
            <w:tcW w:w="59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6967C3" w:rsidP="006967C3">
            <w:pPr>
              <w:rPr>
                <w:b/>
                <w:sz w:val="22"/>
              </w:rPr>
            </w:pP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 xml:space="preserve">Durchschnitt der Gesamtleistungen und </w:t>
            </w:r>
            <w:r w:rsidR="005223A9" w:rsidRPr="006967C3">
              <w:rPr>
                <w:rFonts w:eastAsia="Arial"/>
                <w:b/>
                <w:w w:val="108"/>
                <w:position w:val="-1"/>
                <w:sz w:val="20"/>
              </w:rPr>
              <w:t>G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e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s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a</w:t>
            </w:r>
            <w:r w:rsidR="005223A9" w:rsidRPr="006967C3">
              <w:rPr>
                <w:rFonts w:eastAsia="Arial"/>
                <w:b/>
                <w:spacing w:val="1"/>
                <w:w w:val="108"/>
                <w:position w:val="-1"/>
                <w:sz w:val="20"/>
              </w:rPr>
              <w:t>m</w:t>
            </w:r>
            <w:r w:rsidR="005223A9" w:rsidRPr="006967C3">
              <w:rPr>
                <w:rFonts w:eastAsia="Arial"/>
                <w:b/>
                <w:spacing w:val="-1"/>
                <w:w w:val="108"/>
                <w:position w:val="-1"/>
                <w:sz w:val="20"/>
              </w:rPr>
              <w:t>tno</w:t>
            </w:r>
            <w:r w:rsidR="005223A9" w:rsidRPr="006967C3">
              <w:rPr>
                <w:rFonts w:eastAsia="Arial"/>
                <w:b/>
                <w:spacing w:val="2"/>
                <w:w w:val="108"/>
                <w:position w:val="-1"/>
                <w:sz w:val="20"/>
              </w:rPr>
              <w:t>t</w:t>
            </w:r>
            <w:r w:rsidRPr="006967C3">
              <w:rPr>
                <w:rFonts w:eastAsia="Arial"/>
                <w:b/>
                <w:w w:val="108"/>
                <w:position w:val="-1"/>
                <w:sz w:val="20"/>
              </w:rPr>
              <w:t>e: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6967C3" w:rsidRDefault="009C3DA2" w:rsidP="00417BAC">
            <w:pPr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rStyle w:val="Formatvorlage88"/>
                </w:rPr>
                <w:id w:val="65918757"/>
                <w:placeholder>
                  <w:docPart w:val="6B5E83EBADEF43D092525E15E863D435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a0"/>
                  <w:sz w:val="14"/>
                  <w:szCs w:val="14"/>
                </w:rPr>
              </w:sdtEndPr>
              <w:sdtContent>
                <w:r>
                  <w:rPr>
                    <w:rStyle w:val="Formatvorlage88"/>
                  </w:rPr>
                  <w:t>sehr gut</w:t>
                </w:r>
              </w:sdtContent>
            </w:sdt>
            <w:r>
              <w:rPr>
                <w:rStyle w:val="Formatvorlage26"/>
                <w:b/>
                <w:sz w:val="20"/>
                <w:szCs w:val="20"/>
              </w:rPr>
              <w:t xml:space="preserve">  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6" w:name="Text7"/>
            <w:r w:rsidR="008D3B1C">
              <w:rPr>
                <w:rStyle w:val="Formatvorlage26"/>
                <w:b/>
                <w:sz w:val="20"/>
                <w:szCs w:val="20"/>
              </w:rPr>
              <w:instrText xml:space="preserve"> FORMTEXT </w:instrText>
            </w:r>
            <w:r w:rsidR="008D3B1C">
              <w:rPr>
                <w:rStyle w:val="Formatvorlage26"/>
                <w:b/>
                <w:sz w:val="20"/>
                <w:szCs w:val="20"/>
              </w:rPr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separate"/>
            </w:r>
            <w:r>
              <w:rPr>
                <w:rStyle w:val="Formatvorlage26"/>
                <w:b/>
                <w:noProof/>
                <w:sz w:val="20"/>
                <w:szCs w:val="20"/>
              </w:rPr>
              <w:t>${gd}</w:t>
            </w:r>
            <w:r w:rsidR="008D3B1C">
              <w:rPr>
                <w:rStyle w:val="Formatvorlage26"/>
                <w:b/>
                <w:sz w:val="20"/>
                <w:szCs w:val="20"/>
              </w:rPr>
              <w:fldChar w:fldCharType="end"/>
            </w:r>
            <w:bookmarkEnd w:id="6"/>
          </w:p>
        </w:tc>
      </w:tr>
      <w:tr w:rsidR="005223A9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793CCA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93CCA">
              <w:rPr>
                <w:rFonts w:eastAsia="Arial"/>
                <w:b/>
                <w:w w:val="108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93CCA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93CCA">
              <w:rPr>
                <w:rFonts w:eastAsia="Arial"/>
                <w:b/>
                <w:w w:val="108"/>
                <w:sz w:val="20"/>
              </w:rPr>
              <w:t>e</w:t>
            </w:r>
            <w:r w:rsidRPr="00793CCA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2"/>
                <w:sz w:val="20"/>
              </w:rPr>
              <w:t>a</w:t>
            </w:r>
            <w:r w:rsidRPr="00793CCA">
              <w:rPr>
                <w:rFonts w:eastAsia="Arial"/>
                <w:b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/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spacing w:val="1"/>
                <w:w w:val="109"/>
                <w:sz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g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ä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93CCA">
              <w:rPr>
                <w:rFonts w:eastAsia="Arial"/>
                <w:b/>
                <w:w w:val="109"/>
                <w:sz w:val="20"/>
              </w:rPr>
              <w:t>z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</w:rPr>
              <w:t>end</w:t>
            </w:r>
            <w:r w:rsidRPr="00793CCA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93CCA">
              <w:rPr>
                <w:rFonts w:eastAsia="Arial"/>
                <w:b/>
                <w:w w:val="109"/>
                <w:sz w:val="20"/>
              </w:rPr>
              <w:t>n</w:t>
            </w:r>
            <w:r w:rsidRPr="00793CCA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0"/>
              </w:rPr>
              <w:t xml:space="preserve"> </w:t>
            </w:r>
            <w:r w:rsidRPr="00793CCA">
              <w:rPr>
                <w:rFonts w:eastAsia="Arial"/>
                <w:b/>
                <w:spacing w:val="-9"/>
                <w:w w:val="111"/>
                <w:sz w:val="20"/>
              </w:rPr>
              <w:t>A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ng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</w:rPr>
              <w:t>bo</w:t>
            </w:r>
            <w:r w:rsidRPr="00793CCA">
              <w:rPr>
                <w:rFonts w:eastAsia="Arial"/>
                <w:b/>
                <w:spacing w:val="2"/>
                <w:w w:val="123"/>
                <w:sz w:val="20"/>
              </w:rPr>
              <w:t>t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</w:rPr>
              <w:t>n:</w:t>
            </w:r>
          </w:p>
        </w:tc>
      </w:tr>
      <w:tr w:rsidR="005223A9" w:rsidRPr="006F4481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076BD9">
            <w:pPr>
              <w:rPr>
                <w:b/>
                <w:sz w:val="20"/>
                <w:szCs w:val="20"/>
              </w:rPr>
            </w:pPr>
            <w:r w:rsidRPr="00793CCA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793CCA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9C3DA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793CCA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793CCA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793CCA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793CCA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5223A9" w:rsidTr="007D6909">
        <w:trPr>
          <w:trHeight w:hRule="exact" w:val="73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223A9" w:rsidRPr="006F4481" w:rsidRDefault="008D3B1C" w:rsidP="00417BAC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9C3DA2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5223A9" w:rsidRPr="00793CCA" w:rsidTr="00793CCA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93CCA" w:rsidRDefault="005223A9" w:rsidP="00793CCA">
            <w:pPr>
              <w:rPr>
                <w:b/>
              </w:rPr>
            </w:pPr>
            <w:r w:rsidRPr="00793CCA">
              <w:rPr>
                <w:rFonts w:eastAsia="Arial"/>
                <w:b/>
                <w:w w:val="102"/>
                <w:sz w:val="20"/>
              </w:rPr>
              <w:t>Fremdsprachenniveau nach GER*</w:t>
            </w:r>
          </w:p>
        </w:tc>
      </w:tr>
      <w:tr w:rsidR="005223A9" w:rsidTr="00DE07EB">
        <w:trPr>
          <w:trHeight w:hRule="exact" w:val="39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8D3B1C">
            <w:r w:rsidRPr="00793CCA">
              <w:rPr>
                <w:sz w:val="20"/>
              </w:rPr>
              <w:t xml:space="preserve">Englisch: </w:t>
            </w:r>
            <w:r w:rsidR="008D3B1C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6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${eng_niveau}</w:t>
            </w:r>
            <w:r w:rsidR="008D3B1C">
              <w:rPr>
                <w:sz w:val="20"/>
              </w:rPr>
              <w:fldChar w:fldCharType="end"/>
            </w:r>
            <w:bookmarkEnd w:id="9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9C3DA2">
                  <w:rPr>
                    <w:rStyle w:val="Formatvorlage90"/>
                  </w:rPr>
                  <w:t>${</w:t>
                </w:r>
                <w:proofErr w:type="spellStart"/>
                <w:r w:rsidR="009C3DA2">
                  <w:rPr>
                    <w:rStyle w:val="Formatvorlage90"/>
                  </w:rPr>
                  <w:t>fra_graded</w:t>
                </w:r>
                <w:proofErr w:type="spellEnd"/>
                <w:r w:rsidR="009C3DA2">
                  <w:rPr>
                    <w:rStyle w:val="Formatvorlage90"/>
                  </w:rPr>
                  <w:t>}</w:t>
                </w:r>
              </w:sdtContent>
            </w:sdt>
            <w:r>
              <w:t xml:space="preserve"> </w:t>
            </w:r>
            <w:r w:rsidR="008D3B1C"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7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${fra_niveau}</w:t>
            </w:r>
            <w:r w:rsidR="008D3B1C">
              <w:rPr>
                <w:sz w:val="20"/>
              </w:rPr>
              <w:fldChar w:fldCharType="end"/>
            </w:r>
            <w:bookmarkEnd w:id="10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944597B16A904C4C9ECF6E8FAB87509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9C3DA2">
                  <w:rPr>
                    <w:rStyle w:val="Formatvorlage91"/>
                  </w:rPr>
                  <w:t>${</w:t>
                </w:r>
                <w:proofErr w:type="spellStart"/>
                <w:r w:rsidR="009C3DA2">
                  <w:rPr>
                    <w:rStyle w:val="Formatvorlage91"/>
                  </w:rPr>
                  <w:t>spa_graded</w:t>
                </w:r>
                <w:proofErr w:type="spellEnd"/>
                <w:r w:rsidR="009C3DA2">
                  <w:rPr>
                    <w:rStyle w:val="Formatvorlage91"/>
                  </w:rPr>
                  <w:t>}</w:t>
                </w:r>
              </w:sdtContent>
            </w:sdt>
            <w:r>
              <w:t xml:space="preserve"> </w:t>
            </w:r>
            <w:r w:rsidR="008D3B1C"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11" w:name="Text18"/>
            <w:r w:rsidR="008D3B1C">
              <w:rPr>
                <w:sz w:val="20"/>
              </w:rPr>
              <w:instrText xml:space="preserve"> FORMTEXT </w:instrText>
            </w:r>
            <w:r w:rsidR="008D3B1C">
              <w:rPr>
                <w:sz w:val="20"/>
              </w:rPr>
            </w:r>
            <w:r w:rsidR="008D3B1C">
              <w:rPr>
                <w:sz w:val="20"/>
              </w:rPr>
              <w:fldChar w:fldCharType="separate"/>
            </w:r>
            <w:r w:rsidR="009C3DA2">
              <w:rPr>
                <w:noProof/>
                <w:sz w:val="20"/>
              </w:rPr>
              <w:t>${spa_niveau}</w:t>
            </w:r>
            <w:r w:rsidR="008D3B1C">
              <w:rPr>
                <w:sz w:val="20"/>
              </w:rPr>
              <w:fldChar w:fldCharType="end"/>
            </w:r>
            <w:bookmarkEnd w:id="11"/>
          </w:p>
        </w:tc>
      </w:tr>
      <w:tr w:rsidR="005223A9" w:rsidTr="00DE07EB">
        <w:trPr>
          <w:trHeight w:hRule="exact" w:val="397"/>
          <w:jc w:val="center"/>
        </w:trPr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8D440B" w:rsidRDefault="005223A9" w:rsidP="008D3B1C">
            <w:pPr>
              <w:rPr>
                <w:sz w:val="22"/>
              </w:rPr>
            </w:pPr>
            <w:r w:rsidRPr="007D6909">
              <w:rPr>
                <w:rFonts w:eastAsia="Arial"/>
                <w:w w:val="102"/>
                <w:sz w:val="20"/>
              </w:rPr>
              <w:t>D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D690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D690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D6909">
              <w:rPr>
                <w:rFonts w:eastAsia="Arial"/>
                <w:w w:val="102"/>
                <w:sz w:val="20"/>
              </w:rPr>
              <w:t xml:space="preserve">m: </w:t>
            </w:r>
            <w:r w:rsidR="008D3B1C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8D3B1C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8D3B1C">
              <w:rPr>
                <w:rFonts w:eastAsia="Arial"/>
                <w:w w:val="102"/>
                <w:sz w:val="20"/>
              </w:rPr>
            </w:r>
            <w:r w:rsidR="008D3B1C">
              <w:rPr>
                <w:rFonts w:eastAsia="Arial"/>
                <w:w w:val="102"/>
                <w:sz w:val="20"/>
              </w:rPr>
              <w:fldChar w:fldCharType="separate"/>
            </w:r>
            <w:r w:rsidR="009C3DA2">
              <w:rPr>
                <w:rFonts w:eastAsia="Arial"/>
                <w:noProof/>
                <w:w w:val="102"/>
                <w:sz w:val="20"/>
              </w:rPr>
              <w:t>${certda}</w:t>
            </w:r>
            <w:r w:rsidR="008D3B1C">
              <w:rPr>
                <w:rFonts w:eastAsia="Arial"/>
                <w:w w:val="102"/>
                <w:sz w:val="20"/>
              </w:rPr>
              <w:fldChar w:fldCharType="end"/>
            </w:r>
            <w:bookmarkEnd w:id="12"/>
          </w:p>
        </w:tc>
        <w:tc>
          <w:tcPr>
            <w:tcW w:w="46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Pr="007E05A7" w:rsidRDefault="005223A9" w:rsidP="00F91934">
            <w:pPr>
              <w:rPr>
                <w:sz w:val="22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23A9" w:rsidRDefault="005223A9" w:rsidP="00F91934"/>
        </w:tc>
      </w:tr>
      <w:tr w:rsidR="006967C3" w:rsidTr="002C4F43">
        <w:trPr>
          <w:trHeight w:hRule="exact" w:val="567"/>
          <w:jc w:val="center"/>
        </w:trPr>
        <w:tc>
          <w:tcPr>
            <w:tcW w:w="49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7C3" w:rsidRDefault="006967C3" w:rsidP="0044650F"/>
        </w:tc>
        <w:tc>
          <w:tcPr>
            <w:tcW w:w="99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67C3" w:rsidRPr="001E2078" w:rsidRDefault="006967C3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967C3" w:rsidRDefault="006967C3" w:rsidP="003F4608">
            <w:pPr>
              <w:jc w:val="center"/>
            </w:pPr>
          </w:p>
        </w:tc>
      </w:tr>
      <w:tr w:rsidR="005223A9" w:rsidTr="008D3B1C">
        <w:trPr>
          <w:trHeight w:hRule="exact" w:val="454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23A9" w:rsidRPr="002F4C05" w:rsidRDefault="008D3B1C" w:rsidP="00666F40">
            <w:pPr>
              <w:jc w:val="center"/>
              <w:rPr>
                <w:sz w:val="18"/>
              </w:rPr>
            </w:pPr>
            <w:r>
              <w:rPr>
                <w:rFonts w:eastAsia="Arial"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eastAsia="Arial"/>
                <w:sz w:val="16"/>
                <w:szCs w:val="16"/>
              </w:rPr>
              <w:instrText xml:space="preserve"> FORMTEXT </w:instrText>
            </w:r>
            <w:r>
              <w:rPr>
                <w:rFonts w:eastAsia="Arial"/>
                <w:sz w:val="16"/>
                <w:szCs w:val="16"/>
              </w:rPr>
            </w:r>
            <w:r>
              <w:rPr>
                <w:rFonts w:eastAsia="Arial"/>
                <w:sz w:val="16"/>
                <w:szCs w:val="16"/>
              </w:rPr>
              <w:fldChar w:fldCharType="separate"/>
            </w:r>
            <w:r>
              <w:rPr>
                <w:rFonts w:eastAsia="Arial"/>
                <w:noProof/>
                <w:sz w:val="16"/>
                <w:szCs w:val="16"/>
              </w:rPr>
              <w:t>Name</w:t>
            </w:r>
            <w:r>
              <w:rPr>
                <w:rFonts w:eastAsia="Arial"/>
                <w:sz w:val="16"/>
                <w:szCs w:val="16"/>
              </w:rPr>
              <w:fldChar w:fldCharType="end"/>
            </w:r>
            <w:bookmarkEnd w:id="13"/>
            <w:r w:rsidR="005223A9" w:rsidRPr="002F4C05">
              <w:rPr>
                <w:rFonts w:eastAsia="Arial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92"/>
                </w:rPr>
                <w:id w:val="884521538"/>
                <w:placeholder>
                  <w:docPart w:val="93277E2C82974E3CB05563C5C4BED0BE"/>
                </w:placeholder>
                <w:showingPlcHdr/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Pr="008D3B1C">
                  <w:rPr>
                    <w:rStyle w:val="ab"/>
                    <w:sz w:val="14"/>
                  </w:rPr>
                  <w:t>Wählen Sie ein Element aus.</w:t>
                </w:r>
              </w:sdtContent>
            </w:sdt>
          </w:p>
        </w:tc>
        <w:tc>
          <w:tcPr>
            <w:tcW w:w="992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223A9" w:rsidRDefault="005223A9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5223A9" w:rsidRDefault="008D3B1C" w:rsidP="008D3B1C">
            <w:pPr>
              <w:jc w:val="center"/>
            </w:pPr>
            <w:r>
              <w:rPr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4" w:name="Text14"/>
            <w:r>
              <w:rPr>
                <w:sz w:val="16"/>
              </w:rPr>
              <w:instrText xml:space="preserve"> FORMTEXT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Name</w:t>
            </w:r>
            <w:r>
              <w:rPr>
                <w:sz w:val="16"/>
              </w:rPr>
              <w:fldChar w:fldCharType="end"/>
            </w:r>
            <w:bookmarkEnd w:id="14"/>
            <w:r w:rsidR="005223A9">
              <w:t xml:space="preserve">, </w:t>
            </w:r>
            <w:sdt>
              <w:sdtPr>
                <w:rPr>
                  <w:rStyle w:val="Formatvorlage93"/>
                </w:rPr>
                <w:id w:val="-313106584"/>
                <w:placeholder>
                  <w:docPart w:val="944597B16A904C4C9ECF6E8FAB875099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Pr="008D3B1C">
                  <w:rPr>
                    <w:rStyle w:val="ab"/>
                    <w:sz w:val="10"/>
                  </w:rPr>
                  <w:t>Wählen Sie ein Element aus.</w:t>
                </w:r>
              </w:sdtContent>
            </w:sdt>
          </w:p>
        </w:tc>
      </w:tr>
    </w:tbl>
    <w:p w:rsidR="00747ADE" w:rsidRPr="008D3B1C" w:rsidRDefault="00747ADE" w:rsidP="0044650F">
      <w:pPr>
        <w:rPr>
          <w:sz w:val="8"/>
        </w:rPr>
      </w:pPr>
    </w:p>
    <w:p w:rsidR="00515849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7B4B57">
        <w:rPr>
          <w:rFonts w:eastAsia="Arial"/>
          <w:i/>
          <w:sz w:val="12"/>
          <w:szCs w:val="12"/>
        </w:rPr>
        <w:t>:</w:t>
      </w:r>
    </w:p>
    <w:p w:rsidR="004646F0" w:rsidRDefault="00F0608C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  <w:r w:rsidR="00D073EE">
        <w:rPr>
          <w:rFonts w:eastAsia="Arial"/>
          <w:i/>
          <w:sz w:val="12"/>
          <w:szCs w:val="12"/>
        </w:rPr>
        <w:tab/>
      </w:r>
      <w:r w:rsidR="00D073EE" w:rsidRPr="00D073EE">
        <w:rPr>
          <w:rFonts w:eastAsia="Arial"/>
          <w:i/>
          <w:sz w:val="12"/>
          <w:szCs w:val="12"/>
        </w:rPr>
        <w:t>Die schriftliche</w:t>
      </w:r>
      <w:r w:rsidR="00D073EE">
        <w:rPr>
          <w:rFonts w:eastAsia="Arial"/>
          <w:i/>
          <w:sz w:val="12"/>
          <w:szCs w:val="12"/>
        </w:rPr>
        <w:t xml:space="preserve">n Prüfungsfächer sind mit </w:t>
      </w:r>
      <w:r w:rsidR="00D073EE" w:rsidRPr="00D073EE">
        <w:rPr>
          <w:rFonts w:eastAsia="Arial"/>
          <w:i/>
          <w:sz w:val="12"/>
          <w:szCs w:val="12"/>
        </w:rPr>
        <w:t>** gekennzeichnet.</w:t>
      </w:r>
    </w:p>
    <w:p w:rsidR="008E1881" w:rsidRPr="000A510C" w:rsidRDefault="007B4B57" w:rsidP="004646F0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>
        <w:rPr>
          <w:rFonts w:eastAsia="Arial"/>
          <w:i/>
          <w:sz w:val="12"/>
          <w:szCs w:val="12"/>
        </w:rPr>
        <w:t>* Sprachniveau gemäß Gemeinsamem europäischen Referenzrahmen (GER)</w:t>
      </w:r>
      <w:r w:rsidR="00D073EE">
        <w:rPr>
          <w:rFonts w:eastAsia="Arial"/>
          <w:i/>
          <w:sz w:val="12"/>
          <w:szCs w:val="12"/>
        </w:rPr>
        <w:t xml:space="preserve"> 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6C8" w:rsidRDefault="000D06C8" w:rsidP="001E03DE">
      <w:r>
        <w:separator/>
      </w:r>
    </w:p>
  </w:endnote>
  <w:endnote w:type="continuationSeparator" w:id="0">
    <w:p w:rsidR="000D06C8" w:rsidRDefault="000D06C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6C8" w:rsidRDefault="000D06C8" w:rsidP="001E03DE">
      <w:r>
        <w:separator/>
      </w:r>
    </w:p>
  </w:footnote>
  <w:footnote w:type="continuationSeparator" w:id="0">
    <w:p w:rsidR="000D06C8" w:rsidRDefault="000D06C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E"/>
    <w:rsid w:val="000376C0"/>
    <w:rsid w:val="00056216"/>
    <w:rsid w:val="00057CF8"/>
    <w:rsid w:val="000741E9"/>
    <w:rsid w:val="00076BD9"/>
    <w:rsid w:val="000A510C"/>
    <w:rsid w:val="000C151E"/>
    <w:rsid w:val="000D06C8"/>
    <w:rsid w:val="000D449A"/>
    <w:rsid w:val="001164F4"/>
    <w:rsid w:val="00122971"/>
    <w:rsid w:val="0012504D"/>
    <w:rsid w:val="00146005"/>
    <w:rsid w:val="00160A96"/>
    <w:rsid w:val="0016582B"/>
    <w:rsid w:val="00177791"/>
    <w:rsid w:val="00195849"/>
    <w:rsid w:val="001A2103"/>
    <w:rsid w:val="001E03DE"/>
    <w:rsid w:val="001E2078"/>
    <w:rsid w:val="001E4D4C"/>
    <w:rsid w:val="001E7CA1"/>
    <w:rsid w:val="00210F12"/>
    <w:rsid w:val="002223B8"/>
    <w:rsid w:val="00222837"/>
    <w:rsid w:val="00296589"/>
    <w:rsid w:val="002F4C05"/>
    <w:rsid w:val="003516CB"/>
    <w:rsid w:val="003A1654"/>
    <w:rsid w:val="003E59E9"/>
    <w:rsid w:val="003F4608"/>
    <w:rsid w:val="00417BAC"/>
    <w:rsid w:val="004303ED"/>
    <w:rsid w:val="0044650F"/>
    <w:rsid w:val="0046436C"/>
    <w:rsid w:val="004646F0"/>
    <w:rsid w:val="00464922"/>
    <w:rsid w:val="004961B4"/>
    <w:rsid w:val="004E77FA"/>
    <w:rsid w:val="00515849"/>
    <w:rsid w:val="00515D17"/>
    <w:rsid w:val="005223A9"/>
    <w:rsid w:val="00541053"/>
    <w:rsid w:val="00541839"/>
    <w:rsid w:val="00564767"/>
    <w:rsid w:val="00666F40"/>
    <w:rsid w:val="006967C3"/>
    <w:rsid w:val="006B43B8"/>
    <w:rsid w:val="006F4481"/>
    <w:rsid w:val="0070058D"/>
    <w:rsid w:val="0072312D"/>
    <w:rsid w:val="00747ADE"/>
    <w:rsid w:val="007863D4"/>
    <w:rsid w:val="00793CCA"/>
    <w:rsid w:val="00794412"/>
    <w:rsid w:val="007961C3"/>
    <w:rsid w:val="007B4B57"/>
    <w:rsid w:val="007C64FB"/>
    <w:rsid w:val="007D6909"/>
    <w:rsid w:val="007E05A7"/>
    <w:rsid w:val="007E109A"/>
    <w:rsid w:val="007F02DE"/>
    <w:rsid w:val="00814C7C"/>
    <w:rsid w:val="008702B6"/>
    <w:rsid w:val="008921C3"/>
    <w:rsid w:val="008A7911"/>
    <w:rsid w:val="008C3D29"/>
    <w:rsid w:val="008C4296"/>
    <w:rsid w:val="008D3337"/>
    <w:rsid w:val="008D3B1C"/>
    <w:rsid w:val="008D440B"/>
    <w:rsid w:val="008E1881"/>
    <w:rsid w:val="009533B3"/>
    <w:rsid w:val="0096431B"/>
    <w:rsid w:val="009935DA"/>
    <w:rsid w:val="009A7179"/>
    <w:rsid w:val="009C05F9"/>
    <w:rsid w:val="009C3DA2"/>
    <w:rsid w:val="009C7A38"/>
    <w:rsid w:val="009F02C0"/>
    <w:rsid w:val="00A125DD"/>
    <w:rsid w:val="00A13DCC"/>
    <w:rsid w:val="00A834BD"/>
    <w:rsid w:val="00A91AF4"/>
    <w:rsid w:val="00A96C3E"/>
    <w:rsid w:val="00AB5C56"/>
    <w:rsid w:val="00AD3DFC"/>
    <w:rsid w:val="00AE5C68"/>
    <w:rsid w:val="00C07AB6"/>
    <w:rsid w:val="00C22DA6"/>
    <w:rsid w:val="00C642E2"/>
    <w:rsid w:val="00C7555E"/>
    <w:rsid w:val="00C96342"/>
    <w:rsid w:val="00CD6932"/>
    <w:rsid w:val="00D05661"/>
    <w:rsid w:val="00D073EE"/>
    <w:rsid w:val="00D3301F"/>
    <w:rsid w:val="00D430B1"/>
    <w:rsid w:val="00D5127D"/>
    <w:rsid w:val="00DB3718"/>
    <w:rsid w:val="00DC18A6"/>
    <w:rsid w:val="00DD4D96"/>
    <w:rsid w:val="00DE07EB"/>
    <w:rsid w:val="00E471C8"/>
    <w:rsid w:val="00E51C9A"/>
    <w:rsid w:val="00E64B7B"/>
    <w:rsid w:val="00E91672"/>
    <w:rsid w:val="00EA568D"/>
    <w:rsid w:val="00ED07BE"/>
    <w:rsid w:val="00EF4D67"/>
    <w:rsid w:val="00F0608C"/>
    <w:rsid w:val="00F31AC2"/>
    <w:rsid w:val="00F44A67"/>
    <w:rsid w:val="00F554DA"/>
    <w:rsid w:val="00F56E21"/>
    <w:rsid w:val="00F91934"/>
    <w:rsid w:val="00FB3661"/>
    <w:rsid w:val="00FC5CE9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83F44"/>
  <w15:docId w15:val="{7081F641-4402-4D72-860F-7530C97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character" w:customStyle="1" w:styleId="Formatvorlage133">
    <w:name w:val="Formatvorlage133"/>
    <w:basedOn w:val="a0"/>
    <w:uiPriority w:val="1"/>
    <w:rsid w:val="007961C3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7961C3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5223A9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223A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223A9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5223A9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D3B1C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Abschlusszeugnis_H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80ACE4FF44F64A18E2D353AD90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DD867-E70C-4F70-933B-CDB53164F17F}"/>
      </w:docPartPr>
      <w:docPartBody>
        <w:p w:rsidR="006362D7" w:rsidRDefault="005B46D9">
          <w:pPr>
            <w:pStyle w:val="9F280ACE4FF44F64A18E2D353AD9053D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816B0B8BA784930A3EB8F8CAFC5A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85E8C0-C21A-4705-9630-3CF82749CF28}"/>
      </w:docPartPr>
      <w:docPartBody>
        <w:p w:rsidR="006362D7" w:rsidRDefault="005B46D9">
          <w:pPr>
            <w:pStyle w:val="1816B0B8BA784930A3EB8F8CAFC5AE3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5EA3327C8254D2DAA9E66D1F92A8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A478-7395-41A0-B356-F3C11469E963}"/>
      </w:docPartPr>
      <w:docPartBody>
        <w:p w:rsidR="006362D7" w:rsidRDefault="005B46D9">
          <w:pPr>
            <w:pStyle w:val="35EA3327C8254D2DAA9E66D1F92A892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87FD80BEA06418889BDBC165EEBC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3AB05E-D2E5-4FA5-8CF7-5AB6E8313DAB}"/>
      </w:docPartPr>
      <w:docPartBody>
        <w:p w:rsidR="006362D7" w:rsidRDefault="005B46D9">
          <w:pPr>
            <w:pStyle w:val="087FD80BEA06418889BDBC165EEBCC6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BB1346E1F2845D5B99337C279BD5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42EAFB-23FB-4B67-9C1E-FEC5A3BEEC12}"/>
      </w:docPartPr>
      <w:docPartBody>
        <w:p w:rsidR="006362D7" w:rsidRDefault="005B46D9">
          <w:pPr>
            <w:pStyle w:val="0BB1346E1F2845D5B99337C279BD50A5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052654B2E8C41D9A6B6DD80B79A90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886F87-9128-4CF3-B71B-CF5ABA25F36C}"/>
      </w:docPartPr>
      <w:docPartBody>
        <w:p w:rsidR="006362D7" w:rsidRDefault="005B46D9">
          <w:pPr>
            <w:pStyle w:val="3052654B2E8C41D9A6B6DD80B79A901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A9CF75DF7924CC7B32F403286D5E8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9D94B-C8A5-45EE-A67A-8A8E8F43A350}"/>
      </w:docPartPr>
      <w:docPartBody>
        <w:p w:rsidR="006362D7" w:rsidRDefault="005B46D9">
          <w:pPr>
            <w:pStyle w:val="2A9CF75DF7924CC7B32F403286D5E8A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AF6F09A093E4499981B3F64FB62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03AD0-61E1-4054-84A5-4DD14B9B7549}"/>
      </w:docPartPr>
      <w:docPartBody>
        <w:p w:rsidR="006362D7" w:rsidRDefault="005B46D9">
          <w:pPr>
            <w:pStyle w:val="EAF6F09A093E4499981B3F64FB62CF36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66C6ADCF7F540D3A796F705EBBBA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0AF9C-6395-42B2-BFAD-35C65E103275}"/>
      </w:docPartPr>
      <w:docPartBody>
        <w:p w:rsidR="006362D7" w:rsidRDefault="005B46D9">
          <w:pPr>
            <w:pStyle w:val="D66C6ADCF7F540D3A796F705EBBBA5BE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C17740C57D4559A544EEC532EC0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5570A-E68F-438C-8F0A-26A6029C34D0}"/>
      </w:docPartPr>
      <w:docPartBody>
        <w:p w:rsidR="006362D7" w:rsidRDefault="005B46D9">
          <w:pPr>
            <w:pStyle w:val="FEC17740C57D4559A544EEC532EC0359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371F6EA45564120B5139E31DAEAA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5611A-372D-48A3-A581-088BB4D9A9A1}"/>
      </w:docPartPr>
      <w:docPartBody>
        <w:p w:rsidR="006362D7" w:rsidRDefault="005B46D9">
          <w:pPr>
            <w:pStyle w:val="F371F6EA45564120B5139E31DAEAAA5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F7846513E44D928196031C78947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9CFB7E-3A16-4A29-905A-9757662B31D5}"/>
      </w:docPartPr>
      <w:docPartBody>
        <w:p w:rsidR="006362D7" w:rsidRDefault="005B46D9">
          <w:pPr>
            <w:pStyle w:val="FEF7846513E44D928196031C78947C0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A85420B1FC7469083C54B2BF2A18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6E3DCC-0032-410D-8C3E-BC2196AC6614}"/>
      </w:docPartPr>
      <w:docPartBody>
        <w:p w:rsidR="006362D7" w:rsidRDefault="005B46D9">
          <w:pPr>
            <w:pStyle w:val="CA85420B1FC7469083C54B2BF2A18B3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9F85A28557445DA821B8DF08F888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18C02-F39C-49BD-B2BC-F12B6336FEFC}"/>
      </w:docPartPr>
      <w:docPartBody>
        <w:p w:rsidR="006362D7" w:rsidRDefault="005B46D9">
          <w:pPr>
            <w:pStyle w:val="A9F85A28557445DA821B8DF08F888317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581254CC7254D6D99E6058BE8552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D3FB5-2208-4C87-BDC3-B63B045BA18B}"/>
      </w:docPartPr>
      <w:docPartBody>
        <w:p w:rsidR="006362D7" w:rsidRDefault="005B46D9">
          <w:pPr>
            <w:pStyle w:val="4581254CC7254D6D99E6058BE8552C74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CFA0F8A6020453382C1B014365899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7F3E11-5620-47B3-B5EE-7A64595E749E}"/>
      </w:docPartPr>
      <w:docPartBody>
        <w:p w:rsidR="006362D7" w:rsidRDefault="005B46D9">
          <w:pPr>
            <w:pStyle w:val="8CFA0F8A6020453382C1B014365899BE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9E178F85230D45FABB961795C7B5F7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C5892-B0CA-446D-8F5B-F71EADB97BE2}"/>
      </w:docPartPr>
      <w:docPartBody>
        <w:p w:rsidR="006362D7" w:rsidRDefault="005B46D9">
          <w:pPr>
            <w:pStyle w:val="9E178F85230D45FABB961795C7B5F77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42B4FFECFC34B4E955D4E031F2C1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42342-91E6-4062-B3AF-5F8D31B5CDD6}"/>
      </w:docPartPr>
      <w:docPartBody>
        <w:p w:rsidR="006362D7" w:rsidRDefault="005B46D9">
          <w:pPr>
            <w:pStyle w:val="242B4FFECFC34B4E955D4E031F2C1FA0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EB15503C2554604BEC1B2C72462B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3691FC-DF72-4F23-B57A-5C8797B7986D}"/>
      </w:docPartPr>
      <w:docPartBody>
        <w:p w:rsidR="006362D7" w:rsidRDefault="005B46D9">
          <w:pPr>
            <w:pStyle w:val="3EB15503C2554604BEC1B2C72462BDD6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ED798723644B4D2C90A75A7E53227A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9497B-BB59-46E6-8AFD-730B873EE39A}"/>
      </w:docPartPr>
      <w:docPartBody>
        <w:p w:rsidR="006362D7" w:rsidRDefault="005B46D9">
          <w:pPr>
            <w:pStyle w:val="ED798723644B4D2C90A75A7E53227AF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F0E89147C9453F9AD5AD1772A32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3FD00D-2995-426A-A2A7-E1878C1D99A0}"/>
      </w:docPartPr>
      <w:docPartBody>
        <w:p w:rsidR="006362D7" w:rsidRDefault="005B46D9">
          <w:pPr>
            <w:pStyle w:val="2DF0E89147C9453F9AD5AD1772A326BA"/>
          </w:pPr>
          <w:r w:rsidRPr="008D3B1C">
            <w:rPr>
              <w:rStyle w:val="a3"/>
              <w:rFonts w:ascii="Calibri" w:hAnsi="Calibri"/>
              <w:sz w:val="12"/>
              <w:szCs w:val="16"/>
            </w:rPr>
            <w:t>Wählen Sie ein Element aus.</w:t>
          </w:r>
        </w:p>
      </w:docPartBody>
    </w:docPart>
    <w:docPart>
      <w:docPartPr>
        <w:name w:val="D9DFEF120580418D904DF2B16951B0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A238D9-DF03-4536-91AC-5A070A5AE07A}"/>
      </w:docPartPr>
      <w:docPartBody>
        <w:p w:rsidR="006362D7" w:rsidRDefault="005B46D9">
          <w:pPr>
            <w:pStyle w:val="D9DFEF120580418D904DF2B16951B0C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FAAD726B68479E92AD4E6272E44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4E4CE-ADB8-4603-A644-4343E2CC8916}"/>
      </w:docPartPr>
      <w:docPartBody>
        <w:p w:rsidR="006362D7" w:rsidRDefault="005B46D9">
          <w:pPr>
            <w:pStyle w:val="FFFAAD726B68479E92AD4E6272E44A1A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944597B16A904C4C9ECF6E8FAB875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BEC6B-8581-4C5B-8D07-DE88589BD8D1}"/>
      </w:docPartPr>
      <w:docPartBody>
        <w:p w:rsidR="006362D7" w:rsidRDefault="005B46D9">
          <w:pPr>
            <w:pStyle w:val="944597B16A904C4C9ECF6E8FAB875099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93277E2C82974E3CB05563C5C4BED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D36FE-F1F3-4F40-80A2-DF8690A33F2E}"/>
      </w:docPartPr>
      <w:docPartBody>
        <w:p w:rsidR="006362D7" w:rsidRDefault="005B46D9">
          <w:pPr>
            <w:pStyle w:val="93277E2C82974E3CB05563C5C4BED0BE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6B5E83EBADEF43D092525E15E863D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53FCDA-9053-4722-82B1-AA48C014689A}"/>
      </w:docPartPr>
      <w:docPartBody>
        <w:p w:rsidR="00000000" w:rsidRDefault="006362D7" w:rsidP="006362D7">
          <w:pPr>
            <w:pStyle w:val="6B5E83EBADEF43D092525E15E863D435"/>
          </w:pPr>
          <w:r w:rsidRPr="00160A96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9"/>
    <w:rsid w:val="005B46D9"/>
    <w:rsid w:val="006362D7"/>
    <w:rsid w:val="00E3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62D7"/>
    <w:rPr>
      <w:color w:val="808080"/>
    </w:rPr>
  </w:style>
  <w:style w:type="paragraph" w:customStyle="1" w:styleId="9F280ACE4FF44F64A18E2D353AD9053D">
    <w:name w:val="9F280ACE4FF44F64A18E2D353AD9053D"/>
  </w:style>
  <w:style w:type="paragraph" w:customStyle="1" w:styleId="1816B0B8BA784930A3EB8F8CAFC5AE34">
    <w:name w:val="1816B0B8BA784930A3EB8F8CAFC5AE34"/>
  </w:style>
  <w:style w:type="paragraph" w:customStyle="1" w:styleId="35EA3327C8254D2DAA9E66D1F92A8926">
    <w:name w:val="35EA3327C8254D2DAA9E66D1F92A8926"/>
  </w:style>
  <w:style w:type="paragraph" w:customStyle="1" w:styleId="087FD80BEA06418889BDBC165EEBCC67">
    <w:name w:val="087FD80BEA06418889BDBC165EEBCC67"/>
  </w:style>
  <w:style w:type="paragraph" w:customStyle="1" w:styleId="0BB1346E1F2845D5B99337C279BD50A5">
    <w:name w:val="0BB1346E1F2845D5B99337C279BD50A5"/>
  </w:style>
  <w:style w:type="paragraph" w:customStyle="1" w:styleId="3052654B2E8C41D9A6B6DD80B79A901E">
    <w:name w:val="3052654B2E8C41D9A6B6DD80B79A901E"/>
  </w:style>
  <w:style w:type="paragraph" w:customStyle="1" w:styleId="2A9CF75DF7924CC7B32F403286D5E8A4">
    <w:name w:val="2A9CF75DF7924CC7B32F403286D5E8A4"/>
  </w:style>
  <w:style w:type="paragraph" w:customStyle="1" w:styleId="EAF6F09A093E4499981B3F64FB62CF36">
    <w:name w:val="EAF6F09A093E4499981B3F64FB62CF36"/>
  </w:style>
  <w:style w:type="paragraph" w:customStyle="1" w:styleId="D66C6ADCF7F540D3A796F705EBBBA5BE">
    <w:name w:val="D66C6ADCF7F540D3A796F705EBBBA5BE"/>
  </w:style>
  <w:style w:type="paragraph" w:customStyle="1" w:styleId="FEC17740C57D4559A544EEC532EC0359">
    <w:name w:val="FEC17740C57D4559A544EEC532EC0359"/>
  </w:style>
  <w:style w:type="paragraph" w:customStyle="1" w:styleId="F371F6EA45564120B5139E31DAEAAA51">
    <w:name w:val="F371F6EA45564120B5139E31DAEAAA51"/>
  </w:style>
  <w:style w:type="paragraph" w:customStyle="1" w:styleId="FEF7846513E44D928196031C78947C00">
    <w:name w:val="FEF7846513E44D928196031C78947C00"/>
  </w:style>
  <w:style w:type="paragraph" w:customStyle="1" w:styleId="CA85420B1FC7469083C54B2BF2A18B37">
    <w:name w:val="CA85420B1FC7469083C54B2BF2A18B37"/>
  </w:style>
  <w:style w:type="paragraph" w:customStyle="1" w:styleId="A9F85A28557445DA821B8DF08F888317">
    <w:name w:val="A9F85A28557445DA821B8DF08F888317"/>
  </w:style>
  <w:style w:type="paragraph" w:customStyle="1" w:styleId="4581254CC7254D6D99E6058BE8552C74">
    <w:name w:val="4581254CC7254D6D99E6058BE8552C74"/>
  </w:style>
  <w:style w:type="paragraph" w:customStyle="1" w:styleId="8CFA0F8A6020453382C1B014365899BE">
    <w:name w:val="8CFA0F8A6020453382C1B014365899BE"/>
  </w:style>
  <w:style w:type="paragraph" w:customStyle="1" w:styleId="9E178F85230D45FABB961795C7B5F770">
    <w:name w:val="9E178F85230D45FABB961795C7B5F770"/>
  </w:style>
  <w:style w:type="paragraph" w:customStyle="1" w:styleId="242B4FFECFC34B4E955D4E031F2C1FA0">
    <w:name w:val="242B4FFECFC34B4E955D4E031F2C1FA0"/>
  </w:style>
  <w:style w:type="paragraph" w:customStyle="1" w:styleId="3EB15503C2554604BEC1B2C72462BDD6">
    <w:name w:val="3EB15503C2554604BEC1B2C72462BDD6"/>
  </w:style>
  <w:style w:type="paragraph" w:customStyle="1" w:styleId="ED798723644B4D2C90A75A7E53227AFC">
    <w:name w:val="ED798723644B4D2C90A75A7E53227AFC"/>
  </w:style>
  <w:style w:type="paragraph" w:customStyle="1" w:styleId="2DF0E89147C9453F9AD5AD1772A326BA">
    <w:name w:val="2DF0E89147C9453F9AD5AD1772A326BA"/>
  </w:style>
  <w:style w:type="paragraph" w:customStyle="1" w:styleId="D9DFEF120580418D904DF2B16951B0C1">
    <w:name w:val="D9DFEF120580418D904DF2B16951B0C1"/>
  </w:style>
  <w:style w:type="paragraph" w:customStyle="1" w:styleId="FFFAAD726B68479E92AD4E6272E44A1A">
    <w:name w:val="FFFAAD726B68479E92AD4E6272E44A1A"/>
  </w:style>
  <w:style w:type="paragraph" w:customStyle="1" w:styleId="944597B16A904C4C9ECF6E8FAB875099">
    <w:name w:val="944597B16A904C4C9ECF6E8FAB875099"/>
  </w:style>
  <w:style w:type="paragraph" w:customStyle="1" w:styleId="93277E2C82974E3CB05563C5C4BED0BE">
    <w:name w:val="93277E2C82974E3CB05563C5C4BED0BE"/>
  </w:style>
  <w:style w:type="paragraph" w:customStyle="1" w:styleId="6B5E83EBADEF43D092525E15E863D435">
    <w:name w:val="6B5E83EBADEF43D092525E15E863D435"/>
    <w:rsid w:val="006362D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BP2016_GMS_Abschlusszeugnis_HS</Template>
  <TotalTime>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2019-04-01T09:28:00Z</cp:lastPrinted>
  <dcterms:created xsi:type="dcterms:W3CDTF">2019-04-12T08:41:00Z</dcterms:created>
  <dcterms:modified xsi:type="dcterms:W3CDTF">2019-04-12T09:07:00Z</dcterms:modified>
</cp:coreProperties>
</file>