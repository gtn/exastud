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Pr="000A04FB" w:rsidRDefault="00CD6932" w:rsidP="000A04FB">
      <w:pPr>
        <w:spacing w:line="240" w:lineRule="auto"/>
        <w:rPr>
          <w:sz w:val="9"/>
          <w:szCs w:val="9"/>
        </w:rPr>
      </w:pPr>
    </w:p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2"/>
        <w:gridCol w:w="1134"/>
        <w:gridCol w:w="567"/>
        <w:gridCol w:w="1134"/>
        <w:gridCol w:w="567"/>
        <w:gridCol w:w="425"/>
        <w:gridCol w:w="709"/>
        <w:gridCol w:w="2663"/>
        <w:gridCol w:w="1985"/>
      </w:tblGrid>
      <w:tr w:rsidR="00F67AD9" w:rsidRPr="004773A0" w:rsidTr="00F27810">
        <w:trPr>
          <w:trHeight w:hRule="exact" w:val="737"/>
          <w:jc w:val="center"/>
        </w:trPr>
        <w:tc>
          <w:tcPr>
            <w:tcW w:w="10206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67AD9" w:rsidRPr="005F38C9" w:rsidRDefault="00653D74" w:rsidP="004773A0">
            <w:pPr>
              <w:spacing w:after="0" w:line="269" w:lineRule="auto"/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begin">
                <w:ffData>
                  <w:name w:val="Text13"/>
                  <w:enabled/>
                  <w:calcOnExit w:val="0"/>
                  <w:textInput>
                    <w:default w:val="Schulname"/>
                    <w:maxLength w:val="80"/>
                  </w:textInput>
                </w:ffData>
              </w:fldChar>
            </w:r>
            <w:bookmarkStart w:id="0" w:name="Text13"/>
            <w:r>
              <w:rPr>
                <w:rFonts w:ascii="Arial" w:hAnsi="Arial"/>
                <w:b/>
                <w:sz w:val="26"/>
                <w:szCs w:val="26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separate"/>
            </w:r>
            <w:r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Schulname</w: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end"/>
            </w:r>
            <w:bookmarkEnd w:id="0"/>
          </w:p>
        </w:tc>
      </w:tr>
      <w:tr w:rsidR="00F67AD9" w:rsidTr="003B7A40">
        <w:trPr>
          <w:trHeight w:hRule="exact" w:val="284"/>
          <w:jc w:val="center"/>
        </w:trPr>
        <w:tc>
          <w:tcPr>
            <w:tcW w:w="1020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67AD9" w:rsidRPr="0014703F" w:rsidRDefault="00F67AD9" w:rsidP="00425136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516B3">
              <w:rPr>
                <w:rFonts w:ascii="Arial" w:hAnsi="Arial" w:cs="Arial"/>
                <w:sz w:val="18"/>
                <w:szCs w:val="16"/>
              </w:rPr>
              <w:t>Name der Schule</w:t>
            </w:r>
          </w:p>
        </w:tc>
      </w:tr>
      <w:tr w:rsidR="00F67AD9" w:rsidRPr="00AD2ACA" w:rsidTr="003B7A40">
        <w:trPr>
          <w:jc w:val="center"/>
        </w:trPr>
        <w:tc>
          <w:tcPr>
            <w:tcW w:w="1020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0A04FB" w:rsidRDefault="00F67AD9" w:rsidP="00F67AD9">
            <w:pPr>
              <w:jc w:val="center"/>
              <w:rPr>
                <w:rFonts w:ascii="Arial" w:hAnsi="Arial" w:cs="Arial"/>
                <w:sz w:val="9"/>
                <w:szCs w:val="9"/>
                <w:lang w:val="de-DE"/>
              </w:rPr>
            </w:pPr>
          </w:p>
          <w:p w:rsidR="00151F24" w:rsidRPr="0014703F" w:rsidRDefault="00151F24" w:rsidP="00151F24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 der Gemeinschaftsschule</w:t>
            </w:r>
          </w:p>
          <w:p w:rsidR="00F67AD9" w:rsidRPr="0014703F" w:rsidRDefault="00151F24" w:rsidP="00151F24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i</w:t>
            </w:r>
            <w:r w:rsidRPr="0014703F">
              <w:rPr>
                <w:rFonts w:ascii="Arial" w:hAnsi="Arial" w:cs="Arial"/>
                <w:sz w:val="24"/>
                <w:szCs w:val="24"/>
                <w:lang w:val="de-DE"/>
              </w:rPr>
              <w:t xml:space="preserve">m Schuljahr des 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>Real</w:t>
            </w:r>
            <w:r w:rsidRPr="0014703F">
              <w:rPr>
                <w:rFonts w:ascii="Arial" w:hAnsi="Arial" w:cs="Arial"/>
                <w:sz w:val="24"/>
                <w:szCs w:val="24"/>
                <w:lang w:val="de-DE"/>
              </w:rPr>
              <w:t>schulabschlusses</w:t>
            </w:r>
          </w:p>
        </w:tc>
      </w:tr>
      <w:tr w:rsidR="00F715A2" w:rsidRPr="0014703F" w:rsidTr="00F715A2">
        <w:trPr>
          <w:trHeight w:hRule="exact" w:val="454"/>
          <w:jc w:val="center"/>
        </w:trPr>
        <w:tc>
          <w:tcPr>
            <w:tcW w:w="21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15A2" w:rsidRPr="00517A7D" w:rsidRDefault="00F715A2" w:rsidP="00425136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Klasse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15A2" w:rsidRPr="006626CD" w:rsidRDefault="00F715A2" w:rsidP="004773A0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1" w:name="Text2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 w:rsidR="00E367BF"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1"/>
          </w:p>
        </w:tc>
        <w:tc>
          <w:tcPr>
            <w:tcW w:w="379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15A2" w:rsidRPr="00517A7D" w:rsidRDefault="00F715A2" w:rsidP="00F715A2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8791F">
              <w:rPr>
                <w:rFonts w:ascii="Arial" w:hAnsi="Arial" w:cs="Arial"/>
                <w:lang w:val="de-DE"/>
              </w:rPr>
              <w:t>20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2" w:name="Text10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E367BF"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2"/>
            <w:r>
              <w:rPr>
                <w:rFonts w:ascii="Arial" w:hAnsi="Arial" w:cs="Arial"/>
                <w:lang w:val="de-DE"/>
              </w:rPr>
              <w:t>/20</w:t>
            </w:r>
            <w:bookmarkStart w:id="3" w:name="Text11"/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E367BF"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</w:p>
        </w:tc>
        <w:bookmarkEnd w:id="3"/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15A2" w:rsidRPr="00517A7D" w:rsidRDefault="00F715A2" w:rsidP="00425136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1. Schulhalbjahr</w:t>
            </w:r>
          </w:p>
        </w:tc>
      </w:tr>
      <w:tr w:rsidR="00F67AD9" w:rsidRPr="00472118" w:rsidTr="00205C6B">
        <w:trPr>
          <w:trHeight w:hRule="exact" w:val="454"/>
          <w:jc w:val="center"/>
        </w:trPr>
        <w:tc>
          <w:tcPr>
            <w:tcW w:w="21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266602" w:rsidRDefault="00F67AD9" w:rsidP="00425136">
            <w:pPr>
              <w:spacing w:after="0"/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805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472118" w:rsidRDefault="00653D74" w:rsidP="004773A0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4" w:name="Text3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E367BF"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4"/>
          </w:p>
        </w:tc>
      </w:tr>
      <w:tr w:rsidR="00D51771" w:rsidRPr="00DC372A" w:rsidTr="00205C6B">
        <w:trPr>
          <w:trHeight w:hRule="exact" w:val="284"/>
          <w:jc w:val="center"/>
        </w:trPr>
        <w:tc>
          <w:tcPr>
            <w:tcW w:w="21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51771" w:rsidRDefault="00D51771" w:rsidP="00425136">
            <w:pPr>
              <w:spacing w:after="0"/>
              <w:rPr>
                <w:rFonts w:ascii="Arial" w:hAnsi="Arial"/>
                <w:lang w:val="de-DE"/>
              </w:rPr>
            </w:pPr>
          </w:p>
        </w:tc>
        <w:tc>
          <w:tcPr>
            <w:tcW w:w="805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Default="00D51771" w:rsidP="00425136">
            <w:pPr>
              <w:spacing w:after="0"/>
              <w:rPr>
                <w:rFonts w:ascii="Arial" w:hAnsi="Arial"/>
                <w:lang w:val="de-DE"/>
              </w:rPr>
            </w:pPr>
          </w:p>
        </w:tc>
      </w:tr>
      <w:tr w:rsidR="00F67AD9" w:rsidRPr="00AD2ACA" w:rsidTr="004773A0">
        <w:trPr>
          <w:trHeight w:hRule="exact" w:val="397"/>
          <w:jc w:val="center"/>
        </w:trPr>
        <w:tc>
          <w:tcPr>
            <w:tcW w:w="1020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4773A0" w:rsidRDefault="00F67AD9" w:rsidP="004773A0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4773A0">
              <w:rPr>
                <w:rFonts w:ascii="Arial" w:hAnsi="Arial"/>
                <w:b/>
                <w:lang w:val="de-DE"/>
              </w:rPr>
              <w:t>Leistungen in den einzelnen Fächern:</w:t>
            </w:r>
          </w:p>
        </w:tc>
      </w:tr>
      <w:tr w:rsidR="00337F49" w:rsidRPr="00AD2ACA" w:rsidTr="00205C6B">
        <w:trPr>
          <w:trHeight w:hRule="exact" w:val="510"/>
          <w:jc w:val="center"/>
        </w:trPr>
        <w:sdt>
          <w:sdtPr>
            <w:rPr>
              <w:rStyle w:val="Formatvorlage58"/>
              <w:sz w:val="20"/>
            </w:rPr>
            <w:id w:val="-1839912204"/>
            <w:placeholder>
              <w:docPart w:val="AF91D8C1C27F497BBD0DB49ECB179625"/>
            </w:placeholder>
            <w:dropDownList>
              <w:listItem w:displayText="Religionslehre/Ethik" w:value="Religionslehre/Ethik"/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Cs w:val="14"/>
              <w:lang w:val="de-DE"/>
            </w:rPr>
          </w:sdtEndPr>
          <w:sdtContent>
            <w:tc>
              <w:tcPr>
                <w:tcW w:w="272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337F49" w:rsidRPr="00472118" w:rsidRDefault="00E367BF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108"/>
            </w:rPr>
            <w:id w:val="-1120831726"/>
            <w:placeholder>
              <w:docPart w:val="AF91D8C1C27F497BBD0DB49ECB17962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212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337F49" w:rsidRPr="00A970AD" w:rsidRDefault="00E367BF" w:rsidP="00425136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337F49" w:rsidRDefault="00337F49" w:rsidP="00425136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7F49" w:rsidRPr="008B6965" w:rsidRDefault="00337F49" w:rsidP="0059163E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Physik</w:t>
            </w:r>
            <w:r>
              <w:rPr>
                <w:rFonts w:ascii="Arial" w:hAnsi="Arial" w:cs="Arial"/>
                <w:sz w:val="20"/>
                <w:lang w:val="de-DE"/>
              </w:rPr>
              <w:t xml:space="preserve"> </w:t>
            </w:r>
          </w:p>
        </w:tc>
        <w:sdt>
          <w:sdtPr>
            <w:rPr>
              <w:rStyle w:val="Formatvorlage115"/>
            </w:rPr>
            <w:id w:val="-925024763"/>
            <w:placeholder>
              <w:docPart w:val="AF91D8C1C27F497BBD0DB49ECB17962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337F49" w:rsidRPr="008B6965" w:rsidRDefault="00E367BF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5"/>
                  </w:rPr>
                  <w:t>sgt</w:t>
                </w:r>
              </w:p>
            </w:tc>
          </w:sdtContent>
        </w:sdt>
      </w:tr>
      <w:tr w:rsidR="00337F49" w:rsidRPr="00AD2ACA" w:rsidTr="00205C6B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7F49" w:rsidRPr="00D634FE" w:rsidRDefault="00337F49" w:rsidP="00425136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D634FE">
              <w:rPr>
                <w:rFonts w:ascii="Arial" w:hAnsi="Arial" w:cs="Arial"/>
                <w:sz w:val="20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107"/>
            </w:rPr>
            <w:id w:val="711466188"/>
            <w:placeholder>
              <w:docPart w:val="198808F030694654B703781BB759ACA5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/>
              <w:sz w:val="14"/>
              <w:szCs w:val="14"/>
              <w:lang w:val="de-DE"/>
            </w:rPr>
          </w:sdtEndPr>
          <w:sdtContent>
            <w:tc>
              <w:tcPr>
                <w:tcW w:w="212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337F49" w:rsidRPr="00D634FE" w:rsidRDefault="00E367BF" w:rsidP="00425136">
                <w:pPr>
                  <w:spacing w:after="0"/>
                  <w:rPr>
                    <w:sz w:val="14"/>
                    <w:szCs w:val="14"/>
                    <w:lang w:val="de-DE"/>
                  </w:rPr>
                </w:pPr>
                <w:proofErr w:type="spellStart"/>
                <w:r>
                  <w:rPr>
                    <w:rStyle w:val="Formatvorlage107"/>
                  </w:rPr>
                  <w:t>sgt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337F49" w:rsidRDefault="00337F49" w:rsidP="00425136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7F49" w:rsidRPr="008B6965" w:rsidRDefault="00337F49" w:rsidP="0059163E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Chemie</w:t>
            </w:r>
          </w:p>
        </w:tc>
        <w:sdt>
          <w:sdtPr>
            <w:rPr>
              <w:rStyle w:val="Formatvorlage116"/>
            </w:rPr>
            <w:id w:val="123823761"/>
            <w:placeholder>
              <w:docPart w:val="AF91D8C1C27F497BBD0DB49ECB17962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337F49" w:rsidRPr="008B6965" w:rsidRDefault="00E367BF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6"/>
                  </w:rPr>
                  <w:t>sgt</w:t>
                </w:r>
              </w:p>
            </w:tc>
          </w:sdtContent>
        </w:sdt>
      </w:tr>
      <w:tr w:rsidR="00337F49" w:rsidRPr="00AD2ACA" w:rsidTr="00205C6B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7F49" w:rsidRPr="008B6965" w:rsidRDefault="00337F49" w:rsidP="0042513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Englisch</w:t>
            </w:r>
          </w:p>
        </w:tc>
        <w:sdt>
          <w:sdtPr>
            <w:rPr>
              <w:rStyle w:val="Formatvorlage109"/>
            </w:rPr>
            <w:id w:val="1288547103"/>
            <w:placeholder>
              <w:docPart w:val="AF91D8C1C27F497BBD0DB49ECB17962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2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337F49" w:rsidRPr="00472118" w:rsidRDefault="00E367BF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9"/>
                  </w:rPr>
                  <w:t>sgt</w:t>
                </w:r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337F49" w:rsidRDefault="00337F49" w:rsidP="00425136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7F49" w:rsidRPr="008B6965" w:rsidRDefault="00337F49" w:rsidP="0059163E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Biologie</w:t>
            </w:r>
          </w:p>
        </w:tc>
        <w:sdt>
          <w:sdtPr>
            <w:rPr>
              <w:rStyle w:val="Formatvorlage100"/>
            </w:rPr>
            <w:id w:val="-1353953227"/>
            <w:placeholder>
              <w:docPart w:val="AF91D8C1C27F497BBD0DB49ECB17962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337F49" w:rsidRPr="008B6965" w:rsidRDefault="00E367BF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0"/>
                  </w:rPr>
                  <w:t>sgt</w:t>
                </w:r>
              </w:p>
            </w:tc>
          </w:sdtContent>
        </w:sdt>
      </w:tr>
      <w:tr w:rsidR="00337F49" w:rsidRPr="00AD2ACA" w:rsidTr="00205C6B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7F49" w:rsidRPr="008B6965" w:rsidRDefault="00337F49" w:rsidP="0042513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Mathematik</w:t>
            </w:r>
          </w:p>
        </w:tc>
        <w:sdt>
          <w:sdtPr>
            <w:rPr>
              <w:rStyle w:val="Formatvorlage110"/>
            </w:rPr>
            <w:id w:val="-1426565352"/>
            <w:placeholder>
              <w:docPart w:val="AF91D8C1C27F497BBD0DB49ECB17962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2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337F49" w:rsidRPr="00472118" w:rsidRDefault="00E367BF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0"/>
                  </w:rPr>
                  <w:t>sgt</w:t>
                </w:r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337F49" w:rsidRDefault="00337F49" w:rsidP="00425136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7F49" w:rsidRPr="008B6965" w:rsidRDefault="00337F49" w:rsidP="0059163E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Musik</w:t>
            </w:r>
          </w:p>
        </w:tc>
        <w:sdt>
          <w:sdtPr>
            <w:rPr>
              <w:rStyle w:val="Formatvorlage101"/>
            </w:rPr>
            <w:id w:val="2114779097"/>
            <w:placeholder>
              <w:docPart w:val="AF91D8C1C27F497BBD0DB49ECB17962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337F49" w:rsidRPr="008B6965" w:rsidRDefault="00E367BF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1"/>
                  </w:rPr>
                  <w:t>sgt</w:t>
                </w:r>
              </w:p>
            </w:tc>
          </w:sdtContent>
        </w:sdt>
      </w:tr>
      <w:tr w:rsidR="00337F49" w:rsidRPr="00AD2ACA" w:rsidTr="00205C6B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7F49" w:rsidRPr="008B6965" w:rsidRDefault="00337F49" w:rsidP="0042513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Style w:val="Formatvorlage111"/>
            </w:rPr>
            <w:id w:val="948900676"/>
            <w:placeholder>
              <w:docPart w:val="AF91D8C1C27F497BBD0DB49ECB17962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2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337F49" w:rsidRPr="00472118" w:rsidRDefault="00E367BF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1"/>
                  </w:rPr>
                  <w:t>sgt</w:t>
                </w:r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337F49" w:rsidRDefault="00337F49" w:rsidP="00425136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7F49" w:rsidRPr="008B6965" w:rsidRDefault="00337F49" w:rsidP="0059163E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Bildende Kunst</w:t>
            </w:r>
          </w:p>
        </w:tc>
        <w:sdt>
          <w:sdtPr>
            <w:rPr>
              <w:rStyle w:val="Formatvorlage117"/>
            </w:rPr>
            <w:id w:val="-184282805"/>
            <w:placeholder>
              <w:docPart w:val="3323E1DCA1F54F0788DD023129F5DFBE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 w:cs="Arial"/>
              <w:sz w:val="22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337F49" w:rsidRPr="008B6965" w:rsidRDefault="00E367BF" w:rsidP="00425136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proofErr w:type="spellStart"/>
                <w:r>
                  <w:rPr>
                    <w:rStyle w:val="Formatvorlage117"/>
                  </w:rPr>
                  <w:t>sgt</w:t>
                </w:r>
                <w:proofErr w:type="spellEnd"/>
              </w:p>
            </w:tc>
          </w:sdtContent>
        </w:sdt>
      </w:tr>
      <w:tr w:rsidR="00337F49" w:rsidRPr="00AD2ACA" w:rsidTr="00205C6B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7F49" w:rsidRPr="008B6965" w:rsidRDefault="00337F49" w:rsidP="0042513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337F49">
              <w:rPr>
                <w:rFonts w:ascii="Arial" w:hAnsi="Arial" w:cs="Arial"/>
                <w:sz w:val="20"/>
                <w:lang w:val="de-DE"/>
              </w:rPr>
              <w:t>Geographie</w:t>
            </w:r>
          </w:p>
        </w:tc>
        <w:sdt>
          <w:sdtPr>
            <w:rPr>
              <w:rStyle w:val="Formatvorlage112"/>
            </w:rPr>
            <w:id w:val="833654123"/>
            <w:placeholder>
              <w:docPart w:val="358EC00E561E4339A7EB594CBC921890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 w:cs="Arial"/>
              <w:sz w:val="22"/>
              <w:lang w:val="de-DE"/>
            </w:rPr>
          </w:sdtEndPr>
          <w:sdtContent>
            <w:tc>
              <w:tcPr>
                <w:tcW w:w="212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337F49" w:rsidRPr="00517A7D" w:rsidRDefault="00E367BF" w:rsidP="00425136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proofErr w:type="spellStart"/>
                <w:r>
                  <w:rPr>
                    <w:rStyle w:val="Formatvorlage112"/>
                  </w:rPr>
                  <w:t>sgt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337F49" w:rsidRPr="00517A7D" w:rsidRDefault="00337F49" w:rsidP="00425136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7F49" w:rsidRPr="008B6965" w:rsidRDefault="00337F49" w:rsidP="0059163E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Sport</w:t>
            </w:r>
          </w:p>
        </w:tc>
        <w:sdt>
          <w:sdtPr>
            <w:rPr>
              <w:rStyle w:val="Formatvorlage118"/>
            </w:rPr>
            <w:id w:val="-74135598"/>
            <w:placeholder>
              <w:docPart w:val="7D87DF88CBBF4270B093DA2605275B8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337F49" w:rsidRPr="008B6965" w:rsidRDefault="00E367BF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8"/>
                  </w:rPr>
                  <w:t>sgt</w:t>
                </w:r>
              </w:p>
            </w:tc>
          </w:sdtContent>
        </w:sdt>
      </w:tr>
      <w:tr w:rsidR="00337F49" w:rsidRPr="00AD2ACA" w:rsidTr="00205C6B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7F49" w:rsidRPr="008B6965" w:rsidRDefault="00337F49" w:rsidP="0042513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Style w:val="Formatvorlage113"/>
            </w:rPr>
            <w:id w:val="590677013"/>
            <w:placeholder>
              <w:docPart w:val="358EC00E561E4339A7EB594CBC921890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 w:cs="Arial"/>
              <w:sz w:val="22"/>
              <w:lang w:val="de-DE"/>
            </w:rPr>
          </w:sdtEndPr>
          <w:sdtContent>
            <w:tc>
              <w:tcPr>
                <w:tcW w:w="212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337F49" w:rsidRPr="00517A7D" w:rsidRDefault="00E367BF" w:rsidP="00425136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proofErr w:type="spellStart"/>
                <w:r>
                  <w:rPr>
                    <w:rStyle w:val="Formatvorlage113"/>
                  </w:rPr>
                  <w:t>sgt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337F49" w:rsidRPr="00517A7D" w:rsidRDefault="00337F49" w:rsidP="00425136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134"/>
            </w:rPr>
            <w:id w:val="417445846"/>
            <w:placeholder>
              <w:docPart w:val="67F1DE9DC0B9448AA064A7DC86E1F3A5"/>
            </w:placeholder>
            <w:comboBox>
              <w:listItem w:displayText="Wahlpflichtbereich" w:value="Wahlpflichtbereich"/>
              <w:listItem w:value="Wählen Sie ein Element aus."/>
              <w:listItem w:displayText="Technik" w:value="Technik"/>
              <w:listItem w:displayText="Alltagskultur, Ernährung, Soziales" w:value="Alltagskultur, Ernährung, Soziales"/>
              <w:listItem w:displayText="Französisch" w:value="Französisch"/>
              <w:listItem w:displayText="${wahlfach_titel}" w:value="${wahlfach_titel}"/>
            </w:comboBox>
          </w:sdtPr>
          <w:sdtEndPr>
            <w:rPr>
              <w:rStyle w:val="a0"/>
              <w:rFonts w:asciiTheme="minorHAnsi" w:hAnsiTheme="minorHAnsi" w:cs="Arial"/>
              <w:sz w:val="18"/>
              <w:lang w:val="de-DE"/>
            </w:rPr>
          </w:sdtEndPr>
          <w:sdtContent>
            <w:tc>
              <w:tcPr>
                <w:tcW w:w="266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337F49" w:rsidRPr="008B6965" w:rsidRDefault="00E367BF" w:rsidP="00425136">
                <w:pPr>
                  <w:spacing w:after="0"/>
                  <w:ind w:left="-78"/>
                  <w:rPr>
                    <w:rFonts w:ascii="Arial" w:hAnsi="Arial" w:cs="Arial"/>
                    <w:sz w:val="20"/>
                    <w:lang w:val="de-DE"/>
                  </w:rPr>
                </w:pPr>
                <w:r>
                  <w:rPr>
                    <w:rStyle w:val="Formatvorlage134"/>
                  </w:rPr>
                  <w:t>${</w:t>
                </w:r>
                <w:proofErr w:type="spellStart"/>
                <w:r>
                  <w:rPr>
                    <w:rStyle w:val="Formatvorlage134"/>
                  </w:rPr>
                  <w:t>wahlfach_titel</w:t>
                </w:r>
                <w:proofErr w:type="spellEnd"/>
                <w:r>
                  <w:rPr>
                    <w:rStyle w:val="Formatvorlage134"/>
                  </w:rPr>
                  <w:t>}</w:t>
                </w:r>
              </w:p>
            </w:tc>
          </w:sdtContent>
        </w:sdt>
        <w:sdt>
          <w:sdtPr>
            <w:rPr>
              <w:rStyle w:val="Formatvorlage119"/>
            </w:rPr>
            <w:id w:val="2032523950"/>
            <w:placeholder>
              <w:docPart w:val="9167894D95814A52801E7EDCD32D2494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2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337F49" w:rsidRPr="008B6965" w:rsidRDefault="00E367BF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9"/>
                  </w:rPr>
                  <w:t>sgt</w:t>
                </w:r>
              </w:p>
            </w:tc>
          </w:sdtContent>
        </w:sdt>
      </w:tr>
      <w:tr w:rsidR="00337F49" w:rsidRPr="00AD2ACA" w:rsidTr="00205C6B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7F49" w:rsidRPr="008B6965" w:rsidRDefault="00337F49" w:rsidP="00425136">
            <w:pPr>
              <w:spacing w:after="0" w:line="269" w:lineRule="auto"/>
              <w:rPr>
                <w:rFonts w:ascii="Arial" w:hAnsi="Arial" w:cs="Arial"/>
                <w:sz w:val="20"/>
                <w:lang w:val="de-DE"/>
              </w:rPr>
            </w:pPr>
            <w:r w:rsidRPr="00337F49">
              <w:rPr>
                <w:rFonts w:ascii="Arial" w:hAnsi="Arial" w:cs="Arial"/>
                <w:sz w:val="20"/>
                <w:lang w:val="de-DE"/>
              </w:rPr>
              <w:t>Gemeinschaftskunde</w:t>
            </w:r>
          </w:p>
        </w:tc>
        <w:sdt>
          <w:sdtPr>
            <w:rPr>
              <w:rStyle w:val="Formatvorlage114"/>
            </w:rPr>
            <w:id w:val="-855273660"/>
            <w:placeholder>
              <w:docPart w:val="358EC00E561E4339A7EB594CBC921890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2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337F49" w:rsidRPr="00D51771" w:rsidRDefault="00E367BF" w:rsidP="00425136">
                <w:pPr>
                  <w:spacing w:after="0" w:line="269" w:lineRule="auto"/>
                  <w:rPr>
                    <w:rFonts w:cs="Arial"/>
                    <w:sz w:val="14"/>
                    <w:szCs w:val="14"/>
                    <w:lang w:val="de-DE"/>
                  </w:rPr>
                </w:pPr>
                <w:proofErr w:type="spellStart"/>
                <w:r>
                  <w:rPr>
                    <w:rStyle w:val="Formatvorlage114"/>
                  </w:rPr>
                  <w:t>sgt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337F49" w:rsidRPr="00517A7D" w:rsidRDefault="00337F49" w:rsidP="00425136">
            <w:pPr>
              <w:spacing w:after="0" w:line="269" w:lineRule="auto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127"/>
              <w:rFonts w:cs="Arial"/>
              <w:szCs w:val="16"/>
              <w:lang w:val="de-DE"/>
            </w:rPr>
            <w:id w:val="-600797502"/>
            <w:placeholder>
              <w:docPart w:val="41AE25357D6C4F92B567662C7C364644"/>
            </w:placeholder>
            <w:comboBox>
              <w:listItem w:displayText="Profilfach" w:value="Profilfach"/>
              <w:listItem w:value="Wählen Sie ein Element aus."/>
              <w:listItem w:displayText="   " w:value="   "/>
              <w:listItem w:displayText="Profilfach Spanisch " w:value="Profilfach Spanisch "/>
              <w:listItem w:displayText="Profilfach Naturwissenschaft und Technik (NwT)" w:value="Profilfach Naturwissenschaft und Technik (NwT)"/>
              <w:listItem w:displayText="Profilfach Informatik, Mathematik, Physik (IMP)" w:value="Profilfach Informatik, Mathematik, Physik (IMP)"/>
              <w:listItem w:displayText="Profilfach Musik " w:value="Profilfach Musik "/>
              <w:listItem w:displayText="Profilfach Bildende Kunst " w:value="Profilfach Bildende Kunst "/>
              <w:listItem w:displayText="Profilfach Sport " w:value="Profilfach Sport "/>
              <w:listItem w:displayText="${profilfach_titel}" w:value="${profilfach_titel}"/>
            </w:comboBox>
          </w:sdtPr>
          <w:sdtEndPr>
            <w:rPr>
              <w:rStyle w:val="Formatvorlage106"/>
            </w:rPr>
          </w:sdtEndPr>
          <w:sdtContent>
            <w:tc>
              <w:tcPr>
                <w:tcW w:w="266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337F49" w:rsidRPr="00E03346" w:rsidRDefault="00E367BF" w:rsidP="00E03346">
                <w:pPr>
                  <w:spacing w:after="0" w:line="269" w:lineRule="auto"/>
                  <w:ind w:left="-78"/>
                  <w:rPr>
                    <w:rFonts w:cs="Arial"/>
                    <w:sz w:val="16"/>
                    <w:szCs w:val="16"/>
                    <w:lang w:val="de-DE"/>
                  </w:rPr>
                </w:pPr>
                <w:r>
                  <w:rPr>
                    <w:rStyle w:val="Formatvorlage127"/>
                    <w:rFonts w:cs="Arial"/>
                    <w:szCs w:val="16"/>
                    <w:lang w:val="de-DE"/>
                  </w:rPr>
                  <w:t>${</w:t>
                </w:r>
                <w:proofErr w:type="spellStart"/>
                <w:r>
                  <w:rPr>
                    <w:rStyle w:val="Formatvorlage127"/>
                    <w:rFonts w:cs="Arial"/>
                    <w:szCs w:val="16"/>
                    <w:lang w:val="de-DE"/>
                  </w:rPr>
                  <w:t>profilfach_titel</w:t>
                </w:r>
                <w:proofErr w:type="spellEnd"/>
                <w:r>
                  <w:rPr>
                    <w:rStyle w:val="Formatvorlage127"/>
                    <w:rFonts w:cs="Arial"/>
                    <w:szCs w:val="16"/>
                    <w:lang w:val="de-DE"/>
                  </w:rPr>
                  <w:t>}</w:t>
                </w:r>
              </w:p>
            </w:tc>
          </w:sdtContent>
        </w:sdt>
        <w:sdt>
          <w:sdtPr>
            <w:rPr>
              <w:rStyle w:val="Formatvorlage120"/>
            </w:rPr>
            <w:id w:val="246628701"/>
            <w:placeholder>
              <w:docPart w:val="E4275E29F4B04234B96EEE22257A4672"/>
            </w:placeholder>
            <w:comboBox>
              <w:listItem w:value="Wählen Sie ein Element aus."/>
              <w:listItem w:displayText="sgt  " w:value="sgt  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 w:cs="Arial"/>
              <w:sz w:val="22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337F49" w:rsidRPr="008B6965" w:rsidRDefault="00E367BF" w:rsidP="00425136">
                <w:pPr>
                  <w:spacing w:after="0" w:line="269" w:lineRule="auto"/>
                  <w:rPr>
                    <w:rFonts w:ascii="Arial" w:hAnsi="Arial" w:cs="Arial"/>
                    <w:lang w:val="de-DE"/>
                  </w:rPr>
                </w:pPr>
                <w:proofErr w:type="spellStart"/>
                <w:r>
                  <w:rPr>
                    <w:rStyle w:val="Formatvorlage120"/>
                  </w:rPr>
                  <w:t>sgt</w:t>
                </w:r>
                <w:proofErr w:type="spellEnd"/>
                <w:r>
                  <w:rPr>
                    <w:rStyle w:val="Formatvorlage120"/>
                  </w:rPr>
                  <w:t xml:space="preserve">  </w:t>
                </w:r>
              </w:p>
            </w:tc>
          </w:sdtContent>
        </w:sdt>
      </w:tr>
      <w:tr w:rsidR="00337F49" w:rsidRPr="00AD2ACA" w:rsidTr="00FC352F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sdt>
            <w:sdtPr>
              <w:rPr>
                <w:rStyle w:val="Formatvorlage135"/>
                <w:lang w:val="de-DE"/>
              </w:rPr>
              <w:id w:val="-1018697834"/>
              <w:placeholder>
                <w:docPart w:val="F7F5860CBED047C289C396F76A2F005D"/>
              </w:placeholder>
              <w:comboBox>
                <w:listItem w:value="Wählen Sie ein Element aus."/>
                <w:listItem w:displayText="   " w:value="   "/>
                <w:listItem w:displayText="Wirtschaft / Berufs- und Studienorientierung" w:value="Wirtschaft / Berufs- und Studienorientierung"/>
              </w:comboBox>
            </w:sdtPr>
            <w:sdtEndPr>
              <w:rPr>
                <w:rStyle w:val="Formatvorlage135"/>
              </w:rPr>
            </w:sdtEndPr>
            <w:sdtContent>
              <w:p w:rsidR="00337F49" w:rsidRPr="00C2558B" w:rsidRDefault="00337F49" w:rsidP="00FC352F">
                <w:pPr>
                  <w:spacing w:after="0" w:line="269" w:lineRule="auto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 w:rsidRPr="00AD2ACA">
                  <w:rPr>
                    <w:rStyle w:val="Formatvorlage135"/>
                    <w:lang w:val="de-DE"/>
                  </w:rPr>
                  <w:t>Wählen Sie ein Element aus.</w:t>
                </w:r>
              </w:p>
            </w:sdtContent>
          </w:sdt>
        </w:tc>
        <w:sdt>
          <w:sdtPr>
            <w:rPr>
              <w:rStyle w:val="Formatvorlage114"/>
            </w:rPr>
            <w:id w:val="20134796"/>
            <w:placeholder>
              <w:docPart w:val="3F66874810DA412694B71CC64AC02360"/>
            </w:placeholder>
            <w:comboBox>
              <w:listItem w:value="Wählen Sie ein Element aus."/>
              <w:listItem w:displayText="   " w:value="   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2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337F49" w:rsidRPr="00C2558B" w:rsidRDefault="00E367BF" w:rsidP="00425136">
                <w:pPr>
                  <w:spacing w:after="120" w:line="269" w:lineRule="auto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proofErr w:type="spellStart"/>
                <w:r>
                  <w:rPr>
                    <w:rStyle w:val="Formatvorlage114"/>
                  </w:rPr>
                  <w:t>sgt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7F49" w:rsidRPr="00C2558B" w:rsidRDefault="00337F49" w:rsidP="00425136">
            <w:pPr>
              <w:spacing w:after="120" w:line="269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46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7F49" w:rsidRPr="00C2558B" w:rsidRDefault="00337F49" w:rsidP="00425136">
            <w:pPr>
              <w:spacing w:after="120" w:line="269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R="00337F49" w:rsidRPr="00AD2ACA" w:rsidTr="0017413D">
        <w:trPr>
          <w:trHeight w:hRule="exact" w:val="284"/>
          <w:jc w:val="center"/>
        </w:trPr>
        <w:tc>
          <w:tcPr>
            <w:tcW w:w="1020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337F49" w:rsidRPr="00266602" w:rsidRDefault="00337F49" w:rsidP="00D52176">
            <w:pPr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R="00337F49" w:rsidRPr="004773A0" w:rsidTr="004773A0">
        <w:trPr>
          <w:trHeight w:hRule="exact" w:val="340"/>
          <w:jc w:val="center"/>
        </w:trPr>
        <w:tc>
          <w:tcPr>
            <w:tcW w:w="1020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7F49" w:rsidRPr="004773A0" w:rsidRDefault="00337F49" w:rsidP="004773A0">
            <w:pPr>
              <w:rPr>
                <w:rFonts w:ascii="Arial" w:hAnsi="Arial" w:cs="Arial"/>
                <w:b/>
                <w:lang w:val="de-DE"/>
              </w:rPr>
            </w:pPr>
            <w:r w:rsidRPr="004773A0">
              <w:rPr>
                <w:rFonts w:ascii="Arial" w:hAnsi="Arial" w:cs="Arial"/>
                <w:b/>
                <w:lang w:val="de-DE"/>
              </w:rPr>
              <w:t>Teilnahme an Arbeitsgemeinschaften:</w:t>
            </w:r>
          </w:p>
        </w:tc>
      </w:tr>
      <w:tr w:rsidR="00337F49" w:rsidRPr="002D42B1" w:rsidTr="00BF4511">
        <w:trPr>
          <w:trHeight w:hRule="exact" w:val="1304"/>
          <w:jc w:val="center"/>
        </w:trPr>
        <w:tc>
          <w:tcPr>
            <w:tcW w:w="1020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337F49" w:rsidRPr="00517A7D" w:rsidRDefault="00337F49" w:rsidP="004773A0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5" w:name="Text14"/>
            <w:r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de-DE"/>
              </w:rPr>
            </w:r>
            <w:r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E367BF">
              <w:rPr>
                <w:rFonts w:ascii="Arial" w:hAnsi="Arial" w:cs="Arial"/>
                <w:noProof/>
                <w:sz w:val="20"/>
                <w:lang w:val="de-DE"/>
              </w:rPr>
              <w:t>${ags}</w:t>
            </w:r>
            <w:r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5"/>
          </w:p>
        </w:tc>
      </w:tr>
      <w:tr w:rsidR="00337F49" w:rsidRPr="004773A0" w:rsidTr="004773A0">
        <w:trPr>
          <w:trHeight w:hRule="exact" w:val="340"/>
          <w:jc w:val="center"/>
        </w:trPr>
        <w:tc>
          <w:tcPr>
            <w:tcW w:w="1020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7F49" w:rsidRPr="004773A0" w:rsidRDefault="00337F49" w:rsidP="004773A0">
            <w:pPr>
              <w:rPr>
                <w:rFonts w:ascii="Arial" w:hAnsi="Arial" w:cs="Arial"/>
                <w:b/>
                <w:lang w:val="de-DE"/>
              </w:rPr>
            </w:pPr>
            <w:r w:rsidRPr="004773A0">
              <w:rPr>
                <w:rFonts w:ascii="Arial" w:hAnsi="Arial" w:cs="Arial"/>
                <w:b/>
                <w:lang w:val="de-DE"/>
              </w:rPr>
              <w:t>Bemerkungen:</w:t>
            </w:r>
          </w:p>
        </w:tc>
      </w:tr>
      <w:tr w:rsidR="00337F49" w:rsidRPr="002D42B1" w:rsidTr="00BF4511">
        <w:trPr>
          <w:trHeight w:hRule="exact" w:val="1304"/>
          <w:jc w:val="center"/>
        </w:trPr>
        <w:tc>
          <w:tcPr>
            <w:tcW w:w="1020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337F49" w:rsidRPr="00B060E1" w:rsidRDefault="00337F49" w:rsidP="004773A0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6" w:name="Text15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E367BF">
              <w:rPr>
                <w:rFonts w:ascii="Arial" w:hAnsi="Arial"/>
                <w:noProof/>
                <w:sz w:val="20"/>
                <w:lang w:val="de-DE"/>
              </w:rPr>
              <w:t>${comments_short}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6"/>
          </w:p>
        </w:tc>
        <w:bookmarkStart w:id="7" w:name="_GoBack"/>
        <w:bookmarkEnd w:id="7"/>
      </w:tr>
      <w:tr w:rsidR="00337F49" w:rsidRPr="00AD2ACA" w:rsidTr="00BF4511">
        <w:trPr>
          <w:trHeight w:hRule="exact" w:val="284"/>
          <w:jc w:val="center"/>
        </w:trPr>
        <w:tc>
          <w:tcPr>
            <w:tcW w:w="1020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7F49" w:rsidRDefault="00337F49" w:rsidP="00337F49">
            <w:pPr>
              <w:spacing w:after="0"/>
              <w:jc w:val="center"/>
              <w:rPr>
                <w:rFonts w:ascii="Arial" w:hAnsi="Arial"/>
                <w:sz w:val="20"/>
                <w:lang w:val="de-DE"/>
              </w:rPr>
            </w:pPr>
            <w:r w:rsidRPr="00214DBA">
              <w:rPr>
                <w:rFonts w:ascii="Arial" w:hAnsi="Arial"/>
                <w:b/>
                <w:lang w:val="de-DE"/>
              </w:rPr>
              <w:t>Die Leistungen wurden in allen Fächern auf dem mittleren Niveau (M) beurteilt.</w:t>
            </w:r>
          </w:p>
        </w:tc>
      </w:tr>
      <w:tr w:rsidR="00337F49" w:rsidRPr="00704053" w:rsidTr="00F33205">
        <w:trPr>
          <w:trHeight w:hRule="exact" w:val="567"/>
          <w:jc w:val="center"/>
        </w:trPr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37F49" w:rsidRPr="00517A7D" w:rsidRDefault="00337F49" w:rsidP="005F38C9">
            <w:pPr>
              <w:rPr>
                <w:rFonts w:ascii="Arial" w:hAnsi="Arial" w:cs="Arial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Datum</w:t>
            </w:r>
            <w:r>
              <w:rPr>
                <w:rFonts w:ascii="Arial" w:hAnsi="Arial" w:cs="Arial"/>
                <w:sz w:val="20"/>
                <w:lang w:val="de-DE"/>
              </w:rPr>
              <w:t xml:space="preserve">:   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7F49" w:rsidRPr="00517A7D" w:rsidRDefault="00337F49" w:rsidP="004773A0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8" w:name="Text17"/>
            <w:r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de-DE"/>
              </w:rPr>
            </w:r>
            <w:r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E367BF">
              <w:rPr>
                <w:rFonts w:ascii="Arial" w:hAnsi="Arial" w:cs="Arial"/>
                <w:noProof/>
                <w:sz w:val="20"/>
                <w:lang w:val="de-DE"/>
              </w:rPr>
              <w:t>${certda}</w:t>
            </w:r>
            <w:r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8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7F49" w:rsidRPr="00472118" w:rsidRDefault="00337F49" w:rsidP="00F33205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634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37F49" w:rsidRPr="0014703F" w:rsidRDefault="00337F49" w:rsidP="005F38C9">
            <w:pPr>
              <w:rPr>
                <w:lang w:val="de-DE"/>
              </w:rPr>
            </w:pPr>
          </w:p>
        </w:tc>
      </w:tr>
      <w:tr w:rsidR="00337F49" w:rsidRPr="00AD2ACA" w:rsidTr="00F33205">
        <w:trPr>
          <w:trHeight w:hRule="exact" w:val="284"/>
          <w:jc w:val="center"/>
        </w:trPr>
        <w:tc>
          <w:tcPr>
            <w:tcW w:w="385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37F49" w:rsidRPr="0014703F" w:rsidRDefault="00337F49" w:rsidP="0044650F">
            <w:pPr>
              <w:rPr>
                <w:lang w:val="de-DE"/>
              </w:rPr>
            </w:pPr>
          </w:p>
        </w:tc>
        <w:tc>
          <w:tcPr>
            <w:tcW w:w="634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7F49" w:rsidRPr="003B7A40" w:rsidRDefault="00337F49" w:rsidP="004773A0">
            <w:pPr>
              <w:jc w:val="center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6"/>
                  <w:enabled/>
                  <w:calcOnExit w:val="0"/>
                  <w:textInput>
                    <w:default w:val="Name"/>
                  </w:textInput>
                </w:ffData>
              </w:fldChar>
            </w:r>
            <w:bookmarkStart w:id="9" w:name="Text16"/>
            <w:r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de-DE"/>
              </w:rPr>
            </w:r>
            <w:r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5F59D4">
              <w:rPr>
                <w:rFonts w:ascii="Arial" w:hAnsi="Arial" w:cs="Arial"/>
                <w:noProof/>
                <w:sz w:val="20"/>
                <w:lang w:val="de-DE"/>
              </w:rPr>
              <w:t>${gruppen_leiter_name}</w:t>
            </w:r>
            <w:r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9"/>
            <w:r>
              <w:rPr>
                <w:rFonts w:ascii="Arial" w:hAnsi="Arial" w:cs="Arial"/>
                <w:sz w:val="20"/>
                <w:lang w:val="de-DE"/>
              </w:rPr>
              <w:t>,</w:t>
            </w:r>
            <w:r>
              <w:rPr>
                <w:rFonts w:ascii="Arial" w:hAnsi="Arial" w:cs="Arial"/>
                <w:lang w:val="de-DE"/>
              </w:rPr>
              <w:t xml:space="preserve"> </w:t>
            </w:r>
            <w:sdt>
              <w:sdtPr>
                <w:rPr>
                  <w:rStyle w:val="Formatvorlage131"/>
                </w:rPr>
                <w:id w:val="103460982"/>
                <w:placeholder>
                  <w:docPart w:val="7D0B48E6CBF94CBCA2BB68DFF4311D40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lang w:val="de-DE"/>
                </w:rPr>
              </w:sdtEndPr>
              <w:sdtContent>
                <w:r w:rsidR="005F59D4">
                  <w:rPr>
                    <w:rStyle w:val="Formatvorlage131"/>
                  </w:rPr>
                  <w:t>${</w:t>
                </w:r>
                <w:proofErr w:type="spellStart"/>
                <w:r w:rsidR="005F59D4">
                  <w:rPr>
                    <w:rStyle w:val="Formatvorlage131"/>
                  </w:rPr>
                  <w:t>gruppen_leiter</w:t>
                </w:r>
                <w:proofErr w:type="spellEnd"/>
                <w:r w:rsidR="005F59D4">
                  <w:rPr>
                    <w:rStyle w:val="Formatvorlage131"/>
                  </w:rPr>
                  <w:t>}</w:t>
                </w:r>
              </w:sdtContent>
            </w:sdt>
          </w:p>
        </w:tc>
      </w:tr>
      <w:tr w:rsidR="00337F49" w:rsidRPr="008F2826" w:rsidTr="00205C6B">
        <w:trPr>
          <w:trHeight w:hRule="exact" w:val="34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37F49" w:rsidRPr="00517A7D" w:rsidRDefault="00337F49" w:rsidP="0044650F">
            <w:pPr>
              <w:rPr>
                <w:rFonts w:ascii="Arial" w:hAnsi="Arial" w:cs="Arial"/>
                <w:sz w:val="20"/>
                <w:lang w:val="de-DE"/>
              </w:rPr>
            </w:pPr>
            <w:r w:rsidRPr="00BF4511">
              <w:rPr>
                <w:rFonts w:ascii="Arial" w:hAnsi="Arial" w:cs="Arial"/>
                <w:sz w:val="18"/>
                <w:lang w:val="de-DE"/>
              </w:rPr>
              <w:t>Gesehen!</w:t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37F49" w:rsidRPr="00517A7D" w:rsidRDefault="00337F49" w:rsidP="0044650F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53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37F49" w:rsidRPr="00517A7D" w:rsidRDefault="00337F49" w:rsidP="0044650F">
            <w:pPr>
              <w:rPr>
                <w:rFonts w:ascii="Arial" w:hAnsi="Arial" w:cs="Arial"/>
                <w:lang w:val="de-DE"/>
              </w:rPr>
            </w:pPr>
          </w:p>
        </w:tc>
      </w:tr>
      <w:tr w:rsidR="00337F49" w:rsidRPr="008F2826" w:rsidTr="00205C6B">
        <w:trPr>
          <w:trHeight w:hRule="exact" w:val="567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7F49" w:rsidRPr="00517A7D" w:rsidRDefault="00337F49" w:rsidP="003D1870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48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7F49" w:rsidRPr="00517A7D" w:rsidRDefault="00337F49" w:rsidP="00B80B33">
            <w:pPr>
              <w:rPr>
                <w:rFonts w:ascii="Arial" w:hAnsi="Arial" w:cs="Arial"/>
                <w:lang w:val="de-DE"/>
              </w:rPr>
            </w:pPr>
          </w:p>
        </w:tc>
      </w:tr>
    </w:tbl>
    <w:p w:rsidR="00A13A34" w:rsidRDefault="00A13A34" w:rsidP="00C2558B">
      <w:pPr>
        <w:spacing w:before="56" w:after="0" w:line="160" w:lineRule="exact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</w:p>
    <w:p w:rsidR="00A13A34" w:rsidRPr="00A13A34" w:rsidRDefault="00F47C3C" w:rsidP="00C2558B">
      <w:pPr>
        <w:spacing w:before="56" w:after="0" w:line="160" w:lineRule="exact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b/>
          <w:spacing w:val="-2"/>
          <w:sz w:val="16"/>
          <w:szCs w:val="20"/>
          <w:lang w:val="de-DE"/>
        </w:rPr>
        <w:t>Notenstufen:</w:t>
      </w:r>
    </w:p>
    <w:p w:rsidR="00F47C3C" w:rsidRPr="00EE5C18" w:rsidRDefault="00A13A34" w:rsidP="00C2558B">
      <w:pPr>
        <w:spacing w:before="56" w:after="0" w:line="160" w:lineRule="exact"/>
        <w:ind w:left="4956" w:hanging="5069"/>
        <w:rPr>
          <w:rFonts w:ascii="Arial" w:eastAsia="Arial" w:hAnsi="Arial" w:cs="Arial"/>
          <w:i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Leistungen in den einzelnen Fächern:</w:t>
      </w:r>
      <w:r w:rsidR="00D52176" w:rsidRPr="00EE5C18">
        <w:rPr>
          <w:lang w:val="de-DE"/>
        </w:rPr>
        <w:tab/>
      </w:r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sehr gut (1) = sgt, gut (2) = gut, befriedigend (3) = bfr,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br/>
      </w:r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ausreic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hend (4) = ausr, mangelhaft (5) = mgh, ungenügend (6) = ung</w:t>
      </w:r>
    </w:p>
    <w:sectPr w:rsidR="00F47C3C" w:rsidRPr="00EE5C18" w:rsidSect="00C2558B">
      <w:pgSz w:w="11906" w:h="16838" w:code="9"/>
      <w:pgMar w:top="680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3543" w:rsidRDefault="00573543" w:rsidP="001E03DE">
      <w:r>
        <w:separator/>
      </w:r>
    </w:p>
  </w:endnote>
  <w:endnote w:type="continuationSeparator" w:id="0">
    <w:p w:rsidR="00573543" w:rsidRDefault="00573543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3543" w:rsidRDefault="00573543" w:rsidP="001E03DE">
      <w:r>
        <w:separator/>
      </w:r>
    </w:p>
  </w:footnote>
  <w:footnote w:type="continuationSeparator" w:id="0">
    <w:p w:rsidR="00573543" w:rsidRDefault="00573543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ocumentProtection w:edit="forms" w:enforcement="0"/>
  <w:styleLockTheme/>
  <w:defaultTabStop w:val="51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0EF"/>
    <w:rsid w:val="000458F8"/>
    <w:rsid w:val="00046B49"/>
    <w:rsid w:val="000A04FB"/>
    <w:rsid w:val="000F77F6"/>
    <w:rsid w:val="00123006"/>
    <w:rsid w:val="00130D2B"/>
    <w:rsid w:val="001442C3"/>
    <w:rsid w:val="00146AAC"/>
    <w:rsid w:val="0014703F"/>
    <w:rsid w:val="001516B3"/>
    <w:rsid w:val="00151F24"/>
    <w:rsid w:val="0017413D"/>
    <w:rsid w:val="00186B12"/>
    <w:rsid w:val="001A2103"/>
    <w:rsid w:val="001E03DE"/>
    <w:rsid w:val="00205C6B"/>
    <w:rsid w:val="002223B8"/>
    <w:rsid w:val="0022684A"/>
    <w:rsid w:val="002377AB"/>
    <w:rsid w:val="0024064C"/>
    <w:rsid w:val="002476D5"/>
    <w:rsid w:val="00266602"/>
    <w:rsid w:val="002668C7"/>
    <w:rsid w:val="00296589"/>
    <w:rsid w:val="002A1999"/>
    <w:rsid w:val="002B3243"/>
    <w:rsid w:val="002D2E1A"/>
    <w:rsid w:val="002D42B1"/>
    <w:rsid w:val="002E3E6C"/>
    <w:rsid w:val="00324A38"/>
    <w:rsid w:val="0033746F"/>
    <w:rsid w:val="00337F49"/>
    <w:rsid w:val="003435F1"/>
    <w:rsid w:val="003551CA"/>
    <w:rsid w:val="003967BD"/>
    <w:rsid w:val="003B7A40"/>
    <w:rsid w:val="003D1870"/>
    <w:rsid w:val="003D2124"/>
    <w:rsid w:val="003D2702"/>
    <w:rsid w:val="003D594A"/>
    <w:rsid w:val="003D6E71"/>
    <w:rsid w:val="003F7EC7"/>
    <w:rsid w:val="004009AD"/>
    <w:rsid w:val="00404C2D"/>
    <w:rsid w:val="00425136"/>
    <w:rsid w:val="0044650F"/>
    <w:rsid w:val="00472118"/>
    <w:rsid w:val="00476B69"/>
    <w:rsid w:val="004773A0"/>
    <w:rsid w:val="004872E3"/>
    <w:rsid w:val="004A5D59"/>
    <w:rsid w:val="004F3820"/>
    <w:rsid w:val="00515E70"/>
    <w:rsid w:val="00517A7D"/>
    <w:rsid w:val="00524E27"/>
    <w:rsid w:val="00541171"/>
    <w:rsid w:val="0055109E"/>
    <w:rsid w:val="00566631"/>
    <w:rsid w:val="00570647"/>
    <w:rsid w:val="00573543"/>
    <w:rsid w:val="0058791F"/>
    <w:rsid w:val="005916C3"/>
    <w:rsid w:val="005C58F2"/>
    <w:rsid w:val="005D1DAD"/>
    <w:rsid w:val="005D5F8D"/>
    <w:rsid w:val="005E2707"/>
    <w:rsid w:val="005F38C9"/>
    <w:rsid w:val="005F59D4"/>
    <w:rsid w:val="005F6835"/>
    <w:rsid w:val="00611486"/>
    <w:rsid w:val="00635953"/>
    <w:rsid w:val="00650A91"/>
    <w:rsid w:val="00653D74"/>
    <w:rsid w:val="006626CD"/>
    <w:rsid w:val="00673045"/>
    <w:rsid w:val="00687B19"/>
    <w:rsid w:val="00695699"/>
    <w:rsid w:val="00697A33"/>
    <w:rsid w:val="006B2D3D"/>
    <w:rsid w:val="006D7D35"/>
    <w:rsid w:val="006E188A"/>
    <w:rsid w:val="00704053"/>
    <w:rsid w:val="00721379"/>
    <w:rsid w:val="00724385"/>
    <w:rsid w:val="007320E0"/>
    <w:rsid w:val="007508A0"/>
    <w:rsid w:val="007520C3"/>
    <w:rsid w:val="00785E7B"/>
    <w:rsid w:val="00790402"/>
    <w:rsid w:val="0079125A"/>
    <w:rsid w:val="007C0FE0"/>
    <w:rsid w:val="007E12A2"/>
    <w:rsid w:val="00805A65"/>
    <w:rsid w:val="00817C59"/>
    <w:rsid w:val="00822044"/>
    <w:rsid w:val="00836187"/>
    <w:rsid w:val="008736CB"/>
    <w:rsid w:val="008A7911"/>
    <w:rsid w:val="008B4943"/>
    <w:rsid w:val="008B6965"/>
    <w:rsid w:val="008C3A14"/>
    <w:rsid w:val="008F2826"/>
    <w:rsid w:val="00905198"/>
    <w:rsid w:val="009270EF"/>
    <w:rsid w:val="00932833"/>
    <w:rsid w:val="00941D58"/>
    <w:rsid w:val="009533B3"/>
    <w:rsid w:val="009935DA"/>
    <w:rsid w:val="00994D98"/>
    <w:rsid w:val="00996040"/>
    <w:rsid w:val="009A5DD4"/>
    <w:rsid w:val="009B72A1"/>
    <w:rsid w:val="009C05F9"/>
    <w:rsid w:val="009C354C"/>
    <w:rsid w:val="009F622D"/>
    <w:rsid w:val="00A04B52"/>
    <w:rsid w:val="00A0676F"/>
    <w:rsid w:val="00A13A34"/>
    <w:rsid w:val="00A225E0"/>
    <w:rsid w:val="00A7189C"/>
    <w:rsid w:val="00A76DB9"/>
    <w:rsid w:val="00A827CA"/>
    <w:rsid w:val="00A970AD"/>
    <w:rsid w:val="00AC1C3B"/>
    <w:rsid w:val="00AC3611"/>
    <w:rsid w:val="00AD2ACA"/>
    <w:rsid w:val="00B060E1"/>
    <w:rsid w:val="00B16034"/>
    <w:rsid w:val="00B43D5C"/>
    <w:rsid w:val="00B46948"/>
    <w:rsid w:val="00B75F60"/>
    <w:rsid w:val="00B80B33"/>
    <w:rsid w:val="00B8124B"/>
    <w:rsid w:val="00BB33AD"/>
    <w:rsid w:val="00BD5FFA"/>
    <w:rsid w:val="00BF4511"/>
    <w:rsid w:val="00C042B3"/>
    <w:rsid w:val="00C04CE4"/>
    <w:rsid w:val="00C22DA6"/>
    <w:rsid w:val="00C2558B"/>
    <w:rsid w:val="00C35CD1"/>
    <w:rsid w:val="00C5427E"/>
    <w:rsid w:val="00C62151"/>
    <w:rsid w:val="00C65955"/>
    <w:rsid w:val="00C8447F"/>
    <w:rsid w:val="00CA1B2A"/>
    <w:rsid w:val="00CD4707"/>
    <w:rsid w:val="00CD6932"/>
    <w:rsid w:val="00D007AF"/>
    <w:rsid w:val="00D157B4"/>
    <w:rsid w:val="00D22027"/>
    <w:rsid w:val="00D42063"/>
    <w:rsid w:val="00D51771"/>
    <w:rsid w:val="00D51FB3"/>
    <w:rsid w:val="00D52176"/>
    <w:rsid w:val="00D634FE"/>
    <w:rsid w:val="00D85308"/>
    <w:rsid w:val="00DA653D"/>
    <w:rsid w:val="00DC372A"/>
    <w:rsid w:val="00DC671F"/>
    <w:rsid w:val="00E03346"/>
    <w:rsid w:val="00E07817"/>
    <w:rsid w:val="00E202AB"/>
    <w:rsid w:val="00E367BF"/>
    <w:rsid w:val="00E5360B"/>
    <w:rsid w:val="00E62A48"/>
    <w:rsid w:val="00EE5C18"/>
    <w:rsid w:val="00EF3F29"/>
    <w:rsid w:val="00F02349"/>
    <w:rsid w:val="00F12641"/>
    <w:rsid w:val="00F160CF"/>
    <w:rsid w:val="00F27810"/>
    <w:rsid w:val="00F33205"/>
    <w:rsid w:val="00F44A67"/>
    <w:rsid w:val="00F47C3C"/>
    <w:rsid w:val="00F603B2"/>
    <w:rsid w:val="00F64B4C"/>
    <w:rsid w:val="00F67AD9"/>
    <w:rsid w:val="00F715A2"/>
    <w:rsid w:val="00F71C90"/>
    <w:rsid w:val="00FC352F"/>
    <w:rsid w:val="00FC7EA7"/>
    <w:rsid w:val="00FD3FBC"/>
    <w:rsid w:val="00FE57D7"/>
    <w:rsid w:val="00FF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AE1B42"/>
  <w15:docId w15:val="{3A9C9368-CC66-4328-97D0-CBBB33B7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C65955"/>
    <w:rPr>
      <w:rFonts w:ascii="Arial" w:hAnsi="Arial"/>
      <w:sz w:val="22"/>
    </w:rPr>
  </w:style>
  <w:style w:type="character" w:customStyle="1" w:styleId="Formatvorlage79">
    <w:name w:val="Formatvorlage79"/>
    <w:basedOn w:val="a0"/>
    <w:uiPriority w:val="1"/>
    <w:rsid w:val="00DC372A"/>
    <w:rPr>
      <w:rFonts w:ascii="Arial" w:hAnsi="Arial"/>
      <w:sz w:val="22"/>
    </w:rPr>
  </w:style>
  <w:style w:type="character" w:customStyle="1" w:styleId="Formatvorlage80">
    <w:name w:val="Formatvorlage80"/>
    <w:basedOn w:val="a0"/>
    <w:uiPriority w:val="1"/>
    <w:rsid w:val="00DC372A"/>
    <w:rPr>
      <w:rFonts w:ascii="Arial" w:hAnsi="Arial"/>
      <w:sz w:val="22"/>
    </w:rPr>
  </w:style>
  <w:style w:type="character" w:customStyle="1" w:styleId="Formatvorlage81">
    <w:name w:val="Formatvorlage81"/>
    <w:basedOn w:val="a0"/>
    <w:uiPriority w:val="1"/>
    <w:rsid w:val="003435F1"/>
    <w:rPr>
      <w:rFonts w:ascii="Arial" w:hAnsi="Arial"/>
      <w:sz w:val="22"/>
    </w:rPr>
  </w:style>
  <w:style w:type="character" w:customStyle="1" w:styleId="Formatvorlage82">
    <w:name w:val="Formatvorlage82"/>
    <w:basedOn w:val="a0"/>
    <w:uiPriority w:val="1"/>
    <w:rsid w:val="003435F1"/>
    <w:rPr>
      <w:rFonts w:ascii="Arial" w:hAnsi="Arial"/>
      <w:sz w:val="22"/>
    </w:rPr>
  </w:style>
  <w:style w:type="character" w:customStyle="1" w:styleId="Formatvorlage83">
    <w:name w:val="Formatvorlage83"/>
    <w:basedOn w:val="a0"/>
    <w:uiPriority w:val="1"/>
    <w:rsid w:val="003435F1"/>
    <w:rPr>
      <w:rFonts w:ascii="Arial" w:hAnsi="Arial"/>
      <w:sz w:val="22"/>
    </w:rPr>
  </w:style>
  <w:style w:type="character" w:customStyle="1" w:styleId="Formatvorlage84">
    <w:name w:val="Formatvorlage84"/>
    <w:basedOn w:val="a0"/>
    <w:uiPriority w:val="1"/>
    <w:rsid w:val="003435F1"/>
    <w:rPr>
      <w:rFonts w:ascii="Arial" w:hAnsi="Arial"/>
      <w:sz w:val="22"/>
    </w:rPr>
  </w:style>
  <w:style w:type="character" w:customStyle="1" w:styleId="Formatvorlage85">
    <w:name w:val="Formatvorlage85"/>
    <w:basedOn w:val="a0"/>
    <w:uiPriority w:val="1"/>
    <w:rsid w:val="003435F1"/>
    <w:rPr>
      <w:rFonts w:ascii="Arial" w:hAnsi="Arial"/>
      <w:sz w:val="22"/>
    </w:rPr>
  </w:style>
  <w:style w:type="character" w:customStyle="1" w:styleId="Formatvorlage86">
    <w:name w:val="Formatvorlage86"/>
    <w:basedOn w:val="a0"/>
    <w:uiPriority w:val="1"/>
    <w:rsid w:val="003435F1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3435F1"/>
    <w:rPr>
      <w:rFonts w:ascii="Arial" w:hAnsi="Arial"/>
      <w:sz w:val="22"/>
    </w:rPr>
  </w:style>
  <w:style w:type="character" w:customStyle="1" w:styleId="Formatvorlage88">
    <w:name w:val="Formatvorlage88"/>
    <w:basedOn w:val="a0"/>
    <w:uiPriority w:val="1"/>
    <w:rsid w:val="003435F1"/>
    <w:rPr>
      <w:rFonts w:ascii="Arial" w:hAnsi="Arial"/>
      <w:sz w:val="22"/>
    </w:rPr>
  </w:style>
  <w:style w:type="character" w:customStyle="1" w:styleId="Formatvorlage89">
    <w:name w:val="Formatvorlage89"/>
    <w:basedOn w:val="a0"/>
    <w:uiPriority w:val="1"/>
    <w:rsid w:val="006B2D3D"/>
    <w:rPr>
      <w:rFonts w:ascii="Arial" w:hAnsi="Arial"/>
      <w:sz w:val="22"/>
    </w:rPr>
  </w:style>
  <w:style w:type="character" w:customStyle="1" w:styleId="Formatvorlage90">
    <w:name w:val="Formatvorlage90"/>
    <w:basedOn w:val="a0"/>
    <w:uiPriority w:val="1"/>
    <w:rsid w:val="006B2D3D"/>
    <w:rPr>
      <w:rFonts w:ascii="Arial" w:hAnsi="Arial"/>
      <w:sz w:val="22"/>
    </w:rPr>
  </w:style>
  <w:style w:type="character" w:customStyle="1" w:styleId="Formatvorlage91">
    <w:name w:val="Formatvorlage91"/>
    <w:basedOn w:val="a0"/>
    <w:uiPriority w:val="1"/>
    <w:rsid w:val="00F160CF"/>
    <w:rPr>
      <w:rFonts w:ascii="Arial" w:hAnsi="Arial"/>
      <w:sz w:val="24"/>
      <w:vertAlign w:val="superscript"/>
    </w:rPr>
  </w:style>
  <w:style w:type="character" w:customStyle="1" w:styleId="Formatvorlage92">
    <w:name w:val="Formatvorlage92"/>
    <w:basedOn w:val="a0"/>
    <w:uiPriority w:val="1"/>
    <w:rsid w:val="00A970AD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186B12"/>
    <w:rPr>
      <w:rFonts w:ascii="Arial" w:hAnsi="Arial"/>
      <w:sz w:val="22"/>
    </w:rPr>
  </w:style>
  <w:style w:type="character" w:customStyle="1" w:styleId="Formatvorlage94">
    <w:name w:val="Formatvorlage94"/>
    <w:basedOn w:val="a0"/>
    <w:uiPriority w:val="1"/>
    <w:rsid w:val="00186B12"/>
    <w:rPr>
      <w:rFonts w:ascii="Arial" w:hAnsi="Arial"/>
      <w:sz w:val="22"/>
    </w:rPr>
  </w:style>
  <w:style w:type="character" w:customStyle="1" w:styleId="Formatvorlage95">
    <w:name w:val="Formatvorlage95"/>
    <w:basedOn w:val="a0"/>
    <w:uiPriority w:val="1"/>
    <w:rsid w:val="008B6965"/>
    <w:rPr>
      <w:rFonts w:ascii="Arial" w:hAnsi="Arial"/>
      <w:sz w:val="20"/>
    </w:rPr>
  </w:style>
  <w:style w:type="character" w:customStyle="1" w:styleId="Formatvorlage96">
    <w:name w:val="Formatvorlage96"/>
    <w:basedOn w:val="a0"/>
    <w:uiPriority w:val="1"/>
    <w:rsid w:val="008B6965"/>
    <w:rPr>
      <w:rFonts w:ascii="Arial" w:hAnsi="Arial"/>
      <w:sz w:val="20"/>
    </w:rPr>
  </w:style>
  <w:style w:type="character" w:customStyle="1" w:styleId="Formatvorlage97">
    <w:name w:val="Formatvorlage97"/>
    <w:basedOn w:val="a0"/>
    <w:uiPriority w:val="1"/>
    <w:rsid w:val="008B6965"/>
    <w:rPr>
      <w:rFonts w:ascii="Arial" w:hAnsi="Arial"/>
      <w:sz w:val="20"/>
    </w:rPr>
  </w:style>
  <w:style w:type="character" w:customStyle="1" w:styleId="Formatvorlage98">
    <w:name w:val="Formatvorlage98"/>
    <w:basedOn w:val="a0"/>
    <w:uiPriority w:val="1"/>
    <w:rsid w:val="008B6965"/>
    <w:rPr>
      <w:rFonts w:ascii="Arial" w:hAnsi="Arial"/>
      <w:sz w:val="20"/>
    </w:rPr>
  </w:style>
  <w:style w:type="character" w:customStyle="1" w:styleId="Formatvorlage99">
    <w:name w:val="Formatvorlage99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0">
    <w:name w:val="Formatvorlage100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1">
    <w:name w:val="Formatvorlage101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2">
    <w:name w:val="Formatvorlage102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3">
    <w:name w:val="Formatvorlage103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4">
    <w:name w:val="Formatvorlage104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5">
    <w:name w:val="Formatvorlage105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4009AD"/>
    <w:rPr>
      <w:rFonts w:ascii="Arial" w:hAnsi="Arial"/>
      <w:sz w:val="20"/>
    </w:rPr>
  </w:style>
  <w:style w:type="character" w:customStyle="1" w:styleId="Formatvorlage107">
    <w:name w:val="Formatvorlage107"/>
    <w:basedOn w:val="a0"/>
    <w:uiPriority w:val="1"/>
    <w:rsid w:val="00D634FE"/>
    <w:rPr>
      <w:rFonts w:ascii="Arial" w:hAnsi="Arial"/>
      <w:sz w:val="20"/>
    </w:rPr>
  </w:style>
  <w:style w:type="character" w:customStyle="1" w:styleId="Formatvorlage108">
    <w:name w:val="Formatvorlage108"/>
    <w:basedOn w:val="a0"/>
    <w:uiPriority w:val="1"/>
    <w:rsid w:val="00D634FE"/>
    <w:rPr>
      <w:rFonts w:ascii="Arial" w:hAnsi="Arial"/>
      <w:sz w:val="20"/>
    </w:rPr>
  </w:style>
  <w:style w:type="character" w:customStyle="1" w:styleId="Formatvorlage109">
    <w:name w:val="Formatvorlage109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0">
    <w:name w:val="Formatvorlage110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1">
    <w:name w:val="Formatvorlage111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2">
    <w:name w:val="Formatvorlage112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3">
    <w:name w:val="Formatvorlage113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4">
    <w:name w:val="Formatvorlage114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5">
    <w:name w:val="Formatvorlage115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6">
    <w:name w:val="Formatvorlage116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7">
    <w:name w:val="Formatvorlage117"/>
    <w:basedOn w:val="a0"/>
    <w:uiPriority w:val="1"/>
    <w:rsid w:val="003B7A40"/>
    <w:rPr>
      <w:rFonts w:ascii="Arial" w:hAnsi="Arial"/>
      <w:sz w:val="20"/>
    </w:rPr>
  </w:style>
  <w:style w:type="character" w:customStyle="1" w:styleId="Formatvorlage118">
    <w:name w:val="Formatvorlage118"/>
    <w:basedOn w:val="a0"/>
    <w:uiPriority w:val="1"/>
    <w:rsid w:val="003B7A40"/>
    <w:rPr>
      <w:rFonts w:ascii="Arial" w:hAnsi="Arial"/>
      <w:sz w:val="20"/>
    </w:rPr>
  </w:style>
  <w:style w:type="character" w:customStyle="1" w:styleId="Formatvorlage119">
    <w:name w:val="Formatvorlage119"/>
    <w:basedOn w:val="a0"/>
    <w:uiPriority w:val="1"/>
    <w:rsid w:val="003B7A40"/>
    <w:rPr>
      <w:rFonts w:ascii="Arial" w:hAnsi="Arial"/>
      <w:sz w:val="20"/>
    </w:rPr>
  </w:style>
  <w:style w:type="character" w:customStyle="1" w:styleId="Formatvorlage120">
    <w:name w:val="Formatvorlage120"/>
    <w:basedOn w:val="a0"/>
    <w:uiPriority w:val="1"/>
    <w:rsid w:val="003B7A40"/>
    <w:rPr>
      <w:rFonts w:ascii="Arial" w:hAnsi="Arial"/>
      <w:sz w:val="20"/>
    </w:rPr>
  </w:style>
  <w:style w:type="character" w:customStyle="1" w:styleId="Formatvorlage121">
    <w:name w:val="Formatvorlage121"/>
    <w:basedOn w:val="a0"/>
    <w:uiPriority w:val="1"/>
    <w:rsid w:val="004872E3"/>
    <w:rPr>
      <w:rFonts w:ascii="Arial" w:hAnsi="Arial"/>
      <w:sz w:val="20"/>
    </w:rPr>
  </w:style>
  <w:style w:type="character" w:customStyle="1" w:styleId="Formatvorlage122">
    <w:name w:val="Formatvorlage122"/>
    <w:basedOn w:val="a0"/>
    <w:uiPriority w:val="1"/>
    <w:rsid w:val="004872E3"/>
    <w:rPr>
      <w:rFonts w:ascii="Arial" w:hAnsi="Arial"/>
      <w:sz w:val="20"/>
    </w:rPr>
  </w:style>
  <w:style w:type="character" w:customStyle="1" w:styleId="Formatvorlage123">
    <w:name w:val="Formatvorlage123"/>
    <w:basedOn w:val="a0"/>
    <w:uiPriority w:val="1"/>
    <w:rsid w:val="004872E3"/>
    <w:rPr>
      <w:rFonts w:ascii="Arial" w:hAnsi="Arial"/>
      <w:sz w:val="22"/>
    </w:rPr>
  </w:style>
  <w:style w:type="paragraph" w:styleId="ad">
    <w:name w:val="Revision"/>
    <w:hidden/>
    <w:uiPriority w:val="99"/>
    <w:semiHidden/>
    <w:rsid w:val="0017413D"/>
    <w:pPr>
      <w:spacing w:line="240" w:lineRule="auto"/>
    </w:pPr>
    <w:rPr>
      <w:rFonts w:asciiTheme="minorHAnsi" w:hAnsiTheme="minorHAnsi" w:cstheme="minorBidi"/>
      <w:sz w:val="22"/>
      <w:lang w:val="en-US"/>
    </w:rPr>
  </w:style>
  <w:style w:type="character" w:customStyle="1" w:styleId="Formatvorlage124">
    <w:name w:val="Formatvorlage124"/>
    <w:basedOn w:val="a0"/>
    <w:uiPriority w:val="1"/>
    <w:rsid w:val="00566631"/>
    <w:rPr>
      <w:rFonts w:ascii="Arial" w:hAnsi="Arial"/>
      <w:sz w:val="22"/>
    </w:rPr>
  </w:style>
  <w:style w:type="character" w:customStyle="1" w:styleId="Formatvorlage125">
    <w:name w:val="Formatvorlage125"/>
    <w:basedOn w:val="a0"/>
    <w:uiPriority w:val="1"/>
    <w:rsid w:val="00566631"/>
    <w:rPr>
      <w:rFonts w:ascii="Arial" w:hAnsi="Arial"/>
      <w:sz w:val="20"/>
    </w:rPr>
  </w:style>
  <w:style w:type="character" w:customStyle="1" w:styleId="Formatvorlage126">
    <w:name w:val="Formatvorlage126"/>
    <w:basedOn w:val="a0"/>
    <w:uiPriority w:val="1"/>
    <w:rsid w:val="00205C6B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E03346"/>
    <w:rPr>
      <w:rFonts w:ascii="Arial" w:hAnsi="Arial"/>
      <w:sz w:val="20"/>
    </w:rPr>
  </w:style>
  <w:style w:type="character" w:customStyle="1" w:styleId="Formatvorlage128">
    <w:name w:val="Formatvorlage128"/>
    <w:basedOn w:val="a0"/>
    <w:uiPriority w:val="1"/>
    <w:rsid w:val="00650A91"/>
    <w:rPr>
      <w:rFonts w:ascii="Arial" w:hAnsi="Arial"/>
      <w:sz w:val="20"/>
    </w:rPr>
  </w:style>
  <w:style w:type="character" w:customStyle="1" w:styleId="Formatvorlage129">
    <w:name w:val="Formatvorlage129"/>
    <w:basedOn w:val="a0"/>
    <w:uiPriority w:val="1"/>
    <w:rsid w:val="005D5F8D"/>
    <w:rPr>
      <w:rFonts w:ascii="Arial" w:hAnsi="Arial"/>
      <w:sz w:val="20"/>
    </w:rPr>
  </w:style>
  <w:style w:type="character" w:customStyle="1" w:styleId="Formatvorlage130">
    <w:name w:val="Formatvorlage130"/>
    <w:basedOn w:val="a0"/>
    <w:uiPriority w:val="1"/>
    <w:rsid w:val="00785E7B"/>
    <w:rPr>
      <w:rFonts w:ascii="Arial" w:hAnsi="Arial"/>
      <w:sz w:val="20"/>
    </w:rPr>
  </w:style>
  <w:style w:type="character" w:customStyle="1" w:styleId="Formatvorlage131">
    <w:name w:val="Formatvorlage131"/>
    <w:basedOn w:val="a0"/>
    <w:uiPriority w:val="1"/>
    <w:rsid w:val="007520C3"/>
    <w:rPr>
      <w:rFonts w:ascii="Arial" w:hAnsi="Arial"/>
      <w:sz w:val="20"/>
    </w:rPr>
  </w:style>
  <w:style w:type="character" w:customStyle="1" w:styleId="Formatvorlage132">
    <w:name w:val="Formatvorlage132"/>
    <w:basedOn w:val="a0"/>
    <w:uiPriority w:val="1"/>
    <w:rsid w:val="00F33205"/>
    <w:rPr>
      <w:rFonts w:ascii="Arial" w:hAnsi="Arial"/>
      <w:sz w:val="20"/>
    </w:rPr>
  </w:style>
  <w:style w:type="character" w:customStyle="1" w:styleId="Formatvorlage133">
    <w:name w:val="Formatvorlage133"/>
    <w:basedOn w:val="a0"/>
    <w:uiPriority w:val="1"/>
    <w:rsid w:val="00337F49"/>
    <w:rPr>
      <w:rFonts w:ascii="Arial" w:hAnsi="Arial"/>
      <w:sz w:val="20"/>
    </w:rPr>
  </w:style>
  <w:style w:type="character" w:customStyle="1" w:styleId="Formatvorlage134">
    <w:name w:val="Formatvorlage134"/>
    <w:basedOn w:val="a0"/>
    <w:uiPriority w:val="1"/>
    <w:rsid w:val="00337F49"/>
    <w:rPr>
      <w:rFonts w:ascii="Arial" w:hAnsi="Arial"/>
      <w:sz w:val="20"/>
    </w:rPr>
  </w:style>
  <w:style w:type="character" w:customStyle="1" w:styleId="Formatvorlage135">
    <w:name w:val="Formatvorlage135"/>
    <w:basedOn w:val="a0"/>
    <w:uiPriority w:val="1"/>
    <w:rsid w:val="00932833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BP2016_GMS_Halbjahr_Zeugnis_R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F91D8C1C27F497BBD0DB49ECB17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575827-F557-490B-BDE9-69D59337A5A5}"/>
      </w:docPartPr>
      <w:docPartBody>
        <w:p w:rsidR="00037F46" w:rsidRDefault="00544EB8">
          <w:pPr>
            <w:pStyle w:val="AF91D8C1C27F497BBD0DB49ECB179625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198808F030694654B703781BB759AC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9F5A01-C66B-4208-96C4-8FF3C0BF3743}"/>
      </w:docPartPr>
      <w:docPartBody>
        <w:p w:rsidR="00037F46" w:rsidRDefault="00544EB8">
          <w:pPr>
            <w:pStyle w:val="198808F030694654B703781BB759ACA5"/>
          </w:pPr>
          <w:r w:rsidRPr="00D634FE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3323E1DCA1F54F0788DD023129F5DF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30653-BBE2-4F78-8B7A-DA6356CEBA36}"/>
      </w:docPartPr>
      <w:docPartBody>
        <w:p w:rsidR="00037F46" w:rsidRDefault="00544EB8">
          <w:pPr>
            <w:pStyle w:val="3323E1DCA1F54F0788DD023129F5DFBE"/>
          </w:pPr>
          <w:r w:rsidRPr="008B6965">
            <w:rPr>
              <w:rStyle w:val="a3"/>
              <w:rFonts w:cs="Arial"/>
              <w:sz w:val="14"/>
              <w:szCs w:val="14"/>
            </w:rPr>
            <w:t>Wählen Sie ein Element aus.</w:t>
          </w:r>
        </w:p>
      </w:docPartBody>
    </w:docPart>
    <w:docPart>
      <w:docPartPr>
        <w:name w:val="358EC00E561E4339A7EB594CBC9218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3FFC35-2FFE-4E89-85C9-4E0B725BEBE3}"/>
      </w:docPartPr>
      <w:docPartBody>
        <w:p w:rsidR="00037F46" w:rsidRDefault="00544EB8">
          <w:pPr>
            <w:pStyle w:val="358EC00E561E4339A7EB594CBC921890"/>
          </w:pPr>
          <w:r w:rsidRPr="008B6965">
            <w:rPr>
              <w:rStyle w:val="a3"/>
              <w:sz w:val="12"/>
              <w:szCs w:val="16"/>
            </w:rPr>
            <w:t>Wählen Sie ein Element aus.</w:t>
          </w:r>
        </w:p>
      </w:docPartBody>
    </w:docPart>
    <w:docPart>
      <w:docPartPr>
        <w:name w:val="7D87DF88CBBF4270B093DA2605275B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9629A0-1988-4281-BDD3-88EB1DA2B3AB}"/>
      </w:docPartPr>
      <w:docPartBody>
        <w:p w:rsidR="00037F46" w:rsidRDefault="00544EB8">
          <w:pPr>
            <w:pStyle w:val="7D87DF88CBBF4270B093DA2605275B83"/>
          </w:pPr>
          <w:r w:rsidRPr="008B6965">
            <w:rPr>
              <w:rStyle w:val="a3"/>
              <w:rFonts w:ascii="Arial" w:hAnsi="Arial" w:cs="Arial"/>
              <w:sz w:val="12"/>
              <w:szCs w:val="14"/>
            </w:rPr>
            <w:t>Wählen Sie ein Element aus.</w:t>
          </w:r>
        </w:p>
      </w:docPartBody>
    </w:docPart>
    <w:docPart>
      <w:docPartPr>
        <w:name w:val="67F1DE9DC0B9448AA064A7DC86E1F3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439DE0-91CF-4AE7-A11B-EF48379CF083}"/>
      </w:docPartPr>
      <w:docPartBody>
        <w:p w:rsidR="00037F46" w:rsidRDefault="00544EB8">
          <w:pPr>
            <w:pStyle w:val="67F1DE9DC0B9448AA064A7DC86E1F3A5"/>
          </w:pPr>
          <w:r w:rsidRPr="007F5CF5">
            <w:rPr>
              <w:rStyle w:val="a3"/>
            </w:rPr>
            <w:t>Wählen Sie ein Element aus.</w:t>
          </w:r>
        </w:p>
      </w:docPartBody>
    </w:docPart>
    <w:docPart>
      <w:docPartPr>
        <w:name w:val="9167894D95814A52801E7EDCD32D24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0433AD-304C-4235-9A4E-2894ED8C3788}"/>
      </w:docPartPr>
      <w:docPartBody>
        <w:p w:rsidR="00037F46" w:rsidRDefault="00544EB8">
          <w:pPr>
            <w:pStyle w:val="9167894D95814A52801E7EDCD32D2494"/>
          </w:pPr>
          <w:r w:rsidRPr="008B6965">
            <w:rPr>
              <w:rStyle w:val="a3"/>
              <w:rFonts w:ascii="Arial" w:hAnsi="Arial" w:cs="Arial"/>
              <w:sz w:val="12"/>
              <w:szCs w:val="14"/>
            </w:rPr>
            <w:t>Wählen Sie ein Element aus.</w:t>
          </w:r>
        </w:p>
      </w:docPartBody>
    </w:docPart>
    <w:docPart>
      <w:docPartPr>
        <w:name w:val="41AE25357D6C4F92B567662C7C3646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D635E3-7D38-442D-8585-4C856560FA3D}"/>
      </w:docPartPr>
      <w:docPartBody>
        <w:p w:rsidR="00037F46" w:rsidRDefault="00544EB8">
          <w:pPr>
            <w:pStyle w:val="41AE25357D6C4F92B567662C7C364644"/>
          </w:pPr>
          <w:r w:rsidRPr="00E03346">
            <w:rPr>
              <w:rStyle w:val="a3"/>
              <w:rFonts w:cs="Arial"/>
              <w:sz w:val="12"/>
              <w:szCs w:val="16"/>
            </w:rPr>
            <w:t>Wählen Sie ein Element aus.</w:t>
          </w:r>
        </w:p>
      </w:docPartBody>
    </w:docPart>
    <w:docPart>
      <w:docPartPr>
        <w:name w:val="E4275E29F4B04234B96EEE22257A46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BECA22-38E8-428B-B74F-FE52D9DFF40E}"/>
      </w:docPartPr>
      <w:docPartBody>
        <w:p w:rsidR="00037F46" w:rsidRDefault="00544EB8">
          <w:pPr>
            <w:pStyle w:val="E4275E29F4B04234B96EEE22257A4672"/>
          </w:pPr>
          <w:r w:rsidRPr="008B6965">
            <w:rPr>
              <w:rStyle w:val="a3"/>
              <w:rFonts w:cs="Arial"/>
              <w:sz w:val="14"/>
              <w:szCs w:val="14"/>
            </w:rPr>
            <w:t>Wählen Sie ein Element aus.</w:t>
          </w:r>
        </w:p>
      </w:docPartBody>
    </w:docPart>
    <w:docPart>
      <w:docPartPr>
        <w:name w:val="F7F5860CBED047C289C396F76A2F00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C4B603-0EAC-434B-B167-36400F051757}"/>
      </w:docPartPr>
      <w:docPartBody>
        <w:p w:rsidR="00037F46" w:rsidRDefault="00544EB8">
          <w:pPr>
            <w:pStyle w:val="F7F5860CBED047C289C396F76A2F005D"/>
          </w:pPr>
          <w:r w:rsidRPr="007F5CF5">
            <w:rPr>
              <w:rStyle w:val="a3"/>
            </w:rPr>
            <w:t>Wählen Sie ein Element aus.</w:t>
          </w:r>
        </w:p>
      </w:docPartBody>
    </w:docPart>
    <w:docPart>
      <w:docPartPr>
        <w:name w:val="3F66874810DA412694B71CC64AC023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5D25D2-9CE6-484E-8B1A-E3425D3BE0E1}"/>
      </w:docPartPr>
      <w:docPartBody>
        <w:p w:rsidR="00037F46" w:rsidRDefault="00544EB8">
          <w:pPr>
            <w:pStyle w:val="3F66874810DA412694B71CC64AC02360"/>
          </w:pPr>
          <w:r w:rsidRPr="00C2558B">
            <w:rPr>
              <w:rStyle w:val="a3"/>
              <w:sz w:val="12"/>
              <w:szCs w:val="16"/>
            </w:rPr>
            <w:t>Wählen Sie ein Element aus.</w:t>
          </w:r>
        </w:p>
      </w:docPartBody>
    </w:docPart>
    <w:docPart>
      <w:docPartPr>
        <w:name w:val="7D0B48E6CBF94CBCA2BB68DFF4311D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C653A4-DA00-4D22-936E-D2DF0F2BCC86}"/>
      </w:docPartPr>
      <w:docPartBody>
        <w:p w:rsidR="00037F46" w:rsidRDefault="00544EB8">
          <w:pPr>
            <w:pStyle w:val="7D0B48E6CBF94CBCA2BB68DFF4311D40"/>
          </w:pPr>
          <w:r w:rsidRPr="007520C3">
            <w:rPr>
              <w:rStyle w:val="a3"/>
              <w:sz w:val="18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B8"/>
    <w:rsid w:val="00037F46"/>
    <w:rsid w:val="00544EB8"/>
    <w:rsid w:val="00600F15"/>
    <w:rsid w:val="00D3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F91D8C1C27F497BBD0DB49ECB179625">
    <w:name w:val="AF91D8C1C27F497BBD0DB49ECB179625"/>
  </w:style>
  <w:style w:type="paragraph" w:customStyle="1" w:styleId="198808F030694654B703781BB759ACA5">
    <w:name w:val="198808F030694654B703781BB759ACA5"/>
  </w:style>
  <w:style w:type="paragraph" w:customStyle="1" w:styleId="3323E1DCA1F54F0788DD023129F5DFBE">
    <w:name w:val="3323E1DCA1F54F0788DD023129F5DFBE"/>
  </w:style>
  <w:style w:type="paragraph" w:customStyle="1" w:styleId="358EC00E561E4339A7EB594CBC921890">
    <w:name w:val="358EC00E561E4339A7EB594CBC921890"/>
  </w:style>
  <w:style w:type="paragraph" w:customStyle="1" w:styleId="7D87DF88CBBF4270B093DA2605275B83">
    <w:name w:val="7D87DF88CBBF4270B093DA2605275B83"/>
  </w:style>
  <w:style w:type="paragraph" w:customStyle="1" w:styleId="67F1DE9DC0B9448AA064A7DC86E1F3A5">
    <w:name w:val="67F1DE9DC0B9448AA064A7DC86E1F3A5"/>
  </w:style>
  <w:style w:type="paragraph" w:customStyle="1" w:styleId="9167894D95814A52801E7EDCD32D2494">
    <w:name w:val="9167894D95814A52801E7EDCD32D2494"/>
  </w:style>
  <w:style w:type="paragraph" w:customStyle="1" w:styleId="41AE25357D6C4F92B567662C7C364644">
    <w:name w:val="41AE25357D6C4F92B567662C7C364644"/>
  </w:style>
  <w:style w:type="paragraph" w:customStyle="1" w:styleId="E4275E29F4B04234B96EEE22257A4672">
    <w:name w:val="E4275E29F4B04234B96EEE22257A4672"/>
  </w:style>
  <w:style w:type="paragraph" w:customStyle="1" w:styleId="F7F5860CBED047C289C396F76A2F005D">
    <w:name w:val="F7F5860CBED047C289C396F76A2F005D"/>
  </w:style>
  <w:style w:type="paragraph" w:customStyle="1" w:styleId="3F66874810DA412694B71CC64AC02360">
    <w:name w:val="3F66874810DA412694B71CC64AC02360"/>
  </w:style>
  <w:style w:type="paragraph" w:customStyle="1" w:styleId="7D0B48E6CBF94CBCA2BB68DFF4311D40">
    <w:name w:val="7D0B48E6CBF94CBCA2BB68DFF4311D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031B9922-421D-48CD-A0C6-F5212FA07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BP2016_GMS_Halbjahr_Zeugnis_RS</Template>
  <TotalTime>4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3</cp:revision>
  <cp:lastPrinted>2019-03-20T14:53:00Z</cp:lastPrinted>
  <dcterms:created xsi:type="dcterms:W3CDTF">2019-04-12T11:22:00Z</dcterms:created>
  <dcterms:modified xsi:type="dcterms:W3CDTF">2019-05-14T09:19:00Z</dcterms:modified>
</cp:coreProperties>
</file>