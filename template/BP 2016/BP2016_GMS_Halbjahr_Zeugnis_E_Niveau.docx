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44"/>
        <w:gridCol w:w="7"/>
        <w:gridCol w:w="1385"/>
        <w:gridCol w:w="425"/>
        <w:gridCol w:w="742"/>
        <w:gridCol w:w="556"/>
        <w:gridCol w:w="1134"/>
        <w:gridCol w:w="861"/>
        <w:gridCol w:w="563"/>
        <w:gridCol w:w="1989"/>
      </w:tblGrid>
      <w:tr w:rsidR="0014703F" w:rsidRPr="006626CD" w:rsidTr="00E85F31">
        <w:trPr>
          <w:trHeight w:hRule="exact" w:val="851"/>
        </w:trPr>
        <w:tc>
          <w:tcPr>
            <w:tcW w:w="1020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E85F31" w:rsidP="00826A76">
            <w:pPr>
              <w:spacing w:after="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"/>
                    <w:maxLength w:val="200"/>
                  </w:textInput>
                </w:ffData>
              </w:fldChar>
            </w:r>
            <w:bookmarkStart w:id="0" w:name="Text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88190D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6075EB">
        <w:trPr>
          <w:trHeight w:hRule="exact" w:val="284"/>
        </w:trPr>
        <w:tc>
          <w:tcPr>
            <w:tcW w:w="1020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1516B3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A1B2A" w:rsidTr="00E85F31">
        <w:trPr>
          <w:trHeight w:hRule="exact" w:val="96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14703F" w:rsidRDefault="005916C3" w:rsidP="00E85F31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14703F" w:rsidRPr="0014703F" w:rsidRDefault="001516B3" w:rsidP="00E85F31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10</w:t>
            </w:r>
          </w:p>
        </w:tc>
      </w:tr>
      <w:tr w:rsidR="006B2D3D" w:rsidRPr="0014703F" w:rsidTr="00826A76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6B2D3D" w:rsidP="00617949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88190D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88190D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</w:t>
            </w:r>
            <w:r w:rsidR="0024064C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88190D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34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617949" w:rsidP="00617949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88190D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C372A" w:rsidRPr="00DC372A" w:rsidTr="006075EB">
        <w:trPr>
          <w:trHeight w:hRule="exact" w:val="227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A4746F" w:rsidTr="006075EB">
        <w:trPr>
          <w:trHeight w:hRule="exact" w:val="45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817B1" w:rsidRDefault="004F3820" w:rsidP="00546927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817B1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1516B3" w:rsidRPr="003817B1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546927" w:rsidRPr="00A4746F" w:rsidTr="00CF437F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CCBBF04289924FDBB38CE8497B5139E1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6927" w:rsidRPr="00472118" w:rsidRDefault="0088190D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5"/>
            </w:rPr>
            <w:id w:val="1474866384"/>
            <w:placeholder>
              <w:docPart w:val="E99E5E5FAF9C4202BDD778D21BC02D4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105"/>
                  </w:rPr>
                  <w:t>2 plus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90"/>
            </w:rPr>
            <w:id w:val="938643268"/>
            <w:placeholder>
              <w:docPart w:val="ADF4221CEAE94EBDA4AF2EA29084DE16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546927" w:rsidRPr="00A4746F" w:rsidTr="00CF437F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D634FE" w:rsidRDefault="00546927" w:rsidP="00033B9F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0"/>
            </w:rPr>
            <w:id w:val="-146054092"/>
            <w:placeholder>
              <w:docPart w:val="D148D5E4949B4F0183F2445AF600AA7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90"/>
            </w:rPr>
            <w:id w:val="-942136784"/>
            <w:placeholder>
              <w:docPart w:val="E2E90F9FE1E64549862723CAF35E4ECF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546927" w:rsidRPr="00A4746F" w:rsidTr="00CF437F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90"/>
            </w:rPr>
            <w:id w:val="-1587673551"/>
            <w:placeholder>
              <w:docPart w:val="25D9CDF6B84A479391D023E2D6BCB5D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90"/>
            </w:rPr>
            <w:id w:val="-2062395132"/>
            <w:placeholder>
              <w:docPart w:val="F454F28E817C4941822F3B228CB7F578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546927" w:rsidRPr="00A4746F" w:rsidTr="00CF437F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90"/>
            </w:rPr>
            <w:id w:val="-1988157645"/>
            <w:placeholder>
              <w:docPart w:val="30C7C77693F343B59FA190DA8A77403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90"/>
            </w:rPr>
            <w:id w:val="950287613"/>
            <w:placeholder>
              <w:docPart w:val="4AF2FEF27B4345918E0F4E80D579FAEE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546927" w:rsidRPr="00A4746F" w:rsidTr="00CF437F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90"/>
            </w:rPr>
            <w:id w:val="-1273008403"/>
            <w:placeholder>
              <w:docPart w:val="23FC4D74CA49487DA591E1109DFCBB4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90"/>
            </w:rPr>
            <w:id w:val="-1961330285"/>
            <w:placeholder>
              <w:docPart w:val="5C1057071DBA4B60ADDDE02526FA8B7D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sz w:val="20"/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546927" w:rsidRPr="00A4746F" w:rsidTr="00CF437F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90"/>
            </w:rPr>
            <w:id w:val="-2129227072"/>
            <w:placeholder>
              <w:docPart w:val="96B841C5D210411B84416F8F890501E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90"/>
            </w:rPr>
            <w:id w:val="627744436"/>
            <w:placeholder>
              <w:docPart w:val="D8A765CD00B74E9AA142D217A9D81C0C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546927" w:rsidRPr="00A4746F" w:rsidTr="000D4631">
        <w:trPr>
          <w:trHeight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90"/>
            </w:rPr>
            <w:id w:val="-1083603580"/>
            <w:placeholder>
              <w:docPart w:val="BD5F51A970DC454DB006F16BA00D174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87AEDA08C25C42A2B3518FC7762D5AC5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sz w:val="18"/>
              <w:lang w:val="de-DE"/>
            </w:rPr>
          </w:sdtEndPr>
          <w:sdtContent>
            <w:tc>
              <w:tcPr>
                <w:tcW w:w="255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6927" w:rsidRPr="008B6965" w:rsidRDefault="0088190D" w:rsidP="00033B9F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90"/>
            </w:rPr>
            <w:id w:val="1916281523"/>
            <w:placeholder>
              <w:docPart w:val="74697A33600D4192A9B2753B3364B25A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546927" w:rsidRPr="00A4746F" w:rsidTr="000D4631">
        <w:trPr>
          <w:trHeight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90"/>
            </w:rPr>
            <w:id w:val="-1044286872"/>
            <w:placeholder>
              <w:docPart w:val="A5D22D4DE847471EBB2AA7868F8BC458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9CC98DC4A92E4E16BC2C1D9BDFD62993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6927" w:rsidRPr="00E03346" w:rsidRDefault="0088190D" w:rsidP="00033B9F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90"/>
            </w:rPr>
            <w:id w:val="1097604359"/>
            <w:placeholder>
              <w:docPart w:val="D036B478A9AB4129A07DB9183F19AF5D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546927" w:rsidRPr="00A4746F" w:rsidTr="000D4631">
        <w:trPr>
          <w:trHeight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04"/>
              </w:rPr>
              <w:id w:val="-1018697834"/>
              <w:placeholder>
                <w:docPart w:val="BE765DAE3EFA415884165E8F0BBC5403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  <w:sz w:val="22"/>
              </w:rPr>
            </w:sdtEndPr>
            <w:sdtContent>
              <w:p w:rsidR="00546927" w:rsidRPr="00C2558B" w:rsidRDefault="0088190D" w:rsidP="00033B9F">
                <w:pPr>
                  <w:spacing w:after="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04"/>
                  </w:rPr>
                  <w:t>Wirtschaft</w:t>
                </w:r>
                <w:proofErr w:type="spellEnd"/>
                <w:r>
                  <w:rPr>
                    <w:rStyle w:val="Formatvorlage104"/>
                  </w:rPr>
                  <w:t xml:space="preserve"> / </w:t>
                </w:r>
                <w:proofErr w:type="spellStart"/>
                <w:r>
                  <w:rPr>
                    <w:rStyle w:val="Formatvorlage104"/>
                  </w:rPr>
                  <w:t>Berufs</w:t>
                </w:r>
                <w:proofErr w:type="spellEnd"/>
                <w:r>
                  <w:rPr>
                    <w:rStyle w:val="Formatvorlage104"/>
                  </w:rPr>
                  <w:t xml:space="preserve">- und </w:t>
                </w:r>
                <w:proofErr w:type="spellStart"/>
                <w:r>
                  <w:rPr>
                    <w:rStyle w:val="Formatvorlage104"/>
                  </w:rPr>
                  <w:t>Studienorientierung</w:t>
                </w:r>
                <w:proofErr w:type="spellEnd"/>
              </w:p>
            </w:sdtContent>
          </w:sdt>
        </w:tc>
        <w:sdt>
          <w:sdtPr>
            <w:rPr>
              <w:rStyle w:val="Formatvorlage90"/>
            </w:rPr>
            <w:id w:val="674773971"/>
            <w:placeholder>
              <w:docPart w:val="75D210C34B164BB0A0D2E0744837E0D6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A4746F" w:rsidTr="000D4631">
        <w:trPr>
          <w:trHeight w:hRule="exact" w:val="28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3817B1" w:rsidTr="00071431">
        <w:trPr>
          <w:trHeight w:hRule="exact" w:val="34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546927" w:rsidRPr="00A4746F" w:rsidTr="000D4631">
        <w:trPr>
          <w:trHeight w:hRule="exact" w:val="227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46927" w:rsidRDefault="00546927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546927" w:rsidRPr="00472118" w:rsidTr="00071431">
        <w:trPr>
          <w:trHeight w:hRule="exact" w:val="1021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46927" w:rsidRPr="00472118" w:rsidRDefault="00546927" w:rsidP="00071431">
            <w:pPr>
              <w:spacing w:before="60" w:after="0"/>
              <w:rPr>
                <w:rFonts w:ascii="Arial" w:hAnsi="Arial"/>
                <w:lang w:val="de-DE"/>
              </w:rPr>
            </w:pPr>
            <w:r w:rsidRPr="00526380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526380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526380">
              <w:rPr>
                <w:rFonts w:ascii="Arial" w:hAnsi="Arial"/>
                <w:sz w:val="20"/>
                <w:lang w:val="de-DE"/>
              </w:rPr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88190D">
              <w:rPr>
                <w:rFonts w:ascii="Arial" w:hAnsi="Arial"/>
                <w:noProof/>
                <w:sz w:val="20"/>
                <w:lang w:val="de-DE"/>
              </w:rPr>
              <w:t>${ags}</w:t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546927" w:rsidRPr="003817B1" w:rsidTr="00071431">
        <w:trPr>
          <w:trHeight w:hRule="exact" w:val="34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472118">
            <w:pPr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546927" w:rsidRPr="00472118" w:rsidTr="00071431">
        <w:trPr>
          <w:trHeight w:hRule="exact" w:val="1021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46927" w:rsidRPr="00B060E1" w:rsidRDefault="00546927" w:rsidP="00071431">
            <w:pPr>
              <w:spacing w:before="60" w:after="0"/>
              <w:rPr>
                <w:rFonts w:ascii="Arial" w:hAnsi="Arial"/>
                <w:lang w:val="de-DE"/>
              </w:rPr>
            </w:pPr>
            <w:r w:rsidRPr="00526380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 w:rsidRPr="00526380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526380">
              <w:rPr>
                <w:rFonts w:ascii="Arial" w:hAnsi="Arial"/>
                <w:sz w:val="20"/>
                <w:lang w:val="de-DE"/>
              </w:rPr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88190D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end"/>
            </w:r>
            <w:bookmarkStart w:id="7" w:name="_GoBack"/>
            <w:bookmarkEnd w:id="6"/>
            <w:bookmarkEnd w:id="7"/>
          </w:p>
        </w:tc>
      </w:tr>
      <w:tr w:rsidR="00546927" w:rsidRPr="00472118" w:rsidTr="00526380">
        <w:trPr>
          <w:trHeight w:hRule="exact" w:val="17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927" w:rsidRDefault="00546927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546927" w:rsidRPr="00A4746F" w:rsidTr="00526380">
        <w:trPr>
          <w:trHeight w:hRule="exact" w:val="51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6075EB" w:rsidRDefault="00546927" w:rsidP="006639B5">
            <w:pPr>
              <w:spacing w:after="0" w:line="23" w:lineRule="atLeast"/>
              <w:ind w:left="567"/>
              <w:jc w:val="center"/>
              <w:rPr>
                <w:rFonts w:ascii="Arial" w:hAnsi="Arial"/>
                <w:b/>
                <w:lang w:val="de-DE"/>
              </w:rPr>
            </w:pPr>
            <w:r w:rsidRPr="006075EB">
              <w:rPr>
                <w:rFonts w:ascii="Arial" w:hAnsi="Arial"/>
                <w:b/>
                <w:lang w:val="de-DE"/>
              </w:rPr>
              <w:t>Die Leistungen wurden in allen Fächern auf dem erweiterten Niveau (E) beurteilt.</w:t>
            </w:r>
          </w:p>
        </w:tc>
      </w:tr>
      <w:tr w:rsidR="00546927" w:rsidRPr="00A4746F" w:rsidTr="00526380">
        <w:trPr>
          <w:trHeight w:hRule="exact" w:val="17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927" w:rsidRDefault="00546927" w:rsidP="00794012">
            <w:pPr>
              <w:spacing w:after="0" w:line="23" w:lineRule="atLeast"/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546927" w:rsidRPr="008F2826" w:rsidTr="0057319A">
        <w:trPr>
          <w:trHeight w:hRule="exact" w:val="454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6927" w:rsidRPr="00472118" w:rsidRDefault="00546927" w:rsidP="003817B1">
            <w:pPr>
              <w:spacing w:after="0"/>
              <w:rPr>
                <w:rFonts w:ascii="Arial" w:hAnsi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4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88190D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2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F2826" w:rsidRDefault="00546927" w:rsidP="00617949">
            <w:pPr>
              <w:spacing w:after="0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spacing w:after="0"/>
              <w:rPr>
                <w:lang w:val="de-DE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spacing w:after="0"/>
              <w:rPr>
                <w:lang w:val="de-DE"/>
              </w:rPr>
            </w:pPr>
          </w:p>
        </w:tc>
      </w:tr>
      <w:tr w:rsidR="00546927" w:rsidRPr="008F2826" w:rsidTr="00526380">
        <w:trPr>
          <w:trHeight w:hRule="exact" w:val="510"/>
        </w:trPr>
        <w:tc>
          <w:tcPr>
            <w:tcW w:w="43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  <w:tc>
          <w:tcPr>
            <w:tcW w:w="45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</w:tr>
      <w:tr w:rsidR="00546927" w:rsidRPr="00A4746F" w:rsidTr="00617949">
        <w:trPr>
          <w:trHeight w:hRule="exact" w:val="284"/>
        </w:trPr>
        <w:tc>
          <w:tcPr>
            <w:tcW w:w="43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2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Name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103"/>
                </w:rPr>
                <w:id w:val="-218061191"/>
                <w:placeholder>
                  <w:docPart w:val="610F82BC94D9411B91E42B30FBD218BB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Pr="004D61D7">
                  <w:rPr>
                    <w:rStyle w:val="aa"/>
                    <w:sz w:val="18"/>
                    <w:lang w:val="de-DE"/>
                  </w:rPr>
                  <w:t>Wählen Sie ein Element aus.</w:t>
                </w:r>
              </w:sdtContent>
            </w:sdt>
          </w:p>
        </w:tc>
        <w:tc>
          <w:tcPr>
            <w:tcW w:w="129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4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3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Name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Fonts w:ascii="Arial" w:hAnsi="Arial" w:cs="Arial"/>
                  <w:sz w:val="18"/>
                  <w:szCs w:val="20"/>
                  <w:lang w:val="de-DE"/>
                </w:rPr>
                <w:id w:val="-1251884948"/>
                <w:placeholder>
                  <w:docPart w:val="610F82BC94D9411B91E42B30FBD218BB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/>
              <w:sdtContent>
                <w:r w:rsidRPr="004D61D7">
                  <w:rPr>
                    <w:rStyle w:val="aa"/>
                    <w:sz w:val="20"/>
                    <w:lang w:val="de-DE"/>
                  </w:rPr>
                  <w:t>Wählen Sie ein Element aus.</w:t>
                </w:r>
              </w:sdtContent>
            </w:sdt>
          </w:p>
        </w:tc>
      </w:tr>
      <w:tr w:rsidR="00546927" w:rsidRPr="008F2826" w:rsidTr="00526380">
        <w:trPr>
          <w:trHeight w:hRule="exact" w:val="340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546927" w:rsidRPr="008F2826" w:rsidTr="00617949">
        <w:trPr>
          <w:trHeight w:hRule="exact" w:val="567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94012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A4746F">
      <w:pPr>
        <w:spacing w:after="0" w:line="269" w:lineRule="auto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A4746F" w:rsidRDefault="00A13A34" w:rsidP="00A4746F">
      <w:pPr>
        <w:spacing w:after="0" w:line="269" w:lineRule="auto"/>
        <w:ind w:left="4956" w:hanging="5069"/>
        <w:rPr>
          <w:rFonts w:ascii="Arial" w:eastAsia="Arial" w:hAnsi="Arial" w:cs="Arial"/>
          <w:i/>
          <w:spacing w:val="-2"/>
          <w:sz w:val="14"/>
          <w:szCs w:val="20"/>
          <w:lang w:val="de-DE"/>
        </w:rPr>
      </w:pP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Leist</w:t>
      </w:r>
      <w:r w:rsidR="00A4746F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ungen in den einzelnen Fächern</w:t>
      </w: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:</w:t>
      </w:r>
      <w:r w:rsidR="00A4746F">
        <w:rPr>
          <w:rFonts w:ascii="Arial" w:eastAsia="Arial" w:hAnsi="Arial" w:cs="Arial"/>
          <w:i/>
          <w:spacing w:val="-2"/>
          <w:sz w:val="14"/>
          <w:szCs w:val="20"/>
          <w:lang w:val="de-DE"/>
        </w:rPr>
        <w:t xml:space="preserve">                   </w:t>
      </w:r>
      <w:r w:rsidR="00F47C3C"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sehr gut (1) = sgt, gut (2) = gut, befriedigend (3) = bfr,</w:t>
      </w:r>
    </w:p>
    <w:p w:rsidR="00F47C3C" w:rsidRPr="00526380" w:rsidRDefault="00F47C3C" w:rsidP="00A4746F">
      <w:pPr>
        <w:spacing w:after="0" w:line="269" w:lineRule="auto"/>
        <w:ind w:left="4956" w:hanging="2124"/>
        <w:rPr>
          <w:rFonts w:ascii="Arial" w:eastAsia="Arial" w:hAnsi="Arial" w:cs="Arial"/>
          <w:i/>
          <w:spacing w:val="-2"/>
          <w:sz w:val="14"/>
          <w:szCs w:val="20"/>
          <w:lang w:val="de-DE"/>
        </w:rPr>
      </w:pP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ausreic</w:t>
      </w:r>
      <w:r w:rsidR="00A13A34"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hend (4) = ausr, mangelhaft (5) = mgh, ungenügend (6) = ung</w:t>
      </w:r>
    </w:p>
    <w:sectPr w:rsidR="00F47C3C" w:rsidRPr="00526380" w:rsidSect="00940C1E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34D" w:rsidRDefault="00F7134D" w:rsidP="001E03DE">
      <w:r>
        <w:separator/>
      </w:r>
    </w:p>
  </w:endnote>
  <w:endnote w:type="continuationSeparator" w:id="0">
    <w:p w:rsidR="00F7134D" w:rsidRDefault="00F7134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34D" w:rsidRDefault="00F7134D" w:rsidP="001E03DE">
      <w:r>
        <w:separator/>
      </w:r>
    </w:p>
  </w:footnote>
  <w:footnote w:type="continuationSeparator" w:id="0">
    <w:p w:rsidR="00F7134D" w:rsidRDefault="00F7134D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55"/>
    <w:rsid w:val="000458F8"/>
    <w:rsid w:val="00046B49"/>
    <w:rsid w:val="00071431"/>
    <w:rsid w:val="000A04FB"/>
    <w:rsid w:val="000D4631"/>
    <w:rsid w:val="000F10FC"/>
    <w:rsid w:val="000F6D47"/>
    <w:rsid w:val="000F77F6"/>
    <w:rsid w:val="00130D2B"/>
    <w:rsid w:val="00141BA8"/>
    <w:rsid w:val="001442C3"/>
    <w:rsid w:val="0014703F"/>
    <w:rsid w:val="001516B3"/>
    <w:rsid w:val="00167A36"/>
    <w:rsid w:val="001A2103"/>
    <w:rsid w:val="001E03DE"/>
    <w:rsid w:val="001E4F36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324A38"/>
    <w:rsid w:val="0033746F"/>
    <w:rsid w:val="003435F1"/>
    <w:rsid w:val="003817B1"/>
    <w:rsid w:val="00384DDC"/>
    <w:rsid w:val="003967BD"/>
    <w:rsid w:val="003B5E8E"/>
    <w:rsid w:val="003D1870"/>
    <w:rsid w:val="003D2124"/>
    <w:rsid w:val="003D2702"/>
    <w:rsid w:val="003D594A"/>
    <w:rsid w:val="003F7EC7"/>
    <w:rsid w:val="00404C2D"/>
    <w:rsid w:val="0044650F"/>
    <w:rsid w:val="00472118"/>
    <w:rsid w:val="00494103"/>
    <w:rsid w:val="004A38A6"/>
    <w:rsid w:val="004D61D7"/>
    <w:rsid w:val="004F3820"/>
    <w:rsid w:val="004F799D"/>
    <w:rsid w:val="00517A7D"/>
    <w:rsid w:val="00524E27"/>
    <w:rsid w:val="00526380"/>
    <w:rsid w:val="00541171"/>
    <w:rsid w:val="00546927"/>
    <w:rsid w:val="00570647"/>
    <w:rsid w:val="005724BE"/>
    <w:rsid w:val="0058791F"/>
    <w:rsid w:val="005916C3"/>
    <w:rsid w:val="005C58F2"/>
    <w:rsid w:val="005D1DAD"/>
    <w:rsid w:val="005E2707"/>
    <w:rsid w:val="005E2F5C"/>
    <w:rsid w:val="005F38C9"/>
    <w:rsid w:val="006075EB"/>
    <w:rsid w:val="00617949"/>
    <w:rsid w:val="00635953"/>
    <w:rsid w:val="006626CD"/>
    <w:rsid w:val="006639B5"/>
    <w:rsid w:val="0067761B"/>
    <w:rsid w:val="00687B19"/>
    <w:rsid w:val="00695699"/>
    <w:rsid w:val="006B2D3D"/>
    <w:rsid w:val="006E188A"/>
    <w:rsid w:val="006E1934"/>
    <w:rsid w:val="00721379"/>
    <w:rsid w:val="007320E0"/>
    <w:rsid w:val="007508A0"/>
    <w:rsid w:val="0078187F"/>
    <w:rsid w:val="00790402"/>
    <w:rsid w:val="00794012"/>
    <w:rsid w:val="00817C59"/>
    <w:rsid w:val="00822044"/>
    <w:rsid w:val="00826A76"/>
    <w:rsid w:val="008736CB"/>
    <w:rsid w:val="0088190D"/>
    <w:rsid w:val="008A7911"/>
    <w:rsid w:val="008F2826"/>
    <w:rsid w:val="00940C1E"/>
    <w:rsid w:val="009533B3"/>
    <w:rsid w:val="009935DA"/>
    <w:rsid w:val="00994D98"/>
    <w:rsid w:val="009A0A18"/>
    <w:rsid w:val="009A5DD4"/>
    <w:rsid w:val="009B72A1"/>
    <w:rsid w:val="009C05F9"/>
    <w:rsid w:val="009C354C"/>
    <w:rsid w:val="009F622D"/>
    <w:rsid w:val="00A04B52"/>
    <w:rsid w:val="00A0676F"/>
    <w:rsid w:val="00A13A34"/>
    <w:rsid w:val="00A17432"/>
    <w:rsid w:val="00A4746F"/>
    <w:rsid w:val="00A7189C"/>
    <w:rsid w:val="00A7340B"/>
    <w:rsid w:val="00A827CA"/>
    <w:rsid w:val="00A970AD"/>
    <w:rsid w:val="00AC1C3B"/>
    <w:rsid w:val="00AC3611"/>
    <w:rsid w:val="00AF20AE"/>
    <w:rsid w:val="00B060E1"/>
    <w:rsid w:val="00B367FC"/>
    <w:rsid w:val="00B75F60"/>
    <w:rsid w:val="00B80B33"/>
    <w:rsid w:val="00B8124B"/>
    <w:rsid w:val="00BD5FFA"/>
    <w:rsid w:val="00C04CE4"/>
    <w:rsid w:val="00C15DFF"/>
    <w:rsid w:val="00C22DA6"/>
    <w:rsid w:val="00C35CD1"/>
    <w:rsid w:val="00C5427E"/>
    <w:rsid w:val="00C65955"/>
    <w:rsid w:val="00C8293F"/>
    <w:rsid w:val="00C8447F"/>
    <w:rsid w:val="00CA1B2A"/>
    <w:rsid w:val="00CD4707"/>
    <w:rsid w:val="00CD6932"/>
    <w:rsid w:val="00D007AF"/>
    <w:rsid w:val="00D157B4"/>
    <w:rsid w:val="00D228D4"/>
    <w:rsid w:val="00D51FB3"/>
    <w:rsid w:val="00D640CF"/>
    <w:rsid w:val="00D85308"/>
    <w:rsid w:val="00DA653D"/>
    <w:rsid w:val="00DC372A"/>
    <w:rsid w:val="00DE0DA7"/>
    <w:rsid w:val="00DE1863"/>
    <w:rsid w:val="00E07817"/>
    <w:rsid w:val="00E43375"/>
    <w:rsid w:val="00E5360B"/>
    <w:rsid w:val="00E62A48"/>
    <w:rsid w:val="00E85F31"/>
    <w:rsid w:val="00EB19E7"/>
    <w:rsid w:val="00EB2B86"/>
    <w:rsid w:val="00F02349"/>
    <w:rsid w:val="00F160CF"/>
    <w:rsid w:val="00F44A67"/>
    <w:rsid w:val="00F47C3C"/>
    <w:rsid w:val="00F603B2"/>
    <w:rsid w:val="00F64B4C"/>
    <w:rsid w:val="00F7134D"/>
    <w:rsid w:val="00FA2B55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7E9F9"/>
  <w15:docId w15:val="{11A544EC-714C-4185-814F-EC09EC4A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4F799D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F799D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4F799D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4F799D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4F799D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4F799D"/>
    <w:rPr>
      <w:rFonts w:ascii="Arial" w:hAnsi="Arial"/>
      <w:sz w:val="22"/>
    </w:rPr>
  </w:style>
  <w:style w:type="character" w:customStyle="1" w:styleId="Formatvorlage99">
    <w:name w:val="Formatvorlage99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0">
    <w:name w:val="Formatvorlage100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1">
    <w:name w:val="Formatvorlage101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2">
    <w:name w:val="Formatvorlage102"/>
    <w:basedOn w:val="a0"/>
    <w:uiPriority w:val="1"/>
    <w:rsid w:val="00617949"/>
    <w:rPr>
      <w:rFonts w:ascii="Arial" w:hAnsi="Arial"/>
      <w:sz w:val="22"/>
    </w:rPr>
  </w:style>
  <w:style w:type="character" w:customStyle="1" w:styleId="Formatvorlage103">
    <w:name w:val="Formatvorlage103"/>
    <w:basedOn w:val="a0"/>
    <w:uiPriority w:val="1"/>
    <w:rsid w:val="004D61D7"/>
    <w:rPr>
      <w:rFonts w:ascii="Arial" w:hAnsi="Arial"/>
      <w:sz w:val="18"/>
    </w:rPr>
  </w:style>
  <w:style w:type="character" w:customStyle="1" w:styleId="Formatvorlage134">
    <w:name w:val="Formatvorlage134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46927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546927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P2016_GMS_Halbjahr_Zeugnis_E_Niveau.%2010%20E-Niveau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BBF04289924FDBB38CE8497B5139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F62F6F-77D8-4280-9934-C31BFC52DA59}"/>
      </w:docPartPr>
      <w:docPartBody>
        <w:p w:rsidR="009F7FAF" w:rsidRDefault="000B524D">
          <w:pPr>
            <w:pStyle w:val="CCBBF04289924FDBB38CE8497B5139E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99E5E5FAF9C4202BDD778D21BC02D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880869-BA92-4D32-A982-FB1522AEB449}"/>
      </w:docPartPr>
      <w:docPartBody>
        <w:p w:rsidR="009F7FAF" w:rsidRDefault="000B524D">
          <w:pPr>
            <w:pStyle w:val="E99E5E5FAF9C4202BDD778D21BC02D45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DF4221CEAE94EBDA4AF2EA29084DE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867F1-E943-457E-8760-F83BC9BC83F9}"/>
      </w:docPartPr>
      <w:docPartBody>
        <w:p w:rsidR="009F7FAF" w:rsidRDefault="000B524D">
          <w:pPr>
            <w:pStyle w:val="ADF4221CEAE94EBDA4AF2EA29084DE16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148D5E4949B4F0183F2445AF600AA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643184-B130-428D-B133-E0BAAB8F1FC0}"/>
      </w:docPartPr>
      <w:docPartBody>
        <w:p w:rsidR="009F7FAF" w:rsidRDefault="000B524D">
          <w:pPr>
            <w:pStyle w:val="D148D5E4949B4F0183F2445AF600AA72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2E90F9FE1E64549862723CAF35E4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50E95-AE39-4B74-A929-DC34244FA296}"/>
      </w:docPartPr>
      <w:docPartBody>
        <w:p w:rsidR="009F7FAF" w:rsidRDefault="000B524D">
          <w:pPr>
            <w:pStyle w:val="E2E90F9FE1E64549862723CAF35E4ECF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25D9CDF6B84A479391D023E2D6BCB5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E89024-E53C-4F3B-A574-65198F5FF870}"/>
      </w:docPartPr>
      <w:docPartBody>
        <w:p w:rsidR="009F7FAF" w:rsidRDefault="000B524D">
          <w:pPr>
            <w:pStyle w:val="25D9CDF6B84A479391D023E2D6BCB5D6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454F28E817C4941822F3B228CB7F5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4934DF-B1C4-4F3E-A19C-034CAA5A8F6C}"/>
      </w:docPartPr>
      <w:docPartBody>
        <w:p w:rsidR="009F7FAF" w:rsidRDefault="000B524D">
          <w:pPr>
            <w:pStyle w:val="F454F28E817C4941822F3B228CB7F578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0C7C77693F343B59FA190DA8A7740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B47AFE-66B1-4D37-AFC8-30710F25219C}"/>
      </w:docPartPr>
      <w:docPartBody>
        <w:p w:rsidR="009F7FAF" w:rsidRDefault="000B524D">
          <w:pPr>
            <w:pStyle w:val="30C7C77693F343B59FA190DA8A77403C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4AF2FEF27B4345918E0F4E80D579FA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3D979B-D402-4934-ABA7-FE9B78633AF7}"/>
      </w:docPartPr>
      <w:docPartBody>
        <w:p w:rsidR="009F7FAF" w:rsidRDefault="000B524D">
          <w:pPr>
            <w:pStyle w:val="4AF2FEF27B4345918E0F4E80D579FAEE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23FC4D74CA49487DA591E1109DFCBB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C5F9F3-E3ED-414C-8E6D-1955CA09CAD4}"/>
      </w:docPartPr>
      <w:docPartBody>
        <w:p w:rsidR="009F7FAF" w:rsidRDefault="000B524D">
          <w:pPr>
            <w:pStyle w:val="23FC4D74CA49487DA591E1109DFCBB46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C1057071DBA4B60ADDDE02526FA8B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B5643D-463F-4B09-8F81-F7D69E048DE9}"/>
      </w:docPartPr>
      <w:docPartBody>
        <w:p w:rsidR="009F7FAF" w:rsidRDefault="000B524D">
          <w:pPr>
            <w:pStyle w:val="5C1057071DBA4B60ADDDE02526FA8B7D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96B841C5D210411B84416F8F89050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8105D-0A0C-4874-9EA5-72D5AC94724B}"/>
      </w:docPartPr>
      <w:docPartBody>
        <w:p w:rsidR="009F7FAF" w:rsidRDefault="000B524D">
          <w:pPr>
            <w:pStyle w:val="96B841C5D210411B84416F8F890501E1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8A765CD00B74E9AA142D217A9D81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5C976C-AE64-4230-AA25-616CCE757F3E}"/>
      </w:docPartPr>
      <w:docPartBody>
        <w:p w:rsidR="009F7FAF" w:rsidRDefault="000B524D">
          <w:pPr>
            <w:pStyle w:val="D8A765CD00B74E9AA142D217A9D81C0C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D5F51A970DC454DB006F16BA00D17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DA3DDA-D723-4211-8501-A8800B2AD39D}"/>
      </w:docPartPr>
      <w:docPartBody>
        <w:p w:rsidR="009F7FAF" w:rsidRDefault="000B524D">
          <w:pPr>
            <w:pStyle w:val="BD5F51A970DC454DB006F16BA00D1742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7AEDA08C25C42A2B3518FC7762D5A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19FA6B-6DD6-4F8A-8266-E2DCC31F7515}"/>
      </w:docPartPr>
      <w:docPartBody>
        <w:p w:rsidR="009F7FAF" w:rsidRDefault="000B524D">
          <w:pPr>
            <w:pStyle w:val="87AEDA08C25C42A2B3518FC7762D5AC5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74697A33600D4192A9B2753B3364B2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2EE5A4-F904-4E73-AE73-56BD9293501B}"/>
      </w:docPartPr>
      <w:docPartBody>
        <w:p w:rsidR="009F7FAF" w:rsidRDefault="000B524D">
          <w:pPr>
            <w:pStyle w:val="74697A33600D4192A9B2753B3364B25A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5D22D4DE847471EBB2AA7868F8BC4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9C3BB6-A204-46EB-9E26-A2843E6BE611}"/>
      </w:docPartPr>
      <w:docPartBody>
        <w:p w:rsidR="009F7FAF" w:rsidRDefault="000B524D">
          <w:pPr>
            <w:pStyle w:val="A5D22D4DE847471EBB2AA7868F8BC458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9CC98DC4A92E4E16BC2C1D9BDFD629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7866E7-E967-41D3-9735-DCAD5DF295F0}"/>
      </w:docPartPr>
      <w:docPartBody>
        <w:p w:rsidR="009F7FAF" w:rsidRDefault="000B524D">
          <w:pPr>
            <w:pStyle w:val="9CC98DC4A92E4E16BC2C1D9BDFD62993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D036B478A9AB4129A07DB9183F19A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2E3F98-8F01-4E96-9CD8-644DFE4F2A05}"/>
      </w:docPartPr>
      <w:docPartBody>
        <w:p w:rsidR="009F7FAF" w:rsidRDefault="000B524D">
          <w:pPr>
            <w:pStyle w:val="D036B478A9AB4129A07DB9183F19AF5D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E765DAE3EFA415884165E8F0BBC54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D56C8D-3B3A-43B7-95D0-0385C0A99AB5}"/>
      </w:docPartPr>
      <w:docPartBody>
        <w:p w:rsidR="009F7FAF" w:rsidRDefault="000B524D">
          <w:pPr>
            <w:pStyle w:val="BE765DAE3EFA415884165E8F0BBC5403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75D210C34B164BB0A0D2E0744837E0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DEAE75-C9F5-4E06-B04C-CB161D059BAA}"/>
      </w:docPartPr>
      <w:docPartBody>
        <w:p w:rsidR="009F7FAF" w:rsidRDefault="000B524D">
          <w:pPr>
            <w:pStyle w:val="75D210C34B164BB0A0D2E0744837E0D6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10F82BC94D9411B91E42B30FBD218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F854DD-CB6E-4B5F-A6F9-1817D1BF3C8A}"/>
      </w:docPartPr>
      <w:docPartBody>
        <w:p w:rsidR="009F7FAF" w:rsidRDefault="000B524D">
          <w:pPr>
            <w:pStyle w:val="610F82BC94D9411B91E42B30FBD218BB"/>
          </w:pPr>
          <w:r w:rsidRPr="004D0029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4D"/>
    <w:rsid w:val="000B524D"/>
    <w:rsid w:val="009F7FAF"/>
    <w:rsid w:val="00E6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CBBF04289924FDBB38CE8497B5139E1">
    <w:name w:val="CCBBF04289924FDBB38CE8497B5139E1"/>
  </w:style>
  <w:style w:type="paragraph" w:customStyle="1" w:styleId="E99E5E5FAF9C4202BDD778D21BC02D45">
    <w:name w:val="E99E5E5FAF9C4202BDD778D21BC02D45"/>
  </w:style>
  <w:style w:type="paragraph" w:customStyle="1" w:styleId="ADF4221CEAE94EBDA4AF2EA29084DE16">
    <w:name w:val="ADF4221CEAE94EBDA4AF2EA29084DE16"/>
  </w:style>
  <w:style w:type="paragraph" w:customStyle="1" w:styleId="D148D5E4949B4F0183F2445AF600AA72">
    <w:name w:val="D148D5E4949B4F0183F2445AF600AA72"/>
  </w:style>
  <w:style w:type="paragraph" w:customStyle="1" w:styleId="E2E90F9FE1E64549862723CAF35E4ECF">
    <w:name w:val="E2E90F9FE1E64549862723CAF35E4ECF"/>
  </w:style>
  <w:style w:type="paragraph" w:customStyle="1" w:styleId="25D9CDF6B84A479391D023E2D6BCB5D6">
    <w:name w:val="25D9CDF6B84A479391D023E2D6BCB5D6"/>
  </w:style>
  <w:style w:type="paragraph" w:customStyle="1" w:styleId="F454F28E817C4941822F3B228CB7F578">
    <w:name w:val="F454F28E817C4941822F3B228CB7F578"/>
  </w:style>
  <w:style w:type="paragraph" w:customStyle="1" w:styleId="30C7C77693F343B59FA190DA8A77403C">
    <w:name w:val="30C7C77693F343B59FA190DA8A77403C"/>
  </w:style>
  <w:style w:type="paragraph" w:customStyle="1" w:styleId="4AF2FEF27B4345918E0F4E80D579FAEE">
    <w:name w:val="4AF2FEF27B4345918E0F4E80D579FAEE"/>
  </w:style>
  <w:style w:type="paragraph" w:customStyle="1" w:styleId="23FC4D74CA49487DA591E1109DFCBB46">
    <w:name w:val="23FC4D74CA49487DA591E1109DFCBB46"/>
  </w:style>
  <w:style w:type="paragraph" w:customStyle="1" w:styleId="5C1057071DBA4B60ADDDE02526FA8B7D">
    <w:name w:val="5C1057071DBA4B60ADDDE02526FA8B7D"/>
  </w:style>
  <w:style w:type="paragraph" w:customStyle="1" w:styleId="96B841C5D210411B84416F8F890501E1">
    <w:name w:val="96B841C5D210411B84416F8F890501E1"/>
  </w:style>
  <w:style w:type="paragraph" w:customStyle="1" w:styleId="D8A765CD00B74E9AA142D217A9D81C0C">
    <w:name w:val="D8A765CD00B74E9AA142D217A9D81C0C"/>
  </w:style>
  <w:style w:type="paragraph" w:customStyle="1" w:styleId="BD5F51A970DC454DB006F16BA00D1742">
    <w:name w:val="BD5F51A970DC454DB006F16BA00D1742"/>
  </w:style>
  <w:style w:type="paragraph" w:customStyle="1" w:styleId="87AEDA08C25C42A2B3518FC7762D5AC5">
    <w:name w:val="87AEDA08C25C42A2B3518FC7762D5AC5"/>
  </w:style>
  <w:style w:type="paragraph" w:customStyle="1" w:styleId="74697A33600D4192A9B2753B3364B25A">
    <w:name w:val="74697A33600D4192A9B2753B3364B25A"/>
  </w:style>
  <w:style w:type="paragraph" w:customStyle="1" w:styleId="A5D22D4DE847471EBB2AA7868F8BC458">
    <w:name w:val="A5D22D4DE847471EBB2AA7868F8BC458"/>
  </w:style>
  <w:style w:type="paragraph" w:customStyle="1" w:styleId="9CC98DC4A92E4E16BC2C1D9BDFD62993">
    <w:name w:val="9CC98DC4A92E4E16BC2C1D9BDFD62993"/>
  </w:style>
  <w:style w:type="paragraph" w:customStyle="1" w:styleId="D036B478A9AB4129A07DB9183F19AF5D">
    <w:name w:val="D036B478A9AB4129A07DB9183F19AF5D"/>
  </w:style>
  <w:style w:type="paragraph" w:customStyle="1" w:styleId="BE765DAE3EFA415884165E8F0BBC5403">
    <w:name w:val="BE765DAE3EFA415884165E8F0BBC5403"/>
  </w:style>
  <w:style w:type="paragraph" w:customStyle="1" w:styleId="75D210C34B164BB0A0D2E0744837E0D6">
    <w:name w:val="75D210C34B164BB0A0D2E0744837E0D6"/>
  </w:style>
  <w:style w:type="paragraph" w:customStyle="1" w:styleId="610F82BC94D9411B91E42B30FBD218BB">
    <w:name w:val="610F82BC94D9411B91E42B30FBD218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BP2016_GMS_Halbjahr_Zeugnis_E_Niveau. 10 E-Niveau_BP_2016</Template>
  <TotalTime>8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</cp:revision>
  <cp:lastPrinted>2019-04-01T11:14:00Z</cp:lastPrinted>
  <dcterms:created xsi:type="dcterms:W3CDTF">2019-04-12T09:46:00Z</dcterms:created>
  <dcterms:modified xsi:type="dcterms:W3CDTF">2019-04-12T09:56:00Z</dcterms:modified>
</cp:coreProperties>
</file>