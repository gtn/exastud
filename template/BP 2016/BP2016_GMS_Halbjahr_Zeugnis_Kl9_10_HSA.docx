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D90553">
      <w:pPr>
        <w:spacing w:after="0" w:line="240" w:lineRule="auto"/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117"/>
        <w:gridCol w:w="1701"/>
        <w:gridCol w:w="160"/>
        <w:gridCol w:w="123"/>
        <w:gridCol w:w="1008"/>
        <w:gridCol w:w="2543"/>
        <w:gridCol w:w="277"/>
        <w:gridCol w:w="1701"/>
      </w:tblGrid>
      <w:tr w:rsidR="0014703F" w:rsidRPr="006626CD" w:rsidTr="008C07EA">
        <w:trPr>
          <w:trHeight w:hRule="exact" w:val="851"/>
        </w:trPr>
        <w:tc>
          <w:tcPr>
            <w:tcW w:w="1017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01266A" w:rsidRDefault="0063053E" w:rsidP="00A9045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separate"/>
            </w:r>
            <w:r w:rsidR="009B0678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${schule</w:t>
            </w:r>
            <w:r w:rsidR="00EE1268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_nametype</w:t>
            </w:r>
            <w:r w:rsidR="009B0678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0F642C">
        <w:trPr>
          <w:trHeight w:hRule="exact" w:val="227"/>
        </w:trPr>
        <w:tc>
          <w:tcPr>
            <w:tcW w:w="1017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977C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D977C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F73F14" w:rsidTr="00BE61C4">
        <w:trPr>
          <w:trHeight w:hRule="exact" w:val="1108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F642C" w:rsidRPr="00BE61C4" w:rsidRDefault="0014703F" w:rsidP="00BE61C4">
            <w:pPr>
              <w:spacing w:before="240" w:after="60"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C07EA" w:rsidP="000F642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9B0678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F642C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9B0678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3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31305" w:rsidP="000F642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E2BCB" w:rsidRPr="006E2BCB" w:rsidTr="000F642C">
        <w:trPr>
          <w:trHeight w:hRule="exact" w:val="170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BCB" w:rsidRDefault="006E2BCB" w:rsidP="000F642C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4F3820" w:rsidRPr="0005754B" w:rsidTr="006E2BCB">
        <w:trPr>
          <w:trHeight w:hRule="exact" w:val="45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755BEB" w:rsidRDefault="004F3820" w:rsidP="00172838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755BEB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63053E">
              <w:rPr>
                <w:rFonts w:ascii="Arial" w:hAnsi="Arial"/>
                <w:b/>
                <w:lang w:val="de-DE"/>
              </w:rPr>
              <w:t xml:space="preserve"> auf grundlegendem Niveau:</w:t>
            </w:r>
          </w:p>
        </w:tc>
      </w:tr>
      <w:tr w:rsidR="00A32D88" w:rsidRPr="0005754B" w:rsidTr="00253605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4A54B8F80A214A2BB575625B6BA63BDF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472118" w:rsidRDefault="009B0678" w:rsidP="007852E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8B2019A3E77F407EB977DBBC66594E2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A970AD" w:rsidRDefault="009B0678" w:rsidP="007852E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8B6965" w:rsidRDefault="00A32D88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108"/>
            </w:rPr>
            <w:id w:val="768895807"/>
            <w:placeholder>
              <w:docPart w:val="C7B83FA8D3494AB8A8E087722120803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32D88" w:rsidRPr="00A970AD" w:rsidRDefault="009B0678" w:rsidP="001E4D88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D634FE" w:rsidRDefault="00BE61C4" w:rsidP="00BE61C4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1276366428"/>
            <w:placeholder>
              <w:docPart w:val="67CBA4472DDB41AA9EC4B1CE90B57E1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1619875600"/>
            <w:placeholder>
              <w:docPart w:val="345D37E1C1834D6B91D4C7897653D4C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1028604328"/>
            <w:placeholder>
              <w:docPart w:val="4937628B0D7B4C4185B162FE19A8028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-382636017"/>
            <w:placeholder>
              <w:docPart w:val="6BF40E34F4D24D8F8F169A059B713F0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600566174"/>
            <w:placeholder>
              <w:docPart w:val="7C5D2CC1DD084E668DFA70B517BA52A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-2014293271"/>
            <w:placeholder>
              <w:docPart w:val="FBFB34E56F3D4353ADB9D1B3243E9D2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1492551739"/>
            <w:placeholder>
              <w:docPart w:val="2680E10E3195440988790D07D4056D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-2041576943"/>
            <w:placeholder>
              <w:docPart w:val="560DFA246EF74EE1BAA5270DD5B018B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253605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-1613512403"/>
            <w:placeholder>
              <w:docPart w:val="F49AF4F4099444D784A3C730A73EB60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BE61C4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721023368"/>
            <w:placeholder>
              <w:docPart w:val="8D03DA1C75344D62813CD8E5C27706A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BE61C4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540505" w:rsidP="00BE61C4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40505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2037693106"/>
            <w:placeholder>
              <w:docPart w:val="BCFACF2009DA493C8BC4324B5E04848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1502627791"/>
            <w:placeholder>
              <w:docPart w:val="CAEFA83ACFDE4E768593DD033FAAB0F8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2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8B6965" w:rsidRDefault="009B0678" w:rsidP="00BE61C4">
                <w:pPr>
                  <w:spacing w:after="0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8"/>
            </w:rPr>
            <w:id w:val="-1873376026"/>
            <w:placeholder>
              <w:docPart w:val="32ED05CAA1E04D668311733B677D9E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BE61C4" w:rsidRPr="0005754B" w:rsidTr="00540505">
        <w:trPr>
          <w:trHeight w:hRule="exact" w:val="667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61C4" w:rsidRPr="008B6965" w:rsidRDefault="00540505" w:rsidP="000B095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40505">
              <w:rPr>
                <w:rFonts w:ascii="Arial" w:hAnsi="Arial" w:cs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-787581753"/>
            <w:placeholder>
              <w:docPart w:val="9CAB5E2D619E43A895B755A83C01408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0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6"/>
              <w:lang w:val="de-DE"/>
            </w:rPr>
            <w:id w:val="968326114"/>
            <w:placeholder>
              <w:docPart w:val="BDC49298F096499EB9682AC7C96BFCC6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2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E03346" w:rsidRDefault="009B0678" w:rsidP="00BE61C4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16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</w:rPr>
            <w:id w:val="631917150"/>
            <w:placeholder>
              <w:docPart w:val="9D66F13C7E3B43ED9798741E4CC9D9F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E61C4" w:rsidRPr="00A970AD" w:rsidRDefault="009B0678" w:rsidP="00BE61C4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A32D88" w:rsidRPr="0005754B" w:rsidTr="00253605">
        <w:trPr>
          <w:trHeight w:hRule="exact" w:val="74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172838" w:rsidRDefault="00A32D88" w:rsidP="000B0953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1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A970AD" w:rsidRDefault="00A32D88" w:rsidP="001E4D88">
            <w:pPr>
              <w:spacing w:after="0"/>
              <w:rPr>
                <w:rFonts w:ascii="Arial" w:hAnsi="Arial" w:cs="Arial"/>
                <w:sz w:val="16"/>
                <w:szCs w:val="14"/>
                <w:lang w:val="de-DE"/>
              </w:rPr>
            </w:pP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755BEB" w:rsidRDefault="00A32D88" w:rsidP="00BE61C4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2D88" w:rsidRPr="00755BEB" w:rsidRDefault="00A32D88" w:rsidP="007852E6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05754B" w:rsidTr="00253605">
        <w:trPr>
          <w:trHeight w:hRule="exact" w:val="28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21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0F642C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472118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157D3D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157D3D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157D3D">
              <w:rPr>
                <w:rFonts w:ascii="Arial" w:hAnsi="Arial"/>
                <w:sz w:val="20"/>
                <w:lang w:val="de-DE"/>
              </w:rPr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157D3D" w:rsidRPr="00755BEB" w:rsidTr="00FE1528">
        <w:trPr>
          <w:trHeight w:hRule="exact" w:val="28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755BEB" w:rsidRDefault="00157D3D" w:rsidP="00472118">
            <w:pPr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157D3D" w:rsidRPr="00D31305" w:rsidTr="00FE1528">
        <w:trPr>
          <w:trHeight w:hRule="exact" w:val="964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57D3D" w:rsidRPr="00B060E1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157D3D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 w:rsidRPr="00157D3D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157D3D">
              <w:rPr>
                <w:rFonts w:ascii="Arial" w:hAnsi="Arial"/>
                <w:sz w:val="20"/>
                <w:lang w:val="de-DE"/>
              </w:rPr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B0678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157D3D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157D3D" w:rsidRPr="00D31305" w:rsidTr="00FE1528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</w:tr>
      <w:tr w:rsidR="00157D3D" w:rsidRPr="00F73F14" w:rsidTr="0063053E">
        <w:trPr>
          <w:trHeight w:hRule="exact" w:val="443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D90553">
            <w:pPr>
              <w:spacing w:after="0" w:line="23" w:lineRule="atLeast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157D3D" w:rsidRPr="00F73F14" w:rsidTr="006E2BCB">
        <w:trPr>
          <w:trHeight w:hRule="exact" w:val="227"/>
        </w:trPr>
        <w:tc>
          <w:tcPr>
            <w:tcW w:w="10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097298" w:rsidRDefault="00157D3D" w:rsidP="00472118">
            <w:pPr>
              <w:rPr>
                <w:rFonts w:ascii="Arial" w:hAnsi="Arial"/>
                <w:lang w:val="de-DE"/>
              </w:rPr>
            </w:pPr>
          </w:p>
        </w:tc>
      </w:tr>
      <w:tr w:rsidR="00157D3D" w:rsidRPr="008F2826" w:rsidTr="00B30797">
        <w:trPr>
          <w:trHeight w:hRule="exact" w:val="39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472118" w:rsidRDefault="00157D3D" w:rsidP="00FE1528">
            <w:pPr>
              <w:spacing w:after="0"/>
              <w:rPr>
                <w:rFonts w:ascii="Arial" w:hAnsi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9B0678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29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8F2826" w:rsidRDefault="00157D3D" w:rsidP="00D3130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14703F" w:rsidRDefault="00157D3D" w:rsidP="00D31305">
            <w:pPr>
              <w:spacing w:after="0"/>
              <w:rPr>
                <w:lang w:val="de-DE"/>
              </w:rPr>
            </w:pPr>
          </w:p>
        </w:tc>
      </w:tr>
      <w:tr w:rsidR="00157D3D" w:rsidRPr="008F2826" w:rsidTr="006E2BCB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1291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  <w:tc>
          <w:tcPr>
            <w:tcW w:w="4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7D3D" w:rsidRPr="0014703F" w:rsidRDefault="00157D3D" w:rsidP="0044650F">
            <w:pPr>
              <w:rPr>
                <w:lang w:val="de-DE"/>
              </w:rPr>
            </w:pPr>
          </w:p>
        </w:tc>
      </w:tr>
      <w:tr w:rsidR="00157D3D" w:rsidRPr="0005754B" w:rsidTr="00FE1528">
        <w:trPr>
          <w:trHeight w:hRule="exact" w:val="227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7D3D" w:rsidRPr="00D977CF" w:rsidRDefault="00834BF3" w:rsidP="00FE1528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3"/>
                </w:rPr>
                <w:id w:val="1627273752"/>
                <w:placeholder>
                  <w:docPart w:val="BB6B22F2D0404034B08721C1D26490C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B0678">
                  <w:rPr>
                    <w:rStyle w:val="Formatvorlage83"/>
                  </w:rPr>
                  <w:t>${</w:t>
                </w:r>
                <w:proofErr w:type="spellStart"/>
                <w:r w:rsidR="009B0678">
                  <w:rPr>
                    <w:rStyle w:val="Formatvorlage83"/>
                  </w:rPr>
                  <w:t>leiter</w:t>
                </w:r>
                <w:proofErr w:type="spellEnd"/>
                <w:r w:rsidR="009B0678">
                  <w:rPr>
                    <w:rStyle w:val="Formatvorlage83"/>
                  </w:rPr>
                  <w:t>}</w:t>
                </w:r>
              </w:sdtContent>
            </w:sdt>
          </w:p>
        </w:tc>
        <w:tc>
          <w:tcPr>
            <w:tcW w:w="129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157D3D" w:rsidRPr="00517A7D" w:rsidRDefault="00157D3D" w:rsidP="00FE1528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21" w:type="dxa"/>
            <w:gridSpan w:val="3"/>
            <w:tcBorders>
              <w:left w:val="nil"/>
              <w:bottom w:val="nil"/>
              <w:right w:val="nil"/>
            </w:tcBorders>
          </w:tcPr>
          <w:p w:rsidR="00157D3D" w:rsidRPr="00517A7D" w:rsidRDefault="00834BF3" w:rsidP="00FE1528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2"/>
                </w:rPr>
                <w:id w:val="1976478364"/>
                <w:placeholder>
                  <w:docPart w:val="386604062F7B49989466986A959D3D43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B0678">
                  <w:rPr>
                    <w:rStyle w:val="Formatvorlage82"/>
                  </w:rPr>
                  <w:t>${</w:t>
                </w:r>
                <w:proofErr w:type="spellStart"/>
                <w:r w:rsidR="009B0678">
                  <w:rPr>
                    <w:rStyle w:val="Formatvorlage82"/>
                  </w:rPr>
                  <w:t>gruppen_leiter</w:t>
                </w:r>
                <w:proofErr w:type="spellEnd"/>
                <w:r w:rsidR="009B0678">
                  <w:rPr>
                    <w:rStyle w:val="Formatvorlage82"/>
                  </w:rPr>
                  <w:t>}</w:t>
                </w:r>
              </w:sdtContent>
            </w:sdt>
          </w:p>
        </w:tc>
      </w:tr>
      <w:tr w:rsidR="00157D3D" w:rsidRPr="00FE1528" w:rsidTr="00D31305">
        <w:trPr>
          <w:trHeight w:hRule="exact" w:val="454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FE152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D3D" w:rsidRPr="00FE1528" w:rsidRDefault="00157D3D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157D3D" w:rsidRPr="00D31305" w:rsidTr="00D31305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7D3D" w:rsidRPr="00D31305" w:rsidRDefault="00157D3D" w:rsidP="003D1870">
            <w:pPr>
              <w:rPr>
                <w:rFonts w:ascii="Arial" w:hAnsi="Arial" w:cs="Arial"/>
                <w:lang w:val="de-DE"/>
              </w:rPr>
            </w:pPr>
            <w:r w:rsidRPr="00D31305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57D3D" w:rsidRPr="00D31305" w:rsidRDefault="00157D3D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8C07EA" w:rsidRDefault="008C07EA" w:rsidP="00695699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EE1268" w:rsidRDefault="00695699" w:rsidP="00EE1268">
      <w:pPr>
        <w:spacing w:after="0" w:line="360" w:lineRule="auto"/>
        <w:ind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1143C2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D90553" w:rsidRPr="00F22C5A" w:rsidRDefault="00695699" w:rsidP="00EE1268">
      <w:pPr>
        <w:spacing w:after="0" w:line="360" w:lineRule="auto"/>
        <w:ind w:right="-5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17283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D90553" w:rsidRPr="00F22C5A" w:rsidSect="0005754B">
      <w:pgSz w:w="11906" w:h="16838" w:code="9"/>
      <w:pgMar w:top="567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BF3" w:rsidRDefault="00834BF3" w:rsidP="001E03DE">
      <w:r>
        <w:separator/>
      </w:r>
    </w:p>
  </w:endnote>
  <w:endnote w:type="continuationSeparator" w:id="0">
    <w:p w:rsidR="00834BF3" w:rsidRDefault="00834BF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BF3" w:rsidRDefault="00834BF3" w:rsidP="001E03DE">
      <w:r>
        <w:separator/>
      </w:r>
    </w:p>
  </w:footnote>
  <w:footnote w:type="continuationSeparator" w:id="0">
    <w:p w:rsidR="00834BF3" w:rsidRDefault="00834BF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C2YHWAjF9yWTXKrPyOhoZA9G940AD8zFjaMC9zw4nspfeIfQjE5MwZ02sv0OTVtH1zSo+bw2R1ZIQQPxoznYLg==" w:salt="kdvddxSzstpLDCvakwmOu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37"/>
    <w:rsid w:val="0001266A"/>
    <w:rsid w:val="0002691B"/>
    <w:rsid w:val="00040C80"/>
    <w:rsid w:val="000458F8"/>
    <w:rsid w:val="00046B49"/>
    <w:rsid w:val="0005062E"/>
    <w:rsid w:val="0005754B"/>
    <w:rsid w:val="00097298"/>
    <w:rsid w:val="000B0953"/>
    <w:rsid w:val="000C3764"/>
    <w:rsid w:val="000F642C"/>
    <w:rsid w:val="000F77F6"/>
    <w:rsid w:val="001143C2"/>
    <w:rsid w:val="001173F2"/>
    <w:rsid w:val="00130D2B"/>
    <w:rsid w:val="001442C3"/>
    <w:rsid w:val="0014703F"/>
    <w:rsid w:val="00157D3D"/>
    <w:rsid w:val="001657B5"/>
    <w:rsid w:val="0017248D"/>
    <w:rsid w:val="00172838"/>
    <w:rsid w:val="001A2103"/>
    <w:rsid w:val="001E03DE"/>
    <w:rsid w:val="002223B8"/>
    <w:rsid w:val="0022684A"/>
    <w:rsid w:val="002377AB"/>
    <w:rsid w:val="002419EB"/>
    <w:rsid w:val="00253605"/>
    <w:rsid w:val="0026122D"/>
    <w:rsid w:val="00266602"/>
    <w:rsid w:val="002668C7"/>
    <w:rsid w:val="00296589"/>
    <w:rsid w:val="002A1999"/>
    <w:rsid w:val="002D2E1A"/>
    <w:rsid w:val="002E7482"/>
    <w:rsid w:val="0033746F"/>
    <w:rsid w:val="003967BD"/>
    <w:rsid w:val="003A209F"/>
    <w:rsid w:val="003C3D05"/>
    <w:rsid w:val="003D1870"/>
    <w:rsid w:val="003D2124"/>
    <w:rsid w:val="003D594A"/>
    <w:rsid w:val="003F7EC7"/>
    <w:rsid w:val="00402979"/>
    <w:rsid w:val="0044650F"/>
    <w:rsid w:val="00472118"/>
    <w:rsid w:val="004863E8"/>
    <w:rsid w:val="004C41C5"/>
    <w:rsid w:val="004F3820"/>
    <w:rsid w:val="00517A7D"/>
    <w:rsid w:val="00517F19"/>
    <w:rsid w:val="005240FD"/>
    <w:rsid w:val="00524E27"/>
    <w:rsid w:val="00540505"/>
    <w:rsid w:val="00541171"/>
    <w:rsid w:val="005626F9"/>
    <w:rsid w:val="005654E3"/>
    <w:rsid w:val="005A5933"/>
    <w:rsid w:val="005C58F2"/>
    <w:rsid w:val="005D1DAD"/>
    <w:rsid w:val="0063053E"/>
    <w:rsid w:val="00635953"/>
    <w:rsid w:val="00640101"/>
    <w:rsid w:val="00652EFD"/>
    <w:rsid w:val="006626CD"/>
    <w:rsid w:val="00695699"/>
    <w:rsid w:val="00696EC6"/>
    <w:rsid w:val="006A590A"/>
    <w:rsid w:val="006C5FC9"/>
    <w:rsid w:val="006E188A"/>
    <w:rsid w:val="006E2BCB"/>
    <w:rsid w:val="006F401A"/>
    <w:rsid w:val="007233A0"/>
    <w:rsid w:val="007320E0"/>
    <w:rsid w:val="00755BEB"/>
    <w:rsid w:val="007852E6"/>
    <w:rsid w:val="00812DE4"/>
    <w:rsid w:val="00817C59"/>
    <w:rsid w:val="00822044"/>
    <w:rsid w:val="00834BF3"/>
    <w:rsid w:val="00872A55"/>
    <w:rsid w:val="008736CB"/>
    <w:rsid w:val="008A7911"/>
    <w:rsid w:val="008C07EA"/>
    <w:rsid w:val="008F2826"/>
    <w:rsid w:val="00903C5F"/>
    <w:rsid w:val="009533B3"/>
    <w:rsid w:val="009935DA"/>
    <w:rsid w:val="00994D98"/>
    <w:rsid w:val="00995984"/>
    <w:rsid w:val="009A5DD4"/>
    <w:rsid w:val="009A643B"/>
    <w:rsid w:val="009B0678"/>
    <w:rsid w:val="009B72A1"/>
    <w:rsid w:val="009C05F9"/>
    <w:rsid w:val="009C354C"/>
    <w:rsid w:val="009E6807"/>
    <w:rsid w:val="009F622D"/>
    <w:rsid w:val="00A04B52"/>
    <w:rsid w:val="00A0676F"/>
    <w:rsid w:val="00A32D88"/>
    <w:rsid w:val="00A7189C"/>
    <w:rsid w:val="00A82426"/>
    <w:rsid w:val="00A90456"/>
    <w:rsid w:val="00AC1C3B"/>
    <w:rsid w:val="00AC3611"/>
    <w:rsid w:val="00AD330E"/>
    <w:rsid w:val="00B060E1"/>
    <w:rsid w:val="00B1500B"/>
    <w:rsid w:val="00B73E0B"/>
    <w:rsid w:val="00B75F60"/>
    <w:rsid w:val="00B80B33"/>
    <w:rsid w:val="00B839D3"/>
    <w:rsid w:val="00B86743"/>
    <w:rsid w:val="00BD5FFA"/>
    <w:rsid w:val="00BE61C4"/>
    <w:rsid w:val="00C04CE4"/>
    <w:rsid w:val="00C14237"/>
    <w:rsid w:val="00C22DA6"/>
    <w:rsid w:val="00C35CD1"/>
    <w:rsid w:val="00C5427E"/>
    <w:rsid w:val="00C61ADB"/>
    <w:rsid w:val="00C62F50"/>
    <w:rsid w:val="00C8447F"/>
    <w:rsid w:val="00CD4707"/>
    <w:rsid w:val="00CD6932"/>
    <w:rsid w:val="00CE635C"/>
    <w:rsid w:val="00CF3316"/>
    <w:rsid w:val="00D007AF"/>
    <w:rsid w:val="00D31305"/>
    <w:rsid w:val="00D51FB3"/>
    <w:rsid w:val="00D82CD6"/>
    <w:rsid w:val="00D85308"/>
    <w:rsid w:val="00D90553"/>
    <w:rsid w:val="00D977CF"/>
    <w:rsid w:val="00DA653D"/>
    <w:rsid w:val="00E07817"/>
    <w:rsid w:val="00E5360B"/>
    <w:rsid w:val="00E62A48"/>
    <w:rsid w:val="00E83265"/>
    <w:rsid w:val="00EA6FDC"/>
    <w:rsid w:val="00EB00EF"/>
    <w:rsid w:val="00EC4A57"/>
    <w:rsid w:val="00EE1268"/>
    <w:rsid w:val="00EF384A"/>
    <w:rsid w:val="00F02349"/>
    <w:rsid w:val="00F3068F"/>
    <w:rsid w:val="00F44A67"/>
    <w:rsid w:val="00F54EC1"/>
    <w:rsid w:val="00F73F14"/>
    <w:rsid w:val="00F95402"/>
    <w:rsid w:val="00F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80BA4"/>
  <w15:docId w15:val="{7FBA685D-708A-4D28-8508-6984B8FA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  <w:style w:type="character" w:customStyle="1" w:styleId="Formatvorlage81">
    <w:name w:val="Formatvorlage81"/>
    <w:basedOn w:val="a0"/>
    <w:uiPriority w:val="1"/>
    <w:rsid w:val="00B1500B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9A643B"/>
    <w:rPr>
      <w:rFonts w:ascii="Arial" w:hAnsi="Arial"/>
      <w:sz w:val="18"/>
    </w:rPr>
  </w:style>
  <w:style w:type="character" w:customStyle="1" w:styleId="Formatvorlage83">
    <w:name w:val="Formatvorlage83"/>
    <w:basedOn w:val="a0"/>
    <w:uiPriority w:val="1"/>
    <w:rsid w:val="009A643B"/>
    <w:rPr>
      <w:rFonts w:ascii="Arial" w:hAnsi="Arial"/>
      <w:sz w:val="18"/>
    </w:rPr>
  </w:style>
  <w:style w:type="character" w:customStyle="1" w:styleId="Formatvorlage133">
    <w:name w:val="Formatvorlage13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157D3D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157D3D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157D3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157D3D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157D3D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CF331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Zeugnis%20HSA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54B8F80A214A2BB575625B6BA63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CDAF4-0543-4652-9E1A-7BD242C0B6E7}"/>
      </w:docPartPr>
      <w:docPartBody>
        <w:p w:rsidR="007F152C" w:rsidRDefault="00926050">
          <w:pPr>
            <w:pStyle w:val="4A54B8F80A214A2BB575625B6BA63BD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B2019A3E77F407EB977DBBC66594E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126E1-51F2-4D30-A684-1329F65966D3}"/>
      </w:docPartPr>
      <w:docPartBody>
        <w:p w:rsidR="007F152C" w:rsidRDefault="00926050">
          <w:pPr>
            <w:pStyle w:val="8B2019A3E77F407EB977DBBC66594E2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7B83FA8D3494AB8A8E08772212080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A5DAD2-FC9A-4FE9-879D-D9BB4404177A}"/>
      </w:docPartPr>
      <w:docPartBody>
        <w:p w:rsidR="007F152C" w:rsidRDefault="00926050">
          <w:pPr>
            <w:pStyle w:val="C7B83FA8D3494AB8A8E087722120803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7CBA4472DDB41AA9EC4B1CE90B57E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D2E0E-D25D-43E8-890B-00CB23B84EFA}"/>
      </w:docPartPr>
      <w:docPartBody>
        <w:p w:rsidR="007F152C" w:rsidRDefault="00926050">
          <w:pPr>
            <w:pStyle w:val="67CBA4472DDB41AA9EC4B1CE90B57E1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45D37E1C1834D6B91D4C7897653D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4EBC2D-512B-4EB3-A8C6-536777C5232F}"/>
      </w:docPartPr>
      <w:docPartBody>
        <w:p w:rsidR="007F152C" w:rsidRDefault="00926050">
          <w:pPr>
            <w:pStyle w:val="345D37E1C1834D6B91D4C7897653D4C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937628B0D7B4C4185B162FE19A80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B3C4EB-62F3-454F-AC8D-EF2B0AA0C295}"/>
      </w:docPartPr>
      <w:docPartBody>
        <w:p w:rsidR="007F152C" w:rsidRDefault="00926050">
          <w:pPr>
            <w:pStyle w:val="4937628B0D7B4C4185B162FE19A8028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BF40E34F4D24D8F8F169A059B713F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0FC467-3791-4A25-9723-58914023B58E}"/>
      </w:docPartPr>
      <w:docPartBody>
        <w:p w:rsidR="007F152C" w:rsidRDefault="00926050">
          <w:pPr>
            <w:pStyle w:val="6BF40E34F4D24D8F8F169A059B713F0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C5D2CC1DD084E668DFA70B517BA52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E990BC-0463-4610-B445-252DD4150BD6}"/>
      </w:docPartPr>
      <w:docPartBody>
        <w:p w:rsidR="007F152C" w:rsidRDefault="00926050">
          <w:pPr>
            <w:pStyle w:val="7C5D2CC1DD084E668DFA70B517BA52A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BFB34E56F3D4353ADB9D1B3243E9D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2B2437-544C-4508-BC75-5D092AF8DD20}"/>
      </w:docPartPr>
      <w:docPartBody>
        <w:p w:rsidR="007F152C" w:rsidRDefault="00926050">
          <w:pPr>
            <w:pStyle w:val="FBFB34E56F3D4353ADB9D1B3243E9D2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680E10E3195440988790D07D4056D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D6571C-0140-490F-8C3A-8105D8438267}"/>
      </w:docPartPr>
      <w:docPartBody>
        <w:p w:rsidR="007F152C" w:rsidRDefault="00926050">
          <w:pPr>
            <w:pStyle w:val="2680E10E3195440988790D07D4056DB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60DFA246EF74EE1BAA5270DD5B01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19C47-2189-4F76-85E8-4891C3A9CB3A}"/>
      </w:docPartPr>
      <w:docPartBody>
        <w:p w:rsidR="007F152C" w:rsidRDefault="00926050">
          <w:pPr>
            <w:pStyle w:val="560DFA246EF74EE1BAA5270DD5B018B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49AF4F4099444D784A3C730A73EB6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C6B1B-D0AC-471C-BF65-7D3A23A42427}"/>
      </w:docPartPr>
      <w:docPartBody>
        <w:p w:rsidR="007F152C" w:rsidRDefault="00926050">
          <w:pPr>
            <w:pStyle w:val="F49AF4F4099444D784A3C730A73EB60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D03DA1C75344D62813CD8E5C27706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574171-0C62-43C0-BDD3-30EB5CF1631C}"/>
      </w:docPartPr>
      <w:docPartBody>
        <w:p w:rsidR="007F152C" w:rsidRDefault="00926050">
          <w:pPr>
            <w:pStyle w:val="8D03DA1C75344D62813CD8E5C27706A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CFACF2009DA493C8BC4324B5E048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0A6B17-B0F2-4EE6-8A9F-322E2CF5A43A}"/>
      </w:docPartPr>
      <w:docPartBody>
        <w:p w:rsidR="007F152C" w:rsidRDefault="00926050">
          <w:pPr>
            <w:pStyle w:val="BCFACF2009DA493C8BC4324B5E04848C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AEFA83ACFDE4E768593DD033FAAB0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A70600-61B2-4D48-B4D2-2E0882D1246E}"/>
      </w:docPartPr>
      <w:docPartBody>
        <w:p w:rsidR="007F152C" w:rsidRDefault="00926050">
          <w:pPr>
            <w:pStyle w:val="CAEFA83ACFDE4E768593DD033FAAB0F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32ED05CAA1E04D668311733B677D9E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08D7E4-EE28-42BA-82A4-F4ACA626CA7C}"/>
      </w:docPartPr>
      <w:docPartBody>
        <w:p w:rsidR="007F152C" w:rsidRDefault="00926050">
          <w:pPr>
            <w:pStyle w:val="32ED05CAA1E04D668311733B677D9E1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CAB5E2D619E43A895B755A83C014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8F0696-820C-434A-B8DA-960B0DA7B931}"/>
      </w:docPartPr>
      <w:docPartBody>
        <w:p w:rsidR="007F152C" w:rsidRDefault="00926050">
          <w:pPr>
            <w:pStyle w:val="9CAB5E2D619E43A895B755A83C01408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DC49298F096499EB9682AC7C96BFC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1CA936-999A-455B-8E3D-E0EA2C0945FA}"/>
      </w:docPartPr>
      <w:docPartBody>
        <w:p w:rsidR="007F152C" w:rsidRDefault="00926050">
          <w:pPr>
            <w:pStyle w:val="BDC49298F096499EB9682AC7C96BFCC6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D66F13C7E3B43ED9798741E4CC9D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520AF-B248-4680-9426-35EDEA4081B3}"/>
      </w:docPartPr>
      <w:docPartBody>
        <w:p w:rsidR="007F152C" w:rsidRDefault="00926050">
          <w:pPr>
            <w:pStyle w:val="9D66F13C7E3B43ED9798741E4CC9D9F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B6B22F2D0404034B08721C1D26490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856C5-D83E-4700-93FC-69EDD5C14588}"/>
      </w:docPartPr>
      <w:docPartBody>
        <w:p w:rsidR="007F152C" w:rsidRDefault="00926050">
          <w:pPr>
            <w:pStyle w:val="BB6B22F2D0404034B08721C1D26490CF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386604062F7B49989466986A959D3D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61CDA7-15AB-4F9F-A543-CE46FA7F97F6}"/>
      </w:docPartPr>
      <w:docPartBody>
        <w:p w:rsidR="007F152C" w:rsidRDefault="00926050">
          <w:pPr>
            <w:pStyle w:val="386604062F7B49989466986A959D3D43"/>
          </w:pPr>
          <w:r w:rsidRPr="009A643B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50"/>
    <w:rsid w:val="005C41DB"/>
    <w:rsid w:val="0075228C"/>
    <w:rsid w:val="007F152C"/>
    <w:rsid w:val="00845171"/>
    <w:rsid w:val="00926050"/>
    <w:rsid w:val="00C3593B"/>
    <w:rsid w:val="00F0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A54B8F80A214A2BB575625B6BA63BDF">
    <w:name w:val="4A54B8F80A214A2BB575625B6BA63BDF"/>
  </w:style>
  <w:style w:type="paragraph" w:customStyle="1" w:styleId="8B2019A3E77F407EB977DBBC66594E26">
    <w:name w:val="8B2019A3E77F407EB977DBBC66594E26"/>
  </w:style>
  <w:style w:type="paragraph" w:customStyle="1" w:styleId="C7B83FA8D3494AB8A8E087722120803F">
    <w:name w:val="C7B83FA8D3494AB8A8E087722120803F"/>
  </w:style>
  <w:style w:type="paragraph" w:customStyle="1" w:styleId="67CBA4472DDB41AA9EC4B1CE90B57E12">
    <w:name w:val="67CBA4472DDB41AA9EC4B1CE90B57E12"/>
  </w:style>
  <w:style w:type="paragraph" w:customStyle="1" w:styleId="345D37E1C1834D6B91D4C7897653D4CA">
    <w:name w:val="345D37E1C1834D6B91D4C7897653D4CA"/>
  </w:style>
  <w:style w:type="paragraph" w:customStyle="1" w:styleId="4937628B0D7B4C4185B162FE19A80282">
    <w:name w:val="4937628B0D7B4C4185B162FE19A80282"/>
  </w:style>
  <w:style w:type="paragraph" w:customStyle="1" w:styleId="6BF40E34F4D24D8F8F169A059B713F0D">
    <w:name w:val="6BF40E34F4D24D8F8F169A059B713F0D"/>
  </w:style>
  <w:style w:type="paragraph" w:customStyle="1" w:styleId="7C5D2CC1DD084E668DFA70B517BA52A1">
    <w:name w:val="7C5D2CC1DD084E668DFA70B517BA52A1"/>
  </w:style>
  <w:style w:type="paragraph" w:customStyle="1" w:styleId="FBFB34E56F3D4353ADB9D1B3243E9D21">
    <w:name w:val="FBFB34E56F3D4353ADB9D1B3243E9D21"/>
  </w:style>
  <w:style w:type="paragraph" w:customStyle="1" w:styleId="2680E10E3195440988790D07D4056DBD">
    <w:name w:val="2680E10E3195440988790D07D4056DBD"/>
  </w:style>
  <w:style w:type="paragraph" w:customStyle="1" w:styleId="560DFA246EF74EE1BAA5270DD5B018BE">
    <w:name w:val="560DFA246EF74EE1BAA5270DD5B018BE"/>
  </w:style>
  <w:style w:type="paragraph" w:customStyle="1" w:styleId="F49AF4F4099444D784A3C730A73EB603">
    <w:name w:val="F49AF4F4099444D784A3C730A73EB603"/>
  </w:style>
  <w:style w:type="paragraph" w:customStyle="1" w:styleId="8D03DA1C75344D62813CD8E5C27706AB">
    <w:name w:val="8D03DA1C75344D62813CD8E5C27706AB"/>
  </w:style>
  <w:style w:type="paragraph" w:customStyle="1" w:styleId="BCFACF2009DA493C8BC4324B5E04848C">
    <w:name w:val="BCFACF2009DA493C8BC4324B5E04848C"/>
  </w:style>
  <w:style w:type="paragraph" w:customStyle="1" w:styleId="CAEFA83ACFDE4E768593DD033FAAB0F8">
    <w:name w:val="CAEFA83ACFDE4E768593DD033FAAB0F8"/>
  </w:style>
  <w:style w:type="paragraph" w:customStyle="1" w:styleId="32ED05CAA1E04D668311733B677D9E1D">
    <w:name w:val="32ED05CAA1E04D668311733B677D9E1D"/>
  </w:style>
  <w:style w:type="paragraph" w:customStyle="1" w:styleId="9CAB5E2D619E43A895B755A83C01408B">
    <w:name w:val="9CAB5E2D619E43A895B755A83C01408B"/>
  </w:style>
  <w:style w:type="paragraph" w:customStyle="1" w:styleId="BDC49298F096499EB9682AC7C96BFCC6">
    <w:name w:val="BDC49298F096499EB9682AC7C96BFCC6"/>
  </w:style>
  <w:style w:type="paragraph" w:customStyle="1" w:styleId="9D66F13C7E3B43ED9798741E4CC9D9F3">
    <w:name w:val="9D66F13C7E3B43ED9798741E4CC9D9F3"/>
  </w:style>
  <w:style w:type="paragraph" w:customStyle="1" w:styleId="81A0718E057E4850A1586A73E41C9C7B">
    <w:name w:val="81A0718E057E4850A1586A73E41C9C7B"/>
  </w:style>
  <w:style w:type="paragraph" w:customStyle="1" w:styleId="BB6B22F2D0404034B08721C1D26490CF">
    <w:name w:val="BB6B22F2D0404034B08721C1D26490CF"/>
  </w:style>
  <w:style w:type="paragraph" w:customStyle="1" w:styleId="386604062F7B49989466986A959D3D43">
    <w:name w:val="386604062F7B49989466986A959D3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HSA 2016</Template>
  <TotalTime>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7</cp:revision>
  <cp:lastPrinted>2019-03-22T12:45:00Z</cp:lastPrinted>
  <dcterms:created xsi:type="dcterms:W3CDTF">2019-06-03T13:18:00Z</dcterms:created>
  <dcterms:modified xsi:type="dcterms:W3CDTF">2019-06-26T07:03:00Z</dcterms:modified>
</cp:coreProperties>
</file>