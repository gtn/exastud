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425601" w:rsidTr="007F4C36">
        <w:trPr>
          <w:cantSplit/>
          <w:trHeight w:val="906"/>
        </w:trPr>
        <w:tc>
          <w:tcPr>
            <w:tcW w:w="10206" w:type="dxa"/>
            <w:hideMark/>
          </w:tcPr>
          <w:p w:rsidR="00425601" w:rsidRDefault="004A1367" w:rsidP="003E184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6D7A3C">
              <w:rPr>
                <w:rFonts w:ascii="Arial" w:eastAsia="Times New Roman" w:hAnsi="Arial" w:cs="Arial"/>
                <w:b/>
                <w:sz w:val="32"/>
                <w:szCs w:val="32"/>
              </w:rPr>
              <w:t>${</w:t>
            </w:r>
            <w:r w:rsidR="004D02B2">
              <w:rPr>
                <w:rFonts w:ascii="Arial" w:eastAsia="Times New Roman" w:hAnsi="Arial" w:cs="Arial"/>
                <w:b/>
                <w:sz w:val="32"/>
                <w:szCs w:val="32"/>
              </w:rPr>
              <w:t>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1"/>
            <w:enabled/>
            <w:calcOnExit w:val="0"/>
            <w:textInput>
              <w:maxLength w:val="2"/>
            </w:textInput>
          </w:ffData>
        </w:fldChar>
      </w:r>
      <w:bookmarkStart w:id="2" w:name="Text1"/>
      <w:r w:rsidR="009D7B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D7BC2">
        <w:rPr>
          <w:rFonts w:ascii="Arial" w:hAnsi="Arial" w:cs="Arial"/>
          <w:noProof/>
          <w:sz w:val="24"/>
          <w:szCs w:val="24"/>
          <w:lang w:eastAsia="de-DE"/>
        </w:rPr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A039EA">
        <w:rPr>
          <w:rFonts w:ascii="Arial" w:hAnsi="Arial" w:cs="Arial"/>
          <w:noProof/>
          <w:sz w:val="24"/>
          <w:szCs w:val="24"/>
          <w:lang w:eastAsia="de-DE"/>
        </w:rPr>
        <w:t>16</w:t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maxLength w:val="2"/>
            </w:textInput>
          </w:ffData>
        </w:fldChar>
      </w:r>
      <w:bookmarkStart w:id="3" w:name="Text2"/>
      <w:r w:rsidR="009D7B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D7BC2">
        <w:rPr>
          <w:rFonts w:ascii="Arial" w:hAnsi="Arial" w:cs="Arial"/>
          <w:noProof/>
          <w:sz w:val="24"/>
          <w:szCs w:val="24"/>
          <w:lang w:eastAsia="de-DE"/>
        </w:rPr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A039EA">
        <w:rPr>
          <w:rFonts w:ascii="Arial" w:hAnsi="Arial" w:cs="Arial"/>
          <w:noProof/>
          <w:sz w:val="24"/>
          <w:szCs w:val="24"/>
          <w:lang w:eastAsia="de-DE"/>
        </w:rPr>
        <w:t>17</w:t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1"/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0C11C0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A7DD2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0"/>
            <w:enabled/>
            <w:calcOnExit w:val="0"/>
            <w:textInput>
              <w:maxLength w:val="40"/>
            </w:textInput>
          </w:ffData>
        </w:fldChar>
      </w:r>
      <w:bookmarkStart w:id="4" w:name="Text10"/>
      <w:r w:rsidR="00EA7DD2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EA7DD2">
        <w:rPr>
          <w:rFonts w:ascii="Arial" w:eastAsia="Times New Roman" w:hAnsi="Arial" w:cs="Arial"/>
          <w:sz w:val="24"/>
          <w:szCs w:val="24"/>
          <w:lang w:eastAsia="de-DE"/>
        </w:rPr>
      </w:r>
      <w:r w:rsidR="00EA7DD2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6D7A3C">
        <w:rPr>
          <w:rFonts w:ascii="Arial" w:eastAsia="Times New Roman" w:hAnsi="Arial" w:cs="Arial"/>
          <w:noProof/>
          <w:sz w:val="24"/>
          <w:szCs w:val="24"/>
          <w:lang w:eastAsia="de-DE"/>
        </w:rPr>
        <w:t>${</w:t>
      </w:r>
      <w:r w:rsidR="00A039EA">
        <w:rPr>
          <w:rFonts w:ascii="Arial" w:eastAsia="Times New Roman" w:hAnsi="Arial" w:cs="Arial"/>
          <w:noProof/>
          <w:sz w:val="24"/>
          <w:szCs w:val="24"/>
          <w:lang w:eastAsia="de-DE"/>
        </w:rPr>
        <w:t>name}</w:t>
      </w:r>
      <w:r w:rsidR="00EA7DD2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0C11C0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bookmarkStart w:id="5" w:name="Text9"/>
      <w:r w:rsidR="0079094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A039EA">
        <w:rPr>
          <w:rFonts w:ascii="Arial" w:eastAsia="Times New Roman" w:hAnsi="Arial" w:cs="Arial"/>
          <w:sz w:val="24"/>
          <w:szCs w:val="24"/>
          <w:lang w:eastAsia="de-DE"/>
        </w:rPr>
        <w:t>dd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B254B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B254B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</w:p>
    <w:p w:rsidR="00AA0A26" w:rsidRDefault="00AA0A26" w:rsidP="000C11C0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6" w:name="Text8"/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6D7A3C">
        <w:rPr>
          <w:rFonts w:ascii="Arial" w:eastAsia="Times New Roman" w:hAnsi="Arial" w:cs="Arial"/>
          <w:sz w:val="24"/>
          <w:szCs w:val="24"/>
          <w:lang w:eastAsia="de-DE"/>
        </w:rPr>
        <w:t>${</w:t>
      </w:r>
      <w:r w:rsidR="004D02B2">
        <w:rPr>
          <w:rFonts w:ascii="Arial" w:eastAsia="Times New Roman" w:hAnsi="Arial" w:cs="Arial"/>
          <w:sz w:val="24"/>
          <w:szCs w:val="24"/>
          <w:lang w:eastAsia="de-DE"/>
        </w:rPr>
        <w:t>klasse}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Tr="0096396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D14632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Tr="0096396D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B0EEB" w:rsidRPr="006F2C72" w:rsidRDefault="00EA7DD2" w:rsidP="00D146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1B4F29">
              <w:rPr>
                <w:rFonts w:ascii="Arial" w:hAnsi="Arial" w:cs="Arial"/>
                <w:noProof/>
                <w:sz w:val="20"/>
              </w:rPr>
              <w:t>${</w:t>
            </w:r>
            <w:r w:rsidR="00A039EA">
              <w:rPr>
                <w:rFonts w:ascii="Arial" w:hAnsi="Arial" w:cs="Arial"/>
                <w:noProof/>
                <w:sz w:val="20"/>
              </w:rPr>
              <w:t>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Tr="0096396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08660A" w:rsidP="00671ED1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41FDBFDE668E4C47B66545BB2B172F79"/>
                </w:placeholder>
                <w:dropDownList>
                  <w:listItem w:value="Wählen Sie ein Element aus."/>
                  <w:listItem w:displayText="   " w:value="   "/>
                  <w:listItem w:displayText="Evangelische Religionslehre (REV)" w:value="Evangelische Religionslehre (REV)"/>
                  <w:listItem w:displayText="Katholische Religionslehre (RRK)" w:value="Katholische Religionslehre (RRK)"/>
                  <w:listItem w:displayText="Altkatholische Religionslehre (RAK)" w:value="Altkatholische Religionslehre (RAK)"/>
                  <w:listItem w:displayText="Syrisch-Orthodoxe Religionslehre (RSYR)" w:value="Syrisch-Orthodoxe Religionslehre (RSYR)"/>
                  <w:listItem w:displayText="Orthodoxe Religionslehre (ROR)" w:value="Orthodoxe Religionslehre (ROR)"/>
                  <w:listItem w:displayText="Jüdische Religionslehre (RJUED)" w:value="Jüdische Religionslehre (RJUED)"/>
                  <w:listItem w:displayText="Alevitische Religionslehre (RALE)" w:value="Alevitische Religionslehre (RALE)"/>
                  <w:listItem w:displayText="Islamische Religionslehre sunnitischer Prägung (RISL)" w:value="Islamische Religionslehre sunnitischer Prägung (RISL)"/>
                  <w:listItem w:displayText="Ethik (ETH)" w:value="Ethik (ETH)"/>
                </w:dropDownList>
              </w:sdtPr>
              <w:sdtEndPr/>
              <w:sdtContent>
                <w:r w:rsidR="002D4078">
                  <w:rPr>
                    <w:rFonts w:ascii="Arial" w:hAnsi="Arial" w:cs="Arial"/>
                    <w:b/>
                  </w:rPr>
                  <w:t>Ethik (ETH)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D1463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96396D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F54BA4" w:rsidRPr="00BB0E37" w:rsidRDefault="00EA7DD2" w:rsidP="00BB0E37">
            <w:pPr>
              <w:tabs>
                <w:tab w:val="left" w:pos="486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1B4F29">
              <w:rPr>
                <w:rFonts w:ascii="Arial" w:hAnsi="Arial" w:cs="Arial"/>
                <w:noProof/>
                <w:sz w:val="20"/>
              </w:rPr>
              <w:t>${</w:t>
            </w:r>
            <w:r w:rsidR="002D4078">
              <w:rPr>
                <w:rFonts w:ascii="Arial" w:hAnsi="Arial" w:cs="Arial"/>
                <w:noProof/>
                <w:sz w:val="20"/>
              </w:rPr>
              <w:t>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BB0E37">
              <w:rPr>
                <w:rFonts w:ascii="Arial" w:hAnsi="Arial" w:cs="Arial"/>
              </w:rPr>
              <w:tab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235207103"/>
              <w:placeholder>
                <w:docPart w:val="E9946F812744428BB7B7B4593701D7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541E01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1511829"/>
              <w:placeholder>
                <w:docPart w:val="09D545ACE9FB4C1E8C91A1F73284C74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F54BA4" w:rsidRDefault="00F54BA4" w:rsidP="00AE14A3">
            <w:pPr>
              <w:rPr>
                <w:rFonts w:ascii="Arial" w:hAnsi="Arial" w:cs="Arial"/>
              </w:rPr>
            </w:pPr>
          </w:p>
        </w:tc>
      </w:tr>
      <w:tr w:rsidR="000E598E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Pr="00F85AE4" w:rsidRDefault="00EA7DD2" w:rsidP="001C0C1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1B4F29">
              <w:rPr>
                <w:rFonts w:ascii="Arial" w:hAnsi="Arial" w:cs="Arial"/>
                <w:noProof/>
                <w:sz w:val="20"/>
              </w:rPr>
              <w:t>${</w:t>
            </w:r>
            <w:r w:rsidR="004D02B2">
              <w:rPr>
                <w:rFonts w:ascii="Arial" w:hAnsi="Arial" w:cs="Arial"/>
                <w:noProof/>
                <w:sz w:val="20"/>
              </w:rPr>
              <w:t>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2049800764"/>
              <w:placeholder>
                <w:docPart w:val="23C1C1504B684ED7B44D5FDF64DDC119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646815000"/>
              <w:placeholder>
                <w:docPart w:val="1B7EB9E88BE24875BABE0537D496CC3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64BB6">
              <w:rPr>
                <w:rFonts w:ascii="Arial" w:hAnsi="Arial" w:cs="Arial"/>
                <w:noProof/>
                <w:sz w:val="20"/>
              </w:rPr>
              <w:t>${</w:t>
            </w:r>
            <w:r w:rsidR="004D02B2">
              <w:rPr>
                <w:rFonts w:ascii="Arial" w:hAnsi="Arial" w:cs="Arial"/>
                <w:noProof/>
                <w:sz w:val="20"/>
              </w:rPr>
              <w:t>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587430202"/>
              <w:lock w:val="sdtLocked"/>
              <w:placeholder>
                <w:docPart w:val="5A293602D84B49679B0572A5BB261B5E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96823963"/>
              <w:placeholder>
                <w:docPart w:val="8EC14C5AF163467BBE602747E4A1C28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</w:tbl>
    <w:p w:rsidR="00AA0A26" w:rsidRDefault="00AA0A26"/>
    <w:tbl>
      <w:tblPr>
        <w:tblStyle w:val="Tabellenraster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4D02B2">
              <w:rPr>
                <w:rFonts w:ascii="Arial" w:hAnsi="Arial" w:cs="Arial"/>
                <w:noProof/>
                <w:sz w:val="20"/>
              </w:rPr>
              <w:t>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995106207"/>
              <w:placeholder>
                <w:docPart w:val="5526D36050134A55AF566AEA54C028F1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1371445"/>
              <w:placeholder>
                <w:docPart w:val="48E8452D77D247C9A3F30B9730D0530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4D02B2">
              <w:rPr>
                <w:rFonts w:ascii="Arial" w:hAnsi="Arial" w:cs="Arial"/>
                <w:noProof/>
                <w:sz w:val="20"/>
              </w:rPr>
              <w:t>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299176922"/>
              <w:placeholder>
                <w:docPart w:val="76A82B53B30941D7908B10F13F7F7B9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271665605"/>
              <w:placeholder>
                <w:docPart w:val="06D3A2A5B33A43289FBCC084B571DE1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988131230"/>
              <w:placeholder>
                <w:docPart w:val="D52B580A12134957943D3CF473E24D43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667471582"/>
              <w:placeholder>
                <w:docPart w:val="B821A81C3BB84340AF9CCE35E1D8D50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94553395"/>
              <w:placeholder>
                <w:docPart w:val="3379992B485048D5858DEBC634233AE3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89262326"/>
              <w:placeholder>
                <w:docPart w:val="11067E22DEA54F98B57FB38EA99CCAE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WBS}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664121993"/>
              <w:placeholder>
                <w:docPart w:val="FFCF9D00E2D34E5FB122079B6350B89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98377051"/>
              <w:placeholder>
                <w:docPart w:val="B5E8F02965A642A3A5F5DB0619AFEE3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BNT}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2093775091"/>
              <w:placeholder>
                <w:docPart w:val="4A0C7C14AC2146E88DF021E9CB00A7D9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0A7569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600145509"/>
              <w:placeholder>
                <w:docPart w:val="3271FCA36E664B9384B8C5CE9DE3FCC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852183678"/>
              <w:placeholder>
                <w:docPart w:val="CCB558E85A964C748E074D01F5B4997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866720045"/>
              <w:placeholder>
                <w:docPart w:val="3F27FFFD9280455D93579097286EE6E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886829409"/>
              <w:placeholder>
                <w:docPart w:val="AD107F7AAD9444D8A583FF022B28D32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24078583"/>
              <w:placeholder>
                <w:docPart w:val="DA71BD3916B74383BCF14DFC0109E44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${b</w:t>
            </w:r>
            <w:r w:rsidR="00F3073D">
              <w:rPr>
                <w:rFonts w:ascii="Arial" w:hAnsi="Arial" w:cs="Arial"/>
                <w:noProof/>
                <w:sz w:val="20"/>
              </w:rPr>
              <w:t>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92849780"/>
              <w:placeholder>
                <w:docPart w:val="E0D9E07F91EE4748A0E3D7BCAA676741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4138C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462570038"/>
              <w:placeholder>
                <w:docPart w:val="F48D257C53604C04823657F63405E8C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sz w:val="20"/>
              </w:rPr>
              <w:t>${</w:t>
            </w:r>
            <w:r w:rsidR="00580163">
              <w:rPr>
                <w:rFonts w:ascii="Arial" w:hAnsi="Arial" w:cs="Arial"/>
                <w:sz w:val="20"/>
              </w:rPr>
              <w:t>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44434683"/>
              <w:placeholder>
                <w:docPart w:val="F271A045FB3C4B9083891B5831A62C02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4138C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15087937"/>
              <w:placeholder>
                <w:docPart w:val="AFB0A6BA74D34398862FBFEE06BE699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580163">
              <w:rPr>
                <w:rFonts w:ascii="Arial" w:hAnsi="Arial" w:cs="Arial"/>
                <w:noProof/>
                <w:sz w:val="20"/>
              </w:rPr>
              <w:t>bildende 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943132042"/>
              <w:placeholder>
                <w:docPart w:val="4F2FF2C9808C4149B9D4A7D1B3BDAFC8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4138C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003540677"/>
              <w:placeholder>
                <w:docPart w:val="1BB112D08B974FFCB96EF9F07498F74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580163">
              <w:rPr>
                <w:rFonts w:ascii="Arial" w:hAnsi="Arial" w:cs="Arial"/>
                <w:noProof/>
                <w:sz w:val="20"/>
              </w:rPr>
              <w:t>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62096949"/>
              <w:placeholder>
                <w:docPart w:val="34CC73564A5F41F394FF1C0BA669319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4138C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477639004"/>
              <w:placeholder>
                <w:docPart w:val="15B0359F319345048EFA4F52254531D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7800EB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E60C94" w:rsidRDefault="007800EB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lastRenderedPageBreak/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0234C7CC2A6F499EAC4B1A399B00DEDB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8A0C25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E60C94" w:rsidRDefault="007800EB" w:rsidP="00D14632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580163">
              <w:rPr>
                <w:rFonts w:ascii="Arial" w:hAnsi="Arial" w:cs="Arial"/>
                <w:noProof/>
                <w:sz w:val="20"/>
              </w:rPr>
              <w:t>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513112811"/>
              <w:placeholder>
                <w:docPart w:val="79C42E18284F43E2A9D7DEF3B9992F7E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4138C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42110286"/>
              <w:placeholder>
                <w:docPart w:val="F4D9A377C6DE4E698BAA7AB4CCB64C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3A2CED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E60C94" w:rsidRDefault="003A2CED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EE2EA0E105F44DC3A1063846143BEEBE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bsatz-Standardschriftart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8A0C25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E60C94" w:rsidRDefault="003A2CED" w:rsidP="00D14632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96396D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7" w:name="_GoBack"/>
            <w:bookmarkEnd w:id="7"/>
            <w:r w:rsidR="00EA1B84">
              <w:rPr>
                <w:rFonts w:ascii="Arial" w:hAnsi="Arial" w:cs="Arial"/>
                <w:sz w:val="20"/>
              </w:rPr>
              <w:t>${</w:t>
            </w:r>
            <w:r w:rsidR="00580163">
              <w:rPr>
                <w:rFonts w:ascii="Arial" w:hAnsi="Arial" w:cs="Arial"/>
                <w:sz w:val="20"/>
              </w:rPr>
              <w:t>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990329129"/>
              <w:placeholder>
                <w:docPart w:val="F6AA4CD66084458EA6119A2ADD162275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C730E5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957562306"/>
              <w:placeholder>
                <w:docPart w:val="EBB96DA6E51E4618A482FC970365E1E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6F2C72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96396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D1562D">
        <w:trPr>
          <w:trHeight w:hRule="exact" w:val="1852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01832">
              <w:rPr>
                <w:rFonts w:ascii="Arial" w:hAnsi="Arial" w:cs="Arial"/>
                <w:sz w:val="20"/>
              </w:rPr>
              <w:t>${</w:t>
            </w:r>
            <w:r w:rsidR="00580163">
              <w:rPr>
                <w:rFonts w:ascii="Arial" w:hAnsi="Arial" w:cs="Arial"/>
                <w:sz w:val="20"/>
              </w:rPr>
              <w:t>bemerkungen}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272903" w:rsidRDefault="00272903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Pr="00F23479" w:rsidRDefault="00F23479" w:rsidP="00F23479">
      <w:pPr>
        <w:tabs>
          <w:tab w:val="left" w:pos="0"/>
          <w:tab w:val="left" w:pos="224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 xml:space="preserve">G 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 xml:space="preserve">= </w:t>
      </w:r>
      <w:r w:rsidR="006477FD" w:rsidRPr="00F23479">
        <w:rPr>
          <w:rFonts w:ascii="Arial" w:hAnsi="Arial" w:cs="Arial"/>
          <w:sz w:val="20"/>
          <w:szCs w:val="20"/>
        </w:rPr>
        <w:tab/>
        <w:t>Grundlegendes Niveau</w:t>
      </w:r>
    </w:p>
    <w:p w:rsidR="006477FD" w:rsidRDefault="00F23479" w:rsidP="00F23479">
      <w:pPr>
        <w:tabs>
          <w:tab w:val="left" w:pos="0"/>
          <w:tab w:val="left" w:pos="224"/>
        </w:tabs>
        <w:spacing w:after="0"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 </w:t>
      </w:r>
      <w:r>
        <w:rPr>
          <w:rFonts w:ascii="Arial" w:hAnsi="Arial" w:cs="Arial"/>
          <w:sz w:val="20"/>
          <w:szCs w:val="20"/>
        </w:rPr>
        <w:tab/>
      </w:r>
      <w:r w:rsidR="006477FD">
        <w:rPr>
          <w:rFonts w:ascii="Arial" w:hAnsi="Arial" w:cs="Arial"/>
          <w:sz w:val="20"/>
          <w:szCs w:val="20"/>
        </w:rPr>
        <w:t xml:space="preserve">= </w:t>
      </w:r>
      <w:r w:rsidR="006477FD">
        <w:rPr>
          <w:rFonts w:ascii="Arial" w:hAnsi="Arial" w:cs="Arial"/>
          <w:sz w:val="20"/>
          <w:szCs w:val="20"/>
        </w:rPr>
        <w:tab/>
        <w:t>Mittleres Niveau</w:t>
      </w:r>
    </w:p>
    <w:p w:rsidR="006477FD" w:rsidRDefault="00F23479" w:rsidP="00F23479">
      <w:pPr>
        <w:tabs>
          <w:tab w:val="left" w:pos="0"/>
          <w:tab w:val="left" w:pos="224"/>
        </w:tabs>
        <w:spacing w:after="0"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ab/>
      </w:r>
      <w:r w:rsidR="006477FD">
        <w:rPr>
          <w:rFonts w:ascii="Arial" w:hAnsi="Arial" w:cs="Arial"/>
          <w:sz w:val="20"/>
          <w:szCs w:val="20"/>
        </w:rPr>
        <w:t xml:space="preserve">= </w:t>
      </w:r>
      <w:r w:rsidR="006477FD">
        <w:rPr>
          <w:rFonts w:ascii="Arial" w:hAnsi="Arial" w:cs="Arial"/>
          <w:sz w:val="20"/>
          <w:szCs w:val="20"/>
        </w:rPr>
        <w:tab/>
        <w:t>Erweitertes Niveau</w:t>
      </w:r>
    </w:p>
    <w:p w:rsidR="00123230" w:rsidRDefault="00123230" w:rsidP="00123230">
      <w:pPr>
        <w:rPr>
          <w:rFonts w:ascii="Arial" w:hAnsi="Arial" w:cs="Arial"/>
          <w:sz w:val="16"/>
          <w:szCs w:val="16"/>
        </w:rPr>
      </w:pPr>
    </w:p>
    <w:p w:rsidR="00AD6B00" w:rsidRDefault="00AD6B00" w:rsidP="00AD6B00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Tabellenraster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1864"/>
        <w:gridCol w:w="1864"/>
      </w:tblGrid>
      <w:tr w:rsidR="00D1562D" w:rsidTr="00D1562D">
        <w:tc>
          <w:tcPr>
            <w:tcW w:w="3723" w:type="dxa"/>
            <w:noWrap/>
            <w:vAlign w:val="center"/>
          </w:tcPr>
          <w:p w:rsidR="00D1562D" w:rsidRDefault="00D1562D" w:rsidP="003E1D3E">
            <w:pPr>
              <w:spacing w:after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8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E01832">
              <w:rPr>
                <w:rFonts w:ascii="Arial" w:hAnsi="Arial" w:cs="Arial"/>
                <w:noProof/>
              </w:rPr>
              <w:t>${</w:t>
            </w:r>
            <w:r w:rsidR="004D02B2">
              <w:rPr>
                <w:rFonts w:ascii="Arial" w:hAnsi="Arial" w:cs="Arial"/>
                <w:noProof/>
              </w:rPr>
              <w:t>ort</w:t>
            </w:r>
            <w:r w:rsidR="00F861E1">
              <w:rPr>
                <w:rFonts w:ascii="Arial" w:hAnsi="Arial" w:cs="Arial"/>
                <w:noProof/>
              </w:rPr>
              <w:t>}, ${</w:t>
            </w:r>
            <w:r w:rsidR="00DF74EA">
              <w:rPr>
                <w:rFonts w:ascii="Arial" w:hAnsi="Arial" w:cs="Arial"/>
                <w:noProof/>
              </w:rPr>
              <w:t>certdate</w:t>
            </w:r>
            <w:r w:rsidR="00F861E1">
              <w:rPr>
                <w:rFonts w:ascii="Arial" w:hAnsi="Arial" w:cs="Arial"/>
                <w:noProof/>
              </w:rPr>
              <w:t>}</w:t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8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D1562D">
        <w:trPr>
          <w:trHeight w:val="446"/>
        </w:trPr>
        <w:tc>
          <w:tcPr>
            <w:tcW w:w="3723" w:type="dxa"/>
            <w:vAlign w:val="center"/>
            <w:hideMark/>
          </w:tcPr>
          <w:p w:rsidR="00AD6B00" w:rsidRDefault="007E151D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Default="00AD6B00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:rsidR="00AD6B00" w:rsidRDefault="00AD6B00" w:rsidP="00AD6B0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Tabellenraster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AD6B00" w:rsidTr="00D14632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D14632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Default="00AD6B00" w:rsidP="00D1463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Default="00AD6B00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60A" w:rsidRDefault="0008660A" w:rsidP="001E03DE">
      <w:r>
        <w:separator/>
      </w:r>
    </w:p>
  </w:endnote>
  <w:endnote w:type="continuationSeparator" w:id="0">
    <w:p w:rsidR="0008660A" w:rsidRDefault="0008660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5E3" w:rsidRDefault="000305E3" w:rsidP="000305E3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EA1B84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EA1B84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60A" w:rsidRDefault="0008660A" w:rsidP="001E03DE">
      <w:r>
        <w:separator/>
      </w:r>
    </w:p>
  </w:footnote>
  <w:footnote w:type="continuationSeparator" w:id="0">
    <w:p w:rsidR="0008660A" w:rsidRDefault="0008660A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599" w:rsidRDefault="00DB5B68" w:rsidP="007F4A23">
    <w:pPr>
      <w:pStyle w:val="Kopfzeile"/>
      <w:ind w:left="-426"/>
    </w:pP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Text10 \h </w:instrText>
    </w:r>
    <w:r>
      <w:rPr>
        <w:rFonts w:ascii="Arial" w:hAnsi="Arial" w:cs="Arial"/>
        <w:sz w:val="24"/>
        <w:szCs w:val="24"/>
      </w:rPr>
    </w:r>
    <w:r>
      <w:rPr>
        <w:rFonts w:ascii="Arial" w:hAnsi="Arial" w:cs="Arial"/>
        <w:sz w:val="24"/>
        <w:szCs w:val="24"/>
      </w:rPr>
      <w:fldChar w:fldCharType="separate"/>
    </w:r>
    <w:r w:rsidR="00964BB6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 w:val="24"/>
        <w:szCs w:val="24"/>
      </w:rPr>
      <w:fldChar w:fldCharType="end"/>
    </w:r>
    <w:r w:rsidR="0096396D" w:rsidRPr="007423A1">
      <w:rPr>
        <w:rFonts w:ascii="Arial" w:hAnsi="Arial" w:cs="Arial"/>
        <w:sz w:val="24"/>
        <w:szCs w:val="24"/>
      </w:rPr>
      <w:t xml:space="preserve">, </w:t>
    </w:r>
    <w:r w:rsidR="00AE3FFF">
      <w:rPr>
        <w:rFonts w:ascii="Arial" w:hAnsi="Arial" w:cs="Arial"/>
        <w:sz w:val="24"/>
        <w:szCs w:val="24"/>
      </w:rPr>
      <w:fldChar w:fldCharType="begin"/>
    </w:r>
    <w:r w:rsidR="00AE3FFF">
      <w:rPr>
        <w:rFonts w:ascii="Arial" w:hAnsi="Arial" w:cs="Arial"/>
        <w:sz w:val="24"/>
        <w:szCs w:val="24"/>
      </w:rPr>
      <w:instrText xml:space="preserve"> REF Text8 \h </w:instrText>
    </w:r>
    <w:r w:rsidR="00AE3FFF">
      <w:rPr>
        <w:rFonts w:ascii="Arial" w:hAnsi="Arial" w:cs="Arial"/>
        <w:sz w:val="24"/>
        <w:szCs w:val="24"/>
      </w:rPr>
    </w:r>
    <w:r w:rsidR="00AE3FFF">
      <w:rPr>
        <w:rFonts w:ascii="Arial" w:hAnsi="Arial" w:cs="Arial"/>
        <w:sz w:val="24"/>
        <w:szCs w:val="24"/>
      </w:rPr>
      <w:fldChar w:fldCharType="separate"/>
    </w:r>
    <w:r w:rsidR="00964BB6">
      <w:rPr>
        <w:rFonts w:ascii="Arial" w:hAnsi="Arial" w:cs="Arial"/>
        <w:sz w:val="24"/>
        <w:szCs w:val="24"/>
      </w:rPr>
      <w:t>${klasse}</w:t>
    </w:r>
    <w:r w:rsidR="00AE3FFF">
      <w:rPr>
        <w:rFonts w:ascii="Arial" w:hAnsi="Arial" w:cs="Arial"/>
        <w:sz w:val="24"/>
        <w:szCs w:val="24"/>
      </w:rPr>
      <w:fldChar w:fldCharType="end"/>
    </w:r>
    <w:r w:rsidR="00257599">
      <w:rPr>
        <w:rFonts w:ascii="Arial" w:hAnsi="Arial" w:cs="Arial"/>
        <w:sz w:val="24"/>
        <w:szCs w:val="24"/>
      </w:rPr>
      <w:t xml:space="preserve">, </w:t>
    </w:r>
    <w:r w:rsidR="0096396D" w:rsidRPr="007423A1">
      <w:rPr>
        <w:rFonts w:ascii="Arial" w:hAnsi="Arial" w:cs="Arial"/>
        <w:sz w:val="24"/>
        <w:szCs w:val="24"/>
      </w:rPr>
      <w:t xml:space="preserve">1. Schulhalbjahr </w:t>
    </w:r>
    <w:r w:rsidR="001560C2" w:rsidRPr="007423A1">
      <w:rPr>
        <w:rFonts w:ascii="Arial" w:hAnsi="Arial" w:cs="Arial"/>
        <w:sz w:val="24"/>
        <w:szCs w:val="24"/>
      </w:rPr>
      <w:fldChar w:fldCharType="begin"/>
    </w:r>
    <w:r w:rsidR="001560C2" w:rsidRPr="007423A1">
      <w:rPr>
        <w:rFonts w:ascii="Arial" w:hAnsi="Arial" w:cs="Arial"/>
        <w:sz w:val="24"/>
        <w:szCs w:val="24"/>
      </w:rPr>
      <w:instrText xml:space="preserve"> REF Schuljahr \h </w:instrText>
    </w:r>
    <w:r w:rsidR="001560C2" w:rsidRPr="007423A1">
      <w:rPr>
        <w:rFonts w:ascii="Arial" w:hAnsi="Arial" w:cs="Arial"/>
        <w:sz w:val="24"/>
        <w:szCs w:val="24"/>
      </w:rPr>
    </w:r>
    <w:r w:rsidR="001560C2" w:rsidRPr="007423A1">
      <w:rPr>
        <w:rFonts w:ascii="Arial" w:hAnsi="Arial" w:cs="Arial"/>
        <w:sz w:val="24"/>
        <w:szCs w:val="24"/>
      </w:rPr>
      <w:fldChar w:fldCharType="separate"/>
    </w:r>
    <w:r w:rsidR="00964BB6">
      <w:rPr>
        <w:rFonts w:ascii="Arial" w:hAnsi="Arial" w:cs="Arial"/>
        <w:noProof/>
        <w:sz w:val="24"/>
        <w:szCs w:val="24"/>
      </w:rPr>
      <w:t>2016/2017</w:t>
    </w:r>
    <w:r w:rsidR="001560C2" w:rsidRPr="007423A1"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Full" w:cryptAlgorithmClass="hash" w:cryptAlgorithmType="typeAny" w:cryptAlgorithmSid="4" w:cryptSpinCount="100000" w:hash="dBtz+ya9C7P6klgNgQLXKeM9mL8=" w:salt="RdzLeb22tVhTHQuRKDV+h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EA"/>
    <w:rsid w:val="0002471B"/>
    <w:rsid w:val="000305E3"/>
    <w:rsid w:val="00083D8A"/>
    <w:rsid w:val="0008660A"/>
    <w:rsid w:val="00092B39"/>
    <w:rsid w:val="000A6B5B"/>
    <w:rsid w:val="000A7569"/>
    <w:rsid w:val="000C11C0"/>
    <w:rsid w:val="000E48DD"/>
    <w:rsid w:val="000E598E"/>
    <w:rsid w:val="000F55EC"/>
    <w:rsid w:val="00123230"/>
    <w:rsid w:val="00125C46"/>
    <w:rsid w:val="00126C89"/>
    <w:rsid w:val="001560C2"/>
    <w:rsid w:val="0016514D"/>
    <w:rsid w:val="001817CF"/>
    <w:rsid w:val="0019567B"/>
    <w:rsid w:val="001A2103"/>
    <w:rsid w:val="001A753E"/>
    <w:rsid w:val="001B4F29"/>
    <w:rsid w:val="001E03DE"/>
    <w:rsid w:val="001F3FB8"/>
    <w:rsid w:val="002223B8"/>
    <w:rsid w:val="00231D5B"/>
    <w:rsid w:val="00257599"/>
    <w:rsid w:val="002668E4"/>
    <w:rsid w:val="00272903"/>
    <w:rsid w:val="00296589"/>
    <w:rsid w:val="002B3901"/>
    <w:rsid w:val="002C0EA3"/>
    <w:rsid w:val="002C1560"/>
    <w:rsid w:val="002D4078"/>
    <w:rsid w:val="002E1A41"/>
    <w:rsid w:val="002E3CCC"/>
    <w:rsid w:val="002E765A"/>
    <w:rsid w:val="002F298F"/>
    <w:rsid w:val="002F2DA6"/>
    <w:rsid w:val="0030032A"/>
    <w:rsid w:val="00304876"/>
    <w:rsid w:val="00314522"/>
    <w:rsid w:val="003256D8"/>
    <w:rsid w:val="00366286"/>
    <w:rsid w:val="003A2CED"/>
    <w:rsid w:val="003B3DBE"/>
    <w:rsid w:val="003D290F"/>
    <w:rsid w:val="003E0D5B"/>
    <w:rsid w:val="003E1847"/>
    <w:rsid w:val="003E1D3E"/>
    <w:rsid w:val="004138C2"/>
    <w:rsid w:val="00420BCB"/>
    <w:rsid w:val="00423363"/>
    <w:rsid w:val="00425601"/>
    <w:rsid w:val="00431A9F"/>
    <w:rsid w:val="0044650F"/>
    <w:rsid w:val="00454D35"/>
    <w:rsid w:val="004631EE"/>
    <w:rsid w:val="00490362"/>
    <w:rsid w:val="004A1367"/>
    <w:rsid w:val="004D02B2"/>
    <w:rsid w:val="004D26D8"/>
    <w:rsid w:val="005034FA"/>
    <w:rsid w:val="00503FFD"/>
    <w:rsid w:val="00527579"/>
    <w:rsid w:val="00534610"/>
    <w:rsid w:val="00537659"/>
    <w:rsid w:val="00541E01"/>
    <w:rsid w:val="005427D7"/>
    <w:rsid w:val="005460F3"/>
    <w:rsid w:val="00557BA8"/>
    <w:rsid w:val="00573C1C"/>
    <w:rsid w:val="005744C3"/>
    <w:rsid w:val="00580163"/>
    <w:rsid w:val="005D5D1C"/>
    <w:rsid w:val="00610039"/>
    <w:rsid w:val="00616D84"/>
    <w:rsid w:val="0063651B"/>
    <w:rsid w:val="006477FD"/>
    <w:rsid w:val="0065207E"/>
    <w:rsid w:val="00653FF8"/>
    <w:rsid w:val="006543E3"/>
    <w:rsid w:val="00665ABA"/>
    <w:rsid w:val="00671ED1"/>
    <w:rsid w:val="006744DC"/>
    <w:rsid w:val="0067497F"/>
    <w:rsid w:val="00677221"/>
    <w:rsid w:val="00694535"/>
    <w:rsid w:val="006B5849"/>
    <w:rsid w:val="006B6344"/>
    <w:rsid w:val="006D2A46"/>
    <w:rsid w:val="006D7A3C"/>
    <w:rsid w:val="006E484C"/>
    <w:rsid w:val="006E6EE7"/>
    <w:rsid w:val="006F2C72"/>
    <w:rsid w:val="007370B1"/>
    <w:rsid w:val="007423A1"/>
    <w:rsid w:val="00761BD9"/>
    <w:rsid w:val="007800EB"/>
    <w:rsid w:val="00790945"/>
    <w:rsid w:val="007C0FF8"/>
    <w:rsid w:val="007D7411"/>
    <w:rsid w:val="007E151D"/>
    <w:rsid w:val="007F4A23"/>
    <w:rsid w:val="008015A4"/>
    <w:rsid w:val="00812A8E"/>
    <w:rsid w:val="00812CEF"/>
    <w:rsid w:val="00833C2D"/>
    <w:rsid w:val="00844267"/>
    <w:rsid w:val="008761E4"/>
    <w:rsid w:val="008A0C25"/>
    <w:rsid w:val="008A6CE7"/>
    <w:rsid w:val="008A7911"/>
    <w:rsid w:val="008D6780"/>
    <w:rsid w:val="00911C3B"/>
    <w:rsid w:val="009176AA"/>
    <w:rsid w:val="00932515"/>
    <w:rsid w:val="00947876"/>
    <w:rsid w:val="009533B3"/>
    <w:rsid w:val="0096396D"/>
    <w:rsid w:val="00964BB6"/>
    <w:rsid w:val="009935DA"/>
    <w:rsid w:val="009B0EEB"/>
    <w:rsid w:val="009C05F9"/>
    <w:rsid w:val="009C3E45"/>
    <w:rsid w:val="009D4ECB"/>
    <w:rsid w:val="009D7BC2"/>
    <w:rsid w:val="009E7C6D"/>
    <w:rsid w:val="00A039EA"/>
    <w:rsid w:val="00A414D8"/>
    <w:rsid w:val="00A50F97"/>
    <w:rsid w:val="00A52B01"/>
    <w:rsid w:val="00AA0A26"/>
    <w:rsid w:val="00AD6B00"/>
    <w:rsid w:val="00AE3FFF"/>
    <w:rsid w:val="00B424E9"/>
    <w:rsid w:val="00B44B66"/>
    <w:rsid w:val="00B52007"/>
    <w:rsid w:val="00B7228E"/>
    <w:rsid w:val="00B77B3E"/>
    <w:rsid w:val="00BB0E37"/>
    <w:rsid w:val="00BD10B4"/>
    <w:rsid w:val="00BF2ECB"/>
    <w:rsid w:val="00C211BB"/>
    <w:rsid w:val="00C22DA6"/>
    <w:rsid w:val="00C37597"/>
    <w:rsid w:val="00C461C6"/>
    <w:rsid w:val="00C60B37"/>
    <w:rsid w:val="00C730E5"/>
    <w:rsid w:val="00C84EC6"/>
    <w:rsid w:val="00CA70E2"/>
    <w:rsid w:val="00CC5E76"/>
    <w:rsid w:val="00CD6932"/>
    <w:rsid w:val="00CF50CF"/>
    <w:rsid w:val="00D1562D"/>
    <w:rsid w:val="00D16D4D"/>
    <w:rsid w:val="00D21E18"/>
    <w:rsid w:val="00D27078"/>
    <w:rsid w:val="00D35EC3"/>
    <w:rsid w:val="00D5242C"/>
    <w:rsid w:val="00D66B1F"/>
    <w:rsid w:val="00D83901"/>
    <w:rsid w:val="00DB254B"/>
    <w:rsid w:val="00DB5B68"/>
    <w:rsid w:val="00DF74EA"/>
    <w:rsid w:val="00E00772"/>
    <w:rsid w:val="00E01832"/>
    <w:rsid w:val="00E10D52"/>
    <w:rsid w:val="00E166DB"/>
    <w:rsid w:val="00E60798"/>
    <w:rsid w:val="00E74997"/>
    <w:rsid w:val="00EA1B84"/>
    <w:rsid w:val="00EA3274"/>
    <w:rsid w:val="00EA3F66"/>
    <w:rsid w:val="00EA6145"/>
    <w:rsid w:val="00EA7DD2"/>
    <w:rsid w:val="00EB730E"/>
    <w:rsid w:val="00EC7022"/>
    <w:rsid w:val="00F029CD"/>
    <w:rsid w:val="00F15587"/>
    <w:rsid w:val="00F23479"/>
    <w:rsid w:val="00F2714E"/>
    <w:rsid w:val="00F3073D"/>
    <w:rsid w:val="00F41E41"/>
    <w:rsid w:val="00F44A67"/>
    <w:rsid w:val="00F47EE1"/>
    <w:rsid w:val="00F54BA4"/>
    <w:rsid w:val="00F67FD5"/>
    <w:rsid w:val="00F861E1"/>
    <w:rsid w:val="00FB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C1547"/>
  <w15:docId w15:val="{6C47058F-8C1B-4F2C-BB7E-BD5C2094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376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bsatz-Standardschriftart"/>
    <w:uiPriority w:val="1"/>
    <w:rsid w:val="002C1560"/>
  </w:style>
  <w:style w:type="character" w:customStyle="1" w:styleId="ggfNote">
    <w:name w:val="ggf. Note"/>
    <w:basedOn w:val="Absatz-Standardschriftart"/>
    <w:uiPriority w:val="1"/>
    <w:rsid w:val="00E10D52"/>
  </w:style>
  <w:style w:type="character" w:customStyle="1" w:styleId="Formatvorlage1">
    <w:name w:val="Formatvorlage1"/>
    <w:basedOn w:val="Absatz-Standardschriftart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bsatz-Standardschriftart"/>
    <w:uiPriority w:val="1"/>
    <w:rsid w:val="005744C3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tn\lis\2016-12-20_leb_vorlagen\bis%20ende%20jan\1.%20Lernentwicklungsbericht%20neuer%20BP%201.H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FDBFDE668E4C47B66545BB2B172F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E6C590-0F0A-4037-9298-949FB29ADEE7}"/>
      </w:docPartPr>
      <w:docPartBody>
        <w:p w:rsidR="002537C6" w:rsidRDefault="00612A78">
          <w:pPr>
            <w:pStyle w:val="41FDBFDE668E4C47B66545BB2B172F79"/>
          </w:pPr>
          <w:r w:rsidRPr="004D74C5">
            <w:rPr>
              <w:rStyle w:val="Platzhaltertext"/>
            </w:rPr>
            <w:t xml:space="preserve">Wählen Sie ein </w:t>
          </w:r>
          <w:r>
            <w:rPr>
              <w:rStyle w:val="Platzhaltertext"/>
            </w:rPr>
            <w:t>Fach</w:t>
          </w:r>
          <w:r w:rsidRPr="004D74C5">
            <w:rPr>
              <w:rStyle w:val="Platzhaltertext"/>
            </w:rPr>
            <w:t xml:space="preserve"> aus.</w:t>
          </w:r>
        </w:p>
      </w:docPartBody>
    </w:docPart>
    <w:docPart>
      <w:docPartPr>
        <w:name w:val="E9946F812744428BB7B7B4593701D7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C00CEF-0059-4CEC-88CD-7BF7F5812AEB}"/>
      </w:docPartPr>
      <w:docPartBody>
        <w:p w:rsidR="002537C6" w:rsidRDefault="00612A78">
          <w:pPr>
            <w:pStyle w:val="E9946F812744428BB7B7B4593701D7D7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09D545ACE9FB4C1E8C91A1F73284C7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727947-17FD-4D70-9187-14C2FCE65DA9}"/>
      </w:docPartPr>
      <w:docPartBody>
        <w:p w:rsidR="002537C6" w:rsidRDefault="00612A78">
          <w:pPr>
            <w:pStyle w:val="09D545ACE9FB4C1E8C91A1F73284C744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23C1C1504B684ED7B44D5FDF64DDC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6CA03E-4E63-4BC2-BBB7-611A71DF3466}"/>
      </w:docPartPr>
      <w:docPartBody>
        <w:p w:rsidR="002537C6" w:rsidRDefault="00612A78">
          <w:pPr>
            <w:pStyle w:val="23C1C1504B684ED7B44D5FDF64DDC119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1B7EB9E88BE24875BABE0537D496CC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85B5A2-5D08-42EF-9503-6760AB379CC5}"/>
      </w:docPartPr>
      <w:docPartBody>
        <w:p w:rsidR="002537C6" w:rsidRDefault="00612A78">
          <w:pPr>
            <w:pStyle w:val="1B7EB9E88BE24875BABE0537D496CC38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5A293602D84B49679B0572A5BB261B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93B3A0-69A8-433A-957F-143EF12F7CC5}"/>
      </w:docPartPr>
      <w:docPartBody>
        <w:p w:rsidR="002537C6" w:rsidRDefault="00612A78">
          <w:pPr>
            <w:pStyle w:val="5A293602D84B49679B0572A5BB261B5E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8EC14C5AF163467BBE602747E4A1C2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2347AA-009A-4F6A-BC86-1E67B20DE57F}"/>
      </w:docPartPr>
      <w:docPartBody>
        <w:p w:rsidR="002537C6" w:rsidRDefault="00612A78">
          <w:pPr>
            <w:pStyle w:val="8EC14C5AF163467BBE602747E4A1C288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5526D36050134A55AF566AEA54C028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06D726-4B54-4F21-AD45-5469DED35F2D}"/>
      </w:docPartPr>
      <w:docPartBody>
        <w:p w:rsidR="002537C6" w:rsidRDefault="00612A78">
          <w:pPr>
            <w:pStyle w:val="5526D36050134A55AF566AEA54C028F1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48E8452D77D247C9A3F30B9730D053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1A8042-C5A2-47DD-B574-D186132C7BD1}"/>
      </w:docPartPr>
      <w:docPartBody>
        <w:p w:rsidR="002537C6" w:rsidRDefault="00612A78">
          <w:pPr>
            <w:pStyle w:val="48E8452D77D247C9A3F30B9730D05306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76A82B53B30941D7908B10F13F7F7B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41280E-E7BD-448B-BDB0-2029FCFFF16F}"/>
      </w:docPartPr>
      <w:docPartBody>
        <w:p w:rsidR="002537C6" w:rsidRDefault="00612A78">
          <w:pPr>
            <w:pStyle w:val="76A82B53B30941D7908B10F13F7F7B97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06D3A2A5B33A43289FBCC084B571DE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A33B22-3189-4901-B55D-355C13336215}"/>
      </w:docPartPr>
      <w:docPartBody>
        <w:p w:rsidR="002537C6" w:rsidRDefault="00612A78">
          <w:pPr>
            <w:pStyle w:val="06D3A2A5B33A43289FBCC084B571DE1B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D52B580A12134957943D3CF473E24D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B60C56-75FE-4440-AB25-E080BAFA80E9}"/>
      </w:docPartPr>
      <w:docPartBody>
        <w:p w:rsidR="002537C6" w:rsidRDefault="00612A78">
          <w:pPr>
            <w:pStyle w:val="D52B580A12134957943D3CF473E24D43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821A81C3BB84340AF9CCE35E1D8D5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3C8B79-21E4-41E2-BD1A-1434130BEBAA}"/>
      </w:docPartPr>
      <w:docPartBody>
        <w:p w:rsidR="002537C6" w:rsidRDefault="00612A78">
          <w:pPr>
            <w:pStyle w:val="B821A81C3BB84340AF9CCE35E1D8D50B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3379992B485048D5858DEBC634233A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757099-FB63-409F-A388-3FE576AC60E7}"/>
      </w:docPartPr>
      <w:docPartBody>
        <w:p w:rsidR="002537C6" w:rsidRDefault="00612A78">
          <w:pPr>
            <w:pStyle w:val="3379992B485048D5858DEBC634233AE3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11067E22DEA54F98B57FB38EA99CCA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F64B7A-0F3E-461A-8367-BBBD11DDC633}"/>
      </w:docPartPr>
      <w:docPartBody>
        <w:p w:rsidR="002537C6" w:rsidRDefault="00612A78">
          <w:pPr>
            <w:pStyle w:val="11067E22DEA54F98B57FB38EA99CCAE9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FCF9D00E2D34E5FB122079B6350B8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7F61A4-C792-428E-A772-13902172B25B}"/>
      </w:docPartPr>
      <w:docPartBody>
        <w:p w:rsidR="002537C6" w:rsidRDefault="00612A78">
          <w:pPr>
            <w:pStyle w:val="FFCF9D00E2D34E5FB122079B6350B890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5E8F02965A642A3A5F5DB0619AFEE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2B6D90-58CE-43FF-AACE-E44DD5AA8D84}"/>
      </w:docPartPr>
      <w:docPartBody>
        <w:p w:rsidR="002537C6" w:rsidRDefault="00612A78">
          <w:pPr>
            <w:pStyle w:val="B5E8F02965A642A3A5F5DB0619AFEE30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4A0C7C14AC2146E88DF021E9CB00A7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9A2788-5E29-47A4-B684-89817A056103}"/>
      </w:docPartPr>
      <w:docPartBody>
        <w:p w:rsidR="002537C6" w:rsidRDefault="00612A78">
          <w:pPr>
            <w:pStyle w:val="4A0C7C14AC2146E88DF021E9CB00A7D9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271FCA36E664B9384B8C5CE9DE3FC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9CAF78-8564-4597-A386-4D666991C14A}"/>
      </w:docPartPr>
      <w:docPartBody>
        <w:p w:rsidR="002537C6" w:rsidRDefault="00612A78">
          <w:pPr>
            <w:pStyle w:val="3271FCA36E664B9384B8C5CE9DE3FCCB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CCB558E85A964C748E074D01F5B499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A72309-CAE1-4A80-8A15-8BB67E8200EE}"/>
      </w:docPartPr>
      <w:docPartBody>
        <w:p w:rsidR="002537C6" w:rsidRDefault="00612A78">
          <w:pPr>
            <w:pStyle w:val="CCB558E85A964C748E074D01F5B4997F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F27FFFD9280455D93579097286EE6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05B757-3077-47DE-ADCE-2B26388B77F9}"/>
      </w:docPartPr>
      <w:docPartBody>
        <w:p w:rsidR="002537C6" w:rsidRDefault="00612A78">
          <w:pPr>
            <w:pStyle w:val="3F27FFFD9280455D93579097286EE6E6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AD107F7AAD9444D8A583FF022B28D3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633ED9-81DB-4BE3-8330-22F14FC313D0}"/>
      </w:docPartPr>
      <w:docPartBody>
        <w:p w:rsidR="002537C6" w:rsidRDefault="00612A78">
          <w:pPr>
            <w:pStyle w:val="AD107F7AAD9444D8A583FF022B28D320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DA71BD3916B74383BCF14DFC0109E4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654C63-09BD-4947-A6C2-B6E93D535C07}"/>
      </w:docPartPr>
      <w:docPartBody>
        <w:p w:rsidR="002537C6" w:rsidRDefault="00612A78">
          <w:pPr>
            <w:pStyle w:val="DA71BD3916B74383BCF14DFC0109E44F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E0D9E07F91EE4748A0E3D7BCAA6767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73D14E-7470-4F31-8849-788A21585021}"/>
      </w:docPartPr>
      <w:docPartBody>
        <w:p w:rsidR="002537C6" w:rsidRDefault="00612A78">
          <w:pPr>
            <w:pStyle w:val="E0D9E07F91EE4748A0E3D7BCAA676741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F48D257C53604C04823657F63405E8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E792F-C316-4489-8CDD-7FF6F673D6FC}"/>
      </w:docPartPr>
      <w:docPartBody>
        <w:p w:rsidR="002537C6" w:rsidRDefault="00612A78">
          <w:pPr>
            <w:pStyle w:val="F48D257C53604C04823657F63405E8C1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271A045FB3C4B9083891B5831A62C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80998F-C503-41F7-AB4B-F2B00059E04D}"/>
      </w:docPartPr>
      <w:docPartBody>
        <w:p w:rsidR="002537C6" w:rsidRDefault="00612A78">
          <w:pPr>
            <w:pStyle w:val="F271A045FB3C4B9083891B5831A62C02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AFB0A6BA74D34398862FBFEE06BE69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4EAB73-C13D-4B60-833C-6CED8D17E22B}"/>
      </w:docPartPr>
      <w:docPartBody>
        <w:p w:rsidR="002537C6" w:rsidRDefault="00612A78">
          <w:pPr>
            <w:pStyle w:val="AFB0A6BA74D34398862FBFEE06BE6998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4F2FF2C9808C4149B9D4A7D1B3BDAF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6AA7C0-25B4-4B3C-B1A3-27DE302509F2}"/>
      </w:docPartPr>
      <w:docPartBody>
        <w:p w:rsidR="002537C6" w:rsidRDefault="00612A78">
          <w:pPr>
            <w:pStyle w:val="4F2FF2C9808C4149B9D4A7D1B3BDAFC8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1BB112D08B974FFCB96EF9F07498F7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B376F7-0BDB-45C6-AFAA-0EC48182302A}"/>
      </w:docPartPr>
      <w:docPartBody>
        <w:p w:rsidR="002537C6" w:rsidRDefault="00612A78">
          <w:pPr>
            <w:pStyle w:val="1BB112D08B974FFCB96EF9F07498F746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34CC73564A5F41F394FF1C0BA66931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5F5C69-5CAB-4DDA-9CAF-B5E265F9E8E7}"/>
      </w:docPartPr>
      <w:docPartBody>
        <w:p w:rsidR="002537C6" w:rsidRDefault="00612A78">
          <w:pPr>
            <w:pStyle w:val="34CC73564A5F41F394FF1C0BA669319C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15B0359F319345048EFA4F52254531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9A76F7-B1FD-45E8-B6F8-E99DAC0B13DA}"/>
      </w:docPartPr>
      <w:docPartBody>
        <w:p w:rsidR="002537C6" w:rsidRDefault="00612A78">
          <w:pPr>
            <w:pStyle w:val="15B0359F319345048EFA4F52254531DB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0234C7CC2A6F499EAC4B1A399B00DE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8DF77B-23C4-47E6-ACF3-90594900CF62}"/>
      </w:docPartPr>
      <w:docPartBody>
        <w:p w:rsidR="002537C6" w:rsidRDefault="00612A78">
          <w:pPr>
            <w:pStyle w:val="0234C7CC2A6F499EAC4B1A399B00DEDB"/>
          </w:pPr>
          <w:r w:rsidRPr="00E60C9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E60C9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79C42E18284F43E2A9D7DEF3B9992F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DA7D9F-BD76-45B6-A30A-FB1690D76AC8}"/>
      </w:docPartPr>
      <w:docPartBody>
        <w:p w:rsidR="002537C6" w:rsidRDefault="00612A78">
          <w:pPr>
            <w:pStyle w:val="79C42E18284F43E2A9D7DEF3B9992F7E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F4D9A377C6DE4E698BAA7AB4CCB64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D4B1E7-AE9F-412C-A138-87625938DD40}"/>
      </w:docPartPr>
      <w:docPartBody>
        <w:p w:rsidR="002537C6" w:rsidRDefault="00612A78">
          <w:pPr>
            <w:pStyle w:val="F4D9A377C6DE4E698BAA7AB4CCB64C49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EE2EA0E105F44DC3A1063846143BEE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A13561-5374-42C9-80BB-EEB53420DFB2}"/>
      </w:docPartPr>
      <w:docPartBody>
        <w:p w:rsidR="002537C6" w:rsidRDefault="00612A78">
          <w:pPr>
            <w:pStyle w:val="EE2EA0E105F44DC3A1063846143BEEBE"/>
          </w:pPr>
          <w:r w:rsidRPr="004C36C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4C36C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F6AA4CD66084458EA6119A2ADD1622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88404E-B11D-4331-9B0F-C4275DC91C9D}"/>
      </w:docPartPr>
      <w:docPartBody>
        <w:p w:rsidR="002537C6" w:rsidRDefault="00612A78">
          <w:pPr>
            <w:pStyle w:val="F6AA4CD66084458EA6119A2ADD162275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EBB96DA6E51E4618A482FC970365E1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36F3CF-2A7C-49C0-85AF-6B5B6806FF72}"/>
      </w:docPartPr>
      <w:docPartBody>
        <w:p w:rsidR="002537C6" w:rsidRDefault="00612A78">
          <w:pPr>
            <w:pStyle w:val="EBB96DA6E51E4618A482FC970365E1ED"/>
          </w:pPr>
          <w:r>
            <w:rPr>
              <w:rStyle w:val="Platzhalt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78"/>
    <w:rsid w:val="000D0B9D"/>
    <w:rsid w:val="001833EB"/>
    <w:rsid w:val="002537C6"/>
    <w:rsid w:val="00284F9A"/>
    <w:rsid w:val="00351FFD"/>
    <w:rsid w:val="00575A5C"/>
    <w:rsid w:val="00612A78"/>
    <w:rsid w:val="006804B6"/>
    <w:rsid w:val="008C2ABA"/>
    <w:rsid w:val="00A021CE"/>
    <w:rsid w:val="00AB2212"/>
    <w:rsid w:val="00B13AFC"/>
    <w:rsid w:val="00E604B2"/>
    <w:rsid w:val="00E62AC1"/>
    <w:rsid w:val="00E9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1FDBFDE668E4C47B66545BB2B172F79">
    <w:name w:val="41FDBFDE668E4C47B66545BB2B172F79"/>
  </w:style>
  <w:style w:type="paragraph" w:customStyle="1" w:styleId="E9946F812744428BB7B7B4593701D7D7">
    <w:name w:val="E9946F812744428BB7B7B4593701D7D7"/>
  </w:style>
  <w:style w:type="paragraph" w:customStyle="1" w:styleId="09D545ACE9FB4C1E8C91A1F73284C744">
    <w:name w:val="09D545ACE9FB4C1E8C91A1F73284C744"/>
  </w:style>
  <w:style w:type="paragraph" w:customStyle="1" w:styleId="23C1C1504B684ED7B44D5FDF64DDC119">
    <w:name w:val="23C1C1504B684ED7B44D5FDF64DDC119"/>
  </w:style>
  <w:style w:type="paragraph" w:customStyle="1" w:styleId="1B7EB9E88BE24875BABE0537D496CC38">
    <w:name w:val="1B7EB9E88BE24875BABE0537D496CC38"/>
  </w:style>
  <w:style w:type="paragraph" w:customStyle="1" w:styleId="5A293602D84B49679B0572A5BB261B5E">
    <w:name w:val="5A293602D84B49679B0572A5BB261B5E"/>
  </w:style>
  <w:style w:type="paragraph" w:customStyle="1" w:styleId="8EC14C5AF163467BBE602747E4A1C288">
    <w:name w:val="8EC14C5AF163467BBE602747E4A1C288"/>
  </w:style>
  <w:style w:type="paragraph" w:customStyle="1" w:styleId="5526D36050134A55AF566AEA54C028F1">
    <w:name w:val="5526D36050134A55AF566AEA54C028F1"/>
  </w:style>
  <w:style w:type="paragraph" w:customStyle="1" w:styleId="48E8452D77D247C9A3F30B9730D05306">
    <w:name w:val="48E8452D77D247C9A3F30B9730D05306"/>
  </w:style>
  <w:style w:type="paragraph" w:customStyle="1" w:styleId="76A82B53B30941D7908B10F13F7F7B97">
    <w:name w:val="76A82B53B30941D7908B10F13F7F7B97"/>
  </w:style>
  <w:style w:type="paragraph" w:customStyle="1" w:styleId="06D3A2A5B33A43289FBCC084B571DE1B">
    <w:name w:val="06D3A2A5B33A43289FBCC084B571DE1B"/>
  </w:style>
  <w:style w:type="paragraph" w:customStyle="1" w:styleId="D52B580A12134957943D3CF473E24D43">
    <w:name w:val="D52B580A12134957943D3CF473E24D43"/>
  </w:style>
  <w:style w:type="paragraph" w:customStyle="1" w:styleId="B821A81C3BB84340AF9CCE35E1D8D50B">
    <w:name w:val="B821A81C3BB84340AF9CCE35E1D8D50B"/>
  </w:style>
  <w:style w:type="paragraph" w:customStyle="1" w:styleId="3379992B485048D5858DEBC634233AE3">
    <w:name w:val="3379992B485048D5858DEBC634233AE3"/>
  </w:style>
  <w:style w:type="paragraph" w:customStyle="1" w:styleId="11067E22DEA54F98B57FB38EA99CCAE9">
    <w:name w:val="11067E22DEA54F98B57FB38EA99CCAE9"/>
  </w:style>
  <w:style w:type="paragraph" w:customStyle="1" w:styleId="FFCF9D00E2D34E5FB122079B6350B890">
    <w:name w:val="FFCF9D00E2D34E5FB122079B6350B890"/>
  </w:style>
  <w:style w:type="paragraph" w:customStyle="1" w:styleId="B5E8F02965A642A3A5F5DB0619AFEE30">
    <w:name w:val="B5E8F02965A642A3A5F5DB0619AFEE30"/>
  </w:style>
  <w:style w:type="paragraph" w:customStyle="1" w:styleId="4A0C7C14AC2146E88DF021E9CB00A7D9">
    <w:name w:val="4A0C7C14AC2146E88DF021E9CB00A7D9"/>
  </w:style>
  <w:style w:type="paragraph" w:customStyle="1" w:styleId="3271FCA36E664B9384B8C5CE9DE3FCCB">
    <w:name w:val="3271FCA36E664B9384B8C5CE9DE3FCCB"/>
  </w:style>
  <w:style w:type="paragraph" w:customStyle="1" w:styleId="CCB558E85A964C748E074D01F5B4997F">
    <w:name w:val="CCB558E85A964C748E074D01F5B4997F"/>
  </w:style>
  <w:style w:type="paragraph" w:customStyle="1" w:styleId="3F27FFFD9280455D93579097286EE6E6">
    <w:name w:val="3F27FFFD9280455D93579097286EE6E6"/>
  </w:style>
  <w:style w:type="paragraph" w:customStyle="1" w:styleId="AD107F7AAD9444D8A583FF022B28D320">
    <w:name w:val="AD107F7AAD9444D8A583FF022B28D320"/>
  </w:style>
  <w:style w:type="paragraph" w:customStyle="1" w:styleId="DA71BD3916B74383BCF14DFC0109E44F">
    <w:name w:val="DA71BD3916B74383BCF14DFC0109E44F"/>
  </w:style>
  <w:style w:type="paragraph" w:customStyle="1" w:styleId="E0D9E07F91EE4748A0E3D7BCAA676741">
    <w:name w:val="E0D9E07F91EE4748A0E3D7BCAA676741"/>
  </w:style>
  <w:style w:type="paragraph" w:customStyle="1" w:styleId="F48D257C53604C04823657F63405E8C1">
    <w:name w:val="F48D257C53604C04823657F63405E8C1"/>
  </w:style>
  <w:style w:type="paragraph" w:customStyle="1" w:styleId="F271A045FB3C4B9083891B5831A62C02">
    <w:name w:val="F271A045FB3C4B9083891B5831A62C02"/>
  </w:style>
  <w:style w:type="paragraph" w:customStyle="1" w:styleId="AFB0A6BA74D34398862FBFEE06BE6998">
    <w:name w:val="AFB0A6BA74D34398862FBFEE06BE6998"/>
  </w:style>
  <w:style w:type="paragraph" w:customStyle="1" w:styleId="4F2FF2C9808C4149B9D4A7D1B3BDAFC8">
    <w:name w:val="4F2FF2C9808C4149B9D4A7D1B3BDAFC8"/>
  </w:style>
  <w:style w:type="paragraph" w:customStyle="1" w:styleId="1BB112D08B974FFCB96EF9F07498F746">
    <w:name w:val="1BB112D08B974FFCB96EF9F07498F746"/>
  </w:style>
  <w:style w:type="paragraph" w:customStyle="1" w:styleId="34CC73564A5F41F394FF1C0BA669319C">
    <w:name w:val="34CC73564A5F41F394FF1C0BA669319C"/>
  </w:style>
  <w:style w:type="paragraph" w:customStyle="1" w:styleId="15B0359F319345048EFA4F52254531DB">
    <w:name w:val="15B0359F319345048EFA4F52254531DB"/>
  </w:style>
  <w:style w:type="paragraph" w:customStyle="1" w:styleId="0234C7CC2A6F499EAC4B1A399B00DEDB">
    <w:name w:val="0234C7CC2A6F499EAC4B1A399B00DEDB"/>
  </w:style>
  <w:style w:type="paragraph" w:customStyle="1" w:styleId="79C42E18284F43E2A9D7DEF3B9992F7E">
    <w:name w:val="79C42E18284F43E2A9D7DEF3B9992F7E"/>
  </w:style>
  <w:style w:type="paragraph" w:customStyle="1" w:styleId="F4D9A377C6DE4E698BAA7AB4CCB64C49">
    <w:name w:val="F4D9A377C6DE4E698BAA7AB4CCB64C49"/>
  </w:style>
  <w:style w:type="paragraph" w:customStyle="1" w:styleId="EE2EA0E105F44DC3A1063846143BEEBE">
    <w:name w:val="EE2EA0E105F44DC3A1063846143BEEBE"/>
  </w:style>
  <w:style w:type="paragraph" w:customStyle="1" w:styleId="F6AA4CD66084458EA6119A2ADD162275">
    <w:name w:val="F6AA4CD66084458EA6119A2ADD162275"/>
  </w:style>
  <w:style w:type="paragraph" w:customStyle="1" w:styleId="EBB96DA6E51E4618A482FC970365E1ED">
    <w:name w:val="EBB96DA6E51E4618A482FC970365E1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BA89F-A435-4D06-8330-8A5D3FC6D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Lernentwicklungsbericht neuer BP 1.HJ.dotx</Template>
  <TotalTime>0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daniel</cp:lastModifiedBy>
  <cp:revision>20</cp:revision>
  <cp:lastPrinted>2016-05-31T10:36:00Z</cp:lastPrinted>
  <dcterms:created xsi:type="dcterms:W3CDTF">2016-12-24T23:11:00Z</dcterms:created>
  <dcterms:modified xsi:type="dcterms:W3CDTF">2016-12-26T12:52:00Z</dcterms:modified>
</cp:coreProperties>
</file>