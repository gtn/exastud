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0"/>
      </w:tblGrid>
      <w:tr w:rsidR="00CB0F44" w:rsidTr="007F4C36">
        <w:trPr>
          <w:cantSplit/>
          <w:trHeight w:val="906"/>
        </w:trPr>
        <w:tc>
          <w:tcPr>
            <w:tcW w:w="10206" w:type="dxa"/>
            <w:hideMark/>
          </w:tcPr>
          <w:p w:rsidR="00CB0F44" w:rsidRDefault="003F3014" w:rsidP="003F301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5"/>
                  </w:textInput>
                </w:ffData>
              </w:fldChar>
            </w:r>
            <w:bookmarkStart w:id="0" w:name="Text7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6D1F9A" w:rsidRPr="006D1F9A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Default="00521F7F" w:rsidP="00521F7F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521F7F" w:rsidRDefault="00521F7F" w:rsidP="00521F7F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521F7F" w:rsidRPr="00074037" w:rsidRDefault="005F7161" w:rsidP="00521F7F">
      <w:pPr>
        <w:spacing w:after="0" w:line="360" w:lineRule="atLeast"/>
        <w:jc w:val="center"/>
        <w:rPr>
          <w:rFonts w:ascii="Arial" w:hAnsi="Arial" w:cs="Arial"/>
          <w:noProof/>
          <w:szCs w:val="24"/>
          <w:lang w:eastAsia="de-DE"/>
        </w:rPr>
      </w:pPr>
      <w:bookmarkStart w:id="1" w:name="Schuljahr"/>
      <w:bookmarkStart w:id="2" w:name="Schuljahrneu"/>
      <w:r w:rsidRPr="00074037">
        <w:rPr>
          <w:rFonts w:ascii="Arial" w:eastAsia="Times New Roman" w:hAnsi="Arial" w:cs="Arial"/>
          <w:noProof/>
          <w:szCs w:val="24"/>
          <w:lang w:eastAsia="de-DE"/>
        </w:rPr>
        <w:t>Schuljahr</w:t>
      </w:r>
      <w:r w:rsidR="00521F7F" w:rsidRPr="00074037">
        <w:rPr>
          <w:rFonts w:ascii="Arial" w:hAnsi="Arial" w:cs="Arial"/>
          <w:noProof/>
          <w:szCs w:val="24"/>
          <w:lang w:eastAsia="de-DE"/>
        </w:rPr>
        <w:t xml:space="preserve"> </w:t>
      </w:r>
      <w:r w:rsidR="00300B6B" w:rsidRPr="00074037">
        <w:rPr>
          <w:rFonts w:ascii="Arial" w:hAnsi="Arial" w:cs="Arial"/>
          <w:noProof/>
          <w:szCs w:val="24"/>
          <w:lang w:eastAsia="de-DE"/>
        </w:rPr>
        <w:t>20</w:t>
      </w:r>
      <w:bookmarkStart w:id="3" w:name="Schulhalbjahr12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bookmarkStart w:id="4" w:name="Text8"/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4"/>
      <w:r w:rsidR="00300B6B" w:rsidRPr="00074037">
        <w:rPr>
          <w:rFonts w:ascii="Arial" w:hAnsi="Arial" w:cs="Arial"/>
          <w:noProof/>
          <w:szCs w:val="24"/>
          <w:lang w:eastAsia="de-DE"/>
        </w:rPr>
        <w:t>/20</w:t>
      </w:r>
      <w:bookmarkEnd w:id="1"/>
      <w:bookmarkEnd w:id="3"/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 w:rsidR="0003391B" w:rsidRPr="00074037">
        <w:rPr>
          <w:rFonts w:ascii="Arial" w:hAnsi="Arial" w:cs="Arial"/>
          <w:noProof/>
          <w:szCs w:val="24"/>
          <w:lang w:eastAsia="de-DE"/>
        </w:rPr>
        <w:instrText xml:space="preserve"> FORMTEXT </w:instrText>
      </w:r>
      <w:r w:rsidR="0003391B" w:rsidRPr="00074037">
        <w:rPr>
          <w:rFonts w:ascii="Arial" w:hAnsi="Arial" w:cs="Arial"/>
          <w:noProof/>
          <w:szCs w:val="24"/>
          <w:lang w:eastAsia="de-DE"/>
        </w:rPr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separate"/>
      </w:r>
      <w:r w:rsidR="006D1F9A">
        <w:rPr>
          <w:rFonts w:ascii="Arial" w:hAnsi="Arial" w:cs="Arial"/>
          <w:noProof/>
          <w:szCs w:val="24"/>
          <w:lang w:eastAsia="de-DE"/>
        </w:rPr>
        <w:t>99</w:t>
      </w:r>
      <w:r w:rsidR="0003391B" w:rsidRPr="00074037">
        <w:rPr>
          <w:rFonts w:ascii="Arial" w:hAnsi="Arial" w:cs="Arial"/>
          <w:noProof/>
          <w:szCs w:val="24"/>
          <w:lang w:eastAsia="de-DE"/>
        </w:rPr>
        <w:fldChar w:fldCharType="end"/>
      </w:r>
      <w:bookmarkEnd w:id="2"/>
    </w:p>
    <w:p w:rsidR="00521F7F" w:rsidRDefault="00521F7F" w:rsidP="00521F7F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434"/>
        </w:tabs>
        <w:spacing w:after="0" w:line="360" w:lineRule="atLeas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Vor- und Zuname: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2F5823" w:rsidRPr="00BE0F80">
        <w:rPr>
          <w:rStyle w:val="Formatvorlage10"/>
          <w:sz w:val="20"/>
        </w:rPr>
        <w:fldChar w:fldCharType="begin">
          <w:ffData>
            <w:name w:val="Text9"/>
            <w:enabled/>
            <w:calcOnExit w:val="0"/>
            <w:textInput>
              <w:default w:val="Vor-und Zuname"/>
              <w:maxLength w:val="54"/>
            </w:textInput>
          </w:ffData>
        </w:fldChar>
      </w:r>
      <w:bookmarkStart w:id="5" w:name="Text9"/>
      <w:r w:rsidR="002F5823" w:rsidRPr="00BE0F80">
        <w:rPr>
          <w:rStyle w:val="Formatvorlage10"/>
          <w:sz w:val="20"/>
        </w:rPr>
        <w:instrText xml:space="preserve"> FORMTEXT </w:instrText>
      </w:r>
      <w:r w:rsidR="002F5823" w:rsidRPr="00BE0F80">
        <w:rPr>
          <w:rStyle w:val="Formatvorlage10"/>
          <w:sz w:val="20"/>
        </w:rPr>
      </w:r>
      <w:r w:rsidR="002F5823" w:rsidRPr="00BE0F80">
        <w:rPr>
          <w:rStyle w:val="Formatvorlage10"/>
          <w:sz w:val="20"/>
        </w:rPr>
        <w:fldChar w:fldCharType="separate"/>
      </w:r>
      <w:r w:rsidR="006D1F9A" w:rsidRPr="00BE0F80">
        <w:rPr>
          <w:rStyle w:val="Formatvorlage10"/>
          <w:noProof/>
          <w:sz w:val="20"/>
        </w:rPr>
        <w:t>${name}</w:t>
      </w:r>
      <w:r w:rsidR="002F5823" w:rsidRPr="00BE0F80">
        <w:rPr>
          <w:rStyle w:val="Formatvorlage10"/>
          <w:sz w:val="20"/>
        </w:rPr>
        <w:fldChar w:fldCharType="end"/>
      </w:r>
      <w:bookmarkEnd w:id="5"/>
    </w:p>
    <w:p w:rsidR="00521F7F" w:rsidRPr="00074037" w:rsidRDefault="000C3ACB" w:rsidP="006B0ED8">
      <w:pPr>
        <w:tabs>
          <w:tab w:val="left" w:pos="142"/>
        </w:tabs>
        <w:spacing w:after="0" w:line="360" w:lineRule="exact"/>
        <w:ind w:left="142"/>
        <w:rPr>
          <w:rFonts w:ascii="Arial" w:eastAsia="Times New Roman" w:hAnsi="Arial" w:cs="Arial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Geburtsdatum: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2"/>
            <w:enabled/>
            <w:calcOnExit w:val="0"/>
            <w:textInput>
              <w:maxLength w:val="2"/>
            </w:textInput>
          </w:ffData>
        </w:fldChar>
      </w:r>
      <w:bookmarkStart w:id="6" w:name="Text12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dd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6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3"/>
            <w:enabled/>
            <w:calcOnExit w:val="0"/>
            <w:textInput>
              <w:maxLength w:val="2"/>
            </w:textInput>
          </w:ffData>
        </w:fldChar>
      </w:r>
      <w:bookmarkStart w:id="7" w:name="Text13"/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mm</w:t>
      </w:r>
      <w:r w:rsidR="005F22AA" w:rsidRPr="00BE0F80">
        <w:rPr>
          <w:rStyle w:val="Formatvorlage11"/>
          <w:noProof/>
          <w:sz w:val="20"/>
        </w:rPr>
        <w:fldChar w:fldCharType="end"/>
      </w:r>
      <w:bookmarkEnd w:id="7"/>
      <w:r w:rsidR="005F22AA" w:rsidRPr="00074037">
        <w:rPr>
          <w:rStyle w:val="Formatvorlage11"/>
          <w:noProof/>
          <w:sz w:val="22"/>
        </w:rPr>
        <w:t>.</w:t>
      </w:r>
      <w:r w:rsidR="005F22AA" w:rsidRPr="00BE0F80">
        <w:rPr>
          <w:rStyle w:val="Formatvorlage11"/>
          <w:noProof/>
          <w:sz w:val="20"/>
        </w:rPr>
        <w:fldChar w:fldCharType="begin">
          <w:ffData>
            <w:name w:val="Text14"/>
            <w:enabled/>
            <w:calcOnExit w:val="0"/>
            <w:textInput>
              <w:maxLength w:val="4"/>
            </w:textInput>
          </w:ffData>
        </w:fldChar>
      </w:r>
      <w:r w:rsidR="005F22AA" w:rsidRPr="00BE0F80">
        <w:rPr>
          <w:rStyle w:val="Formatvorlage11"/>
          <w:noProof/>
          <w:sz w:val="20"/>
        </w:rPr>
        <w:instrText xml:space="preserve"> FORMTEXT </w:instrText>
      </w:r>
      <w:r w:rsidR="005F22AA" w:rsidRPr="00BE0F80">
        <w:rPr>
          <w:rStyle w:val="Formatvorlage11"/>
          <w:noProof/>
          <w:sz w:val="20"/>
        </w:rPr>
      </w:r>
      <w:r w:rsidR="005F22AA" w:rsidRPr="00BE0F80">
        <w:rPr>
          <w:rStyle w:val="Formatvorlage11"/>
          <w:noProof/>
          <w:sz w:val="20"/>
        </w:rPr>
        <w:fldChar w:fldCharType="separate"/>
      </w:r>
      <w:r w:rsidR="00D74FAB" w:rsidRPr="00BE0F80">
        <w:rPr>
          <w:rStyle w:val="Formatvorlage11"/>
          <w:noProof/>
          <w:sz w:val="20"/>
        </w:rPr>
        <w:t>yyyy</w:t>
      </w:r>
      <w:r w:rsidR="005F22AA" w:rsidRPr="00BE0F80">
        <w:rPr>
          <w:rStyle w:val="Formatvorlage11"/>
          <w:noProof/>
          <w:sz w:val="20"/>
        </w:rPr>
        <w:fldChar w:fldCharType="end"/>
      </w:r>
    </w:p>
    <w:p w:rsidR="00521F7F" w:rsidRDefault="00521F7F" w:rsidP="006B0ED8">
      <w:pPr>
        <w:tabs>
          <w:tab w:val="left" w:pos="142"/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right" w:pos="9070"/>
        </w:tabs>
        <w:spacing w:after="0" w:line="360" w:lineRule="exact"/>
        <w:ind w:left="142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 w:rsidRPr="006C0949">
        <w:rPr>
          <w:rFonts w:ascii="Arial" w:eastAsia="Times New Roman" w:hAnsi="Arial" w:cs="Arial"/>
          <w:szCs w:val="24"/>
          <w:lang w:eastAsia="de-DE"/>
        </w:rPr>
        <w:t>Lerngruppe:</w:t>
      </w:r>
      <w:bookmarkStart w:id="8" w:name="Text14"/>
      <w:r w:rsidR="00A12868"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F22AA" w:rsidRPr="00BE0F80">
        <w:rPr>
          <w:rStyle w:val="Formatvorlage12"/>
          <w:sz w:val="20"/>
        </w:rPr>
        <w:fldChar w:fldCharType="begin">
          <w:ffData>
            <w:name w:val="Text11"/>
            <w:enabled/>
            <w:calcOnExit w:val="0"/>
            <w:textInput>
              <w:maxLength w:val="10"/>
            </w:textInput>
          </w:ffData>
        </w:fldChar>
      </w:r>
      <w:r w:rsidR="005F22AA" w:rsidRPr="00BE0F80">
        <w:rPr>
          <w:rStyle w:val="Formatvorlage12"/>
          <w:sz w:val="20"/>
        </w:rPr>
        <w:instrText xml:space="preserve"> FORMTEXT </w:instrText>
      </w:r>
      <w:r w:rsidR="005F22AA" w:rsidRPr="00BE0F80">
        <w:rPr>
          <w:rStyle w:val="Formatvorlage12"/>
          <w:sz w:val="20"/>
        </w:rPr>
      </w:r>
      <w:r w:rsidR="005F22AA" w:rsidRPr="00BE0F80">
        <w:rPr>
          <w:rStyle w:val="Formatvorlage12"/>
          <w:sz w:val="20"/>
        </w:rPr>
        <w:fldChar w:fldCharType="separate"/>
      </w:r>
      <w:r w:rsidR="006D1F9A" w:rsidRPr="00BE0F80">
        <w:rPr>
          <w:rStyle w:val="Formatvorlage12"/>
          <w:sz w:val="20"/>
        </w:rPr>
        <w:t>${klasse}</w:t>
      </w:r>
      <w:r w:rsidR="005F22AA" w:rsidRPr="00BE0F80">
        <w:rPr>
          <w:rStyle w:val="Formatvorlage12"/>
          <w:sz w:val="20"/>
        </w:rPr>
        <w:fldChar w:fldCharType="end"/>
      </w:r>
      <w:bookmarkEnd w:id="8"/>
      <w:r w:rsidR="000D0E40">
        <w:rPr>
          <w:rFonts w:ascii="Arial" w:eastAsia="Times New Roman" w:hAnsi="Arial" w:cs="Arial"/>
          <w:sz w:val="24"/>
          <w:szCs w:val="24"/>
          <w:lang w:eastAsia="de-DE"/>
        </w:rPr>
        <w:tab/>
      </w:r>
    </w:p>
    <w:p w:rsidR="00521F7F" w:rsidRDefault="00521F7F" w:rsidP="001171DD">
      <w:pPr>
        <w:spacing w:after="0" w:line="240" w:lineRule="auto"/>
        <w:ind w:firstLine="1418"/>
        <w:rPr>
          <w:noProof/>
          <w:sz w:val="18"/>
          <w:szCs w:val="18"/>
          <w:lang w:eastAsia="de-DE"/>
        </w:rPr>
      </w:pPr>
    </w:p>
    <w:p w:rsidR="00521F7F" w:rsidRDefault="00521F7F" w:rsidP="00521F7F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0F04FB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F04FB" w:rsidRPr="00E60C94" w:rsidRDefault="000F04FB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537659" w:rsidTr="00D10A2F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37659" w:rsidRPr="00AA7634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73"/>
                  </w:textInput>
                </w:ffData>
              </w:fldChar>
            </w:r>
            <w:bookmarkStart w:id="9" w:name="Text2"/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${lern_und_sozialverhalten}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D5242C" w:rsidTr="00D10A2F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52FF6" w:rsidRDefault="00D5242C" w:rsidP="00752FF6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D5242C" w:rsidRPr="00752FF6" w:rsidRDefault="00D250F6" w:rsidP="00D250F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it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überwiegend </w:t>
            </w:r>
            <w:r w:rsidR="000F04FB" w:rsidRPr="00752FF6">
              <w:rPr>
                <w:rFonts w:ascii="Arial" w:hAnsi="Arial" w:cs="Arial"/>
                <w:b/>
                <w:sz w:val="18"/>
                <w:szCs w:val="18"/>
              </w:rPr>
              <w:t>erbracht wurden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 xml:space="preserve">. Auf Elternwunsch </w:t>
            </w:r>
            <w:r w:rsidR="00E32292">
              <w:rPr>
                <w:rFonts w:ascii="Arial" w:hAnsi="Arial" w:cs="Arial"/>
                <w:b/>
                <w:sz w:val="18"/>
                <w:szCs w:val="18"/>
              </w:rPr>
              <w:t>zusätzl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r w:rsidR="00D5242C"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 w:rsidR="0011331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503FFD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CF6540" w:rsidP="00BF06D2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tag w:val="Religionslehre/Ethik"/>
                <w:id w:val="-618526481"/>
                <w:placeholder>
                  <w:docPart w:val="6FD7B6A23E2143F8985A4139097FC0C2"/>
                </w:placeholder>
                <w:dropDownList>
                  <w:listItem w:displayText="Religionslehre/Ehtik" w:value="Religionslehre/Eht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  <w:listItem w:displayText="   " w:value="   "/>
                </w:dropDownList>
              </w:sdtPr>
              <w:sdtEndPr/>
              <w:sdtContent>
                <w:r w:rsidR="00BB3C7A">
                  <w:rPr>
                    <w:rFonts w:ascii="Arial" w:hAnsi="Arial" w:cs="Arial"/>
                    <w:b/>
                  </w:rPr>
                  <w:t>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503FFD" w:rsidRDefault="00503FFD" w:rsidP="00BF06D2">
            <w:pPr>
              <w:spacing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Niveaustufe </w:t>
            </w:r>
            <w:r w:rsidR="00833C2D">
              <w:rPr>
                <w:rFonts w:ascii="Arial" w:hAnsi="Arial" w:cs="Arial"/>
                <w:b/>
              </w:rPr>
              <w:t>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1C0C1F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 xml:space="preserve">${religion}  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259594649"/>
              <w:placeholder>
                <w:docPart w:val="F4336C7807DC4410AACE7722713B45BB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626ABC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06873331"/>
              <w:placeholder>
                <w:docPart w:val="45F4A3EFA3934286A35E514E1CC8648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Pr="00F85AE4" w:rsidRDefault="00B10A45" w:rsidP="001C0C1F">
            <w:pPr>
              <w:rPr>
                <w:rFonts w:ascii="Arial" w:hAnsi="Arial" w:cs="Arial"/>
                <w:szCs w:val="22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${deutsch}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30893177"/>
              <w:placeholder>
                <w:docPart w:val="E550620D3F3845788F761D630E811F24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06441059"/>
              <w:placeholder>
                <w:docPart w:val="14FF1ACFB8CE47EA93A2F72E95EF4DD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Mathematik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${mathematik}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94143458"/>
              <w:placeholder>
                <w:docPart w:val="004FEFB3802B40D29B1F06AF3342437A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0D2643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2117819463"/>
              <w:placeholder>
                <w:docPart w:val="C68F2D5D870F4AA99637AFF4FE894B3C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521F7F" w:rsidRDefault="00521F7F"/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82"/>
      </w:tblGrid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${englisch}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96282786"/>
              <w:placeholder>
                <w:docPart w:val="ACF6A92FD0304911BE94877B518F67BD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142581269"/>
              <w:placeholder>
                <w:docPart w:val="7E21A9EAF1B94BBE8B8968E3CDD94E1E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Erdkunde, Wirtschaftskunde, Gemeinschaftskunde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EWG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${erdkunde_wirtschaftskunde_gemeinschaftskunde}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1070191153"/>
              <w:placeholder>
                <w:docPart w:val="22FF5E588504456DAB1325AC0DA20B75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524854871"/>
              <w:placeholder>
                <w:docPart w:val="DAA1E737E92340BD8EA66A32EE4A87A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074179" w:rsidP="0007417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Naturwissenschaftliches Arbeiten </w:t>
            </w:r>
            <w:r w:rsidR="00980FD9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NWA</w:t>
            </w:r>
            <w:r w:rsidR="00980FD9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029C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${naturwissenschaftliches_arbeiten}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228768102"/>
              <w:placeholder>
                <w:docPart w:val="32EC7F622839495CA19D986869E21962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93178073"/>
              <w:placeholder>
                <w:docPart w:val="DFE5C810065642F6B3E58055B7F50ED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${geschichte}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322890288"/>
              <w:placeholder>
                <w:docPart w:val="30480AE4525B47C3B1C30BA50EC437D7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369576643"/>
              <w:placeholder>
                <w:docPart w:val="7B996BE5A75A43498AC63EB151F3C9C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 w:rsidRPr="00E60C94"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62D6D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B10A45" w:rsidP="00F62D6D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${bildende_kunst}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104308930"/>
              <w:placeholder>
                <w:docPart w:val="DB2773A0800F49AF8C69C6C28AA7057E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5E52AF" w:rsidRPr="00616333" w:rsidRDefault="005E52AF" w:rsidP="005E52AF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39297947"/>
              <w:placeholder>
                <w:docPart w:val="173215C58DA64F73A1DC09EFD96A91D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${musik}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-864132886"/>
              <w:placeholder>
                <w:docPart w:val="BE2EEC69E81C4B2CA1BD41E6AAE38A6A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463433136"/>
              <w:placeholder>
                <w:docPart w:val="9C41EBA29A7147049CAF8A2C64EB935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FD2A49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${sport}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7807408"/>
              <w:placeholder>
                <w:docPart w:val="E0B6F91C506A44B5918EF397F60909CC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 / M / E" w:value="Niveau G / M /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5E52AF" w:rsidP="00FD5667">
                <w:pPr>
                  <w:rPr>
                    <w:rFonts w:ascii="Arial" w:hAnsi="Arial" w:cs="Arial"/>
                    <w:sz w:val="20"/>
                    <w:lang w:eastAsia="en-US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1411764378"/>
              <w:placeholder>
                <w:docPart w:val="9D169D52BA704BBAA1B93AD4880FEE5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890E7A489C0F458A9DA4F1B99666A97F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Mensch und Umwelt (MUm)" w:value="Mensch und Umwelt (MUm)"/>
                  <w:listItem w:displayText="Französisch" w:value="Französisch"/>
                </w:comboBox>
              </w:sdtPr>
              <w:sdtEndPr/>
              <w:sdtContent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A6AAE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Pr="00E60C9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${wahlpflichtfach}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277149177"/>
              <w:placeholder>
                <w:docPart w:val="2152B15BAFFC444BA82C049A9C6EF540"/>
              </w:placeholder>
              <w:dropDownList>
                <w:listItem w:displayText="Bitte die Niveaustufe auswählen" w:value="Bitte die Niveaustufe auswählen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785201577"/>
              <w:placeholder>
                <w:docPart w:val="A381029A03614925BDB6BE5F8F8792E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  <w:tr w:rsidR="00980FD9" w:rsidTr="00D10A2F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0A6AAE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1"/>
                </w:rPr>
                <w:id w:val="1695425516"/>
                <w:placeholder>
                  <w:docPart w:val="6693A0C84F914849A8BD57D238339BE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Formatvorlage1"/>
                </w:rPr>
              </w:sdtEndPr>
              <w:sdtContent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Wählen Sie ein </w:t>
                </w:r>
                <w:r w:rsidR="00020755">
                  <w:rPr>
                    <w:rStyle w:val="a9"/>
                    <w:rFonts w:ascii="Arial" w:hAnsi="Arial" w:cs="Arial"/>
                    <w:b/>
                  </w:rPr>
                  <w:t>Fach</w:t>
                </w:r>
                <w:r w:rsidR="00020755" w:rsidRPr="004C36C4">
                  <w:rPr>
                    <w:rStyle w:val="a9"/>
                    <w:rFonts w:ascii="Arial" w:hAnsi="Arial" w:cs="Arial"/>
                    <w:b/>
                  </w:rPr>
                  <w:t xml:space="preserve"> aus.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80FD9" w:rsidRPr="00E60C94" w:rsidRDefault="00980FD9" w:rsidP="00120F1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E57507" w:rsidTr="00D10A2F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</w:tcPr>
          <w:p w:rsidR="00E57507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r w:rsidR="006D1F9A" w:rsidRPr="00BE0F80">
              <w:rPr>
                <w:rFonts w:ascii="Arial" w:hAnsi="Arial" w:cs="Arial"/>
                <w:noProof/>
                <w:sz w:val="20"/>
              </w:rPr>
              <w:t>${profilfach}</w:t>
            </w:r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</w:tcPr>
          <w:p w:rsidR="00FD5667" w:rsidRDefault="00FD5667" w:rsidP="00FD5667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  <w:sz w:val="20"/>
              </w:rPr>
              <w:alias w:val="Bitte die Niveaustufe auswählen"/>
              <w:tag w:val="Bitte die Niveaustufe auswählen"/>
              <w:id w:val="1865085717"/>
              <w:placeholder>
                <w:docPart w:val="2137C24FE2F445ED8FCD766A39879D3D"/>
              </w:placeholder>
              <w:dropDownList>
                <w:listItem w:displayText="Bitte die Niveaustufe auswählen" w:value="Bitte die Niveaustufe auswählen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ggf. Note"/>
              <w:tag w:val="ggf. Note"/>
              <w:id w:val="-908228150"/>
              <w:placeholder>
                <w:docPart w:val="BB401264C219479685CB474E28235F0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2" w:value="Note 2"/>
                <w:listItem w:displayText="Note 3" w:value="Note 3"/>
                <w:listItem w:displayText="Note 4" w:value="Note 4"/>
                <w:listItem w:displayText="Note 5" w:value="Note 5"/>
                <w:listItem w:displayText="Note 6" w:value="Note 6"/>
              </w:dropDownList>
            </w:sdtPr>
            <w:sdtEndPr/>
            <w:sdtContent>
              <w:p w:rsidR="00FD5667" w:rsidRPr="00616333" w:rsidRDefault="00FD5667" w:rsidP="00FD5667">
                <w:pPr>
                  <w:rPr>
                    <w:rFonts w:ascii="Arial" w:hAnsi="Arial" w:cs="Arial"/>
                    <w:sz w:val="20"/>
                  </w:rPr>
                </w:pPr>
                <w:r w:rsidRPr="00616333"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  <w:p w:rsidR="00E57507" w:rsidRDefault="00E57507" w:rsidP="00BA739F">
            <w:pPr>
              <w:rPr>
                <w:rFonts w:ascii="Arial" w:hAnsi="Arial" w:cs="Arial"/>
              </w:rPr>
            </w:pPr>
          </w:p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457B" w:rsidRDefault="0064457B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69" w:type="dxa"/>
        <w:jc w:val="center"/>
        <w:tblLayout w:type="fixed"/>
        <w:tblLook w:val="04A0" w:firstRow="1" w:lastRow="0" w:firstColumn="1" w:lastColumn="0" w:noHBand="0" w:noVBand="1"/>
      </w:tblPr>
      <w:tblGrid>
        <w:gridCol w:w="10269"/>
      </w:tblGrid>
      <w:tr w:rsidR="00366286" w:rsidTr="00D10A2F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D10A2F">
        <w:trPr>
          <w:trHeight w:hRule="exact" w:val="1814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366286" w:rsidRDefault="007D5BF6" w:rsidP="00FD2A49">
            <w:pPr>
              <w:rPr>
                <w:rFonts w:ascii="Arial" w:hAnsi="Arial" w:cs="Arial"/>
              </w:rPr>
            </w:pPr>
            <w:r w:rsidRPr="00BE0F80">
              <w:rPr>
                <w:rFonts w:ascii="Arial" w:hAnsi="Arial" w:cs="Arial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37"/>
                  </w:textInput>
                </w:ffData>
              </w:fldChar>
            </w:r>
            <w:r w:rsidRPr="00BE0F80">
              <w:rPr>
                <w:rFonts w:ascii="Arial" w:hAnsi="Arial" w:cs="Arial"/>
                <w:sz w:val="20"/>
              </w:rPr>
              <w:instrText xml:space="preserve"> FORMTEXT </w:instrText>
            </w:r>
            <w:r w:rsidRPr="00BE0F80">
              <w:rPr>
                <w:rFonts w:ascii="Arial" w:hAnsi="Arial" w:cs="Arial"/>
                <w:sz w:val="20"/>
              </w:rPr>
            </w:r>
            <w:r w:rsidRPr="00BE0F80">
              <w:rPr>
                <w:rFonts w:ascii="Arial" w:hAnsi="Arial" w:cs="Arial"/>
                <w:sz w:val="20"/>
              </w:rPr>
              <w:fldChar w:fldCharType="separate"/>
            </w:r>
            <w:bookmarkStart w:id="10" w:name="_GoBack"/>
            <w:r w:rsidR="006D1F9A" w:rsidRPr="00BE0F80">
              <w:rPr>
                <w:rFonts w:ascii="Arial" w:hAnsi="Arial" w:cs="Arial"/>
                <w:noProof/>
                <w:sz w:val="20"/>
              </w:rPr>
              <w:t>${comments}</w:t>
            </w:r>
            <w:bookmarkEnd w:id="10"/>
            <w:r w:rsidRPr="00BE0F80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F55EC" w:rsidRPr="000F55EC" w:rsidRDefault="003E65FF" w:rsidP="003E65FF">
      <w:pPr>
        <w:spacing w:after="0" w:line="312" w:lineRule="auto"/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0F55EC" w:rsidRPr="000F55EC">
        <w:rPr>
          <w:rFonts w:ascii="Arial" w:hAnsi="Arial" w:cs="Arial"/>
          <w:sz w:val="20"/>
          <w:szCs w:val="20"/>
        </w:rPr>
        <w:t xml:space="preserve">G = </w:t>
      </w:r>
      <w:r w:rsidR="000F55EC" w:rsidRPr="000F55EC">
        <w:rPr>
          <w:rFonts w:ascii="Arial" w:hAnsi="Arial" w:cs="Arial"/>
          <w:sz w:val="20"/>
          <w:szCs w:val="20"/>
        </w:rPr>
        <w:tab/>
        <w:t>Grundlegendes Niveau, entspricht den Bildungsstandards der Hauptschule</w:t>
      </w:r>
    </w:p>
    <w:p w:rsidR="000F55EC" w:rsidRP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M = </w:t>
      </w:r>
      <w:r w:rsidRPr="000F55EC">
        <w:rPr>
          <w:rFonts w:ascii="Arial" w:hAnsi="Arial" w:cs="Arial"/>
          <w:sz w:val="20"/>
          <w:szCs w:val="20"/>
        </w:rPr>
        <w:tab/>
        <w:t xml:space="preserve">Mittleres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der Realschule</w:t>
      </w:r>
    </w:p>
    <w:p w:rsidR="000F55EC" w:rsidRDefault="000F55EC" w:rsidP="000F55EC">
      <w:pPr>
        <w:spacing w:after="0" w:line="312" w:lineRule="auto"/>
        <w:rPr>
          <w:rFonts w:ascii="Arial" w:hAnsi="Arial" w:cs="Arial"/>
          <w:sz w:val="20"/>
          <w:szCs w:val="20"/>
        </w:rPr>
      </w:pPr>
      <w:r w:rsidRPr="000F55EC">
        <w:rPr>
          <w:rFonts w:ascii="Arial" w:hAnsi="Arial" w:cs="Arial"/>
          <w:sz w:val="20"/>
          <w:szCs w:val="20"/>
        </w:rPr>
        <w:t xml:space="preserve">E = </w:t>
      </w:r>
      <w:r w:rsidRPr="000F55EC">
        <w:rPr>
          <w:rFonts w:ascii="Arial" w:hAnsi="Arial" w:cs="Arial"/>
          <w:sz w:val="20"/>
          <w:szCs w:val="20"/>
        </w:rPr>
        <w:tab/>
        <w:t xml:space="preserve">Erweitertes Niveau, entspricht den </w:t>
      </w:r>
      <w:r w:rsidR="00557BA8" w:rsidRPr="000F55EC">
        <w:rPr>
          <w:rFonts w:ascii="Arial" w:hAnsi="Arial" w:cs="Arial"/>
          <w:sz w:val="20"/>
          <w:szCs w:val="20"/>
        </w:rPr>
        <w:t xml:space="preserve">Bildungsstandards </w:t>
      </w:r>
      <w:r w:rsidRPr="000F55EC">
        <w:rPr>
          <w:rFonts w:ascii="Arial" w:hAnsi="Arial" w:cs="Arial"/>
          <w:sz w:val="20"/>
          <w:szCs w:val="20"/>
        </w:rPr>
        <w:t>des Gymnasiums</w:t>
      </w:r>
    </w:p>
    <w:p w:rsidR="008F5CD6" w:rsidRPr="006D4AA4" w:rsidRDefault="008F5CD6" w:rsidP="00AE31ED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a8"/>
        <w:tblW w:w="9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60"/>
        <w:gridCol w:w="1863"/>
        <w:gridCol w:w="1864"/>
        <w:gridCol w:w="1864"/>
        <w:gridCol w:w="1864"/>
      </w:tblGrid>
      <w:tr w:rsidR="006D4AA4" w:rsidTr="006D4AA4">
        <w:trPr>
          <w:trHeight w:hRule="exact" w:val="559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6D4AA4" w:rsidRDefault="006D4AA4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6D4AA4" w:rsidRDefault="006D4AA4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D4AA4" w:rsidRDefault="006C0949" w:rsidP="006C0949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(max. 35 Zeichen)"/>
                    <w:maxLength w:val="35"/>
                  </w:textInput>
                </w:ffData>
              </w:fldChar>
            </w:r>
            <w:bookmarkStart w:id="11" w:name="Text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6D1F9A" w:rsidRPr="006D1F9A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11"/>
          </w:p>
        </w:tc>
      </w:tr>
      <w:tr w:rsidR="00AE31ED" w:rsidTr="006D4AA4">
        <w:trPr>
          <w:trHeight w:hRule="exact" w:val="227"/>
        </w:trPr>
        <w:tc>
          <w:tcPr>
            <w:tcW w:w="1860" w:type="dxa"/>
            <w:tcBorders>
              <w:top w:val="nil"/>
              <w:left w:val="nil"/>
              <w:right w:val="nil"/>
            </w:tcBorders>
          </w:tcPr>
          <w:p w:rsidR="00AE31ED" w:rsidRDefault="00AE31ED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Align w:val="center"/>
          </w:tcPr>
          <w:p w:rsidR="00AE31ED" w:rsidRDefault="00AE31ED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nil"/>
              <w:left w:val="nil"/>
              <w:right w:val="nil"/>
            </w:tcBorders>
          </w:tcPr>
          <w:p w:rsidR="00AE31ED" w:rsidRPr="006C0949" w:rsidRDefault="00BE4491" w:rsidP="00AE31ED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6C0949">
              <w:rPr>
                <w:rFonts w:ascii="Arial" w:hAnsi="Arial" w:cs="Arial"/>
                <w:noProof/>
                <w:sz w:val="18"/>
                <w:szCs w:val="16"/>
              </w:rPr>
              <w:t xml:space="preserve">Ort, </w:t>
            </w:r>
            <w:r w:rsidR="00AE31ED" w:rsidRPr="006C0949">
              <w:rPr>
                <w:rFonts w:ascii="Arial" w:hAnsi="Arial" w:cs="Arial"/>
                <w:noProof/>
                <w:sz w:val="18"/>
                <w:szCs w:val="16"/>
              </w:rPr>
              <w:t>Datum</w:t>
            </w:r>
          </w:p>
        </w:tc>
      </w:tr>
      <w:tr w:rsidR="008F5CD6" w:rsidTr="006D4AA4">
        <w:tc>
          <w:tcPr>
            <w:tcW w:w="1860" w:type="dxa"/>
            <w:tcBorders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vMerge w:val="restart"/>
            <w:vAlign w:val="center"/>
            <w:hideMark/>
          </w:tcPr>
          <w:p w:rsidR="008F5CD6" w:rsidRDefault="008F5CD6" w:rsidP="00D14632">
            <w:pPr>
              <w:jc w:val="center"/>
              <w:rPr>
                <w:rFonts w:ascii="Arial" w:hAnsi="Arial" w:cs="Arial"/>
                <w:noProof/>
              </w:rPr>
            </w:pPr>
            <w:r w:rsidRPr="00AE31ED">
              <w:rPr>
                <w:rFonts w:ascii="Arial" w:hAnsi="Arial" w:cs="Arial"/>
                <w:noProof/>
                <w:sz w:val="18"/>
              </w:rPr>
              <w:t>Dienstsiegel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Lerngruppenbegleiterin/Lerngruppenbegleiter</w:t>
            </w:r>
          </w:p>
        </w:tc>
        <w:tc>
          <w:tcPr>
            <w:tcW w:w="1864" w:type="dxa"/>
            <w:vMerge/>
            <w:vAlign w:val="center"/>
            <w:hideMark/>
          </w:tcPr>
          <w:p w:rsidR="008F5CD6" w:rsidRDefault="008F5CD6" w:rsidP="00D14632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Schulleiterin/Schulleiter</w:t>
            </w: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  <w:p w:rsidR="008F5CD6" w:rsidRDefault="008F5CD6" w:rsidP="00D14632">
            <w:pPr>
              <w:rPr>
                <w:rFonts w:ascii="Arial" w:hAnsi="Arial" w:cs="Arial"/>
                <w:noProof/>
              </w:rPr>
            </w:pPr>
          </w:p>
        </w:tc>
      </w:tr>
      <w:tr w:rsidR="008F5CD6" w:rsidTr="006D4A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Schülerin/Schüler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F5CD6" w:rsidRDefault="008F5CD6" w:rsidP="00D14632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6"/>
                <w:szCs w:val="18"/>
              </w:rPr>
              <w:t>Erziehungsberechtigte/Erziehungsberechtigter</w:t>
            </w:r>
          </w:p>
        </w:tc>
      </w:tr>
    </w:tbl>
    <w:p w:rsidR="000F55EC" w:rsidRPr="00C25B82" w:rsidRDefault="000F55EC" w:rsidP="002668E4">
      <w:pPr>
        <w:rPr>
          <w:rFonts w:ascii="Arial" w:hAnsi="Arial" w:cs="Arial"/>
          <w:noProof/>
          <w:sz w:val="18"/>
          <w:szCs w:val="18"/>
          <w:lang w:eastAsia="de-DE"/>
        </w:rPr>
      </w:pPr>
    </w:p>
    <w:sectPr w:rsidR="000F55EC" w:rsidRPr="00C25B82" w:rsidSect="00D8658A">
      <w:headerReference w:type="default" r:id="rId7"/>
      <w:footerReference w:type="default" r:id="rId8"/>
      <w:pgSz w:w="11906" w:h="16838" w:code="9"/>
      <w:pgMar w:top="1134" w:right="1418" w:bottom="454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540" w:rsidRDefault="00CF6540" w:rsidP="001E03DE">
      <w:r>
        <w:separator/>
      </w:r>
    </w:p>
  </w:endnote>
  <w:endnote w:type="continuationSeparator" w:id="0">
    <w:p w:rsidR="00CF6540" w:rsidRDefault="00CF654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0C3" w:rsidRDefault="00F912FD" w:rsidP="00F60749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612FD">
      <w:rPr>
        <w:b/>
        <w:noProof/>
      </w:rPr>
      <w:t>3</w:t>
    </w:r>
    <w:r>
      <w:rPr>
        <w:b/>
      </w:rPr>
      <w:fldChar w:fldCharType="end"/>
    </w:r>
    <w:bookmarkStart w:id="13" w:name="Schulhalbjahr"/>
    <w:bookmarkStart w:id="14" w:name="Schulhalbjahr12neu"/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540" w:rsidRDefault="00CF6540" w:rsidP="001E03DE">
      <w:r>
        <w:separator/>
      </w:r>
    </w:p>
  </w:footnote>
  <w:footnote w:type="continuationSeparator" w:id="0">
    <w:p w:rsidR="00CF6540" w:rsidRDefault="00CF654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C7D" w:rsidRPr="00DF53EF" w:rsidRDefault="00C84E38" w:rsidP="00DF53EF">
    <w:pPr>
      <w:pStyle w:val="a5"/>
      <w:spacing w:after="0" w:line="240" w:lineRule="auto"/>
      <w:ind w:left="-567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>${name}</w:t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215F85">
      <w:rPr>
        <w:rFonts w:ascii="Arial" w:hAnsi="Arial" w:cs="Arial"/>
        <w:szCs w:val="22"/>
      </w:rPr>
      <w:fldChar w:fldCharType="begin"/>
    </w:r>
    <w:r w:rsidR="00215F85">
      <w:rPr>
        <w:rFonts w:ascii="Arial" w:hAnsi="Arial" w:cs="Arial"/>
        <w:szCs w:val="22"/>
      </w:rPr>
      <w:instrText xml:space="preserve"> REF Text11 \h </w:instrText>
    </w:r>
    <w:r w:rsidR="00215F85">
      <w:rPr>
        <w:rFonts w:ascii="Arial" w:hAnsi="Arial" w:cs="Arial"/>
        <w:szCs w:val="22"/>
      </w:rPr>
    </w:r>
    <w:r w:rsidR="00215F85">
      <w:rPr>
        <w:rFonts w:ascii="Arial" w:hAnsi="Arial" w:cs="Arial"/>
        <w:szCs w:val="22"/>
      </w:rPr>
      <w:fldChar w:fldCharType="end"/>
    </w:r>
    <w:r w:rsidR="006A7C7D" w:rsidRPr="00DF53EF">
      <w:rPr>
        <w:rFonts w:ascii="Arial" w:hAnsi="Arial" w:cs="Arial"/>
        <w:szCs w:val="22"/>
      </w:rPr>
      <w:t>,</w:t>
    </w:r>
    <w:bookmarkStart w:id="12" w:name="Text11"/>
    <w:bookmarkEnd w:id="12"/>
    <w:r w:rsidR="003A37A9" w:rsidRPr="00DF53EF">
      <w:rPr>
        <w:rFonts w:ascii="Arial" w:hAnsi="Arial" w:cs="Arial"/>
        <w:szCs w:val="22"/>
      </w:rPr>
      <w:t xml:space="preserve"> </w:t>
    </w:r>
    <w:r w:rsidR="00DF53EF" w:rsidRPr="00DF53EF">
      <w:rPr>
        <w:rFonts w:ascii="Arial" w:hAnsi="Arial" w:cs="Arial"/>
        <w:szCs w:val="22"/>
      </w:rPr>
      <w:fldChar w:fldCharType="begin"/>
    </w:r>
    <w:r w:rsidR="00DF53EF" w:rsidRPr="00DF53EF">
      <w:rPr>
        <w:rFonts w:ascii="Arial" w:hAnsi="Arial" w:cs="Arial"/>
        <w:szCs w:val="22"/>
      </w:rPr>
      <w:instrText xml:space="preserve"> REF Text14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DF53EF" w:rsidRPr="00DF53EF">
      <w:rPr>
        <w:rFonts w:ascii="Arial" w:hAnsi="Arial" w:cs="Arial"/>
        <w:szCs w:val="22"/>
      </w:rPr>
    </w:r>
    <w:r w:rsidR="00DF53EF" w:rsidRPr="00DF53EF">
      <w:rPr>
        <w:rFonts w:ascii="Arial" w:hAnsi="Arial" w:cs="Arial"/>
        <w:szCs w:val="22"/>
      </w:rPr>
      <w:fldChar w:fldCharType="separate"/>
    </w:r>
    <w:r w:rsidR="00C105BB" w:rsidRPr="00C105BB">
      <w:rPr>
        <w:rStyle w:val="Formatvorlage12"/>
        <w:sz w:val="22"/>
        <w:szCs w:val="22"/>
      </w:rPr>
      <w:tab/>
    </w:r>
    <w:r w:rsidR="00C105BB" w:rsidRPr="006D1F9A">
      <w:rPr>
        <w:rStyle w:val="Formatvorlage12"/>
        <w:sz w:val="22"/>
      </w:rPr>
      <w:t>${klasse}</w:t>
    </w:r>
    <w:r w:rsidR="00DF53EF" w:rsidRPr="00DF53EF">
      <w:rPr>
        <w:rFonts w:ascii="Arial" w:hAnsi="Arial" w:cs="Arial"/>
        <w:szCs w:val="22"/>
      </w:rPr>
      <w:fldChar w:fldCharType="end"/>
    </w:r>
    <w:r w:rsidR="003A37A9" w:rsidRPr="00DF53EF">
      <w:rPr>
        <w:rFonts w:ascii="Arial" w:hAnsi="Arial" w:cs="Arial"/>
        <w:szCs w:val="22"/>
      </w:rPr>
      <w:fldChar w:fldCharType="begin"/>
    </w:r>
    <w:r w:rsidR="003A37A9" w:rsidRPr="00DF53EF">
      <w:rPr>
        <w:rFonts w:ascii="Arial" w:hAnsi="Arial" w:cs="Arial"/>
        <w:szCs w:val="22"/>
      </w:rPr>
      <w:instrText xml:space="preserve"> REF Text11 \h </w:instrText>
    </w:r>
    <w:r w:rsidR="00DF53EF">
      <w:rPr>
        <w:rFonts w:ascii="Arial" w:hAnsi="Arial" w:cs="Arial"/>
        <w:szCs w:val="22"/>
      </w:rPr>
      <w:instrText xml:space="preserve"> \* MERGEFORMAT </w:instrText>
    </w:r>
    <w:r w:rsidR="003A37A9" w:rsidRPr="00DF53EF">
      <w:rPr>
        <w:rFonts w:ascii="Arial" w:hAnsi="Arial" w:cs="Arial"/>
        <w:szCs w:val="22"/>
      </w:rPr>
    </w:r>
    <w:r w:rsidR="003A37A9" w:rsidRPr="00DF53EF">
      <w:rPr>
        <w:rFonts w:ascii="Arial" w:hAnsi="Arial" w:cs="Arial"/>
        <w:szCs w:val="22"/>
      </w:rPr>
      <w:fldChar w:fldCharType="end"/>
    </w:r>
    <w:r w:rsidR="00DF53EF" w:rsidRPr="00DF53EF">
      <w:rPr>
        <w:rFonts w:ascii="Arial" w:hAnsi="Arial" w:cs="Arial"/>
        <w:szCs w:val="22"/>
      </w:rPr>
      <w:t xml:space="preserve">, </w:t>
    </w:r>
    <w:r w:rsidR="0033388A" w:rsidRPr="00DF53EF">
      <w:rPr>
        <w:rFonts w:ascii="Arial" w:hAnsi="Arial" w:cs="Arial"/>
        <w:szCs w:val="22"/>
      </w:rPr>
      <w:fldChar w:fldCharType="begin"/>
    </w:r>
    <w:r w:rsidR="0033388A" w:rsidRPr="00DF53EF">
      <w:rPr>
        <w:rFonts w:ascii="Arial" w:hAnsi="Arial" w:cs="Arial"/>
        <w:szCs w:val="22"/>
      </w:rPr>
      <w:instrText xml:space="preserve"> REF Schuljahrneu \h  \* MERGEFORMAT </w:instrText>
    </w:r>
    <w:r w:rsidR="0033388A" w:rsidRPr="00DF53EF">
      <w:rPr>
        <w:rFonts w:ascii="Arial" w:hAnsi="Arial" w:cs="Arial"/>
        <w:szCs w:val="22"/>
      </w:rPr>
    </w:r>
    <w:r w:rsidR="0033388A" w:rsidRPr="00DF53EF">
      <w:rPr>
        <w:rFonts w:ascii="Arial" w:hAnsi="Arial" w:cs="Arial"/>
        <w:szCs w:val="22"/>
      </w:rPr>
      <w:fldChar w:fldCharType="separate"/>
    </w:r>
    <w:r w:rsidR="00C105BB" w:rsidRPr="00C105BB">
      <w:rPr>
        <w:rFonts w:ascii="Arial" w:hAnsi="Arial" w:cs="Arial"/>
        <w:noProof/>
        <w:szCs w:val="22"/>
      </w:rPr>
      <w:t>Schuljahr 2099/2099</w:t>
    </w:r>
    <w:r w:rsidR="0033388A" w:rsidRPr="00DF53EF">
      <w:rPr>
        <w:rFonts w:ascii="Arial" w:hAnsi="Arial" w:cs="Arial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N6VEHci4QU0HSgvdzJa8mmPqDhWjjCmPBGbYNt23/l92e0Ekuv6T3ybsYZuJlw4/bS3iPHMnBDM809YSfGBPQ==" w:salt="YI9BVa15fJoP4gQODSrSm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9A"/>
    <w:rsid w:val="00003139"/>
    <w:rsid w:val="0000330D"/>
    <w:rsid w:val="00006C82"/>
    <w:rsid w:val="00020755"/>
    <w:rsid w:val="00020867"/>
    <w:rsid w:val="00023600"/>
    <w:rsid w:val="0002471B"/>
    <w:rsid w:val="0003391B"/>
    <w:rsid w:val="00035CB0"/>
    <w:rsid w:val="0004095A"/>
    <w:rsid w:val="00074037"/>
    <w:rsid w:val="00074179"/>
    <w:rsid w:val="00083D8A"/>
    <w:rsid w:val="00092B39"/>
    <w:rsid w:val="00093A8C"/>
    <w:rsid w:val="000A6AAE"/>
    <w:rsid w:val="000A6B5B"/>
    <w:rsid w:val="000B5835"/>
    <w:rsid w:val="000C3ACB"/>
    <w:rsid w:val="000D0E40"/>
    <w:rsid w:val="000D2643"/>
    <w:rsid w:val="000D6107"/>
    <w:rsid w:val="000E48DD"/>
    <w:rsid w:val="000E598E"/>
    <w:rsid w:val="000F04FB"/>
    <w:rsid w:val="000F55EC"/>
    <w:rsid w:val="00107883"/>
    <w:rsid w:val="00113315"/>
    <w:rsid w:val="001171DD"/>
    <w:rsid w:val="0012058B"/>
    <w:rsid w:val="00121CBB"/>
    <w:rsid w:val="00125C46"/>
    <w:rsid w:val="001302C2"/>
    <w:rsid w:val="00130CC3"/>
    <w:rsid w:val="001570B0"/>
    <w:rsid w:val="00164F0D"/>
    <w:rsid w:val="0016787F"/>
    <w:rsid w:val="00171711"/>
    <w:rsid w:val="001817CF"/>
    <w:rsid w:val="0019567B"/>
    <w:rsid w:val="00195A8B"/>
    <w:rsid w:val="001A2103"/>
    <w:rsid w:val="001B49EE"/>
    <w:rsid w:val="001C0F88"/>
    <w:rsid w:val="001D5177"/>
    <w:rsid w:val="001E03DE"/>
    <w:rsid w:val="001E30BB"/>
    <w:rsid w:val="001E73E4"/>
    <w:rsid w:val="00215F85"/>
    <w:rsid w:val="002223B8"/>
    <w:rsid w:val="00245985"/>
    <w:rsid w:val="002512D4"/>
    <w:rsid w:val="00253CCD"/>
    <w:rsid w:val="002668E4"/>
    <w:rsid w:val="00270454"/>
    <w:rsid w:val="00296589"/>
    <w:rsid w:val="002B1261"/>
    <w:rsid w:val="002B679A"/>
    <w:rsid w:val="002B739F"/>
    <w:rsid w:val="002C1560"/>
    <w:rsid w:val="002D1D69"/>
    <w:rsid w:val="002D410E"/>
    <w:rsid w:val="002E1A41"/>
    <w:rsid w:val="002F298F"/>
    <w:rsid w:val="002F5823"/>
    <w:rsid w:val="00300B6B"/>
    <w:rsid w:val="00314522"/>
    <w:rsid w:val="003256D8"/>
    <w:rsid w:val="0032637F"/>
    <w:rsid w:val="0033388A"/>
    <w:rsid w:val="00366286"/>
    <w:rsid w:val="0038538D"/>
    <w:rsid w:val="003A37A9"/>
    <w:rsid w:val="003B25E9"/>
    <w:rsid w:val="003B33CF"/>
    <w:rsid w:val="003D403B"/>
    <w:rsid w:val="003E2269"/>
    <w:rsid w:val="003E65FF"/>
    <w:rsid w:val="003F3014"/>
    <w:rsid w:val="00403AD1"/>
    <w:rsid w:val="00404B23"/>
    <w:rsid w:val="00420BCB"/>
    <w:rsid w:val="00430908"/>
    <w:rsid w:val="00433773"/>
    <w:rsid w:val="0044328C"/>
    <w:rsid w:val="0044650F"/>
    <w:rsid w:val="00454D35"/>
    <w:rsid w:val="00474C37"/>
    <w:rsid w:val="004D26D8"/>
    <w:rsid w:val="004D653F"/>
    <w:rsid w:val="004F69F4"/>
    <w:rsid w:val="00503FFD"/>
    <w:rsid w:val="00510B07"/>
    <w:rsid w:val="00521E19"/>
    <w:rsid w:val="00521F7F"/>
    <w:rsid w:val="00527579"/>
    <w:rsid w:val="00537659"/>
    <w:rsid w:val="005427D7"/>
    <w:rsid w:val="005460F3"/>
    <w:rsid w:val="005547EE"/>
    <w:rsid w:val="0055512B"/>
    <w:rsid w:val="00557BA8"/>
    <w:rsid w:val="00562761"/>
    <w:rsid w:val="00570B01"/>
    <w:rsid w:val="00573C1C"/>
    <w:rsid w:val="00591E53"/>
    <w:rsid w:val="005A32CB"/>
    <w:rsid w:val="005C41DE"/>
    <w:rsid w:val="005E52AF"/>
    <w:rsid w:val="005F22AA"/>
    <w:rsid w:val="005F7161"/>
    <w:rsid w:val="005F7E3F"/>
    <w:rsid w:val="00616333"/>
    <w:rsid w:val="0061664D"/>
    <w:rsid w:val="00626ABC"/>
    <w:rsid w:val="006311E3"/>
    <w:rsid w:val="0063651B"/>
    <w:rsid w:val="0064457B"/>
    <w:rsid w:val="00653FF8"/>
    <w:rsid w:val="006543E3"/>
    <w:rsid w:val="006648DA"/>
    <w:rsid w:val="00665ABA"/>
    <w:rsid w:val="0067497F"/>
    <w:rsid w:val="00677221"/>
    <w:rsid w:val="00695BD3"/>
    <w:rsid w:val="006A041B"/>
    <w:rsid w:val="006A6612"/>
    <w:rsid w:val="006A7C7D"/>
    <w:rsid w:val="006B0ED8"/>
    <w:rsid w:val="006C0949"/>
    <w:rsid w:val="006D06EF"/>
    <w:rsid w:val="006D1F9A"/>
    <w:rsid w:val="006D2A46"/>
    <w:rsid w:val="006D4626"/>
    <w:rsid w:val="006D4AA4"/>
    <w:rsid w:val="00707B90"/>
    <w:rsid w:val="00752FF6"/>
    <w:rsid w:val="00761BD9"/>
    <w:rsid w:val="00767C8E"/>
    <w:rsid w:val="00772490"/>
    <w:rsid w:val="007762EF"/>
    <w:rsid w:val="00776709"/>
    <w:rsid w:val="007841DA"/>
    <w:rsid w:val="007D5BF6"/>
    <w:rsid w:val="00812A8E"/>
    <w:rsid w:val="00822B3F"/>
    <w:rsid w:val="00832483"/>
    <w:rsid w:val="00833C2D"/>
    <w:rsid w:val="00844267"/>
    <w:rsid w:val="008612FD"/>
    <w:rsid w:val="008708C8"/>
    <w:rsid w:val="008761E4"/>
    <w:rsid w:val="00876C70"/>
    <w:rsid w:val="008A62F6"/>
    <w:rsid w:val="008A7911"/>
    <w:rsid w:val="008D2FCF"/>
    <w:rsid w:val="008D7B34"/>
    <w:rsid w:val="008E4E31"/>
    <w:rsid w:val="008F5CD6"/>
    <w:rsid w:val="009336C5"/>
    <w:rsid w:val="00952082"/>
    <w:rsid w:val="009533B3"/>
    <w:rsid w:val="00965D31"/>
    <w:rsid w:val="009722C5"/>
    <w:rsid w:val="00980FD9"/>
    <w:rsid w:val="0099068B"/>
    <w:rsid w:val="009935DA"/>
    <w:rsid w:val="009B0814"/>
    <w:rsid w:val="009C05F9"/>
    <w:rsid w:val="009D0D22"/>
    <w:rsid w:val="009D2AB0"/>
    <w:rsid w:val="009D4ECB"/>
    <w:rsid w:val="009D5621"/>
    <w:rsid w:val="00A12868"/>
    <w:rsid w:val="00A12FA5"/>
    <w:rsid w:val="00A245D0"/>
    <w:rsid w:val="00A34EF3"/>
    <w:rsid w:val="00A414D8"/>
    <w:rsid w:val="00AA46FB"/>
    <w:rsid w:val="00AA7634"/>
    <w:rsid w:val="00AA7743"/>
    <w:rsid w:val="00AC14B3"/>
    <w:rsid w:val="00AD3A5C"/>
    <w:rsid w:val="00AE31ED"/>
    <w:rsid w:val="00AE392C"/>
    <w:rsid w:val="00B10A45"/>
    <w:rsid w:val="00B25EDB"/>
    <w:rsid w:val="00B34D2B"/>
    <w:rsid w:val="00B405CB"/>
    <w:rsid w:val="00B424E9"/>
    <w:rsid w:val="00B52007"/>
    <w:rsid w:val="00B61567"/>
    <w:rsid w:val="00B67428"/>
    <w:rsid w:val="00B70D90"/>
    <w:rsid w:val="00B7228E"/>
    <w:rsid w:val="00B76638"/>
    <w:rsid w:val="00B90567"/>
    <w:rsid w:val="00B90AA4"/>
    <w:rsid w:val="00B94E78"/>
    <w:rsid w:val="00BB3C7A"/>
    <w:rsid w:val="00BD0FC4"/>
    <w:rsid w:val="00BD10B4"/>
    <w:rsid w:val="00BE0F80"/>
    <w:rsid w:val="00BE4491"/>
    <w:rsid w:val="00BF06D2"/>
    <w:rsid w:val="00BF67C0"/>
    <w:rsid w:val="00C105BB"/>
    <w:rsid w:val="00C22DA6"/>
    <w:rsid w:val="00C37597"/>
    <w:rsid w:val="00C414F8"/>
    <w:rsid w:val="00C440C3"/>
    <w:rsid w:val="00C461C6"/>
    <w:rsid w:val="00C518E9"/>
    <w:rsid w:val="00C84E38"/>
    <w:rsid w:val="00C91EC2"/>
    <w:rsid w:val="00CB0C1E"/>
    <w:rsid w:val="00CB0F44"/>
    <w:rsid w:val="00CC2869"/>
    <w:rsid w:val="00CD4624"/>
    <w:rsid w:val="00CD6932"/>
    <w:rsid w:val="00CE0F86"/>
    <w:rsid w:val="00CF6540"/>
    <w:rsid w:val="00D10A2F"/>
    <w:rsid w:val="00D1589B"/>
    <w:rsid w:val="00D16D4D"/>
    <w:rsid w:val="00D22CCF"/>
    <w:rsid w:val="00D250F6"/>
    <w:rsid w:val="00D27078"/>
    <w:rsid w:val="00D35EC3"/>
    <w:rsid w:val="00D5242C"/>
    <w:rsid w:val="00D61916"/>
    <w:rsid w:val="00D65166"/>
    <w:rsid w:val="00D70A77"/>
    <w:rsid w:val="00D71EDD"/>
    <w:rsid w:val="00D74FAB"/>
    <w:rsid w:val="00D8658A"/>
    <w:rsid w:val="00DB67C6"/>
    <w:rsid w:val="00DE24A9"/>
    <w:rsid w:val="00DF53EF"/>
    <w:rsid w:val="00DF6914"/>
    <w:rsid w:val="00E10D52"/>
    <w:rsid w:val="00E32292"/>
    <w:rsid w:val="00E33680"/>
    <w:rsid w:val="00E56F3D"/>
    <w:rsid w:val="00E57507"/>
    <w:rsid w:val="00E7385B"/>
    <w:rsid w:val="00E85641"/>
    <w:rsid w:val="00EE3730"/>
    <w:rsid w:val="00F029CD"/>
    <w:rsid w:val="00F156D1"/>
    <w:rsid w:val="00F175F3"/>
    <w:rsid w:val="00F348B5"/>
    <w:rsid w:val="00F44A67"/>
    <w:rsid w:val="00F500FD"/>
    <w:rsid w:val="00F54BA4"/>
    <w:rsid w:val="00F60749"/>
    <w:rsid w:val="00F67FD5"/>
    <w:rsid w:val="00F912FD"/>
    <w:rsid w:val="00FC1A69"/>
    <w:rsid w:val="00FD4F7B"/>
    <w:rsid w:val="00FD53A7"/>
    <w:rsid w:val="00FD566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C2C118-EE72-410E-AAC0-1D6AFE86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020755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164F0D"/>
    <w:rPr>
      <w:rFonts w:ascii="Arial" w:hAnsi="Arial"/>
      <w:b w:val="0"/>
      <w:sz w:val="24"/>
    </w:rPr>
  </w:style>
  <w:style w:type="character" w:customStyle="1" w:styleId="Formatvorlage3">
    <w:name w:val="Formatvorlage3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4">
    <w:name w:val="Formatvorlage4"/>
    <w:basedOn w:val="a0"/>
    <w:uiPriority w:val="1"/>
    <w:rsid w:val="00164F0D"/>
    <w:rPr>
      <w:rFonts w:ascii="Arial" w:hAnsi="Arial"/>
      <w:color w:val="000000" w:themeColor="text1"/>
      <w:sz w:val="24"/>
    </w:rPr>
  </w:style>
  <w:style w:type="character" w:customStyle="1" w:styleId="Formatvorlage5">
    <w:name w:val="Formatvorlage5"/>
    <w:basedOn w:val="a0"/>
    <w:uiPriority w:val="1"/>
    <w:rsid w:val="00164F0D"/>
    <w:rPr>
      <w:rFonts w:ascii="Arial" w:hAnsi="Arial"/>
      <w:sz w:val="24"/>
    </w:rPr>
  </w:style>
  <w:style w:type="character" w:customStyle="1" w:styleId="Formatvorlage6">
    <w:name w:val="Formatvorlage6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7">
    <w:name w:val="Formatvorlage7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8">
    <w:name w:val="Formatvorlage8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9">
    <w:name w:val="Formatvorlage9"/>
    <w:basedOn w:val="a0"/>
    <w:uiPriority w:val="1"/>
    <w:rsid w:val="002B679A"/>
    <w:rPr>
      <w:rFonts w:ascii="Arial" w:hAnsi="Arial"/>
      <w:color w:val="000000" w:themeColor="text1"/>
      <w:sz w:val="24"/>
    </w:rPr>
  </w:style>
  <w:style w:type="character" w:customStyle="1" w:styleId="Formatvorlage10">
    <w:name w:val="Formatvorlage10"/>
    <w:basedOn w:val="a0"/>
    <w:uiPriority w:val="1"/>
    <w:rsid w:val="003B33CF"/>
    <w:rPr>
      <w:rFonts w:ascii="Arial" w:hAnsi="Arial"/>
      <w:color w:val="000000" w:themeColor="text1"/>
      <w:sz w:val="24"/>
    </w:rPr>
  </w:style>
  <w:style w:type="character" w:customStyle="1" w:styleId="Formatvorlage11">
    <w:name w:val="Formatvorlage11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customStyle="1" w:styleId="Formatvorlage12">
    <w:name w:val="Formatvorlage12"/>
    <w:basedOn w:val="a0"/>
    <w:uiPriority w:val="1"/>
    <w:rsid w:val="00A34EF3"/>
    <w:rPr>
      <w:rFonts w:ascii="Arial" w:hAnsi="Arial"/>
      <w:color w:val="000000" w:themeColor="text1"/>
      <w:sz w:val="24"/>
    </w:rPr>
  </w:style>
  <w:style w:type="character" w:styleId="ad">
    <w:name w:val="annotation reference"/>
    <w:basedOn w:val="a0"/>
    <w:uiPriority w:val="99"/>
    <w:semiHidden/>
    <w:unhideWhenUsed/>
    <w:rsid w:val="005E52A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E52A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E52AF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E52A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E52AF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04\Jahr\Lernentwicklungsbericht%20_BP_2004_S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D7B6A23E2143F8985A4139097FC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5B4B9-9A50-43B7-9656-FB660C25FC7B}"/>
      </w:docPartPr>
      <w:docPartBody>
        <w:p w:rsidR="00A17A4E" w:rsidRDefault="008C3197">
          <w:pPr>
            <w:pStyle w:val="6FD7B6A23E2143F8985A4139097FC0C2"/>
          </w:pPr>
          <w:r w:rsidRPr="004D74C5">
            <w:rPr>
              <w:rStyle w:val="a3"/>
            </w:rPr>
            <w:t xml:space="preserve">Wählen Sie ein </w:t>
          </w:r>
          <w:r>
            <w:rPr>
              <w:rStyle w:val="a3"/>
            </w:rPr>
            <w:t>Fach</w:t>
          </w:r>
          <w:r w:rsidRPr="004D74C5">
            <w:rPr>
              <w:rStyle w:val="a3"/>
            </w:rPr>
            <w:t xml:space="preserve"> aus.</w:t>
          </w:r>
        </w:p>
      </w:docPartBody>
    </w:docPart>
    <w:docPart>
      <w:docPartPr>
        <w:name w:val="F4336C7807DC4410AACE7722713B45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5FE825-2E9E-410E-AB11-5CD6EBBB4BF6}"/>
      </w:docPartPr>
      <w:docPartBody>
        <w:p w:rsidR="00A17A4E" w:rsidRDefault="008C3197">
          <w:pPr>
            <w:pStyle w:val="F4336C7807DC4410AACE7722713B45B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5F4A3EFA3934286A35E514E1CC86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A99E9-E222-4AAA-A0F1-8B58F5DF4DC5}"/>
      </w:docPartPr>
      <w:docPartBody>
        <w:p w:rsidR="00A17A4E" w:rsidRDefault="008C3197">
          <w:pPr>
            <w:pStyle w:val="45F4A3EFA3934286A35E514E1CC8648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550620D3F3845788F761D630E811F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48776-1414-484E-A95E-9B2A859FEA69}"/>
      </w:docPartPr>
      <w:docPartBody>
        <w:p w:rsidR="00A17A4E" w:rsidRDefault="008C3197">
          <w:pPr>
            <w:pStyle w:val="E550620D3F3845788F761D630E811F2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14FF1ACFB8CE47EA93A2F72E95EF4D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835198-1389-440D-B12E-489507750A45}"/>
      </w:docPartPr>
      <w:docPartBody>
        <w:p w:rsidR="00A17A4E" w:rsidRDefault="008C3197">
          <w:pPr>
            <w:pStyle w:val="14FF1ACFB8CE47EA93A2F72E95EF4DD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04FEFB3802B40D29B1F06AF334243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7E1D76-B2A8-4C2A-BE6F-3FACDD5859B9}"/>
      </w:docPartPr>
      <w:docPartBody>
        <w:p w:rsidR="00A17A4E" w:rsidRDefault="008C3197">
          <w:pPr>
            <w:pStyle w:val="004FEFB3802B40D29B1F06AF3342437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68F2D5D870F4AA99637AFF4FE894B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737F2-AE88-45F5-BC75-941B20A5240A}"/>
      </w:docPartPr>
      <w:docPartBody>
        <w:p w:rsidR="00A17A4E" w:rsidRDefault="008C3197">
          <w:pPr>
            <w:pStyle w:val="C68F2D5D870F4AA99637AFF4FE894B3C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ACF6A92FD0304911BE94877B518F67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8DAE39-4F54-46CD-8E31-D539D811EC96}"/>
      </w:docPartPr>
      <w:docPartBody>
        <w:p w:rsidR="00A17A4E" w:rsidRDefault="008C3197">
          <w:pPr>
            <w:pStyle w:val="ACF6A92FD0304911BE94877B518F67B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E21A9EAF1B94BBE8B8968E3CDD94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E5A453-5389-4EBC-886B-53EE7539B5A8}"/>
      </w:docPartPr>
      <w:docPartBody>
        <w:p w:rsidR="00A17A4E" w:rsidRDefault="008C3197">
          <w:pPr>
            <w:pStyle w:val="7E21A9EAF1B94BBE8B8968E3CDD94E1E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22FF5E588504456DAB1325AC0DA20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6BB9AD-4395-45D3-A809-03DFA2342C96}"/>
      </w:docPartPr>
      <w:docPartBody>
        <w:p w:rsidR="00A17A4E" w:rsidRDefault="008C3197">
          <w:pPr>
            <w:pStyle w:val="22FF5E588504456DAB1325AC0DA20B7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AA1E737E92340BD8EA66A32EE4A87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D54FD-F905-440A-B195-5FADD4F5E685}"/>
      </w:docPartPr>
      <w:docPartBody>
        <w:p w:rsidR="00A17A4E" w:rsidRDefault="008C3197">
          <w:pPr>
            <w:pStyle w:val="DAA1E737E92340BD8EA66A32EE4A87A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2EC7F622839495CA19D986869E219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5032F7-5052-43A9-B8DD-34AE7581332F}"/>
      </w:docPartPr>
      <w:docPartBody>
        <w:p w:rsidR="00A17A4E" w:rsidRDefault="008C3197">
          <w:pPr>
            <w:pStyle w:val="32EC7F622839495CA19D986869E219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DFE5C810065642F6B3E58055B7F50E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522295-DAB9-459E-A005-E6D71BAD18E5}"/>
      </w:docPartPr>
      <w:docPartBody>
        <w:p w:rsidR="00A17A4E" w:rsidRDefault="008C3197">
          <w:pPr>
            <w:pStyle w:val="DFE5C810065642F6B3E58055B7F50ED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30480AE4525B47C3B1C30BA50EC437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23858B-5B5C-4829-8041-ED19FC556604}"/>
      </w:docPartPr>
      <w:docPartBody>
        <w:p w:rsidR="00A17A4E" w:rsidRDefault="008C3197">
          <w:pPr>
            <w:pStyle w:val="30480AE4525B47C3B1C30BA50EC437D7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B996BE5A75A43498AC63EB151F3C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00B6D-BE19-403E-8B94-4AD870A8E1EA}"/>
      </w:docPartPr>
      <w:docPartBody>
        <w:p w:rsidR="00A17A4E" w:rsidRDefault="008C3197">
          <w:pPr>
            <w:pStyle w:val="7B996BE5A75A43498AC63EB151F3C9C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3215C58DA64F73A1DC09EFD96A91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8D0AB1-A1ED-4C66-876F-C6535AE820E4}"/>
      </w:docPartPr>
      <w:docPartBody>
        <w:p w:rsidR="00A17A4E" w:rsidRDefault="008C3197">
          <w:pPr>
            <w:pStyle w:val="173215C58DA64F73A1DC09EFD96A91D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C41EBA29A7147049CAF8A2C64EB93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C473DE-A833-4E33-A29C-C474546EB191}"/>
      </w:docPartPr>
      <w:docPartBody>
        <w:p w:rsidR="00A17A4E" w:rsidRDefault="008C3197">
          <w:pPr>
            <w:pStyle w:val="9C41EBA29A7147049CAF8A2C64EB935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D169D52BA704BBAA1B93AD4880FEE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09D427-65EA-4B84-BA0D-760E0A92CC71}"/>
      </w:docPartPr>
      <w:docPartBody>
        <w:p w:rsidR="00A17A4E" w:rsidRDefault="008C3197">
          <w:pPr>
            <w:pStyle w:val="9D169D52BA704BBAA1B93AD4880FEE5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90E7A489C0F458A9DA4F1B99666A97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F84E58-CD1E-4D74-B366-33E940E52219}"/>
      </w:docPartPr>
      <w:docPartBody>
        <w:p w:rsidR="00A17A4E" w:rsidRDefault="008C3197">
          <w:pPr>
            <w:pStyle w:val="890E7A489C0F458A9DA4F1B99666A97F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52B15BAFFC444BA82C049A9C6EF5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9D307A-0763-4759-8A54-44E5AAB0A5E6}"/>
      </w:docPartPr>
      <w:docPartBody>
        <w:p w:rsidR="00A17A4E" w:rsidRDefault="008C3197">
          <w:pPr>
            <w:pStyle w:val="2152B15BAFFC444BA82C049A9C6EF54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A381029A03614925BDB6BE5F8F879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59A61-C290-446A-8FB5-18B3E7A53B34}"/>
      </w:docPartPr>
      <w:docPartBody>
        <w:p w:rsidR="00A17A4E" w:rsidRDefault="008C3197">
          <w:pPr>
            <w:pStyle w:val="A381029A03614925BDB6BE5F8F8792E9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693A0C84F914849A8BD57D23833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A36B13-6817-471B-9D21-A5ADA08BEBF0}"/>
      </w:docPartPr>
      <w:docPartBody>
        <w:p w:rsidR="00A17A4E" w:rsidRDefault="008C3197">
          <w:pPr>
            <w:pStyle w:val="6693A0C84F914849A8BD57D238339BE9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2137C24FE2F445ED8FCD766A39879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5008BB-974F-4A85-AD20-5EB78FDC2AA4}"/>
      </w:docPartPr>
      <w:docPartBody>
        <w:p w:rsidR="00A17A4E" w:rsidRDefault="008C3197">
          <w:pPr>
            <w:pStyle w:val="2137C24FE2F445ED8FCD766A39879D3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B401264C219479685CB474E28235F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39A2B8-BB9A-4633-AE14-4C3E4A339DC7}"/>
      </w:docPartPr>
      <w:docPartBody>
        <w:p w:rsidR="00A17A4E" w:rsidRDefault="008C3197">
          <w:pPr>
            <w:pStyle w:val="BB401264C219479685CB474E28235F0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B2773A0800F49AF8C69C6C28AA70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E6C42-92C7-4111-A553-149C8EE804D7}"/>
      </w:docPartPr>
      <w:docPartBody>
        <w:p w:rsidR="001B4D97" w:rsidRDefault="00A17A4E" w:rsidP="00A17A4E">
          <w:pPr>
            <w:pStyle w:val="DB2773A0800F49AF8C69C6C28AA7057E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E2EEC69E81C4B2CA1BD41E6AAE38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A20376-CAB1-41FC-852D-38743F60CAF2}"/>
      </w:docPartPr>
      <w:docPartBody>
        <w:p w:rsidR="001B4D97" w:rsidRDefault="00A17A4E" w:rsidP="00A17A4E">
          <w:pPr>
            <w:pStyle w:val="BE2EEC69E81C4B2CA1BD41E6AAE38A6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0B6F91C506A44B5918EF397F6090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51EDCB-16F2-40EF-97AE-10DDA751ADFA}"/>
      </w:docPartPr>
      <w:docPartBody>
        <w:p w:rsidR="001B4D97" w:rsidRDefault="00A17A4E" w:rsidP="00A17A4E">
          <w:pPr>
            <w:pStyle w:val="E0B6F91C506A44B5918EF397F60909CC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97"/>
    <w:rsid w:val="001B4D97"/>
    <w:rsid w:val="002F406B"/>
    <w:rsid w:val="00673E7A"/>
    <w:rsid w:val="008C3197"/>
    <w:rsid w:val="00975C53"/>
    <w:rsid w:val="00A17A4E"/>
    <w:rsid w:val="00A47D7F"/>
    <w:rsid w:val="00AF49E8"/>
    <w:rsid w:val="00AF4FBF"/>
    <w:rsid w:val="00E7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A4E"/>
    <w:rPr>
      <w:color w:val="808080"/>
    </w:rPr>
  </w:style>
  <w:style w:type="paragraph" w:customStyle="1" w:styleId="6FD7B6A23E2143F8985A4139097FC0C2">
    <w:name w:val="6FD7B6A23E2143F8985A4139097FC0C2"/>
  </w:style>
  <w:style w:type="paragraph" w:customStyle="1" w:styleId="F4336C7807DC4410AACE7722713B45BB">
    <w:name w:val="F4336C7807DC4410AACE7722713B45BB"/>
  </w:style>
  <w:style w:type="paragraph" w:customStyle="1" w:styleId="45F4A3EFA3934286A35E514E1CC86481">
    <w:name w:val="45F4A3EFA3934286A35E514E1CC86481"/>
  </w:style>
  <w:style w:type="paragraph" w:customStyle="1" w:styleId="E550620D3F3845788F761D630E811F24">
    <w:name w:val="E550620D3F3845788F761D630E811F24"/>
  </w:style>
  <w:style w:type="paragraph" w:customStyle="1" w:styleId="14FF1ACFB8CE47EA93A2F72E95EF4DDE">
    <w:name w:val="14FF1ACFB8CE47EA93A2F72E95EF4DDE"/>
  </w:style>
  <w:style w:type="paragraph" w:customStyle="1" w:styleId="004FEFB3802B40D29B1F06AF3342437A">
    <w:name w:val="004FEFB3802B40D29B1F06AF3342437A"/>
  </w:style>
  <w:style w:type="paragraph" w:customStyle="1" w:styleId="C68F2D5D870F4AA99637AFF4FE894B3C">
    <w:name w:val="C68F2D5D870F4AA99637AFF4FE894B3C"/>
  </w:style>
  <w:style w:type="paragraph" w:customStyle="1" w:styleId="ACF6A92FD0304911BE94877B518F67BD">
    <w:name w:val="ACF6A92FD0304911BE94877B518F67BD"/>
  </w:style>
  <w:style w:type="paragraph" w:customStyle="1" w:styleId="7E21A9EAF1B94BBE8B8968E3CDD94E1E">
    <w:name w:val="7E21A9EAF1B94BBE8B8968E3CDD94E1E"/>
  </w:style>
  <w:style w:type="paragraph" w:customStyle="1" w:styleId="22FF5E588504456DAB1325AC0DA20B75">
    <w:name w:val="22FF5E588504456DAB1325AC0DA20B75"/>
  </w:style>
  <w:style w:type="paragraph" w:customStyle="1" w:styleId="DAA1E737E92340BD8EA66A32EE4A87A1">
    <w:name w:val="DAA1E737E92340BD8EA66A32EE4A87A1"/>
  </w:style>
  <w:style w:type="paragraph" w:customStyle="1" w:styleId="32EC7F622839495CA19D986869E21962">
    <w:name w:val="32EC7F622839495CA19D986869E21962"/>
  </w:style>
  <w:style w:type="paragraph" w:customStyle="1" w:styleId="DFE5C810065642F6B3E58055B7F50ED5">
    <w:name w:val="DFE5C810065642F6B3E58055B7F50ED5"/>
  </w:style>
  <w:style w:type="paragraph" w:customStyle="1" w:styleId="30480AE4525B47C3B1C30BA50EC437D7">
    <w:name w:val="30480AE4525B47C3B1C30BA50EC437D7"/>
  </w:style>
  <w:style w:type="paragraph" w:customStyle="1" w:styleId="7B996BE5A75A43498AC63EB151F3C9C9">
    <w:name w:val="7B996BE5A75A43498AC63EB151F3C9C9"/>
  </w:style>
  <w:style w:type="paragraph" w:customStyle="1" w:styleId="B554924BE72F465BBA3AE9AABA4CA8AD">
    <w:name w:val="B554924BE72F465BBA3AE9AABA4CA8AD"/>
  </w:style>
  <w:style w:type="paragraph" w:customStyle="1" w:styleId="173215C58DA64F73A1DC09EFD96A91DA">
    <w:name w:val="173215C58DA64F73A1DC09EFD96A91DA"/>
  </w:style>
  <w:style w:type="paragraph" w:customStyle="1" w:styleId="F50B3C522C42480E97407D769F7E64DA">
    <w:name w:val="F50B3C522C42480E97407D769F7E64DA"/>
  </w:style>
  <w:style w:type="paragraph" w:customStyle="1" w:styleId="9C41EBA29A7147049CAF8A2C64EB9354">
    <w:name w:val="9C41EBA29A7147049CAF8A2C64EB9354"/>
  </w:style>
  <w:style w:type="paragraph" w:customStyle="1" w:styleId="7155F75F88374473BFE33295498BA73C">
    <w:name w:val="7155F75F88374473BFE33295498BA73C"/>
  </w:style>
  <w:style w:type="paragraph" w:customStyle="1" w:styleId="9D169D52BA704BBAA1B93AD4880FEE56">
    <w:name w:val="9D169D52BA704BBAA1B93AD4880FEE56"/>
  </w:style>
  <w:style w:type="paragraph" w:customStyle="1" w:styleId="890E7A489C0F458A9DA4F1B99666A97F">
    <w:name w:val="890E7A489C0F458A9DA4F1B99666A97F"/>
  </w:style>
  <w:style w:type="paragraph" w:customStyle="1" w:styleId="2152B15BAFFC444BA82C049A9C6EF540">
    <w:name w:val="2152B15BAFFC444BA82C049A9C6EF540"/>
  </w:style>
  <w:style w:type="paragraph" w:customStyle="1" w:styleId="A381029A03614925BDB6BE5F8F8792E9">
    <w:name w:val="A381029A03614925BDB6BE5F8F8792E9"/>
  </w:style>
  <w:style w:type="paragraph" w:customStyle="1" w:styleId="6693A0C84F914849A8BD57D238339BE9">
    <w:name w:val="6693A0C84F914849A8BD57D238339BE9"/>
  </w:style>
  <w:style w:type="paragraph" w:customStyle="1" w:styleId="2137C24FE2F445ED8FCD766A39879D3D">
    <w:name w:val="2137C24FE2F445ED8FCD766A39879D3D"/>
  </w:style>
  <w:style w:type="paragraph" w:customStyle="1" w:styleId="BB401264C219479685CB474E28235F08">
    <w:name w:val="BB401264C219479685CB474E28235F08"/>
  </w:style>
  <w:style w:type="paragraph" w:customStyle="1" w:styleId="0FCA492A6EFA4A76ACE499E93FB2EF4A">
    <w:name w:val="0FCA492A6EFA4A76ACE499E93FB2EF4A"/>
    <w:rsid w:val="00A17A4E"/>
  </w:style>
  <w:style w:type="paragraph" w:customStyle="1" w:styleId="DB2773A0800F49AF8C69C6C28AA7057E">
    <w:name w:val="DB2773A0800F49AF8C69C6C28AA7057E"/>
    <w:rsid w:val="00A17A4E"/>
  </w:style>
  <w:style w:type="paragraph" w:customStyle="1" w:styleId="3CF05A381FAD43AD8785CCA637B9001E">
    <w:name w:val="3CF05A381FAD43AD8785CCA637B9001E"/>
    <w:rsid w:val="00A17A4E"/>
  </w:style>
  <w:style w:type="paragraph" w:customStyle="1" w:styleId="BE2EEC69E81C4B2CA1BD41E6AAE38A6A">
    <w:name w:val="BE2EEC69E81C4B2CA1BD41E6AAE38A6A"/>
    <w:rsid w:val="00A17A4E"/>
  </w:style>
  <w:style w:type="paragraph" w:customStyle="1" w:styleId="E0B6F91C506A44B5918EF397F60909CC">
    <w:name w:val="E0B6F91C506A44B5918EF397F60909CC"/>
    <w:rsid w:val="00A17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26399-88D9-438A-8E59-E6975E6C3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_BP_2004_SJ_Stand 11_2018</Template>
  <TotalTime>4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Sergey Zavarzin</cp:lastModifiedBy>
  <cp:revision>10</cp:revision>
  <cp:lastPrinted>2017-06-30T10:49:00Z</cp:lastPrinted>
  <dcterms:created xsi:type="dcterms:W3CDTF">2018-12-18T14:33:00Z</dcterms:created>
  <dcterms:modified xsi:type="dcterms:W3CDTF">2019-01-10T16:12:00Z</dcterms:modified>
</cp:coreProperties>
</file>