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FE72" w14:textId="77777777"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14:paraId="03955733" w14:textId="77777777"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65"/>
        <w:gridCol w:w="260"/>
        <w:gridCol w:w="3567"/>
        <w:gridCol w:w="142"/>
        <w:gridCol w:w="1693"/>
      </w:tblGrid>
      <w:tr w:rsidR="00F67AD9" w:rsidRPr="004773A0" w14:paraId="7164BA60" w14:textId="77777777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3EF5B4" w14:textId="77777777"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EA4FC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${schule_nametype}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6C7C39" w14:paraId="11BF42AC" w14:textId="77777777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4EF9B9" w14:textId="77777777"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14:paraId="30CF09FF" w14:textId="77777777"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14:paraId="4178E937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D7B73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5E91C" w14:textId="77777777"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EA4FC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C943E" w14:textId="69B8B079"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="00B70F3A">
              <w:rPr>
                <w:rFonts w:ascii="Arial" w:hAnsi="Arial" w:cs="Arial"/>
                <w:lang w:val="de-DE"/>
              </w:rPr>
              <w:t>${</w:t>
            </w:r>
            <w:proofErr w:type="spellStart"/>
            <w:r w:rsidR="00B70F3A">
              <w:rPr>
                <w:rFonts w:ascii="Arial" w:hAnsi="Arial" w:cs="Arial"/>
                <w:lang w:val="de-DE"/>
              </w:rPr>
              <w:t>year</w:t>
            </w:r>
            <w:proofErr w:type="spellEnd"/>
            <w:r w:rsidR="00B70F3A">
              <w:rPr>
                <w:rFonts w:ascii="Arial" w:hAnsi="Arial" w:cs="Arial"/>
                <w:lang w:val="de-DE"/>
              </w:rPr>
              <w:t>}</w:t>
            </w:r>
            <w:bookmarkStart w:id="2" w:name="Text11"/>
          </w:p>
        </w:tc>
        <w:bookmarkEnd w:id="2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FC36B" w14:textId="77777777"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14:paraId="20E6169A" w14:textId="77777777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7BADF" w14:textId="77777777"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8D954" w14:textId="77777777"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bookmarkStart w:id="4" w:name="_GoBack"/>
            <w:r w:rsidR="00EA4FCF">
              <w:rPr>
                <w:rFonts w:ascii="Arial" w:hAnsi="Arial"/>
                <w:noProof/>
                <w:lang w:val="de-DE"/>
              </w:rPr>
              <w:t>${name}</w:t>
            </w:r>
            <w:bookmarkEnd w:id="4"/>
            <w:r>
              <w:rPr>
                <w:rFonts w:ascii="Arial" w:hAnsi="Arial"/>
                <w:lang w:val="de-DE"/>
              </w:rPr>
              <w:fldChar w:fldCharType="end"/>
            </w:r>
            <w:bookmarkEnd w:id="3"/>
          </w:p>
        </w:tc>
      </w:tr>
      <w:tr w:rsidR="00D51771" w:rsidRPr="00DC372A" w14:paraId="44D92FDA" w14:textId="77777777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FDD66E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8148C" w14:textId="77777777"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6C7C39" w14:paraId="330FE8A2" w14:textId="77777777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D94BC" w14:textId="77777777"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330A" w:rsidRPr="00831688" w14:paraId="1CCA2A55" w14:textId="77777777" w:rsidTr="00A25D61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9D151F24F1414A18BF0A341811BF291E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45C5DC1" w14:textId="77777777" w:rsidR="00A2330A" w:rsidRPr="00472118" w:rsidRDefault="00EA4FCF" w:rsidP="00A2330A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9D151F24F1414A18BF0A341811BF291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68572DA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408D0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BE67F4BCE6984C92A10EA671D95E9FF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EA4FCF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C4B2078909924074B243B7AE918427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222D174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276CAD6F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6B488" w14:textId="77777777" w:rsidR="00A2330A" w:rsidRPr="00D634FE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1FFDA0525FA742C7A4800551DA9CBCE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C087AFA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2C428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DA2BAFCEA7CE4ADFAA01E035BC74B71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40BE569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0A421D35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64F52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990C404B638E4280A8F5FF1B6CBC558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75DC805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F2962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165A872642E46EE96437C312DE1CE4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D73459B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5B5C8D1A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74230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CD349BBF792747938FFFF7584F085E1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562ED4E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66FD9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EEF02498CF754B6480438E4F74A7349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66DBF9C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5854BEC5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DF896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2E610E7793E343D5AE0AB8E68837365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F5659AD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B0AC1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76D4ED84C63C49B5B6979BAECB20CBA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8985DD7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60FE1A38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77836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A6576004E7D94A0F9173CD9804400A2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33B97FD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2C616" w14:textId="77777777" w:rsidR="00A2330A" w:rsidRPr="008B6965" w:rsidRDefault="00A2330A" w:rsidP="00A2330A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99555B1570FF4D3BA3C54304A43C832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CB61987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0D8A13CA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0CFCE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75607CDDBBB34B379CC8FFDC172554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70D62C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08"/>
            </w:rPr>
            <w:id w:val="-600797502"/>
            <w:placeholder>
              <w:docPart w:val="C1A51246059549F3B68719AFEC869CA0"/>
            </w:placeholder>
            <w:comboBox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${profilfach_titel}" w:value="${profilfach_titel}"/>
              <w:listItem w:displayText="---" w:value="---"/>
            </w:comboBox>
          </w:sdtPr>
          <w:sdtEndPr>
            <w:rPr>
              <w:rStyle w:val="Formatvorlage108"/>
              <w:szCs w:val="20"/>
            </w:rPr>
          </w:sdtEnd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D522A3" w14:textId="7E201BCB" w:rsidR="00A2330A" w:rsidRPr="006344B2" w:rsidRDefault="00F20B0E" w:rsidP="00143084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${</w:t>
                </w:r>
                <w:proofErr w:type="spellStart"/>
                <w:r>
                  <w:rPr>
                    <w:rStyle w:val="Formatvorlage108"/>
                  </w:rPr>
                  <w:t>profilfach_titel</w:t>
                </w:r>
                <w:proofErr w:type="spellEnd"/>
                <w:r>
                  <w:rPr>
                    <w:rStyle w:val="Formatvorlage108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2FEF367F368C4490BB440A080061CDE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 " w:value="---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69E9A17" w14:textId="77777777" w:rsidR="00A2330A" w:rsidRPr="00A970AD" w:rsidRDefault="00EA4FCF" w:rsidP="00A2330A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330A" w:rsidRPr="00831688" w14:paraId="51E85453" w14:textId="77777777" w:rsidTr="00AC1A3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5DF0A" w14:textId="77777777" w:rsidR="00A2330A" w:rsidRPr="008B6965" w:rsidRDefault="00A2330A" w:rsidP="00A2330A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BAD06B93A0904386A5212E138E9C76B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8EA2E05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42FCF" w14:textId="77777777" w:rsidR="00A2330A" w:rsidRPr="00E03346" w:rsidRDefault="00A2330A" w:rsidP="00A2330A">
            <w:pPr>
              <w:spacing w:after="0"/>
              <w:ind w:left="-79"/>
              <w:rPr>
                <w:rFonts w:cs="Arial"/>
                <w:sz w:val="16"/>
                <w:szCs w:val="16"/>
                <w:lang w:val="de-D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B08AB" w14:textId="77777777" w:rsidR="00A2330A" w:rsidRPr="00A970AD" w:rsidRDefault="00A2330A" w:rsidP="00A2330A">
            <w:pPr>
              <w:spacing w:after="0"/>
              <w:ind w:left="-78"/>
              <w:rPr>
                <w:rFonts w:ascii="Arial" w:hAnsi="Arial" w:cs="Arial"/>
                <w:sz w:val="16"/>
                <w:szCs w:val="14"/>
                <w:lang w:val="de-DE"/>
              </w:rPr>
            </w:pPr>
          </w:p>
        </w:tc>
      </w:tr>
      <w:tr w:rsidR="00A2330A" w:rsidRPr="006C7C39" w14:paraId="11DD2561" w14:textId="77777777" w:rsidTr="00A25D61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7C393" w14:textId="77777777" w:rsidR="00A2330A" w:rsidRPr="00C2558B" w:rsidRDefault="00A2330A" w:rsidP="00A2330A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8210EE2F1E3841B593BE8F445ED13F1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66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16CCEC" w14:textId="77777777" w:rsidR="00A2330A" w:rsidRPr="00A970AD" w:rsidRDefault="00EA4FCF" w:rsidP="00A2330A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A9D1ED64DF454FA1643C0B8B64784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66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9C05080" w14:textId="77777777" w:rsidR="00A2330A" w:rsidRPr="00C2558B" w:rsidRDefault="00EA4FCF" w:rsidP="00A2330A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A2330A" w:rsidRPr="006C7C39" w14:paraId="6729DD28" w14:textId="77777777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EFBCC6" w14:textId="77777777" w:rsidR="00A2330A" w:rsidRPr="00266602" w:rsidRDefault="00A2330A" w:rsidP="00A2330A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A2330A" w:rsidRPr="004773A0" w14:paraId="0A5570CE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30A8" w14:textId="77777777"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A2330A" w:rsidRPr="002D42B1" w14:paraId="32CB03D2" w14:textId="77777777" w:rsidTr="00A2330A">
        <w:trPr>
          <w:trHeight w:hRule="exact" w:val="933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D5452A" w14:textId="77777777" w:rsidR="00A2330A" w:rsidRPr="00517A7D" w:rsidRDefault="00A2330A" w:rsidP="00A2330A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A2330A" w:rsidRPr="004773A0" w14:paraId="0D69EEDF" w14:textId="77777777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E6588" w14:textId="77777777" w:rsidR="00A2330A" w:rsidRPr="004773A0" w:rsidRDefault="00A2330A" w:rsidP="00A2330A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A2330A" w:rsidRPr="002D42B1" w14:paraId="230B0784" w14:textId="77777777" w:rsidTr="00A2330A">
        <w:trPr>
          <w:trHeight w:hRule="exact" w:val="1079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FD9A09" w14:textId="77777777" w:rsidR="00A2330A" w:rsidRPr="00B060E1" w:rsidRDefault="00A2330A" w:rsidP="00A2330A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A2330A" w:rsidRPr="002D42B1" w14:paraId="2938F90C" w14:textId="77777777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C07ED" w14:textId="77777777" w:rsidR="00A2330A" w:rsidRDefault="00A2330A" w:rsidP="00A2330A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A2330A" w:rsidRPr="00704053" w14:paraId="705FBAD0" w14:textId="77777777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B71535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4F8B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EA4FCF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977A9" w14:textId="77777777" w:rsidR="00A2330A" w:rsidRPr="00472118" w:rsidRDefault="00A2330A" w:rsidP="00A2330A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308B60" w14:textId="77777777" w:rsidR="00A2330A" w:rsidRPr="0014703F" w:rsidRDefault="00A2330A" w:rsidP="00A2330A">
            <w:pPr>
              <w:rPr>
                <w:lang w:val="de-DE"/>
              </w:rPr>
            </w:pPr>
          </w:p>
        </w:tc>
      </w:tr>
      <w:tr w:rsidR="00A2330A" w:rsidRPr="00831688" w14:paraId="76F9DB7B" w14:textId="77777777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8EAEB5" w14:textId="77777777" w:rsidR="00A2330A" w:rsidRPr="0014703F" w:rsidRDefault="00A2330A" w:rsidP="00A2330A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11405" w14:textId="77777777" w:rsidR="00A2330A" w:rsidRPr="003B7A40" w:rsidRDefault="00417133" w:rsidP="00A2330A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FF4A12CDB20941DE93BA4DF5A0A4331D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EA4FCF">
                  <w:rPr>
                    <w:rStyle w:val="Formatvorlage131"/>
                  </w:rPr>
                  <w:t>${</w:t>
                </w:r>
                <w:proofErr w:type="spellStart"/>
                <w:r w:rsidR="00EA4FCF">
                  <w:rPr>
                    <w:rStyle w:val="Formatvorlage131"/>
                  </w:rPr>
                  <w:t>klass_leiter</w:t>
                </w:r>
                <w:proofErr w:type="spellEnd"/>
                <w:r w:rsidR="00EA4FCF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A2330A" w:rsidRPr="008F2826" w14:paraId="418EE10B" w14:textId="77777777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65EB74" w14:textId="77777777"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069F06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0F99E0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  <w:tr w:rsidR="00A2330A" w:rsidRPr="008F2826" w14:paraId="3B75E053" w14:textId="77777777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C4574" w14:textId="77777777" w:rsidR="00A2330A" w:rsidRPr="00517A7D" w:rsidRDefault="00A2330A" w:rsidP="00A2330A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1408A" w14:textId="77777777" w:rsidR="00A2330A" w:rsidRPr="00517A7D" w:rsidRDefault="00A2330A" w:rsidP="00A2330A">
            <w:pPr>
              <w:rPr>
                <w:rFonts w:ascii="Arial" w:hAnsi="Arial" w:cs="Arial"/>
                <w:lang w:val="de-DE"/>
              </w:rPr>
            </w:pPr>
          </w:p>
        </w:tc>
      </w:tr>
    </w:tbl>
    <w:p w14:paraId="342BA319" w14:textId="77777777"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14:paraId="091CD2D9" w14:textId="77777777"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mangelhaft (5)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C004D" w14:textId="77777777" w:rsidR="00417133" w:rsidRDefault="00417133" w:rsidP="001E03DE">
      <w:r>
        <w:separator/>
      </w:r>
    </w:p>
  </w:endnote>
  <w:endnote w:type="continuationSeparator" w:id="0">
    <w:p w14:paraId="7749E1D1" w14:textId="77777777" w:rsidR="00417133" w:rsidRDefault="0041713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82E1" w14:textId="77777777" w:rsidR="00417133" w:rsidRDefault="00417133" w:rsidP="001E03DE">
      <w:r>
        <w:separator/>
      </w:r>
    </w:p>
  </w:footnote>
  <w:footnote w:type="continuationSeparator" w:id="0">
    <w:p w14:paraId="7AC3C0B1" w14:textId="77777777" w:rsidR="00417133" w:rsidRDefault="0041713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l6aY/bPOQo7aRn7LqQi9d8TWpmz0MYzz2JwgLlv6MOLUV5p8IGOgEcxuUn2xuGRCQhc3V1YCg/K+nODCFGbt3w==" w:salt="coDG74A9M/WGxtUC2eDCSQ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9D"/>
    <w:rsid w:val="000458F8"/>
    <w:rsid w:val="00046B49"/>
    <w:rsid w:val="00053C4B"/>
    <w:rsid w:val="00074852"/>
    <w:rsid w:val="000A04FB"/>
    <w:rsid w:val="000F77F6"/>
    <w:rsid w:val="0011549E"/>
    <w:rsid w:val="00123006"/>
    <w:rsid w:val="00130D2B"/>
    <w:rsid w:val="00143084"/>
    <w:rsid w:val="001442C3"/>
    <w:rsid w:val="00146AAC"/>
    <w:rsid w:val="0014703F"/>
    <w:rsid w:val="00150309"/>
    <w:rsid w:val="001516B3"/>
    <w:rsid w:val="00171799"/>
    <w:rsid w:val="0017413D"/>
    <w:rsid w:val="00186B12"/>
    <w:rsid w:val="00196F94"/>
    <w:rsid w:val="001A2103"/>
    <w:rsid w:val="001D1C7B"/>
    <w:rsid w:val="001E03DE"/>
    <w:rsid w:val="00205C6B"/>
    <w:rsid w:val="0021409B"/>
    <w:rsid w:val="0021568F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2F5167"/>
    <w:rsid w:val="00321607"/>
    <w:rsid w:val="00324A38"/>
    <w:rsid w:val="0033746F"/>
    <w:rsid w:val="003435F1"/>
    <w:rsid w:val="003551CA"/>
    <w:rsid w:val="00376B9D"/>
    <w:rsid w:val="00390686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17133"/>
    <w:rsid w:val="00425136"/>
    <w:rsid w:val="0044650F"/>
    <w:rsid w:val="00472118"/>
    <w:rsid w:val="00476B69"/>
    <w:rsid w:val="004773A0"/>
    <w:rsid w:val="004872E3"/>
    <w:rsid w:val="00495BD5"/>
    <w:rsid w:val="004A5D59"/>
    <w:rsid w:val="004E5BD2"/>
    <w:rsid w:val="004F3820"/>
    <w:rsid w:val="00517A7D"/>
    <w:rsid w:val="00517C95"/>
    <w:rsid w:val="00524E27"/>
    <w:rsid w:val="00541171"/>
    <w:rsid w:val="00546F44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44B2"/>
    <w:rsid w:val="00635953"/>
    <w:rsid w:val="00650A91"/>
    <w:rsid w:val="00653D74"/>
    <w:rsid w:val="00656B4B"/>
    <w:rsid w:val="006626CD"/>
    <w:rsid w:val="00673045"/>
    <w:rsid w:val="00686F06"/>
    <w:rsid w:val="00687B19"/>
    <w:rsid w:val="00693C91"/>
    <w:rsid w:val="00695699"/>
    <w:rsid w:val="006B2D3D"/>
    <w:rsid w:val="006C7C39"/>
    <w:rsid w:val="006D7D35"/>
    <w:rsid w:val="006E188A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805A65"/>
    <w:rsid w:val="00812CFF"/>
    <w:rsid w:val="00817C59"/>
    <w:rsid w:val="00822044"/>
    <w:rsid w:val="00831688"/>
    <w:rsid w:val="00836187"/>
    <w:rsid w:val="008736CB"/>
    <w:rsid w:val="00882AB5"/>
    <w:rsid w:val="008A7911"/>
    <w:rsid w:val="008B4943"/>
    <w:rsid w:val="008B6965"/>
    <w:rsid w:val="008F2826"/>
    <w:rsid w:val="00905198"/>
    <w:rsid w:val="00935188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2330A"/>
    <w:rsid w:val="00A25D61"/>
    <w:rsid w:val="00A7189C"/>
    <w:rsid w:val="00A76DB9"/>
    <w:rsid w:val="00A77241"/>
    <w:rsid w:val="00A827CA"/>
    <w:rsid w:val="00A970AD"/>
    <w:rsid w:val="00AA0B66"/>
    <w:rsid w:val="00AC1A37"/>
    <w:rsid w:val="00AC1C3B"/>
    <w:rsid w:val="00AC2047"/>
    <w:rsid w:val="00AC3611"/>
    <w:rsid w:val="00B060E1"/>
    <w:rsid w:val="00B16034"/>
    <w:rsid w:val="00B43D5C"/>
    <w:rsid w:val="00B46948"/>
    <w:rsid w:val="00B70F3A"/>
    <w:rsid w:val="00B75F60"/>
    <w:rsid w:val="00B80B33"/>
    <w:rsid w:val="00B8124B"/>
    <w:rsid w:val="00BA1524"/>
    <w:rsid w:val="00BB33AD"/>
    <w:rsid w:val="00BD5FFA"/>
    <w:rsid w:val="00BF4511"/>
    <w:rsid w:val="00C04CE4"/>
    <w:rsid w:val="00C14244"/>
    <w:rsid w:val="00C22DA6"/>
    <w:rsid w:val="00C2558B"/>
    <w:rsid w:val="00C35CD1"/>
    <w:rsid w:val="00C43789"/>
    <w:rsid w:val="00C5427E"/>
    <w:rsid w:val="00C62151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668A0"/>
    <w:rsid w:val="00D85308"/>
    <w:rsid w:val="00DA653D"/>
    <w:rsid w:val="00DC372A"/>
    <w:rsid w:val="00DC671F"/>
    <w:rsid w:val="00E03346"/>
    <w:rsid w:val="00E07817"/>
    <w:rsid w:val="00E202AB"/>
    <w:rsid w:val="00E5360B"/>
    <w:rsid w:val="00E62A48"/>
    <w:rsid w:val="00E805F7"/>
    <w:rsid w:val="00EA4FCF"/>
    <w:rsid w:val="00EE5C18"/>
    <w:rsid w:val="00EF3F29"/>
    <w:rsid w:val="00F02349"/>
    <w:rsid w:val="00F12641"/>
    <w:rsid w:val="00F1576A"/>
    <w:rsid w:val="00F160CF"/>
    <w:rsid w:val="00F20B0E"/>
    <w:rsid w:val="00F27810"/>
    <w:rsid w:val="00F33205"/>
    <w:rsid w:val="00F44A67"/>
    <w:rsid w:val="00F47B56"/>
    <w:rsid w:val="00F47C3C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74824"/>
  <w15:docId w15:val="{580FAE0E-8C78-4D86-B2A2-4636813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%2011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151F24F1414A18BF0A341811BF2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E2341C-FE8E-4865-A2D8-2435F02C6A64}"/>
      </w:docPartPr>
      <w:docPartBody>
        <w:p w:rsidR="008007E6" w:rsidRDefault="00A8257A">
          <w:pPr>
            <w:pStyle w:val="9D151F24F1414A18BF0A341811BF291E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E67F4BCE6984C92A10EA671D95E9F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02E9EE-3C0C-4BFE-B51E-F4240915304D}"/>
      </w:docPartPr>
      <w:docPartBody>
        <w:p w:rsidR="008007E6" w:rsidRDefault="00A8257A">
          <w:pPr>
            <w:pStyle w:val="BE67F4BCE6984C92A10EA671D95E9FF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4B2078909924074B243B7AE91842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FB51CA-275D-4F9F-83F2-D33FD9164C8F}"/>
      </w:docPartPr>
      <w:docPartBody>
        <w:p w:rsidR="008007E6" w:rsidRDefault="00A8257A">
          <w:pPr>
            <w:pStyle w:val="C4B2078909924074B243B7AE9184273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1FFDA0525FA742C7A4800551DA9CB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88FBBE-F246-41BD-90C1-676FCF9A943D}"/>
      </w:docPartPr>
      <w:docPartBody>
        <w:p w:rsidR="008007E6" w:rsidRDefault="00A8257A">
          <w:pPr>
            <w:pStyle w:val="1FFDA0525FA742C7A4800551DA9CBCE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A2BAFCEA7CE4ADFAA01E035BC74B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FF622-1519-4FAF-B4E5-1B554825E4E2}"/>
      </w:docPartPr>
      <w:docPartBody>
        <w:p w:rsidR="008007E6" w:rsidRDefault="00A8257A">
          <w:pPr>
            <w:pStyle w:val="DA2BAFCEA7CE4ADFAA01E035BC74B71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0C404B638E4280A8F5FF1B6CBC5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338FF-9091-4836-AA35-A8DC0C15E350}"/>
      </w:docPartPr>
      <w:docPartBody>
        <w:p w:rsidR="008007E6" w:rsidRDefault="00A8257A">
          <w:pPr>
            <w:pStyle w:val="990C404B638E4280A8F5FF1B6CBC558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165A872642E46EE96437C312DE1CE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781F1-4B8E-4345-A4D1-5117C73B5212}"/>
      </w:docPartPr>
      <w:docPartBody>
        <w:p w:rsidR="008007E6" w:rsidRDefault="00A8257A">
          <w:pPr>
            <w:pStyle w:val="E165A872642E46EE96437C312DE1CE4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D349BBF792747938FFFF7584F085E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EFD417-265E-4B57-9663-482B0A7E7551}"/>
      </w:docPartPr>
      <w:docPartBody>
        <w:p w:rsidR="008007E6" w:rsidRDefault="00A8257A">
          <w:pPr>
            <w:pStyle w:val="CD349BBF792747938FFFF7584F085E1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EF02498CF754B6480438E4F74A734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66D552-5EB3-4092-A082-B0870690D92E}"/>
      </w:docPartPr>
      <w:docPartBody>
        <w:p w:rsidR="008007E6" w:rsidRDefault="00A8257A">
          <w:pPr>
            <w:pStyle w:val="EEF02498CF754B6480438E4F74A7349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E610E7793E343D5AE0AB8E688373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AC2C0-5D67-4FC7-8889-CE4646975872}"/>
      </w:docPartPr>
      <w:docPartBody>
        <w:p w:rsidR="008007E6" w:rsidRDefault="00A8257A">
          <w:pPr>
            <w:pStyle w:val="2E610E7793E343D5AE0AB8E688373652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6D4ED84C63C49B5B6979BAECB20CB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B6052A-A9DA-4795-B11A-F9F12F66C6D1}"/>
      </w:docPartPr>
      <w:docPartBody>
        <w:p w:rsidR="008007E6" w:rsidRDefault="00A8257A">
          <w:pPr>
            <w:pStyle w:val="76D4ED84C63C49B5B6979BAECB20CBA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A6576004E7D94A0F9173CD9804400A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8B1DF-AE1C-43C6-A898-DBD4D96B3553}"/>
      </w:docPartPr>
      <w:docPartBody>
        <w:p w:rsidR="008007E6" w:rsidRDefault="00A8257A">
          <w:pPr>
            <w:pStyle w:val="A6576004E7D94A0F9173CD9804400A2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9555B1570FF4D3BA3C54304A43C8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8AE97C-B904-41D3-A7E0-0A8F450721EB}"/>
      </w:docPartPr>
      <w:docPartBody>
        <w:p w:rsidR="008007E6" w:rsidRDefault="00A8257A">
          <w:pPr>
            <w:pStyle w:val="99555B1570FF4D3BA3C54304A43C832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5607CDDBBB34B379CC8FFDC17255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983C5-6928-454B-A17B-F40F96E92436}"/>
      </w:docPartPr>
      <w:docPartBody>
        <w:p w:rsidR="008007E6" w:rsidRDefault="00A8257A">
          <w:pPr>
            <w:pStyle w:val="75607CDDBBB34B379CC8FFDC1725549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1A51246059549F3B68719AFEC869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244DF-B170-4AFE-B481-543F438E1CF5}"/>
      </w:docPartPr>
      <w:docPartBody>
        <w:p w:rsidR="008007E6" w:rsidRDefault="00A8257A">
          <w:pPr>
            <w:pStyle w:val="C1A51246059549F3B68719AFEC869CA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2FEF367F368C4490BB440A080061CD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A5A3C4-2ADD-4795-906F-3A8F8A645617}"/>
      </w:docPartPr>
      <w:docPartBody>
        <w:p w:rsidR="008007E6" w:rsidRDefault="00A8257A">
          <w:pPr>
            <w:pStyle w:val="2FEF367F368C4490BB440A080061CDED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AD06B93A0904386A5212E138E9C7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EFA12E-E442-43BE-8581-11309007FD56}"/>
      </w:docPartPr>
      <w:docPartBody>
        <w:p w:rsidR="008007E6" w:rsidRDefault="00A8257A">
          <w:pPr>
            <w:pStyle w:val="BAD06B93A0904386A5212E138E9C76B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8210EE2F1E3841B593BE8F445ED13F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3FB3B-B0E3-448F-A2E1-B17C17CF23F6}"/>
      </w:docPartPr>
      <w:docPartBody>
        <w:p w:rsidR="008007E6" w:rsidRDefault="00A8257A">
          <w:pPr>
            <w:pStyle w:val="8210EE2F1E3841B593BE8F445ED13F16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EA9D1ED64DF454FA1643C0B8B6478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ED873-2B92-45ED-B32E-49B6777BDD22}"/>
      </w:docPartPr>
      <w:docPartBody>
        <w:p w:rsidR="008007E6" w:rsidRDefault="00A8257A">
          <w:pPr>
            <w:pStyle w:val="BEA9D1ED64DF454FA1643C0B8B64784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F4A12CDB20941DE93BA4DF5A0A433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3B20B6-3701-447F-A389-20EB8BAFF4D4}"/>
      </w:docPartPr>
      <w:docPartBody>
        <w:p w:rsidR="008007E6" w:rsidRDefault="00A8257A">
          <w:pPr>
            <w:pStyle w:val="FF4A12CDB20941DE93BA4DF5A0A4331D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7A"/>
    <w:rsid w:val="001032AD"/>
    <w:rsid w:val="004A2A6D"/>
    <w:rsid w:val="00681DB8"/>
    <w:rsid w:val="008007E6"/>
    <w:rsid w:val="008023FD"/>
    <w:rsid w:val="00A8257A"/>
    <w:rsid w:val="00E3435C"/>
    <w:rsid w:val="00E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151F24F1414A18BF0A341811BF291E">
    <w:name w:val="9D151F24F1414A18BF0A341811BF291E"/>
  </w:style>
  <w:style w:type="paragraph" w:customStyle="1" w:styleId="BE67F4BCE6984C92A10EA671D95E9FF8">
    <w:name w:val="BE67F4BCE6984C92A10EA671D95E9FF8"/>
  </w:style>
  <w:style w:type="paragraph" w:customStyle="1" w:styleId="C4B2078909924074B243B7AE9184273D">
    <w:name w:val="C4B2078909924074B243B7AE9184273D"/>
  </w:style>
  <w:style w:type="paragraph" w:customStyle="1" w:styleId="1FFDA0525FA742C7A4800551DA9CBCEF">
    <w:name w:val="1FFDA0525FA742C7A4800551DA9CBCEF"/>
  </w:style>
  <w:style w:type="paragraph" w:customStyle="1" w:styleId="DA2BAFCEA7CE4ADFAA01E035BC74B712">
    <w:name w:val="DA2BAFCEA7CE4ADFAA01E035BC74B712"/>
  </w:style>
  <w:style w:type="paragraph" w:customStyle="1" w:styleId="990C404B638E4280A8F5FF1B6CBC5582">
    <w:name w:val="990C404B638E4280A8F5FF1B6CBC5582"/>
  </w:style>
  <w:style w:type="paragraph" w:customStyle="1" w:styleId="E165A872642E46EE96437C312DE1CE4A">
    <w:name w:val="E165A872642E46EE96437C312DE1CE4A"/>
  </w:style>
  <w:style w:type="paragraph" w:customStyle="1" w:styleId="CD349BBF792747938FFFF7584F085E1A">
    <w:name w:val="CD349BBF792747938FFFF7584F085E1A"/>
  </w:style>
  <w:style w:type="paragraph" w:customStyle="1" w:styleId="EEF02498CF754B6480438E4F74A7349B">
    <w:name w:val="EEF02498CF754B6480438E4F74A7349B"/>
  </w:style>
  <w:style w:type="paragraph" w:customStyle="1" w:styleId="2E610E7793E343D5AE0AB8E688373652">
    <w:name w:val="2E610E7793E343D5AE0AB8E688373652"/>
  </w:style>
  <w:style w:type="paragraph" w:customStyle="1" w:styleId="76D4ED84C63C49B5B6979BAECB20CBAF">
    <w:name w:val="76D4ED84C63C49B5B6979BAECB20CBAF"/>
  </w:style>
  <w:style w:type="paragraph" w:customStyle="1" w:styleId="A6576004E7D94A0F9173CD9804400A26">
    <w:name w:val="A6576004E7D94A0F9173CD9804400A26"/>
  </w:style>
  <w:style w:type="paragraph" w:customStyle="1" w:styleId="99555B1570FF4D3BA3C54304A43C8325">
    <w:name w:val="99555B1570FF4D3BA3C54304A43C8325"/>
  </w:style>
  <w:style w:type="paragraph" w:customStyle="1" w:styleId="75607CDDBBB34B379CC8FFDC17255491">
    <w:name w:val="75607CDDBBB34B379CC8FFDC17255491"/>
  </w:style>
  <w:style w:type="paragraph" w:customStyle="1" w:styleId="C1A51246059549F3B68719AFEC869CA0">
    <w:name w:val="C1A51246059549F3B68719AFEC869CA0"/>
  </w:style>
  <w:style w:type="paragraph" w:customStyle="1" w:styleId="2FEF367F368C4490BB440A080061CDED">
    <w:name w:val="2FEF367F368C4490BB440A080061CDED"/>
  </w:style>
  <w:style w:type="paragraph" w:customStyle="1" w:styleId="BAD06B93A0904386A5212E138E9C76BB">
    <w:name w:val="BAD06B93A0904386A5212E138E9C76BB"/>
  </w:style>
  <w:style w:type="paragraph" w:customStyle="1" w:styleId="8210EE2F1E3841B593BE8F445ED13F16">
    <w:name w:val="8210EE2F1E3841B593BE8F445ED13F16"/>
  </w:style>
  <w:style w:type="paragraph" w:customStyle="1" w:styleId="BEA9D1ED64DF454FA1643C0B8B64784C">
    <w:name w:val="BEA9D1ED64DF454FA1643C0B8B64784C"/>
  </w:style>
  <w:style w:type="paragraph" w:customStyle="1" w:styleId="FF4A12CDB20941DE93BA4DF5A0A4331D">
    <w:name w:val="FF4A12CDB20941DE93BA4DF5A0A433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22B7D9B-3C19-4CA9-8284-B697095F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2004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Ras</cp:lastModifiedBy>
  <cp:revision>17</cp:revision>
  <cp:lastPrinted>2019-03-20T14:53:00Z</cp:lastPrinted>
  <dcterms:created xsi:type="dcterms:W3CDTF">2019-06-14T10:37:00Z</dcterms:created>
  <dcterms:modified xsi:type="dcterms:W3CDTF">2019-10-16T08:32:00Z</dcterms:modified>
</cp:coreProperties>
</file>