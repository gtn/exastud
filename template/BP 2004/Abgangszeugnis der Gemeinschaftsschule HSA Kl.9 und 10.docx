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27"/>
        <w:gridCol w:w="172"/>
        <w:gridCol w:w="567"/>
        <w:gridCol w:w="172"/>
        <w:gridCol w:w="1130"/>
        <w:gridCol w:w="1108"/>
        <w:gridCol w:w="933"/>
        <w:gridCol w:w="2042"/>
      </w:tblGrid>
      <w:tr w:rsidR="003A0D90" w:rsidTr="00443B4F">
        <w:trPr>
          <w:trHeight w:hRule="exact" w:val="510"/>
          <w:jc w:val="center"/>
        </w:trPr>
        <w:tc>
          <w:tcPr>
            <w:tcW w:w="269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4C3019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1685925" y="3143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4315" cy="854710"/>
                  <wp:effectExtent l="0" t="0" r="635" b="254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ind w:left="-391" w:firstLine="142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443B4F">
        <w:trPr>
          <w:trHeight w:hRule="exact" w:val="567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D02CA9" w:rsidRDefault="00DF0FFD" w:rsidP="00D02CA9">
            <w:pPr>
              <w:jc w:val="center"/>
              <w:rPr>
                <w:rFonts w:eastAsia="Arial"/>
                <w:b/>
                <w:sz w:val="26"/>
                <w:szCs w:val="26"/>
              </w:rPr>
            </w:pPr>
            <w:r w:rsidRPr="00D02CA9">
              <w:rPr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D02CA9">
              <w:rPr>
                <w:b/>
                <w:sz w:val="26"/>
                <w:szCs w:val="26"/>
              </w:rPr>
              <w:instrText xml:space="preserve"> FORMTEXT </w:instrText>
            </w:r>
            <w:r w:rsidRPr="00D02CA9">
              <w:rPr>
                <w:b/>
                <w:sz w:val="26"/>
                <w:szCs w:val="26"/>
              </w:rPr>
            </w:r>
            <w:r w:rsidRPr="00D02CA9">
              <w:rPr>
                <w:b/>
                <w:sz w:val="26"/>
                <w:szCs w:val="26"/>
              </w:rPr>
              <w:fldChar w:fldCharType="separate"/>
            </w:r>
            <w:r w:rsidR="00B65BC0" w:rsidRPr="00B65BC0">
              <w:t>${schule}</w:t>
            </w:r>
            <w:r w:rsidRPr="00D02CA9">
              <w:rPr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443B4F">
        <w:trPr>
          <w:trHeight w:hRule="exact" w:val="284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443B4F">
        <w:trPr>
          <w:trHeight w:hRule="exact" w:val="454"/>
          <w:jc w:val="center"/>
        </w:trPr>
        <w:tc>
          <w:tcPr>
            <w:tcW w:w="269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65BC0" w:rsidRPr="00B65BC0"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9A717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65BC0">
              <w:t>${</w:t>
            </w:r>
            <w:r w:rsidR="00B65BC0" w:rsidRPr="00B65BC0">
              <w:t>geburt</w:t>
            </w:r>
            <w:r w:rsidR="00B65BC0">
              <w:t>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D173E5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B64BE" w:rsidTr="00C777A6">
        <w:trPr>
          <w:trHeight w:hRule="exact" w:val="17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394FE3" w:rsidTr="00394FE3">
        <w:trPr>
          <w:trHeight w:hRule="exact" w:val="851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394FE3" w:rsidRDefault="001E6C19" w:rsidP="008F3E9D">
            <w:pPr>
              <w:spacing w:before="36"/>
              <w:ind w:right="-23"/>
              <w:rPr>
                <w:rFonts w:eastAsia="Arial"/>
              </w:rPr>
            </w:pPr>
            <w:r w:rsidRPr="00394FE3">
              <w:rPr>
                <w:rFonts w:eastAsia="Arial"/>
                <w:spacing w:val="2"/>
              </w:rPr>
              <w:t>verlässt nach Erfüllung der Pflicht zum Besuch einer auf der Grundschule aufbauenden Schule</w:t>
            </w:r>
            <w:r w:rsidR="00394FE3">
              <w:rPr>
                <w:rFonts w:eastAsia="Arial"/>
                <w:spacing w:val="2"/>
              </w:rPr>
              <w:t xml:space="preserve"> </w:t>
            </w:r>
            <w:sdt>
              <w:sdtPr>
                <w:rPr>
                  <w:rStyle w:val="Formatvorlage62"/>
                </w:rPr>
                <w:id w:val="-1789965578"/>
                <w:placeholder>
                  <w:docPart w:val="3615F55859604A398A8CE27FA9EB7A47"/>
                </w:placeholder>
                <w:showingPlcHdr/>
                <w:dropDownList>
                  <w:listItem w:value="Wählen Sie ein Element aus."/>
                  <w:listItem w:displayText="am Ende der Klasse 9 die Schule." w:value="am Ende der Klasse 9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DefaultParagraphFont"/>
                  <w:rFonts w:eastAsia="Arial"/>
                  <w:spacing w:val="2"/>
                </w:rPr>
              </w:sdtEndPr>
              <w:sdtContent>
                <w:r w:rsidR="00DF0FFD" w:rsidRPr="00F377E6">
                  <w:rPr>
                    <w:rStyle w:val="PlaceholderText"/>
                  </w:rPr>
                  <w:t>Wählen Sie ein Element aus.</w:t>
                </w:r>
              </w:sdtContent>
            </w:sdt>
            <w:r w:rsidRPr="00394FE3">
              <w:rPr>
                <w:rFonts w:eastAsia="Arial"/>
                <w:spacing w:val="2"/>
              </w:rPr>
              <w:t xml:space="preserve"> </w:t>
            </w:r>
          </w:p>
        </w:tc>
      </w:tr>
      <w:tr w:rsidR="000416D4" w:rsidTr="00C777A6">
        <w:trPr>
          <w:trHeight w:hRule="exact" w:val="17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443B4F">
        <w:trPr>
          <w:trHeight w:hRule="exact" w:val="454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s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t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unge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-18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in</w:t>
            </w:r>
            <w:r w:rsidRPr="000E7FEA">
              <w:rPr>
                <w:rFonts w:eastAsia="Times New Roman"/>
                <w:b/>
                <w:spacing w:val="5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d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3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z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ne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7"/>
                <w:w w:val="10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F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ä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ch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1"/>
                <w:position w:val="-1"/>
                <w:sz w:val="22"/>
              </w:rPr>
              <w:t>r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="00D94721">
              <w:rPr>
                <w:rFonts w:eastAsia="Arial"/>
                <w:b/>
                <w:position w:val="-1"/>
                <w:sz w:val="22"/>
              </w:rPr>
              <w:t xml:space="preserve"> </w:t>
            </w:r>
            <w:r w:rsidR="00D94721" w:rsidRPr="00D94721">
              <w:rPr>
                <w:rFonts w:eastAsia="Arial"/>
                <w:b/>
                <w:position w:val="-1"/>
                <w:sz w:val="22"/>
              </w:rPr>
              <w:t>und Fächerverbünden</w:t>
            </w:r>
            <w:r w:rsidR="000416D4" w:rsidRPr="000E7FEA">
              <w:rPr>
                <w:rFonts w:eastAsia="Times New Roman"/>
                <w:b/>
                <w:position w:val="-1"/>
                <w:sz w:val="22"/>
              </w:rPr>
              <w:t>:</w:t>
            </w:r>
          </w:p>
        </w:tc>
      </w:tr>
      <w:tr w:rsidR="00747ADE" w:rsidTr="00443B4F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023AB3AC68754C14894B8FFA1A984707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DefaultParagraphFont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F54E3E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F54E3E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1164F4">
            <w:pPr>
              <w:rPr>
                <w:sz w:val="22"/>
              </w:rPr>
            </w:pPr>
            <w:r w:rsidRPr="00F54E3E">
              <w:rPr>
                <w:rFonts w:eastAsia="Arial"/>
                <w:w w:val="112"/>
                <w:position w:val="-1"/>
                <w:sz w:val="22"/>
              </w:rPr>
              <w:t>Erdkunde, Wirtschaftskunde, Gemeinschaftskunde (EWG)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9A7179">
            <w:pPr>
              <w:rPr>
                <w:sz w:val="22"/>
              </w:rPr>
            </w:pPr>
            <w:r w:rsidRPr="00F54E3E">
              <w:rPr>
                <w:rFonts w:eastAsia="Arial"/>
                <w:w w:val="112"/>
                <w:position w:val="-1"/>
                <w:sz w:val="22"/>
              </w:rPr>
              <w:t>Naturwissenschaftliches Arbeiten (NWA)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F54E3E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34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076BD9">
            <w:pPr>
              <w:rPr>
                <w:sz w:val="22"/>
              </w:rPr>
            </w:pPr>
            <w:r w:rsidRPr="00F54E3E">
              <w:rPr>
                <w:rFonts w:eastAsia="Arial"/>
                <w:spacing w:val="-1"/>
                <w:w w:val="112"/>
                <w:position w:val="-1"/>
                <w:sz w:val="22"/>
              </w:rPr>
              <w:t>Leistungen im Wahlpflichtbereich:</w:t>
            </w:r>
          </w:p>
        </w:tc>
      </w:tr>
      <w:tr w:rsidR="00ED07BE" w:rsidTr="00443B4F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023AB3AC68754C14894B8FFA1A984707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231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54E3E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F54E3E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6D4340">
        <w:trPr>
          <w:trHeight w:hRule="exact" w:val="34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F54E3E" w:rsidP="009A7179">
            <w:pPr>
              <w:rPr>
                <w:sz w:val="22"/>
              </w:rPr>
            </w:pPr>
            <w:r w:rsidRPr="00F54E3E">
              <w:rPr>
                <w:rFonts w:eastAsia="Arial"/>
                <w:spacing w:val="-1"/>
                <w:w w:val="112"/>
                <w:position w:val="-1"/>
                <w:sz w:val="22"/>
              </w:rPr>
              <w:t>Leistungen im Profilfach:</w:t>
            </w:r>
          </w:p>
        </w:tc>
      </w:tr>
      <w:tr w:rsidR="00ED07BE" w:rsidRPr="009A7179" w:rsidTr="00394FE3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023AB3AC68754C14894B8FFA1A984707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231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54E3E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023AB3AC68754C14894B8FFA1A9847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F54E3E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394FE3" w:rsidTr="00C777A6">
        <w:trPr>
          <w:trHeight w:hRule="exact" w:val="340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FE3" w:rsidRPr="008D440B" w:rsidRDefault="00C777A6" w:rsidP="00C777A6">
            <w:pPr>
              <w:rPr>
                <w:rFonts w:eastAsia="Arial"/>
                <w:spacing w:val="-3"/>
                <w:w w:val="108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C777A6" w:rsidTr="00C777A6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C777A6">
            <w:pPr>
              <w:spacing w:before="36"/>
              <w:ind w:right="-20"/>
              <w:rPr>
                <w:rFonts w:eastAsia="Arial"/>
                <w:spacing w:val="-3"/>
                <w:w w:val="108"/>
                <w:sz w:val="22"/>
              </w:rPr>
            </w:pPr>
            <w:r>
              <w:rPr>
                <w:rFonts w:eastAsia="Arial"/>
                <w:spacing w:val="-3"/>
                <w:w w:val="108"/>
                <w:sz w:val="22"/>
              </w:rPr>
              <w:t>Thema:</w:t>
            </w:r>
          </w:p>
        </w:tc>
        <w:tc>
          <w:tcPr>
            <w:tcW w:w="751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C777A6">
            <w:pPr>
              <w:spacing w:before="36"/>
              <w:ind w:right="-20"/>
              <w:rPr>
                <w:rFonts w:eastAsia="Arial"/>
                <w:spacing w:val="-3"/>
                <w:w w:val="108"/>
                <w:sz w:val="22"/>
              </w:rPr>
            </w:pPr>
            <w:r w:rsidRPr="00C777A6">
              <w:rPr>
                <w:rFonts w:eastAsia="Arial"/>
                <w:spacing w:val="-3"/>
                <w:w w:val="108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4" w:name="Text17"/>
            <w:r w:rsidRPr="00C777A6">
              <w:rPr>
                <w:rFonts w:eastAsia="Arial"/>
                <w:spacing w:val="-3"/>
                <w:w w:val="108"/>
                <w:sz w:val="20"/>
              </w:rPr>
              <w:instrText xml:space="preserve"> FORMTEXT </w:instrText>
            </w:r>
            <w:r w:rsidRPr="00C777A6">
              <w:rPr>
                <w:rFonts w:eastAsia="Arial"/>
                <w:spacing w:val="-3"/>
                <w:w w:val="108"/>
                <w:sz w:val="20"/>
              </w:rPr>
            </w:r>
            <w:r w:rsidRPr="00C777A6">
              <w:rPr>
                <w:rFonts w:eastAsia="Arial"/>
                <w:spacing w:val="-3"/>
                <w:w w:val="108"/>
                <w:sz w:val="20"/>
              </w:rPr>
              <w:fldChar w:fldCharType="separate"/>
            </w:r>
            <w:r w:rsidR="00D173E5">
              <w:rPr>
                <w:rFonts w:eastAsia="Arial"/>
                <w:noProof/>
                <w:spacing w:val="-3"/>
                <w:w w:val="108"/>
                <w:sz w:val="20"/>
              </w:rPr>
              <w:t>${thema}</w:t>
            </w:r>
            <w:r w:rsidRPr="00C777A6">
              <w:rPr>
                <w:rFonts w:eastAsia="Arial"/>
                <w:spacing w:val="-3"/>
                <w:w w:val="108"/>
                <w:sz w:val="20"/>
              </w:rPr>
              <w:fldChar w:fldCharType="end"/>
            </w:r>
            <w:bookmarkEnd w:id="4"/>
          </w:p>
        </w:tc>
      </w:tr>
      <w:tr w:rsidR="00D02CA9" w:rsidTr="00D02CA9">
        <w:trPr>
          <w:trHeight w:hRule="exact" w:val="454"/>
          <w:jc w:val="center"/>
        </w:trPr>
        <w:tc>
          <w:tcPr>
            <w:tcW w:w="42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A9" w:rsidRPr="00C777A6" w:rsidRDefault="00D02CA9" w:rsidP="00D02CA9">
            <w:pPr>
              <w:spacing w:before="36"/>
              <w:ind w:right="-20"/>
              <w:rPr>
                <w:rFonts w:eastAsia="Arial"/>
                <w:spacing w:val="-3"/>
                <w:w w:val="108"/>
                <w:sz w:val="20"/>
              </w:rPr>
            </w:pPr>
            <w:r>
              <w:rPr>
                <w:rFonts w:eastAsia="Arial"/>
                <w:spacing w:val="-3"/>
                <w:w w:val="108"/>
                <w:sz w:val="22"/>
              </w:rPr>
              <w:t>Note (Verbalbeurteilung siehe Beiblatt)</w:t>
            </w:r>
          </w:p>
        </w:tc>
        <w:sdt>
          <w:sdtPr>
            <w:rPr>
              <w:rStyle w:val="Formatvorlage69"/>
            </w:rPr>
            <w:id w:val="737981002"/>
            <w:placeholder>
              <w:docPart w:val="3615F55859604A398A8CE27FA9EB7A4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rFonts w:eastAsia="Arial"/>
              <w:spacing w:val="-3"/>
              <w:w w:val="108"/>
              <w:sz w:val="20"/>
            </w:rPr>
          </w:sdtEndPr>
          <w:sdtContent>
            <w:tc>
              <w:tcPr>
                <w:tcW w:w="5952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02CA9" w:rsidRPr="00C777A6" w:rsidRDefault="00D173E5" w:rsidP="00D02CA9">
                <w:pPr>
                  <w:spacing w:before="36"/>
                  <w:ind w:right="-20"/>
                  <w:rPr>
                    <w:rFonts w:eastAsia="Arial"/>
                    <w:spacing w:val="-3"/>
                    <w:w w:val="108"/>
                    <w:sz w:val="20"/>
                  </w:rPr>
                </w:pPr>
                <w:r>
                  <w:rPr>
                    <w:rStyle w:val="Formatvorlage69"/>
                  </w:rPr>
                  <w:t>sehr gut</w:t>
                </w:r>
              </w:p>
            </w:tc>
          </w:sdtContent>
        </w:sdt>
      </w:tr>
      <w:tr w:rsidR="00C777A6" w:rsidTr="00C777A6">
        <w:trPr>
          <w:trHeight w:hRule="exact" w:val="454"/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C777A6" w:rsidRPr="008D440B" w:rsidRDefault="00C777A6" w:rsidP="0031041D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>
              <w:rPr>
                <w:rFonts w:eastAsia="Arial"/>
                <w:spacing w:val="-1"/>
                <w:w w:val="109"/>
                <w:sz w:val="22"/>
              </w:rPr>
              <w:t>/ergänzenden Angeboten</w:t>
            </w:r>
            <w:r w:rsidRPr="008D440B">
              <w:rPr>
                <w:rFonts w:eastAsia="Arial"/>
                <w:w w:val="112"/>
                <w:sz w:val="22"/>
              </w:rPr>
              <w:t>:</w:t>
            </w:r>
          </w:p>
        </w:tc>
      </w:tr>
      <w:tr w:rsidR="00C777A6" w:rsidRPr="006F4481" w:rsidTr="00D02CA9">
        <w:trPr>
          <w:trHeight w:hRule="exact" w:val="737"/>
          <w:jc w:val="center"/>
        </w:trPr>
        <w:tc>
          <w:tcPr>
            <w:tcW w:w="10206" w:type="dxa"/>
            <w:gridSpan w:val="12"/>
            <w:tcBorders>
              <w:bottom w:val="single" w:sz="4" w:space="0" w:color="auto"/>
            </w:tcBorders>
            <w:vAlign w:val="center"/>
          </w:tcPr>
          <w:p w:rsidR="00C777A6" w:rsidRPr="006F4481" w:rsidRDefault="00D02CA9" w:rsidP="00D02CA9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D173E5" w:rsidRPr="00D173E5">
              <w:rPr>
                <w:noProof/>
                <w:sz w:val="20"/>
              </w:rPr>
              <w:t>${teilnahme}</w:t>
            </w:r>
            <w:r>
              <w:rPr>
                <w:sz w:val="20"/>
              </w:rPr>
              <w:fldChar w:fldCharType="end"/>
            </w:r>
            <w:bookmarkEnd w:id="5"/>
          </w:p>
        </w:tc>
      </w:tr>
      <w:tr w:rsidR="00C777A6" w:rsidTr="00394FE3">
        <w:trPr>
          <w:jc w:val="center"/>
        </w:trPr>
        <w:tc>
          <w:tcPr>
            <w:tcW w:w="10206" w:type="dxa"/>
            <w:gridSpan w:val="12"/>
            <w:tcBorders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C777A6" w:rsidTr="00394FE3">
        <w:trPr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Default="00C777A6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C777A6" w:rsidTr="00394FE3">
        <w:trPr>
          <w:jc w:val="center"/>
        </w:trPr>
        <w:tc>
          <w:tcPr>
            <w:tcW w:w="10206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C777A6" w:rsidRPr="008D440B" w:rsidRDefault="00C777A6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C777A6" w:rsidTr="00D02CA9">
        <w:trPr>
          <w:trHeight w:hRule="exact" w:val="737"/>
          <w:jc w:val="center"/>
        </w:trPr>
        <w:tc>
          <w:tcPr>
            <w:tcW w:w="10206" w:type="dxa"/>
            <w:gridSpan w:val="12"/>
            <w:tcBorders>
              <w:bottom w:val="single" w:sz="4" w:space="0" w:color="auto"/>
            </w:tcBorders>
            <w:vAlign w:val="center"/>
          </w:tcPr>
          <w:p w:rsidR="00C777A6" w:rsidRPr="006F4481" w:rsidRDefault="00C777A6" w:rsidP="00D02CA9">
            <w:pPr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D173E5" w:rsidRPr="00D173E5">
              <w:rPr>
                <w:rStyle w:val="Formatvorlage21"/>
                <w:sz w:val="20"/>
              </w:rPr>
              <w:t>${bemerkungen}</w:t>
            </w:r>
            <w:r>
              <w:rPr>
                <w:rStyle w:val="Formatvorlage21"/>
                <w:sz w:val="20"/>
              </w:rPr>
              <w:fldChar w:fldCharType="end"/>
            </w:r>
            <w:bookmarkEnd w:id="6"/>
          </w:p>
        </w:tc>
      </w:tr>
      <w:tr w:rsidR="00C777A6" w:rsidTr="00C951BB">
        <w:trPr>
          <w:trHeight w:hRule="exact" w:val="397"/>
          <w:jc w:val="center"/>
        </w:trPr>
        <w:tc>
          <w:tcPr>
            <w:tcW w:w="1135" w:type="dxa"/>
            <w:tcBorders>
              <w:left w:val="nil"/>
              <w:bottom w:val="nil"/>
              <w:right w:val="nil"/>
            </w:tcBorders>
            <w:vAlign w:val="center"/>
          </w:tcPr>
          <w:p w:rsidR="00C777A6" w:rsidRPr="008D440B" w:rsidRDefault="00C777A6" w:rsidP="00394FE3">
            <w:pPr>
              <w:jc w:val="center"/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16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C777A6" w:rsidRPr="00C951BB" w:rsidRDefault="00C777A6" w:rsidP="00394FE3">
            <w:pPr>
              <w:jc w:val="center"/>
              <w:rPr>
                <w:sz w:val="22"/>
              </w:rPr>
            </w:pPr>
            <w:r w:rsidRPr="00C951BB">
              <w:rPr>
                <w:sz w:val="22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7" w:name="Text16"/>
            <w:r w:rsidRPr="00C951BB">
              <w:rPr>
                <w:sz w:val="22"/>
              </w:rPr>
              <w:instrText xml:space="preserve"> FORMTEXT </w:instrText>
            </w:r>
            <w:r w:rsidRPr="00C951BB">
              <w:rPr>
                <w:sz w:val="22"/>
              </w:rPr>
            </w:r>
            <w:r w:rsidRPr="00C951BB">
              <w:rPr>
                <w:sz w:val="22"/>
              </w:rPr>
              <w:fldChar w:fldCharType="separate"/>
            </w:r>
            <w:r w:rsidR="00B65BC0" w:rsidRPr="00B65BC0">
              <w:t>${certda}</w:t>
            </w:r>
            <w:r w:rsidRPr="00C951BB">
              <w:rPr>
                <w:sz w:val="22"/>
              </w:rPr>
              <w:fldChar w:fldCharType="end"/>
            </w:r>
            <w:bookmarkEnd w:id="7"/>
          </w:p>
        </w:tc>
        <w:tc>
          <w:tcPr>
            <w:tcW w:w="2238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C777A6" w:rsidRPr="007E05A7" w:rsidRDefault="00C777A6" w:rsidP="00394FE3">
            <w:pPr>
              <w:jc w:val="center"/>
              <w:rPr>
                <w:sz w:val="22"/>
              </w:rPr>
            </w:pPr>
            <w:bookmarkStart w:id="8" w:name="Text11"/>
          </w:p>
        </w:tc>
        <w:bookmarkEnd w:id="8"/>
        <w:tc>
          <w:tcPr>
            <w:tcW w:w="2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777A6" w:rsidRPr="007E05A7" w:rsidRDefault="00C777A6" w:rsidP="00394FE3">
            <w:pPr>
              <w:jc w:val="center"/>
              <w:rPr>
                <w:sz w:val="22"/>
              </w:rPr>
            </w:pPr>
          </w:p>
        </w:tc>
        <w:tc>
          <w:tcPr>
            <w:tcW w:w="297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777A6" w:rsidRDefault="00C777A6" w:rsidP="00394FE3">
            <w:pPr>
              <w:jc w:val="center"/>
            </w:pPr>
          </w:p>
        </w:tc>
      </w:tr>
      <w:tr w:rsidR="00C777A6" w:rsidTr="00443B4F">
        <w:trPr>
          <w:trHeight w:hRule="exact" w:val="397"/>
          <w:jc w:val="center"/>
        </w:trPr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4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777A6" w:rsidRPr="007E40FA" w:rsidRDefault="00C777A6" w:rsidP="000E7FEA">
            <w:pPr>
              <w:jc w:val="center"/>
              <w:rPr>
                <w:sz w:val="13"/>
                <w:szCs w:val="13"/>
              </w:rPr>
            </w:pPr>
            <w:r w:rsidRPr="000E7FEA">
              <w:rPr>
                <w:sz w:val="13"/>
                <w:szCs w:val="13"/>
              </w:rPr>
              <w:t>(Dienstsiegel der Schule)</w:t>
            </w: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77A6" w:rsidRPr="007E40FA" w:rsidRDefault="00C777A6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C777A6" w:rsidTr="00394FE3">
        <w:trPr>
          <w:trHeight w:hRule="exact" w:val="227"/>
          <w:jc w:val="center"/>
        </w:trPr>
        <w:tc>
          <w:tcPr>
            <w:tcW w:w="408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77A6" w:rsidRDefault="00C777A6" w:rsidP="00394FE3">
            <w:pPr>
              <w:jc w:val="center"/>
            </w:pPr>
            <w:r w:rsidRPr="00394FE3">
              <w:rPr>
                <w:rFonts w:eastAsia="Arial"/>
                <w:w w:val="103"/>
                <w:sz w:val="18"/>
                <w:szCs w:val="16"/>
              </w:rPr>
              <w:t>Schulleiter/in</w:t>
            </w:r>
          </w:p>
        </w:tc>
        <w:tc>
          <w:tcPr>
            <w:tcW w:w="2041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C777A6" w:rsidRDefault="00C777A6" w:rsidP="000E7FEA">
            <w:pPr>
              <w:jc w:val="center"/>
            </w:pPr>
          </w:p>
        </w:tc>
        <w:tc>
          <w:tcPr>
            <w:tcW w:w="40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77A6" w:rsidRDefault="00C777A6" w:rsidP="00394FE3">
            <w:pPr>
              <w:jc w:val="center"/>
            </w:pPr>
            <w:r w:rsidRPr="00394FE3">
              <w:rPr>
                <w:sz w:val="18"/>
              </w:rPr>
              <w:t>Lerngruppenbegleiter/in</w:t>
            </w:r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8E1728">
      <w:pPr>
        <w:ind w:left="-56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877E0A" w:rsidRPr="008E1728" w:rsidRDefault="00877E0A" w:rsidP="008E1728">
      <w:pPr>
        <w:spacing w:line="240" w:lineRule="atLeast"/>
        <w:ind w:right="-23"/>
        <w:rPr>
          <w:rFonts w:eastAsia="Arial"/>
          <w:sz w:val="8"/>
          <w:szCs w:val="24"/>
        </w:rPr>
      </w:pPr>
    </w:p>
    <w:p w:rsidR="008E1881" w:rsidRPr="008F3E9D" w:rsidRDefault="001E6C19" w:rsidP="008E1728">
      <w:pPr>
        <w:spacing w:line="240" w:lineRule="atLeast"/>
        <w:ind w:left="-567" w:right="-23"/>
        <w:rPr>
          <w:rFonts w:eastAsia="Arial"/>
          <w:b/>
          <w:szCs w:val="24"/>
        </w:rPr>
      </w:pPr>
      <w:r w:rsidRPr="008F3E9D">
        <w:rPr>
          <w:rFonts w:eastAsia="Arial"/>
          <w:b/>
          <w:szCs w:val="24"/>
        </w:rPr>
        <w:t xml:space="preserve">Die Leistungen </w:t>
      </w:r>
      <w:r w:rsidR="008F3E9D" w:rsidRPr="008F3E9D">
        <w:rPr>
          <w:rFonts w:eastAsia="Arial"/>
          <w:b/>
          <w:szCs w:val="24"/>
        </w:rPr>
        <w:t>wurden in allen Fächern auf dem</w:t>
      </w:r>
      <w:r w:rsidRPr="008F3E9D">
        <w:rPr>
          <w:rFonts w:eastAsia="Arial"/>
          <w:b/>
          <w:szCs w:val="24"/>
        </w:rPr>
        <w:t xml:space="preserve"> </w:t>
      </w:r>
      <w:r w:rsidR="0072254B">
        <w:rPr>
          <w:rStyle w:val="Formatvorlage67"/>
        </w:rPr>
        <w:t>grundlegenden Niveau (G) beurteilt.</w:t>
      </w:r>
    </w:p>
    <w:p w:rsidR="00443B4F" w:rsidRDefault="00443B4F">
      <w:pPr>
        <w:spacing w:line="276" w:lineRule="auto"/>
        <w:rPr>
          <w:rFonts w:eastAsia="Arial"/>
          <w:b/>
          <w:szCs w:val="24"/>
        </w:rPr>
      </w:pPr>
    </w:p>
    <w:sectPr w:rsidR="00443B4F" w:rsidSect="004C3019">
      <w:type w:val="continuous"/>
      <w:pgSz w:w="11906" w:h="16838" w:code="9"/>
      <w:pgMar w:top="851" w:right="849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AF0" w:rsidRDefault="00041AF0" w:rsidP="001E03DE">
      <w:r>
        <w:separator/>
      </w:r>
    </w:p>
  </w:endnote>
  <w:endnote w:type="continuationSeparator" w:id="0">
    <w:p w:rsidR="00041AF0" w:rsidRDefault="00041AF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AF0" w:rsidRDefault="00041AF0" w:rsidP="001E03DE">
      <w:r>
        <w:separator/>
      </w:r>
    </w:p>
  </w:footnote>
  <w:footnote w:type="continuationSeparator" w:id="0">
    <w:p w:rsidR="00041AF0" w:rsidRDefault="00041AF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AES" w:cryptAlgorithmClass="hash" w:cryptAlgorithmType="typeAny" w:cryptAlgorithmSid="14" w:cryptSpinCount="100000" w:hash="kr8DwK4EePLTg8WOm7hIhYsTeSFq9cMHfpNaXxWXQvRSAeNg2wr0FvtPJIRApFehUinrOfNN/EMaFeWMscV9qg==" w:salt="taXvVdzmJfr+ZopiOv+9a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19"/>
    <w:rsid w:val="000158DB"/>
    <w:rsid w:val="000416D4"/>
    <w:rsid w:val="00041AF0"/>
    <w:rsid w:val="00044446"/>
    <w:rsid w:val="00076BD9"/>
    <w:rsid w:val="0009035A"/>
    <w:rsid w:val="000A510C"/>
    <w:rsid w:val="000B64BE"/>
    <w:rsid w:val="000E7FEA"/>
    <w:rsid w:val="001164F4"/>
    <w:rsid w:val="00165C72"/>
    <w:rsid w:val="00185D9A"/>
    <w:rsid w:val="001A2103"/>
    <w:rsid w:val="001E03DE"/>
    <w:rsid w:val="001E4D4C"/>
    <w:rsid w:val="001E6C19"/>
    <w:rsid w:val="001E7CA1"/>
    <w:rsid w:val="00210F12"/>
    <w:rsid w:val="00215DBF"/>
    <w:rsid w:val="002223B8"/>
    <w:rsid w:val="00296589"/>
    <w:rsid w:val="00393DF7"/>
    <w:rsid w:val="00394FE3"/>
    <w:rsid w:val="003A0D90"/>
    <w:rsid w:val="003A1654"/>
    <w:rsid w:val="003E1661"/>
    <w:rsid w:val="003F4608"/>
    <w:rsid w:val="003F46AA"/>
    <w:rsid w:val="00443B4F"/>
    <w:rsid w:val="0044650F"/>
    <w:rsid w:val="0046436C"/>
    <w:rsid w:val="004961B4"/>
    <w:rsid w:val="004C3019"/>
    <w:rsid w:val="004F71DD"/>
    <w:rsid w:val="00515D17"/>
    <w:rsid w:val="0053402F"/>
    <w:rsid w:val="00541839"/>
    <w:rsid w:val="00621A2E"/>
    <w:rsid w:val="00666AC0"/>
    <w:rsid w:val="0068567C"/>
    <w:rsid w:val="006D4340"/>
    <w:rsid w:val="006D4AA2"/>
    <w:rsid w:val="006F4481"/>
    <w:rsid w:val="00707782"/>
    <w:rsid w:val="0072254B"/>
    <w:rsid w:val="00747ADE"/>
    <w:rsid w:val="007C64FB"/>
    <w:rsid w:val="007E05A7"/>
    <w:rsid w:val="007E40FA"/>
    <w:rsid w:val="00877E0A"/>
    <w:rsid w:val="008921C3"/>
    <w:rsid w:val="008A7911"/>
    <w:rsid w:val="008C4296"/>
    <w:rsid w:val="008D440B"/>
    <w:rsid w:val="008E1728"/>
    <w:rsid w:val="008E1881"/>
    <w:rsid w:val="008F3E9D"/>
    <w:rsid w:val="00912011"/>
    <w:rsid w:val="0093430B"/>
    <w:rsid w:val="009533B3"/>
    <w:rsid w:val="0096431B"/>
    <w:rsid w:val="0098187B"/>
    <w:rsid w:val="009935DA"/>
    <w:rsid w:val="009A7179"/>
    <w:rsid w:val="009B1355"/>
    <w:rsid w:val="009C05F9"/>
    <w:rsid w:val="009F02C0"/>
    <w:rsid w:val="00A545FC"/>
    <w:rsid w:val="00A91268"/>
    <w:rsid w:val="00A96C3E"/>
    <w:rsid w:val="00AE5C68"/>
    <w:rsid w:val="00B2341F"/>
    <w:rsid w:val="00B65BC0"/>
    <w:rsid w:val="00B9513B"/>
    <w:rsid w:val="00BD06F8"/>
    <w:rsid w:val="00C22DA6"/>
    <w:rsid w:val="00C7555E"/>
    <w:rsid w:val="00C777A6"/>
    <w:rsid w:val="00C951BB"/>
    <w:rsid w:val="00CD6932"/>
    <w:rsid w:val="00D02CA9"/>
    <w:rsid w:val="00D173E5"/>
    <w:rsid w:val="00D3301F"/>
    <w:rsid w:val="00D94721"/>
    <w:rsid w:val="00DD4D96"/>
    <w:rsid w:val="00DF0FFD"/>
    <w:rsid w:val="00E5291B"/>
    <w:rsid w:val="00ED07BE"/>
    <w:rsid w:val="00EF4D67"/>
    <w:rsid w:val="00F0608C"/>
    <w:rsid w:val="00F407DE"/>
    <w:rsid w:val="00F44A67"/>
    <w:rsid w:val="00F54E3E"/>
    <w:rsid w:val="00F554DA"/>
    <w:rsid w:val="00F56E21"/>
    <w:rsid w:val="00FB3661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ABA04"/>
  <w15:docId w15:val="{084A4802-D20E-4EDA-A634-13B9944D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DefaultParagraphFont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DefaultParagraphFont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DefaultParagraphFont"/>
    <w:uiPriority w:val="1"/>
    <w:rsid w:val="001E7CA1"/>
  </w:style>
  <w:style w:type="character" w:customStyle="1" w:styleId="Formatvorlage24">
    <w:name w:val="Formatvorlage24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DefaultParagraphFont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DefaultParagraphFont"/>
    <w:uiPriority w:val="1"/>
    <w:rsid w:val="007E05A7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DefaultParagraphFont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DefaultParagraphFont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DefaultParagraphFont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DefaultParagraphFont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DefaultParagraphFont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DefaultParagraphFont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DefaultParagraphFont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DefaultParagraphFont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DefaultParagraphFont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DefaultParagraphFont"/>
    <w:uiPriority w:val="1"/>
    <w:rsid w:val="00C777A6"/>
    <w:rPr>
      <w:rFonts w:ascii="Arial" w:hAnsi="Arial"/>
      <w:sz w:val="22"/>
    </w:rPr>
  </w:style>
  <w:style w:type="character" w:customStyle="1" w:styleId="Formatvorlage69">
    <w:name w:val="Formatvorlage69"/>
    <w:basedOn w:val="DefaultParagraphFont"/>
    <w:uiPriority w:val="1"/>
    <w:rsid w:val="00D02CA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AppData\Local\Microsoft\Windows\Temporary%20Internet%20Files\Content.IE5\CJTGVSNY\Abgangszeugnis_der_Gemeinschaftsschule_HSA_Kl.9_und_10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15F55859604A398A8CE27FA9EB7A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446F6A-2536-4D7D-B5E9-18D626600F25}"/>
      </w:docPartPr>
      <w:docPartBody>
        <w:p w:rsidR="009967DD" w:rsidRDefault="00426D6B">
          <w:pPr>
            <w:pStyle w:val="3615F55859604A398A8CE27FA9EB7A47"/>
          </w:pPr>
          <w:r w:rsidRPr="00F377E6">
            <w:rPr>
              <w:rStyle w:val="PlaceholderText"/>
            </w:rPr>
            <w:t>Wählen Sie ein Element aus.</w:t>
          </w:r>
        </w:p>
      </w:docPartBody>
    </w:docPart>
    <w:docPart>
      <w:docPartPr>
        <w:name w:val="023AB3AC68754C14894B8FFA1A9847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890E69-E687-4CA3-8E88-8E8C1A8A5F92}"/>
      </w:docPartPr>
      <w:docPartBody>
        <w:p w:rsidR="009967DD" w:rsidRDefault="00426D6B">
          <w:pPr>
            <w:pStyle w:val="023AB3AC68754C14894B8FFA1A984707"/>
          </w:pPr>
          <w:r w:rsidRPr="00326EC7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D6B"/>
    <w:rsid w:val="00272EF5"/>
    <w:rsid w:val="00426D6B"/>
    <w:rsid w:val="007C4811"/>
    <w:rsid w:val="009967DD"/>
    <w:rsid w:val="00CA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15F55859604A398A8CE27FA9EB7A47">
    <w:name w:val="3615F55859604A398A8CE27FA9EB7A47"/>
  </w:style>
  <w:style w:type="paragraph" w:customStyle="1" w:styleId="023AB3AC68754C14894B8FFA1A984707">
    <w:name w:val="023AB3AC68754C14894B8FFA1A984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Abgangszeugnis_der_Gemeinschaftsschule_HSA_Kl.9_und_10_(Formular).dotx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daniel daniel</cp:lastModifiedBy>
  <cp:revision>3</cp:revision>
  <cp:lastPrinted>2016-12-01T17:32:00Z</cp:lastPrinted>
  <dcterms:created xsi:type="dcterms:W3CDTF">2017-04-18T08:42:00Z</dcterms:created>
  <dcterms:modified xsi:type="dcterms:W3CDTF">2017-04-18T09:18:00Z</dcterms:modified>
</cp:coreProperties>
</file>