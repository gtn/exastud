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w w:val="101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A71F78" w:rsidRPr="00A71F78" w:rsidRDefault="00A71F78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10"/>
          <w:szCs w:val="28"/>
          <w:lang w:val="de-DE"/>
        </w:rPr>
      </w:pP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2774"/>
        <w:gridCol w:w="1445"/>
        <w:gridCol w:w="284"/>
        <w:gridCol w:w="425"/>
        <w:gridCol w:w="1276"/>
        <w:gridCol w:w="1559"/>
        <w:gridCol w:w="2410"/>
      </w:tblGrid>
      <w:tr w:rsidR="0014703F" w:rsidRPr="00F368C5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A71F78" w:rsidP="00F368C5">
            <w:pPr>
              <w:spacing w:after="6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"/>
                    <w:maxLength w:val="250"/>
                  </w:textInput>
                </w:ffData>
              </w:fldChar>
            </w:r>
            <w:bookmarkStart w:id="0" w:name="Text9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4C5DD1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5F38C9">
        <w:trPr>
          <w:trHeight w:hRule="exact" w:val="284"/>
        </w:trPr>
        <w:tc>
          <w:tcPr>
            <w:tcW w:w="1017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EC04A1">
            <w:pPr>
              <w:spacing w:before="6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A71F78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14703F" w:rsidRDefault="0014703F" w:rsidP="00A71F78">
            <w:pPr>
              <w:spacing w:before="60" w:afterLines="60" w:after="144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 der Gemeinschaftsschule</w:t>
            </w:r>
          </w:p>
          <w:p w:rsidR="0014703F" w:rsidRPr="0014703F" w:rsidRDefault="001516B3" w:rsidP="00A71F78">
            <w:pPr>
              <w:spacing w:before="60" w:afterLines="60" w:after="144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 w:rsidRPr="00EF30CD">
              <w:rPr>
                <w:rFonts w:ascii="Arial" w:hAnsi="Arial" w:cs="Arial"/>
                <w:szCs w:val="24"/>
                <w:lang w:val="de-DE"/>
              </w:rPr>
              <w:t>Klasse 10</w:t>
            </w:r>
          </w:p>
        </w:tc>
      </w:tr>
      <w:tr w:rsidR="0058791F" w:rsidRPr="00C9003E" w:rsidTr="003B04EF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Lerngruppe</w:t>
            </w:r>
          </w:p>
        </w:tc>
        <w:tc>
          <w:tcPr>
            <w:tcW w:w="17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F368C5" w:rsidP="00F368C5">
            <w:pPr>
              <w:spacing w:after="0"/>
              <w:rPr>
                <w:sz w:val="20"/>
                <w:szCs w:val="18"/>
                <w:lang w:val="de-DE"/>
              </w:rPr>
            </w:pPr>
            <w:r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  <w:sz w:val="20"/>
              </w:rPr>
              <w:instrText xml:space="preserve"> FORMTEXT </w:instrText>
            </w:r>
            <w:r>
              <w:rPr>
                <w:rStyle w:val="Formatvorlage2"/>
                <w:sz w:val="20"/>
              </w:rPr>
            </w:r>
            <w:r>
              <w:rPr>
                <w:rStyle w:val="Formatvorlage2"/>
                <w:sz w:val="20"/>
              </w:rPr>
              <w:fldChar w:fldCharType="separate"/>
            </w:r>
            <w:r w:rsidR="004C5DD1">
              <w:rPr>
                <w:rStyle w:val="Formatvorlage2"/>
                <w:noProof/>
                <w:sz w:val="20"/>
              </w:rPr>
              <w:t>${kla}</w:t>
            </w:r>
            <w:r>
              <w:rPr>
                <w:rStyle w:val="Formatvorlage2"/>
                <w:sz w:val="20"/>
              </w:rPr>
              <w:fldChar w:fldCharType="end"/>
            </w:r>
            <w:bookmarkEnd w:id="1"/>
          </w:p>
        </w:tc>
        <w:tc>
          <w:tcPr>
            <w:tcW w:w="56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8791F" w:rsidRPr="00C9003E" w:rsidRDefault="0058791F" w:rsidP="00F368C5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C9003E">
              <w:rPr>
                <w:sz w:val="20"/>
                <w:lang w:val="de-DE"/>
              </w:rPr>
              <w:t xml:space="preserve"> </w:t>
            </w:r>
            <w:r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2"/>
            <w:r w:rsidR="001516B3" w:rsidRPr="00C9003E">
              <w:rPr>
                <w:rFonts w:ascii="Arial" w:hAnsi="Arial" w:cs="Arial"/>
                <w:sz w:val="20"/>
                <w:lang w:val="de-DE"/>
              </w:rPr>
              <w:t>/</w:t>
            </w:r>
            <w:r w:rsidR="00D75571" w:rsidRPr="00C9003E">
              <w:rPr>
                <w:rFonts w:ascii="Arial" w:hAnsi="Arial" w:cs="Arial"/>
                <w:sz w:val="20"/>
                <w:lang w:val="de-DE"/>
              </w:rPr>
              <w:t>20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 w:rsidR="00F368C5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F368C5">
              <w:rPr>
                <w:rFonts w:ascii="Arial" w:hAnsi="Arial" w:cs="Arial"/>
                <w:sz w:val="20"/>
                <w:lang w:val="de-DE"/>
              </w:rPr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="00F368C5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</w:p>
        </w:tc>
      </w:tr>
      <w:tr w:rsidR="00DA653D" w:rsidRPr="00C9003E" w:rsidTr="00EC04A1">
        <w:trPr>
          <w:trHeight w:hRule="exact" w:val="454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DA653D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C9003E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C9003E" w:rsidRDefault="00F368C5" w:rsidP="00F368C5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C65955" w:rsidRPr="00526C17" w:rsidTr="00F368C5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Pr="00EF30CD" w:rsidRDefault="00C65955" w:rsidP="00EC04A1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Verhalten</w:t>
            </w:r>
          </w:p>
        </w:tc>
        <w:sdt>
          <w:sdtPr>
            <w:rPr>
              <w:rStyle w:val="Formatvorlage95"/>
            </w:rPr>
            <w:id w:val="567314328"/>
            <w:placeholder>
              <w:docPart w:val="F8FF24CD6EDA49CAB8A9F1B1C57BA22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EF30CD" w:rsidRDefault="004C5DD1" w:rsidP="00EC04A1">
                <w:pPr>
                  <w:spacing w:after="0"/>
                  <w:rPr>
                    <w:rFonts w:ascii="Arial" w:hAnsi="Arial"/>
                    <w:sz w:val="20"/>
                    <w:lang w:val="de-DE"/>
                  </w:rPr>
                </w:pPr>
                <w:r>
                  <w:rPr>
                    <w:rStyle w:val="Formatvorlage95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5955" w:rsidRPr="00EF30CD" w:rsidRDefault="00C65955" w:rsidP="00EC04A1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Style w:val="Formatvorlage96"/>
            </w:rPr>
            <w:id w:val="1086197562"/>
            <w:placeholder>
              <w:docPart w:val="9DFD1AA4325C46B08D26B7683BB215B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>
            <w:rPr>
              <w:rStyle w:val="a0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C65955" w:rsidRPr="00EF30CD" w:rsidRDefault="004C5DD1" w:rsidP="00EC04A1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sgt</w:t>
                </w:r>
              </w:p>
            </w:tc>
          </w:sdtContent>
        </w:sdt>
      </w:tr>
      <w:tr w:rsidR="004F3820" w:rsidRPr="00526C17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C9003E" w:rsidRDefault="004F3820" w:rsidP="00EC04A1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C9003E">
              <w:rPr>
                <w:rFonts w:ascii="Arial" w:hAnsi="Arial"/>
                <w:b/>
                <w:sz w:val="20"/>
                <w:lang w:val="de-DE"/>
              </w:rPr>
              <w:t>Leistungen in den einzelnen Fächern und Fächerverbünden</w:t>
            </w:r>
            <w:r w:rsidR="001516B3" w:rsidRPr="00C9003E"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2668C7" w:rsidRPr="00526C17" w:rsidTr="00641A57">
        <w:trPr>
          <w:trHeight w:hRule="exact" w:val="397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33D4F485B1864846B59FD37B6A55FF02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rk)" w:value="Religionslehre (rk)"/>
              <w:listItem w:displayText="Religionslehre (ev)" w:value="Religionslehre (ev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7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EF30CD" w:rsidRDefault="00F368C5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Religionslehre/Ethik</w:t>
                </w:r>
              </w:p>
            </w:tc>
          </w:sdtContent>
        </w:sdt>
        <w:sdt>
          <w:sdtPr>
            <w:rPr>
              <w:rStyle w:val="Formatvorlage99"/>
            </w:rPr>
            <w:id w:val="-1120831726"/>
            <w:placeholder>
              <w:docPart w:val="33D4F485B1864846B59FD37B6A55FF0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4703F" w:rsidRPr="00EF30CD" w:rsidRDefault="00BD5FFA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3"/>
            </w:rPr>
            <w:id w:val="-925024763"/>
            <w:placeholder>
              <w:docPart w:val="33D4F485B1864846B59FD37B6A55FF0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4703F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3"/>
                  </w:rPr>
                  <w:t>sgt</w:t>
                </w:r>
              </w:p>
            </w:tc>
          </w:sdtContent>
        </w:sdt>
      </w:tr>
      <w:tr w:rsidR="00EC04A1" w:rsidRPr="00526C17" w:rsidTr="00641A57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Deutsch</w:t>
            </w:r>
          </w:p>
        </w:tc>
        <w:sdt>
          <w:sdtPr>
            <w:rPr>
              <w:rStyle w:val="Formatvorlage100"/>
            </w:rPr>
            <w:id w:val="-281800382"/>
            <w:placeholder>
              <w:docPart w:val="25772911096D4834B601B6465284A04D"/>
            </w:placeholder>
            <w:comboBox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comboBox>
          </w:sdtPr>
          <w:sdtEndPr>
            <w:rPr>
              <w:rStyle w:val="a0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sz w:val="20"/>
                    <w:lang w:val="de-DE"/>
                  </w:rPr>
                </w:pPr>
                <w:proofErr w:type="spellStart"/>
                <w:r>
                  <w:rPr>
                    <w:rStyle w:val="Formatvorlage100"/>
                  </w:rPr>
                  <w:t>sgt</w:t>
                </w:r>
                <w:proofErr w:type="spellEnd"/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4"/>
            </w:rPr>
            <w:id w:val="123823761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4"/>
                  </w:rPr>
                  <w:t>sgt</w:t>
                </w:r>
              </w:p>
            </w:tc>
          </w:sdtContent>
        </w:sdt>
      </w:tr>
      <w:tr w:rsidR="00EC04A1" w:rsidRPr="00526C17" w:rsidTr="00641A57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1"/>
            </w:rPr>
            <w:id w:val="1288547103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5"/>
            </w:rPr>
            <w:id w:val="-1353953227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5"/>
                  </w:rPr>
                  <w:t>sgt</w:t>
                </w:r>
              </w:p>
            </w:tc>
          </w:sdtContent>
        </w:sdt>
      </w:tr>
      <w:tr w:rsidR="00EC04A1" w:rsidRPr="00526C17" w:rsidTr="00641A57">
        <w:trPr>
          <w:trHeight w:hRule="exact" w:val="39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Englisch</w:t>
            </w:r>
            <w:r w:rsidR="003B04EF">
              <w:rPr>
                <w:rFonts w:ascii="Arial" w:hAnsi="Arial" w:cs="Arial"/>
                <w:sz w:val="20"/>
                <w:lang w:val="de-DE"/>
              </w:rPr>
              <w:t>*</w:t>
            </w:r>
            <w:r w:rsidR="00815521" w:rsidRPr="00EF30CD"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02"/>
            </w:rPr>
            <w:id w:val="-1426565352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54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2"/>
                  </w:rPr>
                  <w:t>sgt</w:t>
                </w:r>
              </w:p>
            </w:tc>
          </w:sdtContent>
        </w:sdt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6"/>
            </w:rPr>
            <w:id w:val="2114779097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14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14"/>
                    <w:lang w:val="de-DE"/>
                  </w:rPr>
                </w:pPr>
                <w:r>
                  <w:rPr>
                    <w:rStyle w:val="Formatvorlage106"/>
                  </w:rPr>
                  <w:t>sgt</w:t>
                </w:r>
              </w:p>
            </w:tc>
          </w:sdtContent>
        </w:sdt>
      </w:tr>
      <w:tr w:rsidR="00EC04A1" w:rsidRPr="00526C17" w:rsidTr="00641A57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107"/>
            </w:rPr>
            <w:id w:val="-74135598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7"/>
                  </w:rPr>
                  <w:t>sgt</w:t>
                </w:r>
              </w:p>
            </w:tc>
          </w:sdtContent>
        </w:sdt>
      </w:tr>
      <w:tr w:rsidR="00EC04A1" w:rsidRPr="00526C17" w:rsidTr="00641A57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108"/>
            </w:rPr>
            <w:id w:val="2032523950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8"/>
                  </w:rPr>
                  <w:t>sgt</w:t>
                </w:r>
              </w:p>
            </w:tc>
          </w:sdtContent>
        </w:sdt>
      </w:tr>
      <w:tr w:rsidR="00EC04A1" w:rsidRPr="00EF30CD" w:rsidTr="00641A57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Wahlpflichtbereich: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526C17" w:rsidTr="00641A57">
        <w:trPr>
          <w:trHeight w:hRule="exact" w:val="397"/>
        </w:trPr>
        <w:sdt>
          <w:sdtPr>
            <w:rPr>
              <w:rStyle w:val="Formatvorlage97"/>
            </w:rPr>
            <w:id w:val="-1638948130"/>
            <w:placeholder>
              <w:docPart w:val="B1C73097AA7A4C07A4AA8885F5F30CF6"/>
            </w:placeholder>
            <w:dropDownList>
              <w:listItem w:value="Wählen Sie ein Element aus."/>
              <w:listItem w:displayText="Technik" w:value="Technik"/>
              <w:listItem w:displayText="Französisch*" w:value="Französisch*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9"/>
            </w:rPr>
            <w:id w:val="-1033100603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09"/>
                  </w:rPr>
                  <w:t>sgt</w:t>
                </w:r>
              </w:p>
            </w:tc>
          </w:sdtContent>
        </w:sdt>
      </w:tr>
      <w:tr w:rsidR="00EC04A1" w:rsidRPr="00EF30CD" w:rsidTr="00641A57">
        <w:trPr>
          <w:trHeight w:hRule="exact" w:val="397"/>
        </w:trPr>
        <w:tc>
          <w:tcPr>
            <w:tcW w:w="776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sz w:val="20"/>
                <w:szCs w:val="20"/>
                <w:lang w:val="de-DE"/>
              </w:rPr>
              <w:t>Leistungen im Profilfach: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sz w:val="20"/>
                <w:szCs w:val="20"/>
                <w:lang w:val="de-DE"/>
              </w:rPr>
            </w:pPr>
          </w:p>
        </w:tc>
      </w:tr>
      <w:tr w:rsidR="00EC04A1" w:rsidRPr="00526C17" w:rsidTr="00641A57">
        <w:trPr>
          <w:trHeight w:hRule="exact" w:val="397"/>
        </w:trPr>
        <w:sdt>
          <w:sdtPr>
            <w:rPr>
              <w:rStyle w:val="Formatvorlage98"/>
            </w:rPr>
            <w:id w:val="-802465743"/>
            <w:placeholder>
              <w:docPart w:val="B1C73097AA7A4C07A4AA8885F5F30CF6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*" w:value="Spanisch*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776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98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10"/>
            </w:rPr>
            <w:id w:val="-673025341"/>
            <w:placeholder>
              <w:docPart w:val="B1C73097AA7A4C07A4AA8885F5F30CF6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>
            <w:rPr>
              <w:rStyle w:val="a0"/>
              <w:rFonts w:asciiTheme="minorHAnsi" w:hAnsiTheme="minorHAnsi" w:cs="Arial"/>
              <w:sz w:val="22"/>
              <w:szCs w:val="20"/>
              <w:lang w:val="de-DE"/>
            </w:rPr>
          </w:sdtEndPr>
          <w:sdtContent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C04A1" w:rsidRPr="00EF30CD" w:rsidRDefault="004C5DD1" w:rsidP="00EC04A1">
                <w:pPr>
                  <w:spacing w:after="0"/>
                  <w:rPr>
                    <w:rFonts w:ascii="Arial" w:hAnsi="Arial" w:cs="Arial"/>
                    <w:sz w:val="20"/>
                    <w:szCs w:val="20"/>
                    <w:lang w:val="de-DE"/>
                  </w:rPr>
                </w:pPr>
                <w:r>
                  <w:rPr>
                    <w:rStyle w:val="Formatvorlage110"/>
                  </w:rPr>
                  <w:t>sgt</w:t>
                </w:r>
              </w:p>
            </w:tc>
          </w:sdtContent>
        </w:sdt>
        <w:bookmarkStart w:id="5" w:name="_GoBack"/>
        <w:bookmarkEnd w:id="5"/>
      </w:tr>
      <w:tr w:rsidR="00EC04A1" w:rsidRPr="00EF30CD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szCs w:val="20"/>
                <w:lang w:val="de-DE"/>
              </w:rPr>
              <w:t>Teilnahme an Arbeitsgemeinschaften: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472118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6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/>
                <w:noProof/>
                <w:sz w:val="20"/>
                <w:lang w:val="de-DE"/>
              </w:rPr>
              <w:t>${ags}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EC04A1" w:rsidRPr="0014703F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EF30CD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EC04A1" w:rsidRPr="00472118" w:rsidTr="00394562">
        <w:trPr>
          <w:trHeight w:hRule="exact" w:val="851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C04A1" w:rsidRPr="00B060E1" w:rsidRDefault="00F368C5" w:rsidP="00F368C5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EF30CD" w:rsidRPr="00EF30CD" w:rsidTr="00261534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0CD" w:rsidRPr="00A654D2" w:rsidRDefault="00EF30CD" w:rsidP="00EF30CD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b/>
                <w:sz w:val="20"/>
                <w:lang w:val="de-DE"/>
              </w:rPr>
              <w:t>Fremdsprachenniveau nach GER *</w:t>
            </w:r>
            <w:r>
              <w:rPr>
                <w:rFonts w:ascii="Arial" w:hAnsi="Arial"/>
                <w:b/>
                <w:sz w:val="20"/>
                <w:lang w:val="de-DE"/>
              </w:rPr>
              <w:t>:</w:t>
            </w:r>
          </w:p>
        </w:tc>
      </w:tr>
      <w:tr w:rsidR="00EF30CD" w:rsidRPr="00F368C5" w:rsidTr="00394562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F30CD" w:rsidRPr="00A654D2" w:rsidRDefault="00EF30CD" w:rsidP="002D7BC3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EF30CD">
              <w:rPr>
                <w:rFonts w:ascii="Arial" w:hAnsi="Arial"/>
                <w:sz w:val="20"/>
                <w:lang w:val="de-DE"/>
              </w:rPr>
              <w:t xml:space="preserve">Englisch: </w:t>
            </w:r>
            <w:r w:rsidR="002D7BC3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8" w:name="Text14"/>
            <w:r w:rsidR="002D7BC3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D7BC3">
              <w:rPr>
                <w:rFonts w:ascii="Arial" w:hAnsi="Arial"/>
                <w:sz w:val="20"/>
                <w:lang w:val="de-DE"/>
              </w:rPr>
            </w:r>
            <w:r w:rsidR="002D7BC3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2D7BC3">
              <w:rPr>
                <w:rFonts w:ascii="Arial" w:hAnsi="Arial"/>
                <w:noProof/>
                <w:sz w:val="20"/>
                <w:lang w:val="de-DE"/>
              </w:rPr>
              <w:t>Niveau</w:t>
            </w:r>
            <w:r w:rsidR="002D7BC3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8"/>
            <w:r w:rsidR="00C9003E" w:rsidRPr="00C9003E">
              <w:rPr>
                <w:rFonts w:ascii="Arial" w:hAnsi="Arial"/>
                <w:b/>
                <w:sz w:val="20"/>
                <w:lang w:val="de-DE"/>
              </w:rPr>
              <w:t xml:space="preserve">     </w:t>
            </w:r>
            <w:r w:rsidRPr="00C9003E">
              <w:rPr>
                <w:rFonts w:ascii="Arial" w:hAnsi="Arial"/>
                <w:b/>
                <w:sz w:val="20"/>
                <w:lang w:val="de-DE"/>
              </w:rPr>
              <w:t xml:space="preserve"> </w:t>
            </w:r>
            <w:r w:rsidRPr="00EF30CD">
              <w:rPr>
                <w:rFonts w:ascii="Arial" w:hAnsi="Arial"/>
                <w:b/>
                <w:sz w:val="20"/>
                <w:lang w:val="de-DE"/>
              </w:rPr>
              <w:t xml:space="preserve">    </w:t>
            </w:r>
            <w:sdt>
              <w:sdtPr>
                <w:rPr>
                  <w:rStyle w:val="Formatvorlage111"/>
                  <w:lang w:val="de-DE"/>
                </w:rPr>
                <w:id w:val="-703868232"/>
                <w:placeholder>
                  <w:docPart w:val="1A8C423D54F943A7A1D5E9CA6464B5BD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Französisch:" w:value="Französisch: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F368C5" w:rsidRPr="00EF30CD">
                  <w:rPr>
                    <w:rStyle w:val="aa"/>
                    <w:sz w:val="12"/>
                    <w:lang w:val="de-DE"/>
                  </w:rPr>
                  <w:t>Wählen Sie ein Element aus.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 </w:t>
            </w:r>
            <w:r w:rsidR="002D7BC3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9" w:name="Text18"/>
            <w:r w:rsidR="002D7BC3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D7BC3">
              <w:rPr>
                <w:rFonts w:ascii="Arial" w:hAnsi="Arial"/>
                <w:sz w:val="20"/>
                <w:lang w:val="de-DE"/>
              </w:rPr>
            </w:r>
            <w:r w:rsidR="002D7BC3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2D7BC3">
              <w:rPr>
                <w:rFonts w:ascii="Arial" w:hAnsi="Arial"/>
                <w:noProof/>
                <w:sz w:val="20"/>
                <w:lang w:val="de-DE"/>
              </w:rPr>
              <w:t>Niveau</w:t>
            </w:r>
            <w:r w:rsidR="002D7BC3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9"/>
            <w:r w:rsidR="00C9003E">
              <w:rPr>
                <w:rFonts w:ascii="Arial" w:hAnsi="Arial"/>
                <w:b/>
                <w:lang w:val="de-DE"/>
              </w:rPr>
              <w:t xml:space="preserve">     </w:t>
            </w:r>
            <w:r>
              <w:rPr>
                <w:rFonts w:ascii="Arial" w:hAnsi="Arial"/>
                <w:b/>
                <w:lang w:val="de-DE"/>
              </w:rPr>
              <w:t xml:space="preserve">   </w:t>
            </w:r>
            <w:sdt>
              <w:sdtPr>
                <w:rPr>
                  <w:rStyle w:val="Formatvorlage112"/>
                  <w:lang w:val="de-DE"/>
                </w:rPr>
                <w:id w:val="-1750883851"/>
                <w:placeholder>
                  <w:docPart w:val="814206C230F6487393A37D08C93EB149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Spanisch:" w:value="Spanisch:"/>
                </w:comboBox>
              </w:sdtPr>
              <w:sdtEndPr>
                <w:rPr>
                  <w:rStyle w:val="a0"/>
                  <w:rFonts w:asciiTheme="minorHAnsi" w:hAnsiTheme="minorHAnsi"/>
                  <w:b/>
                  <w:sz w:val="22"/>
                </w:rPr>
              </w:sdtEndPr>
              <w:sdtContent>
                <w:r w:rsidR="002D7BC3" w:rsidRPr="00EF30CD">
                  <w:rPr>
                    <w:rStyle w:val="aa"/>
                    <w:sz w:val="10"/>
                    <w:lang w:val="de-DE"/>
                  </w:rPr>
                  <w:t>Wählen Sie ein Element aus.</w:t>
                </w:r>
              </w:sdtContent>
            </w:sdt>
            <w:r>
              <w:rPr>
                <w:rFonts w:ascii="Arial" w:hAnsi="Arial"/>
                <w:b/>
                <w:lang w:val="de-DE"/>
              </w:rPr>
              <w:t xml:space="preserve"> </w:t>
            </w:r>
            <w:r w:rsidR="002D7BC3" w:rsidRPr="002D7BC3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iveau"/>
                    <w:maxLength w:val="18"/>
                  </w:textInput>
                </w:ffData>
              </w:fldChar>
            </w:r>
            <w:bookmarkStart w:id="10" w:name="Text19"/>
            <w:r w:rsidR="002D7BC3" w:rsidRPr="002D7BC3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="002D7BC3" w:rsidRPr="002D7BC3">
              <w:rPr>
                <w:rFonts w:ascii="Arial" w:hAnsi="Arial"/>
                <w:sz w:val="20"/>
                <w:lang w:val="de-DE"/>
              </w:rPr>
            </w:r>
            <w:r w:rsidR="002D7BC3" w:rsidRPr="002D7BC3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2D7BC3" w:rsidRPr="002D7BC3">
              <w:rPr>
                <w:rFonts w:ascii="Arial" w:hAnsi="Arial"/>
                <w:noProof/>
                <w:sz w:val="20"/>
                <w:lang w:val="de-DE"/>
              </w:rPr>
              <w:t>Niveau</w:t>
            </w:r>
            <w:r w:rsidR="002D7BC3" w:rsidRPr="002D7BC3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10"/>
          </w:p>
        </w:tc>
      </w:tr>
      <w:tr w:rsidR="00EC04A1" w:rsidRPr="00526C17" w:rsidTr="00394562">
        <w:trPr>
          <w:trHeight w:hRule="exact" w:val="454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A654D2" w:rsidRDefault="00EC04A1" w:rsidP="00EC04A1">
            <w:pPr>
              <w:spacing w:after="0"/>
              <w:jc w:val="center"/>
              <w:rPr>
                <w:rFonts w:ascii="Arial" w:hAnsi="Arial"/>
                <w:b/>
                <w:lang w:val="de-DE"/>
              </w:rPr>
            </w:pPr>
            <w:r w:rsidRPr="00A654D2">
              <w:rPr>
                <w:rFonts w:ascii="Arial" w:hAnsi="Arial"/>
                <w:b/>
                <w:lang w:val="de-DE"/>
              </w:rPr>
              <w:t>Die Leistungen wurden in allen Fächern auf dem erweiterten Niveau (E) beurteilt.</w:t>
            </w:r>
          </w:p>
        </w:tc>
      </w:tr>
      <w:tr w:rsidR="006C6512" w:rsidRPr="00526C17" w:rsidTr="00EF30CD">
        <w:trPr>
          <w:trHeight w:hRule="exact" w:val="397"/>
        </w:trPr>
        <w:tc>
          <w:tcPr>
            <w:tcW w:w="10173" w:type="dxa"/>
            <w:gridSpan w:val="7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C6512" w:rsidRPr="0014703F" w:rsidRDefault="00ED6D1B" w:rsidP="006C6512">
            <w:pPr>
              <w:spacing w:after="0"/>
              <w:rPr>
                <w:lang w:val="de-DE"/>
              </w:rPr>
            </w:pPr>
            <w:sdt>
              <w:sdtPr>
                <w:rPr>
                  <w:rStyle w:val="Formatvorlage113"/>
                </w:rPr>
                <w:id w:val="-1239562034"/>
                <w:placeholder>
                  <w:docPart w:val="25772911096D4834B601B6465284A04D"/>
                </w:placeholder>
                <w:showingPlcHdr/>
                <w:comboBox>
                  <w:listItem w:value="Wählen Sie ein Element aus."/>
                  <w:listItem w:displayText="Die Schülerin wird versetzt." w:value="Die Schülerin wird versetzt."/>
                  <w:listItem w:displayText="Die Schülerin wird nicht versetzt." w:value="Die Schülerin wird nicht versetzt."/>
                  <w:listItem w:displayText="Der Schüler wird versetzt." w:value="Der Schüler wird versetzt."/>
                  <w:listItem w:displayText="Der Schüler wird nicht versetzt." w:value="Der Schüler wird nicht versetzt.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2D7BC3" w:rsidRPr="00EF30CD">
                  <w:rPr>
                    <w:rStyle w:val="aa"/>
                    <w:sz w:val="14"/>
                    <w:szCs w:val="14"/>
                    <w:lang w:val="de-DE"/>
                  </w:rPr>
                  <w:t>Wählen Sie ein Element aus.</w:t>
                </w:r>
              </w:sdtContent>
            </w:sdt>
          </w:p>
        </w:tc>
      </w:tr>
      <w:tr w:rsidR="00641A57" w:rsidRPr="008F2826" w:rsidTr="00A75861">
        <w:trPr>
          <w:trHeight w:hRule="exact" w:val="397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641A57" w:rsidRPr="00472118" w:rsidRDefault="00641A57" w:rsidP="002D7BC3">
            <w:pPr>
              <w:spacing w:after="0"/>
              <w:rPr>
                <w:rFonts w:ascii="Arial" w:hAnsi="Arial"/>
                <w:lang w:val="de-DE"/>
              </w:rPr>
            </w:pPr>
            <w:r w:rsidRPr="00EF30CD">
              <w:rPr>
                <w:rFonts w:ascii="Arial" w:hAnsi="Arial" w:cs="Arial"/>
                <w:sz w:val="20"/>
                <w:lang w:val="de-DE"/>
              </w:rPr>
              <w:t>Datum</w:t>
            </w:r>
            <w:r>
              <w:rPr>
                <w:rFonts w:ascii="Arial" w:hAnsi="Arial" w:cs="Arial"/>
                <w:sz w:val="20"/>
                <w:lang w:val="de-DE"/>
              </w:rPr>
              <w:t xml:space="preserve">: 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1" w:name="Text17"/>
            <w:r w:rsidR="002D7BC3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="002D7BC3">
              <w:rPr>
                <w:rFonts w:ascii="Arial" w:hAnsi="Arial" w:cs="Arial"/>
                <w:sz w:val="20"/>
                <w:lang w:val="de-DE"/>
              </w:rPr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4C5DD1">
              <w:rPr>
                <w:rFonts w:ascii="Arial" w:hAnsi="Arial" w:cs="Arial"/>
                <w:noProof/>
                <w:sz w:val="20"/>
                <w:lang w:val="de-DE"/>
              </w:rPr>
              <w:t>${certda}</w:t>
            </w:r>
            <w:r w:rsidR="002D7BC3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11"/>
          </w:p>
        </w:tc>
        <w:tc>
          <w:tcPr>
            <w:tcW w:w="198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8F2826" w:rsidRDefault="00641A57" w:rsidP="00EC04A1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39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1A57" w:rsidRPr="0014703F" w:rsidRDefault="00641A57" w:rsidP="00EC04A1">
            <w:pPr>
              <w:spacing w:after="0"/>
              <w:rPr>
                <w:lang w:val="de-DE"/>
              </w:rPr>
            </w:pPr>
          </w:p>
        </w:tc>
      </w:tr>
      <w:tr w:rsidR="00EC04A1" w:rsidRPr="008F2826" w:rsidTr="00641A57">
        <w:trPr>
          <w:trHeight w:hRule="exact" w:val="567"/>
        </w:trPr>
        <w:tc>
          <w:tcPr>
            <w:tcW w:w="42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1985" w:type="dxa"/>
            <w:gridSpan w:val="3"/>
            <w:vMerge/>
            <w:tcBorders>
              <w:top w:val="nil"/>
              <w:left w:val="nil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  <w:tc>
          <w:tcPr>
            <w:tcW w:w="39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C04A1" w:rsidRPr="0014703F" w:rsidRDefault="00EC04A1" w:rsidP="0044650F">
            <w:pPr>
              <w:rPr>
                <w:lang w:val="de-DE"/>
              </w:rPr>
            </w:pPr>
          </w:p>
        </w:tc>
      </w:tr>
      <w:tr w:rsidR="00EC04A1" w:rsidRPr="00526C17" w:rsidTr="00641A57">
        <w:trPr>
          <w:trHeight w:hRule="exact" w:val="454"/>
        </w:trPr>
        <w:tc>
          <w:tcPr>
            <w:tcW w:w="42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C04A1" w:rsidRPr="00517A7D" w:rsidRDefault="002D7BC3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2" w:name="Text12"/>
            <w:r>
              <w:rPr>
                <w:rFonts w:ascii="Arial" w:hAnsi="Arial" w:cs="Arial"/>
                <w:sz w:val="16"/>
                <w:szCs w:val="16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Name</w:t>
            </w:r>
            <w:r>
              <w:rPr>
                <w:rFonts w:ascii="Arial" w:hAnsi="Arial" w:cs="Arial"/>
                <w:sz w:val="16"/>
                <w:szCs w:val="16"/>
                <w:lang w:val="de-DE"/>
              </w:rPr>
              <w:fldChar w:fldCharType="end"/>
            </w:r>
            <w:bookmarkEnd w:id="12"/>
            <w:r w:rsidR="00EC04A1"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16"/>
                </w:rPr>
                <w:id w:val="-811710349"/>
                <w:placeholder>
                  <w:docPart w:val="1F112CF7128D4902BCC7FBA09866E108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Pr="00A654D2">
                  <w:rPr>
                    <w:rStyle w:val="aa"/>
                    <w:sz w:val="18"/>
                    <w:lang w:val="de-DE"/>
                  </w:rPr>
                  <w:t>Wählen Sie ein Element aus.</w:t>
                </w:r>
              </w:sdtContent>
            </w:sdt>
          </w:p>
        </w:tc>
        <w:tc>
          <w:tcPr>
            <w:tcW w:w="1985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EC04A1" w:rsidRPr="00517A7D" w:rsidRDefault="00EC04A1" w:rsidP="008D316D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969" w:type="dxa"/>
            <w:gridSpan w:val="2"/>
            <w:tcBorders>
              <w:left w:val="nil"/>
              <w:bottom w:val="nil"/>
              <w:right w:val="nil"/>
            </w:tcBorders>
          </w:tcPr>
          <w:p w:rsidR="00EC04A1" w:rsidRPr="00517A7D" w:rsidRDefault="002D7BC3" w:rsidP="00F368C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3" w:name="Text13"/>
            <w:r>
              <w:rPr>
                <w:rFonts w:ascii="Arial" w:hAnsi="Arial" w:cs="Arial"/>
                <w:sz w:val="16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20"/>
                <w:lang w:val="de-DE"/>
              </w:rPr>
              <w:t>Name</w:t>
            </w:r>
            <w:r>
              <w:rPr>
                <w:rFonts w:ascii="Arial" w:hAnsi="Arial" w:cs="Arial"/>
                <w:sz w:val="16"/>
                <w:szCs w:val="20"/>
                <w:lang w:val="de-DE"/>
              </w:rPr>
              <w:fldChar w:fldCharType="end"/>
            </w:r>
            <w:bookmarkEnd w:id="13"/>
            <w:r w:rsidR="00EC04A1"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17"/>
                </w:rPr>
                <w:id w:val="-1499106143"/>
                <w:placeholder>
                  <w:docPart w:val="8E7BE1623CF44D3E9E52F5338EE9FE01"/>
                </w:placeholder>
                <w:showingPlcHdr/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Pr="00A654D2">
                  <w:rPr>
                    <w:rStyle w:val="aa"/>
                    <w:sz w:val="20"/>
                    <w:lang w:val="de-DE"/>
                  </w:rPr>
                  <w:t>Wählen Sie ein Element aus.</w:t>
                </w:r>
              </w:sdtContent>
            </w:sdt>
          </w:p>
        </w:tc>
      </w:tr>
      <w:tr w:rsidR="00EC04A1" w:rsidRPr="008F2826" w:rsidTr="00261534">
        <w:trPr>
          <w:trHeight w:hRule="exact" w:val="170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</w:tcPr>
          <w:p w:rsidR="00EC04A1" w:rsidRPr="00EF30CD" w:rsidRDefault="00EC04A1" w:rsidP="00EC04A1">
            <w:pPr>
              <w:spacing w:after="0"/>
              <w:rPr>
                <w:rFonts w:ascii="Arial" w:hAnsi="Arial" w:cs="Arial"/>
                <w:sz w:val="18"/>
                <w:lang w:val="de-DE"/>
              </w:rPr>
            </w:pPr>
            <w:r w:rsidRPr="00EF30CD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EC04A1" w:rsidRPr="008F2826" w:rsidTr="00EF30CD">
        <w:trPr>
          <w:trHeight w:hRule="exact" w:val="567"/>
        </w:trPr>
        <w:tc>
          <w:tcPr>
            <w:tcW w:w="27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C04A1" w:rsidRPr="00517A7D" w:rsidRDefault="00EC04A1" w:rsidP="00EF30CD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39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C04A1" w:rsidRPr="00517A7D" w:rsidRDefault="00EC04A1" w:rsidP="00EC04A1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695699" w:rsidRDefault="00695699" w:rsidP="00721379">
      <w:pPr>
        <w:spacing w:before="44" w:after="0" w:line="160" w:lineRule="exact"/>
        <w:ind w:left="-113"/>
        <w:rPr>
          <w:rFonts w:ascii="Arial" w:eastAsia="Arial" w:hAnsi="Arial" w:cs="Arial"/>
          <w:sz w:val="16"/>
          <w:szCs w:val="16"/>
          <w:lang w:val="de-DE"/>
        </w:rPr>
      </w:pP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o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en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st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u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f</w:t>
      </w:r>
      <w:r w:rsidRPr="00F22C5A">
        <w:rPr>
          <w:rFonts w:ascii="Arial" w:eastAsia="Arial" w:hAnsi="Arial" w:cs="Arial"/>
          <w:b/>
          <w:spacing w:val="1"/>
          <w:sz w:val="16"/>
          <w:szCs w:val="16"/>
          <w:lang w:val="de-DE"/>
        </w:rPr>
        <w:t>e</w:t>
      </w:r>
      <w:r w:rsidRPr="00F22C5A">
        <w:rPr>
          <w:rFonts w:ascii="Arial" w:eastAsia="Arial" w:hAnsi="Arial" w:cs="Arial"/>
          <w:b/>
          <w:sz w:val="16"/>
          <w:szCs w:val="16"/>
          <w:lang w:val="de-DE"/>
        </w:rPr>
        <w:t>n</w:t>
      </w:r>
      <w:r w:rsidRPr="00F22C5A">
        <w:rPr>
          <w:rFonts w:ascii="Arial" w:eastAsia="Arial" w:hAnsi="Arial" w:cs="Arial"/>
          <w:sz w:val="16"/>
          <w:szCs w:val="16"/>
          <w:lang w:val="de-DE"/>
        </w:rPr>
        <w:t>:</w:t>
      </w:r>
    </w:p>
    <w:p w:rsidR="000A04FB" w:rsidRPr="000A04FB" w:rsidRDefault="000A04FB" w:rsidP="00721379">
      <w:pPr>
        <w:spacing w:before="44" w:after="0" w:line="160" w:lineRule="exact"/>
        <w:ind w:left="-113" w:right="-567"/>
        <w:rPr>
          <w:rFonts w:ascii="Arial" w:eastAsia="Arial" w:hAnsi="Arial" w:cs="Arial"/>
          <w:i/>
          <w:sz w:val="16"/>
          <w:szCs w:val="16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sgt, gut = gut, </w:t>
      </w:r>
      <w:r w:rsidR="00A335A9"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>= bfr,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unbfr</w:t>
      </w:r>
    </w:p>
    <w:p w:rsidR="00695699" w:rsidRDefault="00695699" w:rsidP="00721379">
      <w:pPr>
        <w:spacing w:before="56" w:after="0" w:line="160" w:lineRule="exact"/>
        <w:ind w:left="-113"/>
        <w:rPr>
          <w:rFonts w:ascii="Arial" w:eastAsia="Arial" w:hAnsi="Arial" w:cs="Arial"/>
          <w:i/>
          <w:sz w:val="16"/>
          <w:szCs w:val="16"/>
          <w:lang w:val="de-DE"/>
        </w:rPr>
      </w:pP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Leistungen in den einzelnen Fächern 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und Fächerverbünden:</w:t>
      </w:r>
      <w:r w:rsidRPr="00F22C5A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="00721379">
        <w:rPr>
          <w:rFonts w:ascii="Arial" w:eastAsia="Arial" w:hAnsi="Arial" w:cs="Arial"/>
          <w:spacing w:val="2"/>
          <w:sz w:val="16"/>
          <w:szCs w:val="16"/>
          <w:lang w:val="de-DE"/>
        </w:rPr>
        <w:tab/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sehr gut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(1)</w:t>
      </w:r>
      <w:r w:rsidR="00A335A9"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2"/>
          <w:sz w:val="16"/>
          <w:szCs w:val="16"/>
          <w:lang w:val="de-DE"/>
        </w:rPr>
        <w:t xml:space="preserve"> sgt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gu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t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(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2)</w:t>
      </w:r>
      <w:r w:rsidR="00A335A9"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=</w:t>
      </w:r>
      <w:r>
        <w:rPr>
          <w:rFonts w:ascii="Arial" w:eastAsia="Arial" w:hAnsi="Arial" w:cs="Arial"/>
          <w:i/>
          <w:spacing w:val="-2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gut,</w:t>
      </w:r>
      <w:r w:rsidRPr="00F22C5A">
        <w:rPr>
          <w:rFonts w:ascii="Arial" w:eastAsia="Times New Roman" w:hAnsi="Arial" w:cs="Arial"/>
          <w:i/>
          <w:spacing w:val="3"/>
          <w:sz w:val="24"/>
          <w:szCs w:val="24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befriedigend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(3)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bfr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</w:p>
    <w:p w:rsidR="00695699" w:rsidRDefault="00695699" w:rsidP="00721379">
      <w:pPr>
        <w:spacing w:before="56" w:after="0" w:line="160" w:lineRule="exact"/>
        <w:ind w:left="4135" w:right="-567" w:firstLine="821"/>
        <w:rPr>
          <w:rFonts w:ascii="Arial" w:eastAsia="Arial" w:hAnsi="Arial" w:cs="Arial"/>
          <w:i/>
          <w:spacing w:val="-2"/>
          <w:sz w:val="16"/>
          <w:szCs w:val="16"/>
          <w:lang w:val="de-DE"/>
        </w:rPr>
      </w:pP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ausreichend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(4)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au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s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r</w:t>
      </w:r>
      <w:r w:rsidRPr="00F22C5A">
        <w:rPr>
          <w:rFonts w:ascii="Arial" w:eastAsia="Arial" w:hAnsi="Arial" w:cs="Arial"/>
          <w:i/>
          <w:sz w:val="16"/>
          <w:szCs w:val="16"/>
          <w:lang w:val="de-DE"/>
        </w:rPr>
        <w:t>,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mangelhaft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(5)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5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mgh,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ungenügend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(6)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="00B80B33"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=</w:t>
      </w: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 xml:space="preserve"> </w:t>
      </w:r>
      <w:r w:rsidRPr="00F22C5A">
        <w:rPr>
          <w:rFonts w:ascii="Arial" w:eastAsia="Arial" w:hAnsi="Arial" w:cs="Arial"/>
          <w:i/>
          <w:spacing w:val="1"/>
          <w:sz w:val="16"/>
          <w:szCs w:val="16"/>
          <w:lang w:val="de-DE"/>
        </w:rPr>
        <w:t>un</w:t>
      </w:r>
      <w:r w:rsidRPr="00F22C5A">
        <w:rPr>
          <w:rFonts w:ascii="Arial" w:eastAsia="Arial" w:hAnsi="Arial" w:cs="Arial"/>
          <w:i/>
          <w:spacing w:val="-2"/>
          <w:sz w:val="16"/>
          <w:szCs w:val="16"/>
          <w:lang w:val="de-DE"/>
        </w:rPr>
        <w:t>g</w:t>
      </w:r>
    </w:p>
    <w:p w:rsidR="00A654D2" w:rsidRPr="00F22C5A" w:rsidRDefault="00A654D2" w:rsidP="003D3082">
      <w:pPr>
        <w:spacing w:before="56" w:after="0" w:line="160" w:lineRule="exact"/>
        <w:ind w:left="-113" w:right="-567"/>
        <w:rPr>
          <w:rFonts w:ascii="Arial" w:eastAsia="Arial" w:hAnsi="Arial" w:cs="Arial"/>
          <w:i/>
          <w:spacing w:val="-2"/>
          <w:sz w:val="14"/>
          <w:szCs w:val="14"/>
          <w:lang w:val="de-DE"/>
        </w:rPr>
      </w:pPr>
      <w:r>
        <w:rPr>
          <w:rFonts w:ascii="Arial" w:eastAsia="Times New Roman" w:hAnsi="Arial" w:cs="Arial"/>
          <w:i/>
          <w:spacing w:val="3"/>
          <w:sz w:val="16"/>
          <w:szCs w:val="16"/>
          <w:lang w:val="de-DE"/>
        </w:rPr>
        <w:t>* Sprachniveau gemäß Gemeinsamem europäischen Referenzrahmen (GER)</w:t>
      </w:r>
    </w:p>
    <w:sectPr w:rsidR="00A654D2" w:rsidRPr="00F22C5A" w:rsidSect="00EF30CD">
      <w:pgSz w:w="11906" w:h="16838" w:code="9"/>
      <w:pgMar w:top="851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D1B" w:rsidRDefault="00ED6D1B" w:rsidP="001E03DE">
      <w:r>
        <w:separator/>
      </w:r>
    </w:p>
  </w:endnote>
  <w:endnote w:type="continuationSeparator" w:id="0">
    <w:p w:rsidR="00ED6D1B" w:rsidRDefault="00ED6D1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D1B" w:rsidRDefault="00ED6D1B" w:rsidP="001E03DE">
      <w:r>
        <w:separator/>
      </w:r>
    </w:p>
  </w:footnote>
  <w:footnote w:type="continuationSeparator" w:id="0">
    <w:p w:rsidR="00ED6D1B" w:rsidRDefault="00ED6D1B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0B"/>
    <w:rsid w:val="000458F8"/>
    <w:rsid w:val="00046B49"/>
    <w:rsid w:val="000A04FB"/>
    <w:rsid w:val="000B390B"/>
    <w:rsid w:val="000F77F6"/>
    <w:rsid w:val="00130D2B"/>
    <w:rsid w:val="001442C3"/>
    <w:rsid w:val="0014703F"/>
    <w:rsid w:val="00150323"/>
    <w:rsid w:val="001516B3"/>
    <w:rsid w:val="001A2103"/>
    <w:rsid w:val="001E03DE"/>
    <w:rsid w:val="001E58C3"/>
    <w:rsid w:val="001F66E6"/>
    <w:rsid w:val="002223B8"/>
    <w:rsid w:val="0022684A"/>
    <w:rsid w:val="002377AB"/>
    <w:rsid w:val="00261534"/>
    <w:rsid w:val="00266602"/>
    <w:rsid w:val="002668C7"/>
    <w:rsid w:val="00296589"/>
    <w:rsid w:val="002A1999"/>
    <w:rsid w:val="002D2E1A"/>
    <w:rsid w:val="002D7BC3"/>
    <w:rsid w:val="00324A38"/>
    <w:rsid w:val="0033746F"/>
    <w:rsid w:val="00394562"/>
    <w:rsid w:val="003967BD"/>
    <w:rsid w:val="003B04EF"/>
    <w:rsid w:val="003D1870"/>
    <w:rsid w:val="003D2124"/>
    <w:rsid w:val="003D2702"/>
    <w:rsid w:val="003D3082"/>
    <w:rsid w:val="003D594A"/>
    <w:rsid w:val="003F7EC7"/>
    <w:rsid w:val="00404C2D"/>
    <w:rsid w:val="0044650F"/>
    <w:rsid w:val="00472118"/>
    <w:rsid w:val="004C5DD1"/>
    <w:rsid w:val="004F3820"/>
    <w:rsid w:val="0050713B"/>
    <w:rsid w:val="00517A7D"/>
    <w:rsid w:val="00521FB9"/>
    <w:rsid w:val="00524E27"/>
    <w:rsid w:val="00526C17"/>
    <w:rsid w:val="00541171"/>
    <w:rsid w:val="00580DE5"/>
    <w:rsid w:val="0058791F"/>
    <w:rsid w:val="005C58F2"/>
    <w:rsid w:val="005D1DAD"/>
    <w:rsid w:val="005E2707"/>
    <w:rsid w:val="005F38C9"/>
    <w:rsid w:val="00635953"/>
    <w:rsid w:val="00641A57"/>
    <w:rsid w:val="006626CD"/>
    <w:rsid w:val="00695699"/>
    <w:rsid w:val="006C6512"/>
    <w:rsid w:val="006E188A"/>
    <w:rsid w:val="00721379"/>
    <w:rsid w:val="007320E0"/>
    <w:rsid w:val="007579CC"/>
    <w:rsid w:val="00790402"/>
    <w:rsid w:val="007920FC"/>
    <w:rsid w:val="007D522F"/>
    <w:rsid w:val="00815521"/>
    <w:rsid w:val="00817C59"/>
    <w:rsid w:val="00822044"/>
    <w:rsid w:val="008736CB"/>
    <w:rsid w:val="008A7911"/>
    <w:rsid w:val="008D316D"/>
    <w:rsid w:val="008F2826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6CD"/>
    <w:rsid w:val="00A335A9"/>
    <w:rsid w:val="00A654D2"/>
    <w:rsid w:val="00A7189C"/>
    <w:rsid w:val="00A71F78"/>
    <w:rsid w:val="00AC1C3B"/>
    <w:rsid w:val="00AC3611"/>
    <w:rsid w:val="00AF33E4"/>
    <w:rsid w:val="00B060E1"/>
    <w:rsid w:val="00B525A7"/>
    <w:rsid w:val="00B61392"/>
    <w:rsid w:val="00B75F60"/>
    <w:rsid w:val="00B80B33"/>
    <w:rsid w:val="00BD5FFA"/>
    <w:rsid w:val="00C04CE4"/>
    <w:rsid w:val="00C22DA6"/>
    <w:rsid w:val="00C35CD1"/>
    <w:rsid w:val="00C5427E"/>
    <w:rsid w:val="00C65955"/>
    <w:rsid w:val="00C8447F"/>
    <w:rsid w:val="00C9003E"/>
    <w:rsid w:val="00CA1B2A"/>
    <w:rsid w:val="00CD4707"/>
    <w:rsid w:val="00CD6932"/>
    <w:rsid w:val="00D007AF"/>
    <w:rsid w:val="00D157B4"/>
    <w:rsid w:val="00D46EA1"/>
    <w:rsid w:val="00D51FB3"/>
    <w:rsid w:val="00D75571"/>
    <w:rsid w:val="00D85308"/>
    <w:rsid w:val="00DA653D"/>
    <w:rsid w:val="00DF39AD"/>
    <w:rsid w:val="00E07817"/>
    <w:rsid w:val="00E5360B"/>
    <w:rsid w:val="00E62A48"/>
    <w:rsid w:val="00EA332E"/>
    <w:rsid w:val="00EC04A1"/>
    <w:rsid w:val="00ED6D1B"/>
    <w:rsid w:val="00EF30CD"/>
    <w:rsid w:val="00F02349"/>
    <w:rsid w:val="00F368C5"/>
    <w:rsid w:val="00F44A67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87D54F"/>
  <w15:docId w15:val="{A8F0A4E4-448A-465D-A44B-D8001705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150323"/>
    <w:rPr>
      <w:rFonts w:ascii="Arial" w:hAnsi="Arial"/>
      <w:sz w:val="24"/>
      <w:vertAlign w:val="superscript"/>
    </w:rPr>
  </w:style>
  <w:style w:type="character" w:customStyle="1" w:styleId="Formatvorlage80">
    <w:name w:val="Formatvorlage80"/>
    <w:basedOn w:val="a0"/>
    <w:uiPriority w:val="1"/>
    <w:rsid w:val="00A654D2"/>
    <w:rPr>
      <w:rFonts w:ascii="Arial" w:hAnsi="Arial"/>
      <w:sz w:val="18"/>
    </w:rPr>
  </w:style>
  <w:style w:type="character" w:customStyle="1" w:styleId="Formatvorlage81">
    <w:name w:val="Formatvorlage81"/>
    <w:basedOn w:val="a0"/>
    <w:uiPriority w:val="1"/>
    <w:rsid w:val="00A654D2"/>
    <w:rPr>
      <w:rFonts w:ascii="Arial" w:hAnsi="Arial"/>
      <w:sz w:val="18"/>
    </w:rPr>
  </w:style>
  <w:style w:type="character" w:customStyle="1" w:styleId="Formatvorlage82">
    <w:name w:val="Formatvorlage82"/>
    <w:basedOn w:val="a0"/>
    <w:uiPriority w:val="1"/>
    <w:rsid w:val="00EC04A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D3082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6C6512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6C6512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6C6512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6C6512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EF30CD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EF30CD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EF30CD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EF30CD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EF30CD"/>
    <w:rPr>
      <w:rFonts w:ascii="Arial" w:hAnsi="Arial"/>
      <w:sz w:val="20"/>
    </w:rPr>
  </w:style>
  <w:style w:type="character" w:customStyle="1" w:styleId="Formatvorlage93">
    <w:name w:val="Formatvorlage93"/>
    <w:basedOn w:val="a0"/>
    <w:uiPriority w:val="1"/>
    <w:rsid w:val="00EF30CD"/>
    <w:rPr>
      <w:rFonts w:ascii="Arial" w:hAnsi="Arial"/>
      <w:sz w:val="20"/>
    </w:rPr>
  </w:style>
  <w:style w:type="character" w:customStyle="1" w:styleId="Formatvorlage94">
    <w:name w:val="Formatvorlage94"/>
    <w:basedOn w:val="a0"/>
    <w:uiPriority w:val="1"/>
    <w:rsid w:val="00EF30CD"/>
    <w:rPr>
      <w:rFonts w:asciiTheme="minorHAnsi" w:hAnsiTheme="minorHAnsi"/>
      <w:sz w:val="14"/>
    </w:rPr>
  </w:style>
  <w:style w:type="character" w:customStyle="1" w:styleId="Formatvorlage95">
    <w:name w:val="Formatvorlage95"/>
    <w:basedOn w:val="a0"/>
    <w:uiPriority w:val="1"/>
    <w:rsid w:val="00EF30CD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EF30CD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EF30CD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EF30CD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EF30CD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EF30CD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5">
    <w:name w:val="Formatvorlage115"/>
    <w:basedOn w:val="a0"/>
    <w:uiPriority w:val="1"/>
    <w:rsid w:val="00EF30CD"/>
    <w:rPr>
      <w:rFonts w:ascii="Arial" w:hAnsi="Arial"/>
      <w:sz w:val="18"/>
    </w:rPr>
  </w:style>
  <w:style w:type="character" w:customStyle="1" w:styleId="Formatvorlage116">
    <w:name w:val="Formatvorlage116"/>
    <w:basedOn w:val="a0"/>
    <w:uiPriority w:val="1"/>
    <w:rsid w:val="008D316D"/>
    <w:rPr>
      <w:rFonts w:ascii="Arial" w:hAnsi="Arial"/>
      <w:sz w:val="16"/>
    </w:rPr>
  </w:style>
  <w:style w:type="character" w:customStyle="1" w:styleId="Formatvorlage117">
    <w:name w:val="Formatvorlage117"/>
    <w:basedOn w:val="a0"/>
    <w:uiPriority w:val="1"/>
    <w:rsid w:val="008D316D"/>
    <w:rPr>
      <w:rFonts w:ascii="Arial" w:hAnsi="Arial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E-Niveau-Jahreszeugnis%20Klasse%2010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FF24CD6EDA49CAB8A9F1B1C57BA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63E8B6-B5A9-4055-8AE5-2842EC682E91}"/>
      </w:docPartPr>
      <w:docPartBody>
        <w:p w:rsidR="00EB202C" w:rsidRDefault="00934252">
          <w:pPr>
            <w:pStyle w:val="F8FF24CD6EDA49CAB8A9F1B1C57BA22E"/>
          </w:pPr>
          <w:r w:rsidRPr="00EF30CD">
            <w:rPr>
              <w:rStyle w:val="a3"/>
              <w:sz w:val="14"/>
              <w:szCs w:val="16"/>
              <w:lang w:val="de-DE"/>
            </w:rPr>
            <w:t xml:space="preserve">Wählen Sie ein Element </w:t>
          </w:r>
          <w:r w:rsidRPr="00EF30CD">
            <w:rPr>
              <w:rStyle w:val="a3"/>
              <w:sz w:val="12"/>
              <w:szCs w:val="16"/>
              <w:lang w:val="de-DE"/>
            </w:rPr>
            <w:t>aus.</w:t>
          </w:r>
        </w:p>
      </w:docPartBody>
    </w:docPart>
    <w:docPart>
      <w:docPartPr>
        <w:name w:val="9DFD1AA4325C46B08D26B7683BB215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C241CD-411C-4841-9BD3-8F905E96F87B}"/>
      </w:docPartPr>
      <w:docPartBody>
        <w:p w:rsidR="00EB202C" w:rsidRDefault="00934252">
          <w:pPr>
            <w:pStyle w:val="9DFD1AA4325C46B08D26B7683BB215BA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3D4F485B1864846B59FD37B6A55FF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4E01C7-9184-430C-8813-5438068B3232}"/>
      </w:docPartPr>
      <w:docPartBody>
        <w:p w:rsidR="00EB202C" w:rsidRDefault="00934252">
          <w:pPr>
            <w:pStyle w:val="33D4F485B1864846B59FD37B6A55FF02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25772911096D4834B601B6465284A0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2097A-FD22-43C2-9048-6CAAECEA0064}"/>
      </w:docPartPr>
      <w:docPartBody>
        <w:p w:rsidR="00EB202C" w:rsidRDefault="00934252">
          <w:pPr>
            <w:pStyle w:val="25772911096D4834B601B6465284A04D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1C73097AA7A4C07A4AA8885F5F30C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D240A1-9C54-4C66-86AB-FDFF5B7994BC}"/>
      </w:docPartPr>
      <w:docPartBody>
        <w:p w:rsidR="00EB202C" w:rsidRDefault="00934252">
          <w:pPr>
            <w:pStyle w:val="B1C73097AA7A4C07A4AA8885F5F30CF6"/>
          </w:pPr>
          <w:r w:rsidRPr="00EF30CD">
            <w:rPr>
              <w:rStyle w:val="a3"/>
              <w:sz w:val="14"/>
              <w:szCs w:val="14"/>
              <w:lang w:val="de-DE"/>
            </w:rPr>
            <w:t>Wählen Sie ein Element</w:t>
          </w:r>
          <w:r w:rsidRPr="00EF30CD">
            <w:rPr>
              <w:rStyle w:val="a3"/>
              <w:sz w:val="20"/>
              <w:szCs w:val="14"/>
              <w:lang w:val="de-DE"/>
            </w:rPr>
            <w:t xml:space="preserve"> aus.</w:t>
          </w:r>
        </w:p>
      </w:docPartBody>
    </w:docPart>
    <w:docPart>
      <w:docPartPr>
        <w:name w:val="1A8C423D54F943A7A1D5E9CA6464B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26348E-F2FC-4477-88AB-A4FFF17D8784}"/>
      </w:docPartPr>
      <w:docPartBody>
        <w:p w:rsidR="00EB202C" w:rsidRDefault="00934252">
          <w:pPr>
            <w:pStyle w:val="1A8C423D54F943A7A1D5E9CA6464B5BD"/>
          </w:pPr>
          <w:r w:rsidRPr="00EF30CD">
            <w:rPr>
              <w:rStyle w:val="a3"/>
              <w:sz w:val="12"/>
              <w:lang w:val="de-DE"/>
            </w:rPr>
            <w:t>Wählen Sie ein Element aus.</w:t>
          </w:r>
        </w:p>
      </w:docPartBody>
    </w:docPart>
    <w:docPart>
      <w:docPartPr>
        <w:name w:val="814206C230F6487393A37D08C93EB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3A9EB3-4A48-49D1-B786-01B4B7344602}"/>
      </w:docPartPr>
      <w:docPartBody>
        <w:p w:rsidR="00EB202C" w:rsidRDefault="00934252">
          <w:pPr>
            <w:pStyle w:val="814206C230F6487393A37D08C93EB149"/>
          </w:pPr>
          <w:r w:rsidRPr="00EF30CD">
            <w:rPr>
              <w:rStyle w:val="a3"/>
              <w:sz w:val="10"/>
              <w:lang w:val="de-DE"/>
            </w:rPr>
            <w:t>Wählen Sie ein Element aus.</w:t>
          </w:r>
        </w:p>
      </w:docPartBody>
    </w:docPart>
    <w:docPart>
      <w:docPartPr>
        <w:name w:val="1F112CF7128D4902BCC7FBA09866E1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1326B9-1477-4C0C-98AE-F5A978910AD8}"/>
      </w:docPartPr>
      <w:docPartBody>
        <w:p w:rsidR="00EB202C" w:rsidRDefault="00934252">
          <w:pPr>
            <w:pStyle w:val="1F112CF7128D4902BCC7FBA09866E108"/>
          </w:pPr>
          <w:r w:rsidRPr="00A654D2">
            <w:rPr>
              <w:rStyle w:val="a3"/>
              <w:sz w:val="18"/>
              <w:lang w:val="de-DE"/>
            </w:rPr>
            <w:t>Wählen Sie ein Element aus.</w:t>
          </w:r>
        </w:p>
      </w:docPartBody>
    </w:docPart>
    <w:docPart>
      <w:docPartPr>
        <w:name w:val="8E7BE1623CF44D3E9E52F5338EE9FE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636D8B-698A-496A-9F50-1C570247CED0}"/>
      </w:docPartPr>
      <w:docPartBody>
        <w:p w:rsidR="00EB202C" w:rsidRDefault="00934252">
          <w:pPr>
            <w:pStyle w:val="8E7BE1623CF44D3E9E52F5338EE9FE01"/>
          </w:pPr>
          <w:r w:rsidRPr="00A654D2">
            <w:rPr>
              <w:rStyle w:val="a3"/>
              <w:sz w:val="20"/>
              <w:lang w:val="de-DE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52"/>
    <w:rsid w:val="006F7C41"/>
    <w:rsid w:val="00934252"/>
    <w:rsid w:val="00EB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F8FF24CD6EDA49CAB8A9F1B1C57BA22E">
    <w:name w:val="F8FF24CD6EDA49CAB8A9F1B1C57BA22E"/>
  </w:style>
  <w:style w:type="paragraph" w:customStyle="1" w:styleId="9DFD1AA4325C46B08D26B7683BB215BA">
    <w:name w:val="9DFD1AA4325C46B08D26B7683BB215BA"/>
  </w:style>
  <w:style w:type="paragraph" w:customStyle="1" w:styleId="33D4F485B1864846B59FD37B6A55FF02">
    <w:name w:val="33D4F485B1864846B59FD37B6A55FF02"/>
  </w:style>
  <w:style w:type="paragraph" w:customStyle="1" w:styleId="25772911096D4834B601B6465284A04D">
    <w:name w:val="25772911096D4834B601B6465284A04D"/>
  </w:style>
  <w:style w:type="paragraph" w:customStyle="1" w:styleId="B1C73097AA7A4C07A4AA8885F5F30CF6">
    <w:name w:val="B1C73097AA7A4C07A4AA8885F5F30CF6"/>
  </w:style>
  <w:style w:type="paragraph" w:customStyle="1" w:styleId="1A8C423D54F943A7A1D5E9CA6464B5BD">
    <w:name w:val="1A8C423D54F943A7A1D5E9CA6464B5BD"/>
  </w:style>
  <w:style w:type="paragraph" w:customStyle="1" w:styleId="814206C230F6487393A37D08C93EB149">
    <w:name w:val="814206C230F6487393A37D08C93EB149"/>
  </w:style>
  <w:style w:type="paragraph" w:customStyle="1" w:styleId="1F112CF7128D4902BCC7FBA09866E108">
    <w:name w:val="1F112CF7128D4902BCC7FBA09866E108"/>
  </w:style>
  <w:style w:type="paragraph" w:customStyle="1" w:styleId="8E7BE1623CF44D3E9E52F5338EE9FE01">
    <w:name w:val="8E7BE1623CF44D3E9E52F5338EE9FE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7145E8C-01DA-4C59-9AC8-5B4BF45D1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E-Niveau-Jahreszeugnis Klasse 10_BP_2004</Template>
  <TotalTime>6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2</cp:revision>
  <cp:lastPrinted>2019-03-21T11:13:00Z</cp:lastPrinted>
  <dcterms:created xsi:type="dcterms:W3CDTF">2019-04-10T09:53:00Z</dcterms:created>
  <dcterms:modified xsi:type="dcterms:W3CDTF">2019-04-10T10:04:00Z</dcterms:modified>
</cp:coreProperties>
</file>