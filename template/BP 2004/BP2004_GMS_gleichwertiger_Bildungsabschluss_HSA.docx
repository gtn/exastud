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8A4C1A" w:rsidRPr="002F4B8D" w:rsidRDefault="008A4C1A" w:rsidP="008A4C1A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D567B6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8A4C1A" w:rsidRPr="005C0261" w:rsidRDefault="008A4C1A" w:rsidP="008A4C1A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BCBBD" wp14:editId="3934056D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64339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BA7E37">
        <w:rPr>
          <w:rFonts w:ascii="Arial" w:hAnsi="Arial" w:cs="Arial"/>
          <w:b/>
          <w:lang w:val="de-DE"/>
        </w:rPr>
        <w:t>Hauptschul</w:t>
      </w:r>
      <w:r w:rsidR="00135EE8">
        <w:rPr>
          <w:rFonts w:ascii="Arial" w:hAnsi="Arial" w:cs="Arial"/>
          <w:b/>
          <w:lang w:val="de-DE"/>
        </w:rPr>
        <w:t>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A4C1A" w:rsidRPr="00260BB2" w:rsidRDefault="008A4C1A" w:rsidP="008A4C1A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D567B6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Default="00200FA5">
      <w:pPr>
        <w:pStyle w:val="a0"/>
        <w:rPr>
          <w:rFonts w:ascii="Arial" w:hAnsi="Arial" w:cs="Arial"/>
          <w:iCs/>
          <w:color w:val="000000"/>
          <w:sz w:val="20"/>
          <w:szCs w:val="20"/>
          <w:lang w:val="de-DE"/>
        </w:rPr>
      </w:pPr>
      <w:r>
        <w:rPr>
          <w:rFonts w:ascii="Arial" w:hAnsi="Arial" w:cs="Arial"/>
          <w:iCs/>
          <w:color w:val="000000"/>
          <w:sz w:val="20"/>
          <w:szCs w:val="20"/>
          <w:lang w:val="de-DE"/>
        </w:rPr>
        <w:t>hat aufgrund der in Klasse 9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 xml:space="preserve"> erbr</w:t>
      </w:r>
      <w:r>
        <w:rPr>
          <w:rFonts w:ascii="Arial" w:hAnsi="Arial" w:cs="Arial"/>
          <w:iCs/>
          <w:color w:val="000000"/>
          <w:sz w:val="20"/>
          <w:szCs w:val="20"/>
          <w:lang w:val="de-DE"/>
        </w:rPr>
        <w:t>achten Leistungen einen dem Haupt</w:t>
      </w:r>
      <w:r w:rsidR="00135EE8" w:rsidRPr="00135EE8">
        <w:rPr>
          <w:rFonts w:ascii="Arial" w:hAnsi="Arial" w:cs="Arial"/>
          <w:iCs/>
          <w:color w:val="000000"/>
          <w:sz w:val="20"/>
          <w:szCs w:val="20"/>
          <w:lang w:val="de-DE"/>
        </w:rPr>
        <w:t>schulabschluss gleichwertigen Bildungsstand erlangt.</w:t>
      </w:r>
    </w:p>
    <w:p w:rsidR="00135EE8" w:rsidRPr="00135EE8" w:rsidRDefault="00135EE8" w:rsidP="006714F3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DD058B">
        <w:rPr>
          <w:rFonts w:ascii="Arial" w:hAnsi="Arial" w:cs="Arial"/>
          <w:b/>
          <w:sz w:val="20"/>
          <w:szCs w:val="20"/>
          <w:lang w:val="de-DE"/>
        </w:rPr>
        <w:t xml:space="preserve"> auf</w:t>
      </w:r>
      <w:r w:rsidR="008A4C1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-729149463"/>
          <w:placeholder>
            <w:docPart w:val="8158B6F72F484B0BB19BCFDC45D8AE36"/>
          </w:placeholder>
          <w:dropDownList>
            <w:listItem w:value="Wählen Sie ein Element aus.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E63223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8A4C1A" w:rsidRPr="00260BB2" w:rsidTr="008779B3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093FA3794C3D4A2190BEE98625BC2A38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8779B3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6714F3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D1E1FC831919457EAE3151541EFDA1B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BA64F9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97795878"/>
            <w:placeholder>
              <w:docPart w:val="98B39F6E1CFD408F9BCDB900599930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0445061"/>
            <w:placeholder>
              <w:docPart w:val="4F3D95E4666F4BC987FA58294B3F6F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 w:rsidRP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8033124"/>
            <w:placeholder>
              <w:docPart w:val="6E84307B981046F386D84AC4F167D10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64988722"/>
            <w:placeholder>
              <w:docPart w:val="F91DFC502A044C5A8EC465CD5D6D26C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19357437"/>
            <w:placeholder>
              <w:docPart w:val="42B1271F83F2416CA862C79EEFB3A96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8779B3" w:rsidRPr="008779B3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95762152"/>
            <w:placeholder>
              <w:docPart w:val="6940C73A6FBC41D6B59E4BCF7BB5B03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340480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531A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2597544"/>
            <w:placeholder>
              <w:docPart w:val="387D1373BF2A48E986F405535D7FF0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  <w:r w:rsidR="00A80D27">
              <w:rPr>
                <w:rFonts w:ascii="Arial" w:hAnsi="Arial" w:cs="Arial"/>
                <w:sz w:val="20"/>
                <w:szCs w:val="20"/>
                <w:lang w:val="de-DE"/>
              </w:rPr>
              <w:tab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12284486"/>
            <w:placeholder>
              <w:docPart w:val="4687933C45E6474298F8560A2B54777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805980646"/>
            <w:placeholder>
              <w:docPart w:val="FCF6B3A8EA484C90A42995AC82E03332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12842989"/>
            <w:placeholder>
              <w:docPart w:val="09CDCA56F33F4196B4A95E1E2C32236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8A4C1A" w:rsidRPr="00260BB2" w:rsidTr="008779B3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413E" w:rsidRPr="0028413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952791"/>
            <w:placeholder>
              <w:docPart w:val="C0BA401ADF994A46BBF5DB048E53F52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15E7F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1"/>
              <w:rFonts w:eastAsia="Calibri"/>
              <w:sz w:val="20"/>
              <w:szCs w:val="22"/>
            </w:rPr>
            <w:id w:val="1295338376"/>
            <w:placeholder>
              <w:docPart w:val="943B8301F76449459FD076382804A4C4"/>
            </w:placeholder>
            <w:comboBox>
              <w:listItem w:value="Wählen Sie ein Element aus."/>
              <w:listItem w:displayText="Naturwissenschaft und Technik (NwT)" w:value="Naturwissenschaft und Technik (NwT)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8A4C1A" w:rsidRPr="00260BB2" w:rsidRDefault="00D531AE" w:rsidP="00266DD3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profilfach_titel</w:t>
                </w:r>
                <w:proofErr w:type="spellEnd"/>
                <w:r w:rsidRPr="008779B3">
                  <w:rPr>
                    <w:rStyle w:val="Formatvorlage21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8A4C1A" w:rsidRPr="00260BB2" w:rsidRDefault="008A4C1A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A4C1A" w:rsidRPr="00260BB2" w:rsidRDefault="008859AB" w:rsidP="00266DD3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-1660304511"/>
                <w:placeholder>
                  <w:docPart w:val="2DC700A2BE7D4C12ACFF26B30E2F1A1B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" w:value="--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 w:rsidR="00D15E7F">
                  <w:rPr>
                    <w:rStyle w:val="Formatvorlage73"/>
                  </w:rPr>
                  <w:t>sehr gut</w:t>
                </w:r>
              </w:sdtContent>
            </w:sdt>
            <w:r w:rsidR="00D15E7F">
              <w:rPr>
                <w:rStyle w:val="Formatvorlage73"/>
              </w:rPr>
              <w:t xml:space="preserve"> </w:t>
            </w:r>
          </w:p>
        </w:tc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63735206"/>
            <w:placeholder>
              <w:docPart w:val="E330F78539C045C489A3A3F3D544F2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D531AE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4330129"/>
            <w:placeholder>
              <w:docPart w:val="FF043640A84E478DA24207008752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531AE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23614262"/>
            <w:placeholder>
              <w:docPart w:val="73907BF19E4A4808AD0628A8EC459A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387610"/>
            <w:placeholder>
              <w:docPart w:val="F277A2B9DEB3408B98A5A06A612F549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  <w:tr w:rsidR="004E2A27" w:rsidRPr="00260BB2" w:rsidTr="008779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743946983"/>
            <w:placeholder>
              <w:docPart w:val="AE169F91E3134E3688744920B94EAB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="00D15E7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4E2A27" w:rsidRPr="00260BB2" w:rsidRDefault="004E2A27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75033621"/>
            <w:placeholder>
              <w:docPart w:val="2BD71089462E46F6B81FF5A479DCD5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4E2A27" w:rsidRPr="00260BB2" w:rsidRDefault="00D15E7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8A4C1A" w:rsidRPr="00EF3F63" w:rsidRDefault="008A4C1A" w:rsidP="008A4C1A">
      <w:pPr>
        <w:pStyle w:val="a0"/>
        <w:spacing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8A4C1A" w:rsidRPr="00EF3F63" w:rsidRDefault="008A4C1A" w:rsidP="008A4C1A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12AEBDC6A1F2403DBEAB57DBE404405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39"/>
              <w:rFonts w:cs="Arial"/>
              <w:lang w:val="de-DE"/>
            </w:rPr>
            <w:t>${fra_graded}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${fra_niveau}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</w:t>
      </w:r>
      <w:sdt>
        <w:sdtPr>
          <w:rPr>
            <w:rStyle w:val="Formatvorlage140"/>
            <w:rFonts w:cs="Arial"/>
          </w:rPr>
          <w:id w:val="493529809"/>
          <w:placeholder>
            <w:docPart w:val="890EE68056794F488CEDCA9B93E3B1E1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E63223">
            <w:rPr>
              <w:rStyle w:val="Formatvorlage140"/>
              <w:rFonts w:cs="Arial"/>
            </w:rPr>
            <w:t>${spa_graded}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</w:rPr>
        <w:t>${spa_niveau}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8A4C1A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8A4C1A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E63223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Pr="004D2CD5" w:rsidRDefault="003C05E6" w:rsidP="003C05E6">
      <w:pPr>
        <w:pStyle w:val="a0"/>
        <w:spacing w:line="80" w:lineRule="atLeast"/>
        <w:ind w:left="1440" w:hanging="1440"/>
        <w:rPr>
          <w:rFonts w:ascii="Arial" w:hAnsi="Arial" w:cs="Arial"/>
          <w:sz w:val="16"/>
          <w:szCs w:val="16"/>
          <w:lang w:val="de-DE"/>
        </w:rPr>
      </w:pP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8A4C1A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0EBD7781265E46899CCF0BDE88E7EA5C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E63223">
            <w:rPr>
              <w:rFonts w:ascii="Arial" w:hAnsi="Arial" w:cs="Arial"/>
              <w:sz w:val="20"/>
              <w:szCs w:val="20"/>
              <w:lang w:val="de-DE"/>
            </w:rPr>
            <w:t>${certda}</w:t>
          </w:r>
        </w:sdtContent>
      </w:sdt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4E2A27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="003C05E6"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</w:t>
      </w:r>
      <w:r w:rsidR="003C05E6">
        <w:rPr>
          <w:rFonts w:ascii="Arial" w:hAnsi="Arial" w:cs="Arial"/>
          <w:sz w:val="16"/>
          <w:szCs w:val="16"/>
          <w:lang w:val="de-DE"/>
        </w:rPr>
        <w:t>Klassenlehrerin/Klassenlehrer</w:t>
      </w:r>
    </w:p>
    <w:p w:rsidR="003C05E6" w:rsidRDefault="003C05E6" w:rsidP="004D2CD5">
      <w:pPr>
        <w:pStyle w:val="a0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9AB" w:rsidRDefault="008859AB">
      <w:pPr>
        <w:spacing w:after="0"/>
      </w:pPr>
      <w:r>
        <w:separator/>
      </w:r>
    </w:p>
  </w:endnote>
  <w:endnote w:type="continuationSeparator" w:id="0">
    <w:p w:rsidR="008859AB" w:rsidRDefault="008859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9AB" w:rsidRDefault="008859AB">
      <w:r>
        <w:separator/>
      </w:r>
    </w:p>
  </w:footnote>
  <w:footnote w:type="continuationSeparator" w:id="0">
    <w:p w:rsidR="008859AB" w:rsidRDefault="0088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a+eRa8RdPvUBD0AzgOhTLVaolVWyLVwMyHyyEkj869ziUNQFWEBZ4/I3WK2tRyPM4gP7C0uqPMyDIH3b+WLWjA==" w:salt="5OFo2q6wFj3wumecnldVq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54"/>
    <w:rsid w:val="00011C8B"/>
    <w:rsid w:val="000151E4"/>
    <w:rsid w:val="000153DE"/>
    <w:rsid w:val="00017BC1"/>
    <w:rsid w:val="00056265"/>
    <w:rsid w:val="00064EBB"/>
    <w:rsid w:val="000843E1"/>
    <w:rsid w:val="000951C5"/>
    <w:rsid w:val="000A0521"/>
    <w:rsid w:val="000B3FC2"/>
    <w:rsid w:val="00135EE8"/>
    <w:rsid w:val="00193FB3"/>
    <w:rsid w:val="00200FA5"/>
    <w:rsid w:val="00235560"/>
    <w:rsid w:val="002369BF"/>
    <w:rsid w:val="00243857"/>
    <w:rsid w:val="002569E9"/>
    <w:rsid w:val="0028413E"/>
    <w:rsid w:val="002A3C10"/>
    <w:rsid w:val="002B046E"/>
    <w:rsid w:val="002B2157"/>
    <w:rsid w:val="002F3876"/>
    <w:rsid w:val="0033027D"/>
    <w:rsid w:val="00340480"/>
    <w:rsid w:val="00343A4E"/>
    <w:rsid w:val="00381808"/>
    <w:rsid w:val="003C05E6"/>
    <w:rsid w:val="003D33A5"/>
    <w:rsid w:val="00474FB0"/>
    <w:rsid w:val="004846E0"/>
    <w:rsid w:val="004C2388"/>
    <w:rsid w:val="004D2CD5"/>
    <w:rsid w:val="004E29B3"/>
    <w:rsid w:val="004E2A27"/>
    <w:rsid w:val="00524C6B"/>
    <w:rsid w:val="00590D07"/>
    <w:rsid w:val="005A5BA4"/>
    <w:rsid w:val="005D6EDE"/>
    <w:rsid w:val="005E3FB5"/>
    <w:rsid w:val="00633E7E"/>
    <w:rsid w:val="006714F3"/>
    <w:rsid w:val="00684FB7"/>
    <w:rsid w:val="006B2244"/>
    <w:rsid w:val="006B3448"/>
    <w:rsid w:val="006D14A2"/>
    <w:rsid w:val="00712447"/>
    <w:rsid w:val="00732A5D"/>
    <w:rsid w:val="00736C54"/>
    <w:rsid w:val="00766A03"/>
    <w:rsid w:val="0077407F"/>
    <w:rsid w:val="00784D58"/>
    <w:rsid w:val="007D050A"/>
    <w:rsid w:val="007E5697"/>
    <w:rsid w:val="00802FB1"/>
    <w:rsid w:val="00821874"/>
    <w:rsid w:val="00822531"/>
    <w:rsid w:val="00861536"/>
    <w:rsid w:val="008779B3"/>
    <w:rsid w:val="008859AB"/>
    <w:rsid w:val="008A1625"/>
    <w:rsid w:val="008A4C1A"/>
    <w:rsid w:val="008B4D19"/>
    <w:rsid w:val="008B670B"/>
    <w:rsid w:val="008B6E02"/>
    <w:rsid w:val="008D6863"/>
    <w:rsid w:val="008E659F"/>
    <w:rsid w:val="008F2360"/>
    <w:rsid w:val="008F6EBB"/>
    <w:rsid w:val="00911D48"/>
    <w:rsid w:val="00934C0F"/>
    <w:rsid w:val="0096029B"/>
    <w:rsid w:val="00961C1A"/>
    <w:rsid w:val="00975DB1"/>
    <w:rsid w:val="009C3CED"/>
    <w:rsid w:val="009C4B53"/>
    <w:rsid w:val="009D67C0"/>
    <w:rsid w:val="00A0590C"/>
    <w:rsid w:val="00A22106"/>
    <w:rsid w:val="00A80D27"/>
    <w:rsid w:val="00AA22D2"/>
    <w:rsid w:val="00AB678C"/>
    <w:rsid w:val="00AE2C69"/>
    <w:rsid w:val="00AF5BD6"/>
    <w:rsid w:val="00B761CE"/>
    <w:rsid w:val="00B76AE6"/>
    <w:rsid w:val="00B86B75"/>
    <w:rsid w:val="00BA64F9"/>
    <w:rsid w:val="00BA7E37"/>
    <w:rsid w:val="00BC48D5"/>
    <w:rsid w:val="00BC4EF7"/>
    <w:rsid w:val="00BE1588"/>
    <w:rsid w:val="00BF03D9"/>
    <w:rsid w:val="00C36279"/>
    <w:rsid w:val="00C378F0"/>
    <w:rsid w:val="00C55498"/>
    <w:rsid w:val="00C77F1C"/>
    <w:rsid w:val="00C8788D"/>
    <w:rsid w:val="00CE67D2"/>
    <w:rsid w:val="00D15E7F"/>
    <w:rsid w:val="00D315BC"/>
    <w:rsid w:val="00D4620C"/>
    <w:rsid w:val="00D50C0F"/>
    <w:rsid w:val="00D52CB6"/>
    <w:rsid w:val="00D531AE"/>
    <w:rsid w:val="00D54C78"/>
    <w:rsid w:val="00D567B6"/>
    <w:rsid w:val="00DB14FF"/>
    <w:rsid w:val="00DB1F7C"/>
    <w:rsid w:val="00DD058B"/>
    <w:rsid w:val="00DF1BD1"/>
    <w:rsid w:val="00DF4DFE"/>
    <w:rsid w:val="00E25281"/>
    <w:rsid w:val="00E315A3"/>
    <w:rsid w:val="00E452EC"/>
    <w:rsid w:val="00E63223"/>
    <w:rsid w:val="00E97C24"/>
    <w:rsid w:val="00EA2545"/>
    <w:rsid w:val="00EB3E93"/>
    <w:rsid w:val="00ED0D94"/>
    <w:rsid w:val="00F06771"/>
    <w:rsid w:val="00F208E4"/>
    <w:rsid w:val="00F6634F"/>
    <w:rsid w:val="00F7170B"/>
    <w:rsid w:val="00F82661"/>
    <w:rsid w:val="00FD4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6E6C2D-6676-431F-95BA-FC295165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annotation reference"/>
    <w:basedOn w:val="a1"/>
    <w:rsid w:val="00DD058B"/>
    <w:rPr>
      <w:sz w:val="16"/>
      <w:szCs w:val="16"/>
    </w:rPr>
  </w:style>
  <w:style w:type="paragraph" w:styleId="af3">
    <w:name w:val="annotation text"/>
    <w:basedOn w:val="a"/>
    <w:link w:val="af4"/>
    <w:rsid w:val="00DD058B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DD058B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DD058B"/>
    <w:rPr>
      <w:b/>
      <w:bCs/>
    </w:rPr>
  </w:style>
  <w:style w:type="character" w:customStyle="1" w:styleId="af6">
    <w:name w:val="Тема примечания Знак"/>
    <w:basedOn w:val="af4"/>
    <w:link w:val="af5"/>
    <w:rsid w:val="00DD058B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DD058B"/>
    <w:rPr>
      <w:color w:val="808080"/>
    </w:rPr>
  </w:style>
  <w:style w:type="character" w:customStyle="1" w:styleId="Formatvorlage139">
    <w:name w:val="Formatvorlage139"/>
    <w:basedOn w:val="a1"/>
    <w:uiPriority w:val="1"/>
    <w:rsid w:val="00DD058B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DD058B"/>
    <w:rPr>
      <w:rFonts w:ascii="Arial" w:hAnsi="Arial"/>
      <w:sz w:val="20"/>
    </w:rPr>
  </w:style>
  <w:style w:type="table" w:styleId="af8">
    <w:name w:val="Table Grid"/>
    <w:basedOn w:val="a2"/>
    <w:rsid w:val="008A4C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1"/>
    <w:uiPriority w:val="1"/>
    <w:rsid w:val="008779B3"/>
    <w:rPr>
      <w:rFonts w:ascii="Arial" w:hAnsi="Arial"/>
      <w:sz w:val="22"/>
    </w:rPr>
  </w:style>
  <w:style w:type="character" w:customStyle="1" w:styleId="Formatvorlage10">
    <w:name w:val="Formatvorlage1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8779B3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8779B3"/>
    <w:rPr>
      <w:rFonts w:ascii="Arial" w:hAnsi="Arial"/>
      <w:sz w:val="22"/>
    </w:rPr>
  </w:style>
  <w:style w:type="character" w:customStyle="1" w:styleId="Formatvorlage73">
    <w:name w:val="Formatvorlage73"/>
    <w:basedOn w:val="a1"/>
    <w:uiPriority w:val="1"/>
    <w:rsid w:val="00BA64F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escheinigung%20gleichwertiger%20Bildungsstand%20Haupt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58B6F72F484B0BB19BCFDC45D8A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EF4FA-604D-46AC-A6BA-B92B96E1DB11}"/>
      </w:docPartPr>
      <w:docPartBody>
        <w:p w:rsidR="009A4460" w:rsidRDefault="007A3692">
          <w:pPr>
            <w:pStyle w:val="8158B6F72F484B0BB19BCFDC45D8AE36"/>
          </w:pPr>
          <w:r w:rsidRPr="006D13BA">
            <w:rPr>
              <w:rStyle w:val="a3"/>
            </w:rPr>
            <w:t>Wählen Sie ein Element aus.</w:t>
          </w:r>
        </w:p>
      </w:docPartBody>
    </w:docPart>
    <w:docPart>
      <w:docPartPr>
        <w:name w:val="12AEBDC6A1F2403DBEAB57DBE4044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DB780C-2E66-4CB4-BFD3-6D51A49D3CEB}"/>
      </w:docPartPr>
      <w:docPartBody>
        <w:p w:rsidR="009A4460" w:rsidRDefault="007A3692">
          <w:pPr>
            <w:pStyle w:val="12AEBDC6A1F2403DBEAB57DBE404405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890EE68056794F488CEDCA9B93E3B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1B49-1B56-4D17-8F38-C410D401550A}"/>
      </w:docPartPr>
      <w:docPartBody>
        <w:p w:rsidR="009A4460" w:rsidRDefault="007A3692">
          <w:pPr>
            <w:pStyle w:val="890EE68056794F488CEDCA9B93E3B1E1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0EBD7781265E46899CCF0BDE88E7E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DDE3E-E053-4300-B1BB-E90A950C4AE9}"/>
      </w:docPartPr>
      <w:docPartBody>
        <w:p w:rsidR="009A4460" w:rsidRDefault="007A3692">
          <w:pPr>
            <w:pStyle w:val="0EBD7781265E46899CCF0BDE88E7EA5C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093FA3794C3D4A2190BEE98625BC2A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0CE4-3BBE-43F0-89B2-54672762229A}"/>
      </w:docPartPr>
      <w:docPartBody>
        <w:p w:rsidR="007F6A47" w:rsidRDefault="00EE537D" w:rsidP="00EE537D">
          <w:pPr>
            <w:pStyle w:val="093FA3794C3D4A2190BEE98625BC2A38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D1E1FC831919457EAE3151541EFDA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CFA0D-0ECD-4AED-A299-6B06994852EF}"/>
      </w:docPartPr>
      <w:docPartBody>
        <w:p w:rsidR="003E2A4E" w:rsidRDefault="007F6A47" w:rsidP="007F6A47">
          <w:pPr>
            <w:pStyle w:val="D1E1FC831919457EAE3151541EFDA1B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F3D95E4666F4BC987FA58294B3F6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00705-D18C-4A35-B283-19CB255F6801}"/>
      </w:docPartPr>
      <w:docPartBody>
        <w:p w:rsidR="007F67D5" w:rsidRDefault="007002A2" w:rsidP="007002A2">
          <w:pPr>
            <w:pStyle w:val="4F3D95E4666F4BC987FA58294B3F6F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91DFC502A044C5A8EC465CD5D6D26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26AEF5-36CA-4228-9113-C8470960E68F}"/>
      </w:docPartPr>
      <w:docPartBody>
        <w:p w:rsidR="007F67D5" w:rsidRDefault="007002A2" w:rsidP="007002A2">
          <w:pPr>
            <w:pStyle w:val="F91DFC502A044C5A8EC465CD5D6D26C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940C73A6FBC41D6B59E4BCF7BB5B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44963E-CCB9-49F6-8E56-0CC8AC0B94D9}"/>
      </w:docPartPr>
      <w:docPartBody>
        <w:p w:rsidR="007F67D5" w:rsidRDefault="007002A2" w:rsidP="007002A2">
          <w:pPr>
            <w:pStyle w:val="6940C73A6FBC41D6B59E4BCF7BB5B03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87933C45E6474298F8560A2B547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6BFD9-9D7A-4F3F-90AB-2467A0A4638A}"/>
      </w:docPartPr>
      <w:docPartBody>
        <w:p w:rsidR="007F67D5" w:rsidRDefault="007002A2" w:rsidP="007002A2">
          <w:pPr>
            <w:pStyle w:val="4687933C45E6474298F8560A2B54777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0BA401ADF994A46BBF5DB048E53F5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5D9EA-6BBC-4DF0-BD63-0CFBE2970DD0}"/>
      </w:docPartPr>
      <w:docPartBody>
        <w:p w:rsidR="007F67D5" w:rsidRDefault="007002A2" w:rsidP="007002A2">
          <w:pPr>
            <w:pStyle w:val="C0BA401ADF994A46BBF5DB048E53F52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30F78539C045C489A3A3F3D544F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0575D-1A8B-4F4A-91D4-60B40C269065}"/>
      </w:docPartPr>
      <w:docPartBody>
        <w:p w:rsidR="007F67D5" w:rsidRDefault="007002A2" w:rsidP="007002A2">
          <w:pPr>
            <w:pStyle w:val="E330F78539C045C489A3A3F3D544F2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3907BF19E4A4808AD0628A8EC45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BB6D5-171C-46A5-9269-1269588FD219}"/>
      </w:docPartPr>
      <w:docPartBody>
        <w:p w:rsidR="007F67D5" w:rsidRDefault="007002A2" w:rsidP="007002A2">
          <w:pPr>
            <w:pStyle w:val="73907BF19E4A4808AD0628A8EC459A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E169F91E3134E3688744920B94EA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D2B75-D5E6-452F-8FA5-76B39A20566E}"/>
      </w:docPartPr>
      <w:docPartBody>
        <w:p w:rsidR="007F67D5" w:rsidRDefault="007002A2" w:rsidP="007002A2">
          <w:pPr>
            <w:pStyle w:val="AE169F91E3134E3688744920B94EABC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BD71089462E46F6B81FF5A479DCD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8F626-626E-4671-AA5C-222A84503AB6}"/>
      </w:docPartPr>
      <w:docPartBody>
        <w:p w:rsidR="007F67D5" w:rsidRDefault="007002A2" w:rsidP="007002A2">
          <w:pPr>
            <w:pStyle w:val="2BD71089462E46F6B81FF5A479DCD5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277A2B9DEB3408B98A5A06A612F5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2469D-9ECE-460C-8EAB-172D72B3658B}"/>
      </w:docPartPr>
      <w:docPartBody>
        <w:p w:rsidR="007F67D5" w:rsidRDefault="007002A2" w:rsidP="007002A2">
          <w:pPr>
            <w:pStyle w:val="F277A2B9DEB3408B98A5A06A612F549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F043640A84E478DA2420700875231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6A57D-2D26-43E6-8E18-B5F403365436}"/>
      </w:docPartPr>
      <w:docPartBody>
        <w:p w:rsidR="007F67D5" w:rsidRDefault="007002A2" w:rsidP="007002A2">
          <w:pPr>
            <w:pStyle w:val="FF043640A84E478DA24207008752312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DC700A2BE7D4C12ACFF26B30E2F1A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7BD06B-7173-4B7C-9CF3-841274ACCFCE}"/>
      </w:docPartPr>
      <w:docPartBody>
        <w:p w:rsidR="007F67D5" w:rsidRDefault="007002A2" w:rsidP="007002A2">
          <w:pPr>
            <w:pStyle w:val="2DC700A2BE7D4C12ACFF26B30E2F1A1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9CDCA56F33F4196B4A95E1E2C3223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8CD58-2C3F-41F5-9912-B128984F294D}"/>
      </w:docPartPr>
      <w:docPartBody>
        <w:p w:rsidR="007F67D5" w:rsidRDefault="007002A2" w:rsidP="007002A2">
          <w:pPr>
            <w:pStyle w:val="09CDCA56F33F4196B4A95E1E2C32236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87D1373BF2A48E986F405535D7FF0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D5A47-D9BA-40A6-A3CB-A0E55CC88D0A}"/>
      </w:docPartPr>
      <w:docPartBody>
        <w:p w:rsidR="007F67D5" w:rsidRDefault="007002A2" w:rsidP="007002A2">
          <w:pPr>
            <w:pStyle w:val="387D1373BF2A48E986F405535D7FF03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2B1271F83F2416CA862C79EEFB3A9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7762C1-E85F-4C5A-A30D-5C4E7E2D4E72}"/>
      </w:docPartPr>
      <w:docPartBody>
        <w:p w:rsidR="007F67D5" w:rsidRDefault="007002A2" w:rsidP="007002A2">
          <w:pPr>
            <w:pStyle w:val="42B1271F83F2416CA862C79EEFB3A96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E84307B981046F386D84AC4F167D1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FEAA9-6A31-44C7-940E-E346727C9448}"/>
      </w:docPartPr>
      <w:docPartBody>
        <w:p w:rsidR="007F67D5" w:rsidRDefault="007002A2" w:rsidP="007002A2">
          <w:pPr>
            <w:pStyle w:val="6E84307B981046F386D84AC4F167D10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8B39F6E1CFD408F9BCDB90059993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5799EA-425F-4C8B-B8F0-96A4F8CDF1D7}"/>
      </w:docPartPr>
      <w:docPartBody>
        <w:p w:rsidR="007F67D5" w:rsidRDefault="007002A2" w:rsidP="007002A2">
          <w:pPr>
            <w:pStyle w:val="98B39F6E1CFD408F9BCDB900599930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CF6B3A8EA484C90A42995AC82E03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6CE88-8A5E-44E2-A19A-72D9889B8212}"/>
      </w:docPartPr>
      <w:docPartBody>
        <w:p w:rsidR="007D64B7" w:rsidRDefault="00B73C4B" w:rsidP="00B73C4B">
          <w:pPr>
            <w:pStyle w:val="FCF6B3A8EA484C90A42995AC82E03332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943B8301F76449459FD076382804A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125D1-96BB-4CE4-85B9-0E33056FD5B2}"/>
      </w:docPartPr>
      <w:docPartBody>
        <w:p w:rsidR="007D64B7" w:rsidRDefault="00B73C4B" w:rsidP="00B73C4B">
          <w:pPr>
            <w:pStyle w:val="943B8301F76449459FD076382804A4C4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2"/>
    <w:rsid w:val="00021AC9"/>
    <w:rsid w:val="000C539E"/>
    <w:rsid w:val="00154EC1"/>
    <w:rsid w:val="003E2A4E"/>
    <w:rsid w:val="004A330F"/>
    <w:rsid w:val="00570F83"/>
    <w:rsid w:val="005C1161"/>
    <w:rsid w:val="006941D9"/>
    <w:rsid w:val="007002A2"/>
    <w:rsid w:val="00753EEE"/>
    <w:rsid w:val="007A3692"/>
    <w:rsid w:val="007D64B7"/>
    <w:rsid w:val="007F67D5"/>
    <w:rsid w:val="007F6A47"/>
    <w:rsid w:val="00840B48"/>
    <w:rsid w:val="00841BA0"/>
    <w:rsid w:val="0093498A"/>
    <w:rsid w:val="009A4460"/>
    <w:rsid w:val="00B73C4B"/>
    <w:rsid w:val="00B84157"/>
    <w:rsid w:val="00C53708"/>
    <w:rsid w:val="00E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73C4B"/>
    <w:rPr>
      <w:color w:val="808080"/>
    </w:rPr>
  </w:style>
  <w:style w:type="paragraph" w:customStyle="1" w:styleId="8158B6F72F484B0BB19BCFDC45D8AE36">
    <w:name w:val="8158B6F72F484B0BB19BCFDC45D8AE36"/>
  </w:style>
  <w:style w:type="paragraph" w:customStyle="1" w:styleId="12AEBDC6A1F2403DBEAB57DBE404405D">
    <w:name w:val="12AEBDC6A1F2403DBEAB57DBE404405D"/>
  </w:style>
  <w:style w:type="paragraph" w:customStyle="1" w:styleId="890EE68056794F488CEDCA9B93E3B1E1">
    <w:name w:val="890EE68056794F488CEDCA9B93E3B1E1"/>
  </w:style>
  <w:style w:type="paragraph" w:customStyle="1" w:styleId="0EBD7781265E46899CCF0BDE88E7EA5C">
    <w:name w:val="0EBD7781265E46899CCF0BDE88E7EA5C"/>
  </w:style>
  <w:style w:type="paragraph" w:customStyle="1" w:styleId="093FA3794C3D4A2190BEE98625BC2A38">
    <w:name w:val="093FA3794C3D4A2190BEE98625BC2A38"/>
    <w:rsid w:val="00EE537D"/>
  </w:style>
  <w:style w:type="paragraph" w:customStyle="1" w:styleId="04208570EC6D4680A7EEF3037F80409E">
    <w:name w:val="04208570EC6D4680A7EEF3037F80409E"/>
    <w:rsid w:val="00EE537D"/>
  </w:style>
  <w:style w:type="paragraph" w:customStyle="1" w:styleId="BD53A7E85DF84AE585A6E638731A59DF">
    <w:name w:val="BD53A7E85DF84AE585A6E638731A59DF"/>
    <w:rsid w:val="00EE537D"/>
  </w:style>
  <w:style w:type="paragraph" w:customStyle="1" w:styleId="E2F04F0058804022B29D937E927862BC">
    <w:name w:val="E2F04F0058804022B29D937E927862BC"/>
    <w:rsid w:val="00EE537D"/>
  </w:style>
  <w:style w:type="paragraph" w:customStyle="1" w:styleId="3BC752D3D7BE4B62B8C21AF95D014C20">
    <w:name w:val="3BC752D3D7BE4B62B8C21AF95D014C20"/>
    <w:rsid w:val="00EE537D"/>
  </w:style>
  <w:style w:type="paragraph" w:customStyle="1" w:styleId="EAA3B1D9D1D44CEAB2110F32D1524D66">
    <w:name w:val="EAA3B1D9D1D44CEAB2110F32D1524D66"/>
    <w:rsid w:val="00EE537D"/>
  </w:style>
  <w:style w:type="paragraph" w:customStyle="1" w:styleId="6C8847E9419146799DD30AF70BE6FF16">
    <w:name w:val="6C8847E9419146799DD30AF70BE6FF16"/>
    <w:rsid w:val="00EE537D"/>
  </w:style>
  <w:style w:type="paragraph" w:customStyle="1" w:styleId="96EBC13C83A34382A1AB814465912372">
    <w:name w:val="96EBC13C83A34382A1AB814465912372"/>
    <w:rsid w:val="00EE537D"/>
  </w:style>
  <w:style w:type="paragraph" w:customStyle="1" w:styleId="88DDD0AC403C46AA8EFCEEF50E6D69E6">
    <w:name w:val="88DDD0AC403C46AA8EFCEEF50E6D69E6"/>
    <w:rsid w:val="00EE537D"/>
  </w:style>
  <w:style w:type="paragraph" w:customStyle="1" w:styleId="8214E73145264263994238A3109CE9A7">
    <w:name w:val="8214E73145264263994238A3109CE9A7"/>
    <w:rsid w:val="00EE537D"/>
  </w:style>
  <w:style w:type="paragraph" w:customStyle="1" w:styleId="5BD80F416E29416286A5147CA9E38DB8">
    <w:name w:val="5BD80F416E29416286A5147CA9E38DB8"/>
    <w:rsid w:val="00EE537D"/>
  </w:style>
  <w:style w:type="paragraph" w:customStyle="1" w:styleId="33255924900C45A8980C7A4371B4EC07">
    <w:name w:val="33255924900C45A8980C7A4371B4EC07"/>
    <w:rsid w:val="00EE537D"/>
  </w:style>
  <w:style w:type="paragraph" w:customStyle="1" w:styleId="4EED1AA098CC4B24AF252BAE436C0B5B">
    <w:name w:val="4EED1AA098CC4B24AF252BAE436C0B5B"/>
    <w:rsid w:val="00EE537D"/>
  </w:style>
  <w:style w:type="paragraph" w:customStyle="1" w:styleId="AF260A4062BA4606B14EC86601F7E976">
    <w:name w:val="AF260A4062BA4606B14EC86601F7E976"/>
    <w:rsid w:val="00EE537D"/>
  </w:style>
  <w:style w:type="paragraph" w:customStyle="1" w:styleId="D3655866AE0E4DD19B53D3482E39BD2A">
    <w:name w:val="D3655866AE0E4DD19B53D3482E39BD2A"/>
    <w:rsid w:val="00EE537D"/>
  </w:style>
  <w:style w:type="paragraph" w:customStyle="1" w:styleId="85393B09F1F743C4B03F1412419BE418">
    <w:name w:val="85393B09F1F743C4B03F1412419BE418"/>
    <w:rsid w:val="00EE537D"/>
  </w:style>
  <w:style w:type="paragraph" w:customStyle="1" w:styleId="5D05B557F17E42AF9A3D36C6CA016E89">
    <w:name w:val="5D05B557F17E42AF9A3D36C6CA016E89"/>
    <w:rsid w:val="00EE537D"/>
  </w:style>
  <w:style w:type="paragraph" w:customStyle="1" w:styleId="1892FE471E70426887D841DB43BFCBC0">
    <w:name w:val="1892FE471E70426887D841DB43BFCBC0"/>
    <w:rsid w:val="00EE537D"/>
  </w:style>
  <w:style w:type="paragraph" w:customStyle="1" w:styleId="54C24CBEB1AF445C8B5C14C62505C4CA">
    <w:name w:val="54C24CBEB1AF445C8B5C14C62505C4CA"/>
    <w:rsid w:val="00EE537D"/>
  </w:style>
  <w:style w:type="paragraph" w:customStyle="1" w:styleId="4FA3E673BCF94EF4A6DF06B3D8826DB5">
    <w:name w:val="4FA3E673BCF94EF4A6DF06B3D8826DB5"/>
    <w:rsid w:val="00EE537D"/>
  </w:style>
  <w:style w:type="paragraph" w:customStyle="1" w:styleId="21E6E11CC63146BCB31CA19CEB290F92">
    <w:name w:val="21E6E11CC63146BCB31CA19CEB290F92"/>
    <w:rsid w:val="00EE537D"/>
  </w:style>
  <w:style w:type="paragraph" w:customStyle="1" w:styleId="698077EEECDF45259F670FED437F9918">
    <w:name w:val="698077EEECDF45259F670FED437F9918"/>
    <w:rsid w:val="007F6A47"/>
  </w:style>
  <w:style w:type="paragraph" w:customStyle="1" w:styleId="82C0F2A1DA3743FBAB50CD21E1133E07">
    <w:name w:val="82C0F2A1DA3743FBAB50CD21E1133E07"/>
    <w:rsid w:val="007F6A47"/>
  </w:style>
  <w:style w:type="paragraph" w:customStyle="1" w:styleId="01019E87884E4D35874EA196FC7F0805">
    <w:name w:val="01019E87884E4D35874EA196FC7F0805"/>
    <w:rsid w:val="007F6A47"/>
  </w:style>
  <w:style w:type="paragraph" w:customStyle="1" w:styleId="39EF2B567BF042EEBE970BA5FBF04AB9">
    <w:name w:val="39EF2B567BF042EEBE970BA5FBF04AB9"/>
    <w:rsid w:val="007F6A47"/>
  </w:style>
  <w:style w:type="paragraph" w:customStyle="1" w:styleId="4F444247775A47EC9BF131C2FE713EAD">
    <w:name w:val="4F444247775A47EC9BF131C2FE713EAD"/>
    <w:rsid w:val="007F6A47"/>
  </w:style>
  <w:style w:type="paragraph" w:customStyle="1" w:styleId="D1E1FC831919457EAE3151541EFDA1B8">
    <w:name w:val="D1E1FC831919457EAE3151541EFDA1B8"/>
    <w:rsid w:val="007F6A47"/>
  </w:style>
  <w:style w:type="paragraph" w:customStyle="1" w:styleId="B3CB9CCFF0554A6A91E420CEB570046A">
    <w:name w:val="B3CB9CCFF0554A6A91E420CEB570046A"/>
    <w:rsid w:val="007F6A47"/>
  </w:style>
  <w:style w:type="paragraph" w:customStyle="1" w:styleId="5FCB0A9FABD24DBEAB19A5C8D5A72F84">
    <w:name w:val="5FCB0A9FABD24DBEAB19A5C8D5A72F84"/>
    <w:rsid w:val="007F6A47"/>
  </w:style>
  <w:style w:type="paragraph" w:customStyle="1" w:styleId="B9E1978154944D5585F92FF0B9FC1BAD">
    <w:name w:val="B9E1978154944D5585F92FF0B9FC1BAD"/>
    <w:rsid w:val="007F6A47"/>
  </w:style>
  <w:style w:type="paragraph" w:customStyle="1" w:styleId="84F35DB96BC442F0A2176B7106113896">
    <w:name w:val="84F35DB96BC442F0A2176B7106113896"/>
    <w:rsid w:val="007F6A47"/>
  </w:style>
  <w:style w:type="paragraph" w:customStyle="1" w:styleId="A9A4B8C6DF39491EAC18042542A9D98D">
    <w:name w:val="A9A4B8C6DF39491EAC18042542A9D98D"/>
    <w:rsid w:val="007F6A47"/>
  </w:style>
  <w:style w:type="paragraph" w:customStyle="1" w:styleId="597F264B4BA44F9A9B4D0D28EA9983E6">
    <w:name w:val="597F264B4BA44F9A9B4D0D28EA9983E6"/>
    <w:rsid w:val="007F6A47"/>
  </w:style>
  <w:style w:type="paragraph" w:customStyle="1" w:styleId="CF36D64292634B309A47AA6867779121">
    <w:name w:val="CF36D64292634B309A47AA6867779121"/>
    <w:rsid w:val="007F6A47"/>
  </w:style>
  <w:style w:type="paragraph" w:customStyle="1" w:styleId="10988D3A791846B6ADF5FFC0F7ED5A11">
    <w:name w:val="10988D3A791846B6ADF5FFC0F7ED5A11"/>
    <w:rsid w:val="007F6A47"/>
  </w:style>
  <w:style w:type="paragraph" w:customStyle="1" w:styleId="2AA4A7F79B5E43FFAB3464F9E7224644">
    <w:name w:val="2AA4A7F79B5E43FFAB3464F9E7224644"/>
    <w:rsid w:val="007F6A47"/>
  </w:style>
  <w:style w:type="paragraph" w:customStyle="1" w:styleId="52ECE865576D47F09D39B56473C77415">
    <w:name w:val="52ECE865576D47F09D39B56473C77415"/>
    <w:rsid w:val="007F6A47"/>
  </w:style>
  <w:style w:type="paragraph" w:customStyle="1" w:styleId="7FD79593CBD4444F9B188975E87F4B51">
    <w:name w:val="7FD79593CBD4444F9B188975E87F4B51"/>
    <w:rsid w:val="007F6A47"/>
  </w:style>
  <w:style w:type="paragraph" w:customStyle="1" w:styleId="6450980DA8984B64A504D1D7E6B3BECA">
    <w:name w:val="6450980DA8984B64A504D1D7E6B3BECA"/>
    <w:rsid w:val="007F6A47"/>
  </w:style>
  <w:style w:type="paragraph" w:customStyle="1" w:styleId="86BA7A8C9DCD472AA6C4F799D88F737A">
    <w:name w:val="86BA7A8C9DCD472AA6C4F799D88F737A"/>
    <w:rsid w:val="007F6A47"/>
  </w:style>
  <w:style w:type="paragraph" w:customStyle="1" w:styleId="4F3D95E4666F4BC987FA58294B3F6FCE">
    <w:name w:val="4F3D95E4666F4BC987FA58294B3F6FCE"/>
    <w:rsid w:val="007002A2"/>
  </w:style>
  <w:style w:type="paragraph" w:customStyle="1" w:styleId="F91DFC502A044C5A8EC465CD5D6D26C3">
    <w:name w:val="F91DFC502A044C5A8EC465CD5D6D26C3"/>
    <w:rsid w:val="007002A2"/>
  </w:style>
  <w:style w:type="paragraph" w:customStyle="1" w:styleId="6940C73A6FBC41D6B59E4BCF7BB5B03A">
    <w:name w:val="6940C73A6FBC41D6B59E4BCF7BB5B03A"/>
    <w:rsid w:val="007002A2"/>
  </w:style>
  <w:style w:type="paragraph" w:customStyle="1" w:styleId="4687933C45E6474298F8560A2B547775">
    <w:name w:val="4687933C45E6474298F8560A2B547775"/>
    <w:rsid w:val="007002A2"/>
  </w:style>
  <w:style w:type="paragraph" w:customStyle="1" w:styleId="C0BA401ADF994A46BBF5DB048E53F52F">
    <w:name w:val="C0BA401ADF994A46BBF5DB048E53F52F"/>
    <w:rsid w:val="007002A2"/>
  </w:style>
  <w:style w:type="paragraph" w:customStyle="1" w:styleId="E330F78539C045C489A3A3F3D544F25F">
    <w:name w:val="E330F78539C045C489A3A3F3D544F25F"/>
    <w:rsid w:val="007002A2"/>
  </w:style>
  <w:style w:type="paragraph" w:customStyle="1" w:styleId="73907BF19E4A4808AD0628A8EC459A7E">
    <w:name w:val="73907BF19E4A4808AD0628A8EC459A7E"/>
    <w:rsid w:val="007002A2"/>
  </w:style>
  <w:style w:type="paragraph" w:customStyle="1" w:styleId="AE169F91E3134E3688744920B94EABCE">
    <w:name w:val="AE169F91E3134E3688744920B94EABCE"/>
    <w:rsid w:val="007002A2"/>
  </w:style>
  <w:style w:type="paragraph" w:customStyle="1" w:styleId="2BD71089462E46F6B81FF5A479DCD51D">
    <w:name w:val="2BD71089462E46F6B81FF5A479DCD51D"/>
    <w:rsid w:val="007002A2"/>
  </w:style>
  <w:style w:type="paragraph" w:customStyle="1" w:styleId="F277A2B9DEB3408B98A5A06A612F549D">
    <w:name w:val="F277A2B9DEB3408B98A5A06A612F549D"/>
    <w:rsid w:val="007002A2"/>
  </w:style>
  <w:style w:type="paragraph" w:customStyle="1" w:styleId="FF043640A84E478DA242070087523120">
    <w:name w:val="FF043640A84E478DA242070087523120"/>
    <w:rsid w:val="007002A2"/>
  </w:style>
  <w:style w:type="paragraph" w:customStyle="1" w:styleId="2DC700A2BE7D4C12ACFF26B30E2F1A1B">
    <w:name w:val="2DC700A2BE7D4C12ACFF26B30E2F1A1B"/>
    <w:rsid w:val="007002A2"/>
  </w:style>
  <w:style w:type="paragraph" w:customStyle="1" w:styleId="09CDCA56F33F4196B4A95E1E2C32236C">
    <w:name w:val="09CDCA56F33F4196B4A95E1E2C32236C"/>
    <w:rsid w:val="007002A2"/>
  </w:style>
  <w:style w:type="paragraph" w:customStyle="1" w:styleId="387D1373BF2A48E986F405535D7FF035">
    <w:name w:val="387D1373BF2A48E986F405535D7FF035"/>
    <w:rsid w:val="007002A2"/>
  </w:style>
  <w:style w:type="paragraph" w:customStyle="1" w:styleId="42B1271F83F2416CA862C79EEFB3A961">
    <w:name w:val="42B1271F83F2416CA862C79EEFB3A961"/>
    <w:rsid w:val="007002A2"/>
  </w:style>
  <w:style w:type="paragraph" w:customStyle="1" w:styleId="6E84307B981046F386D84AC4F167D10E">
    <w:name w:val="6E84307B981046F386D84AC4F167D10E"/>
    <w:rsid w:val="007002A2"/>
  </w:style>
  <w:style w:type="paragraph" w:customStyle="1" w:styleId="98B39F6E1CFD408F9BCDB90059993084">
    <w:name w:val="98B39F6E1CFD408F9BCDB90059993084"/>
    <w:rsid w:val="007002A2"/>
  </w:style>
  <w:style w:type="paragraph" w:customStyle="1" w:styleId="5F7B04EEF0564125BAC4C6FDD64D405D">
    <w:name w:val="5F7B04EEF0564125BAC4C6FDD64D405D"/>
    <w:rsid w:val="007F67D5"/>
  </w:style>
  <w:style w:type="paragraph" w:customStyle="1" w:styleId="15A9D76A0D4F4903B3C7B8224DAA5A88">
    <w:name w:val="15A9D76A0D4F4903B3C7B8224DAA5A88"/>
    <w:rsid w:val="007F67D5"/>
  </w:style>
  <w:style w:type="paragraph" w:customStyle="1" w:styleId="A4331F47A7754733BA5B4116507CB54A">
    <w:name w:val="A4331F47A7754733BA5B4116507CB54A"/>
    <w:rsid w:val="007F67D5"/>
  </w:style>
  <w:style w:type="paragraph" w:customStyle="1" w:styleId="7A63874C5CCE4C109B0921A68E65CF42">
    <w:name w:val="7A63874C5CCE4C109B0921A68E65CF42"/>
    <w:rsid w:val="007F67D5"/>
  </w:style>
  <w:style w:type="paragraph" w:customStyle="1" w:styleId="A04C24B6964245CDA0DC60CA469E893E">
    <w:name w:val="A04C24B6964245CDA0DC60CA469E893E"/>
    <w:rsid w:val="00154EC1"/>
  </w:style>
  <w:style w:type="paragraph" w:customStyle="1" w:styleId="E15B91E001F24684AE45A92B73DC0107">
    <w:name w:val="E15B91E001F24684AE45A92B73DC0107"/>
    <w:rsid w:val="00154EC1"/>
  </w:style>
  <w:style w:type="paragraph" w:customStyle="1" w:styleId="FCF6B3A8EA484C90A42995AC82E03332">
    <w:name w:val="FCF6B3A8EA484C90A42995AC82E03332"/>
    <w:rsid w:val="00B73C4B"/>
  </w:style>
  <w:style w:type="paragraph" w:customStyle="1" w:styleId="943B8301F76449459FD076382804A4C4">
    <w:name w:val="943B8301F76449459FD076382804A4C4"/>
    <w:rsid w:val="00B73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21847-1616-4D00-87F3-35EF2039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Hauptschulabschluss_GMS</Template>
  <TotalTime>194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38</cp:revision>
  <cp:lastPrinted>2019-05-13T14:17:00Z</cp:lastPrinted>
  <dcterms:created xsi:type="dcterms:W3CDTF">2019-06-05T10:30:00Z</dcterms:created>
  <dcterms:modified xsi:type="dcterms:W3CDTF">2019-06-28T07:21:00Z</dcterms:modified>
</cp:coreProperties>
</file>