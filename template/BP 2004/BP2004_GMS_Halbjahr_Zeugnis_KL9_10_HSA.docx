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Default="00CD6932" w:rsidP="00D90553">
      <w:pPr>
        <w:spacing w:after="0" w:line="240" w:lineRule="auto"/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117"/>
        <w:gridCol w:w="1701"/>
        <w:gridCol w:w="160"/>
        <w:gridCol w:w="1131"/>
        <w:gridCol w:w="2543"/>
        <w:gridCol w:w="1978"/>
      </w:tblGrid>
      <w:tr w:rsidR="0014703F" w:rsidRPr="006626CD" w:rsidTr="008C07EA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01266A" w:rsidRDefault="00095CA7" w:rsidP="00A9045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separate"/>
            </w:r>
            <w:r w:rsidR="00561775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${schule</w:t>
            </w:r>
            <w:r w:rsidR="00B27B6B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_nametype</w:t>
            </w:r>
            <w:r w:rsidR="00561775">
              <w:rPr>
                <w:rFonts w:ascii="Arial" w:hAnsi="Arial"/>
                <w:b/>
                <w:noProof/>
                <w:sz w:val="28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8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0F642C">
        <w:trPr>
          <w:trHeight w:hRule="exact" w:val="227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5411" w:rsidRPr="005F7230" w:rsidRDefault="00E35411" w:rsidP="00E35411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703F" w:rsidRPr="000425B5" w:rsidTr="00874B62">
        <w:trPr>
          <w:trHeight w:hRule="exact" w:val="1262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F642C" w:rsidRPr="00874B62" w:rsidRDefault="0014703F" w:rsidP="00874B62">
            <w:pPr>
              <w:spacing w:before="240" w:after="60" w:line="48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C07EA" w:rsidP="000F642C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561775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0F642C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750E79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750E79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750E79">
              <w:rPr>
                <w:rFonts w:ascii="Arial" w:hAnsi="Arial" w:cs="Arial"/>
                <w:lang w:val="de-DE"/>
              </w:rPr>
              <w:t>}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D31305" w:rsidP="000F642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3" w:name="_GoBack"/>
            <w:r w:rsidR="00561775">
              <w:rPr>
                <w:rFonts w:ascii="Arial" w:hAnsi="Arial"/>
                <w:noProof/>
                <w:lang w:val="de-DE"/>
              </w:rPr>
              <w:t>${name}</w:t>
            </w:r>
            <w:bookmarkEnd w:id="3"/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6E2BCB" w:rsidRPr="006E2BCB" w:rsidTr="000F642C">
        <w:trPr>
          <w:trHeight w:hRule="exact" w:val="170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BCB" w:rsidRDefault="006E2BCB" w:rsidP="000F642C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4F3820" w:rsidRPr="00FE42E4" w:rsidTr="006E2BCB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755BEB" w:rsidRDefault="004F3820" w:rsidP="000A045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755BEB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095CA7">
              <w:rPr>
                <w:rFonts w:ascii="Arial" w:hAnsi="Arial"/>
                <w:b/>
                <w:lang w:val="de-DE"/>
              </w:rPr>
              <w:t xml:space="preserve"> auf grundlegendem Niveau:</w:t>
            </w: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F8A0C12E6D2E4F25886176DE34ACF2E3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F8A0C12E6D2E4F25886176DE34ACF2E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472118" w:rsidRDefault="00097298" w:rsidP="000F642C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097298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81"/>
            </w:rPr>
            <w:id w:val="1764486207"/>
            <w:placeholder>
              <w:docPart w:val="FFC1BE14A6F740E6B90B1EBB2F5201A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14703F" w:rsidRDefault="00561775" w:rsidP="000F642C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81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7F339AB2AB2449918904020B013AE28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17315A36B3D748FF9EF0389C89E4EDE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0F77F6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097298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</w:rPr>
            <w:id w:val="2114779097"/>
            <w:placeholder>
              <w:docPart w:val="9E37A656592A41BD98942E175F995C2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   " w:value="---   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0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097298" w:rsidRPr="00FE42E4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517A7D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FE577CAB0DD541BE9AE1F66945A090D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097298" w:rsidRPr="0014703F" w:rsidTr="00097298">
        <w:trPr>
          <w:trHeight w:hRule="exact" w:val="454"/>
        </w:trPr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2419EB" w:rsidRDefault="00097298" w:rsidP="000F642C">
            <w:pPr>
              <w:spacing w:after="0"/>
              <w:rPr>
                <w:rFonts w:ascii="Arial" w:hAnsi="Arial" w:cs="Arial"/>
                <w:lang w:val="de-DE"/>
              </w:rPr>
            </w:pPr>
            <w:r w:rsidRPr="002419EB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14703F" w:rsidRDefault="00097298" w:rsidP="000F642C">
            <w:pPr>
              <w:spacing w:after="0"/>
              <w:rPr>
                <w:lang w:val="de-DE"/>
              </w:rPr>
            </w:pPr>
          </w:p>
        </w:tc>
      </w:tr>
      <w:tr w:rsidR="00097298" w:rsidRPr="00FE42E4" w:rsidTr="00097298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FE577CAB0DD541BE9AE1F66945A090DC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Informatik, Mathematik, Physik" w:value="Informatik, Mathematik, Physik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195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472118" w:rsidRDefault="00561775" w:rsidP="000F642C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FE577CAB0DD541BE9AE1F66945A090D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97298" w:rsidRPr="00266602" w:rsidRDefault="00561775" w:rsidP="000F642C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097298" w:rsidRPr="00755BEB" w:rsidTr="000A045E">
        <w:trPr>
          <w:trHeight w:hRule="exact" w:val="588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097298" w:rsidRPr="00D31305" w:rsidTr="000A045E">
        <w:trPr>
          <w:trHeight w:hRule="exact" w:val="1276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472118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4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097298" w:rsidRPr="00755BEB" w:rsidTr="000A045E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755BEB" w:rsidRDefault="00097298" w:rsidP="000A045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755BEB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097298" w:rsidRPr="00D31305" w:rsidTr="00FE1528">
        <w:trPr>
          <w:trHeight w:hRule="exact" w:val="96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7298" w:rsidRPr="00B060E1" w:rsidRDefault="00D31305" w:rsidP="00FE1528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561775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FE1528" w:rsidRPr="008F2826" w:rsidTr="00B30797">
        <w:trPr>
          <w:trHeight w:hRule="exact" w:val="397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472118" w:rsidRDefault="00FE1528" w:rsidP="00FE1528">
            <w:pPr>
              <w:spacing w:after="0"/>
              <w:rPr>
                <w:rFonts w:ascii="Arial" w:hAnsi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6" w:name="Text12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561775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6"/>
          </w:p>
        </w:tc>
        <w:tc>
          <w:tcPr>
            <w:tcW w:w="12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8F2826" w:rsidRDefault="00FE1528" w:rsidP="00D31305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1528" w:rsidRPr="0014703F" w:rsidRDefault="00FE1528" w:rsidP="00D31305">
            <w:pPr>
              <w:spacing w:after="0"/>
              <w:rPr>
                <w:lang w:val="de-DE"/>
              </w:rPr>
            </w:pPr>
          </w:p>
        </w:tc>
      </w:tr>
      <w:tr w:rsidR="00097298" w:rsidRPr="008F2826" w:rsidTr="006E2BCB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1291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  <w:tc>
          <w:tcPr>
            <w:tcW w:w="45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7298" w:rsidRPr="0014703F" w:rsidRDefault="00097298" w:rsidP="0044650F">
            <w:pPr>
              <w:rPr>
                <w:lang w:val="de-DE"/>
              </w:rPr>
            </w:pPr>
          </w:p>
        </w:tc>
      </w:tr>
      <w:tr w:rsidR="00097298" w:rsidRPr="00FE42E4" w:rsidTr="00FE1528">
        <w:trPr>
          <w:trHeight w:hRule="exact" w:val="227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7298" w:rsidRPr="00D977CF" w:rsidRDefault="00E44655" w:rsidP="00FE1528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sdt>
              <w:sdtPr>
                <w:rPr>
                  <w:rStyle w:val="Formatvorlage83"/>
                </w:rPr>
                <w:id w:val="1627273752"/>
                <w:placeholder>
                  <w:docPart w:val="398F4E8FA27A467287B3323D9EDFD25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3"/>
                  </w:rPr>
                  <w:t>${leiter}</w:t>
                </w:r>
              </w:sdtContent>
            </w:sdt>
          </w:p>
        </w:tc>
        <w:tc>
          <w:tcPr>
            <w:tcW w:w="129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97298" w:rsidRPr="00517A7D" w:rsidRDefault="00097298" w:rsidP="00FE1528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21" w:type="dxa"/>
            <w:gridSpan w:val="2"/>
            <w:tcBorders>
              <w:left w:val="nil"/>
              <w:bottom w:val="nil"/>
              <w:right w:val="nil"/>
            </w:tcBorders>
          </w:tcPr>
          <w:p w:rsidR="00097298" w:rsidRPr="00517A7D" w:rsidRDefault="00E44655" w:rsidP="00FE1528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82"/>
                </w:rPr>
                <w:id w:val="1976478364"/>
                <w:placeholder>
                  <w:docPart w:val="E439721D494D4284A19347ABE8EFD968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561775">
                  <w:rPr>
                    <w:rStyle w:val="Formatvorlage82"/>
                  </w:rPr>
                  <w:t>${gruppen_leiter}</w:t>
                </w:r>
              </w:sdtContent>
            </w:sdt>
          </w:p>
        </w:tc>
      </w:tr>
      <w:tr w:rsidR="00097298" w:rsidRPr="00FE1528" w:rsidTr="00D31305">
        <w:trPr>
          <w:trHeight w:hRule="exact" w:val="454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FE1528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7298" w:rsidRPr="00FE1528" w:rsidRDefault="00097298" w:rsidP="00D31305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</w:p>
        </w:tc>
      </w:tr>
      <w:tr w:rsidR="00097298" w:rsidRPr="00D31305" w:rsidTr="00D31305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7298" w:rsidRPr="00D31305" w:rsidRDefault="00097298" w:rsidP="003D1870">
            <w:pPr>
              <w:rPr>
                <w:rFonts w:ascii="Arial" w:hAnsi="Arial" w:cs="Arial"/>
                <w:lang w:val="de-DE"/>
              </w:rPr>
            </w:pPr>
            <w:r w:rsidRPr="00D31305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298" w:rsidRPr="00D31305" w:rsidRDefault="00097298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8C07EA" w:rsidRDefault="008C07EA" w:rsidP="00695699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6"/>
          <w:szCs w:val="16"/>
          <w:lang w:val="de-DE"/>
        </w:rPr>
      </w:pPr>
    </w:p>
    <w:p w:rsidR="00B27B6B" w:rsidRDefault="00695699" w:rsidP="00B27B6B">
      <w:pPr>
        <w:spacing w:after="0" w:line="360" w:lineRule="auto"/>
        <w:ind w:right="-57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42E4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D90553" w:rsidRPr="00F22C5A" w:rsidRDefault="00695699" w:rsidP="00B27B6B">
      <w:pPr>
        <w:spacing w:after="0" w:line="360" w:lineRule="auto"/>
        <w:ind w:right="-5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4863E8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4863E8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0A045E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proofErr w:type="gramStart"/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</w:t>
      </w:r>
      <w:proofErr w:type="gramEnd"/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D90553" w:rsidRPr="00F22C5A" w:rsidSect="00FE42E4">
      <w:pgSz w:w="11906" w:h="16838" w:code="9"/>
      <w:pgMar w:top="680" w:right="707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655" w:rsidRDefault="00E44655" w:rsidP="001E03DE">
      <w:r>
        <w:separator/>
      </w:r>
    </w:p>
  </w:endnote>
  <w:endnote w:type="continuationSeparator" w:id="0">
    <w:p w:rsidR="00E44655" w:rsidRDefault="00E4465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655" w:rsidRDefault="00E44655" w:rsidP="001E03DE">
      <w:r>
        <w:separator/>
      </w:r>
    </w:p>
  </w:footnote>
  <w:footnote w:type="continuationSeparator" w:id="0">
    <w:p w:rsidR="00E44655" w:rsidRDefault="00E4465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sPQvLE0rjIqYbxA+uixX8iWvApIvMX8JtNMtbERY+9yVwoFCARR0t57H1glczkFU719mbHhM+e3wnLuhR5m7HA==" w:salt="h+Yu4wJx6+RzFhJ+pDDQX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FC"/>
    <w:rsid w:val="0001266A"/>
    <w:rsid w:val="0002078F"/>
    <w:rsid w:val="0002691B"/>
    <w:rsid w:val="00040C80"/>
    <w:rsid w:val="000425B5"/>
    <w:rsid w:val="000458F8"/>
    <w:rsid w:val="00046B49"/>
    <w:rsid w:val="00095CA7"/>
    <w:rsid w:val="00097298"/>
    <w:rsid w:val="000A045E"/>
    <w:rsid w:val="000F642C"/>
    <w:rsid w:val="000F77F6"/>
    <w:rsid w:val="001062B6"/>
    <w:rsid w:val="00130D2B"/>
    <w:rsid w:val="00135E61"/>
    <w:rsid w:val="001442C3"/>
    <w:rsid w:val="0014703F"/>
    <w:rsid w:val="001657B5"/>
    <w:rsid w:val="001A2103"/>
    <w:rsid w:val="001E03DE"/>
    <w:rsid w:val="002223B8"/>
    <w:rsid w:val="0022684A"/>
    <w:rsid w:val="002377AB"/>
    <w:rsid w:val="002419EB"/>
    <w:rsid w:val="0026122D"/>
    <w:rsid w:val="00266602"/>
    <w:rsid w:val="002668C7"/>
    <w:rsid w:val="00296589"/>
    <w:rsid w:val="002A1999"/>
    <w:rsid w:val="002D2E1A"/>
    <w:rsid w:val="0033746F"/>
    <w:rsid w:val="003967BD"/>
    <w:rsid w:val="003A209F"/>
    <w:rsid w:val="003C3D05"/>
    <w:rsid w:val="003D1870"/>
    <w:rsid w:val="003D2124"/>
    <w:rsid w:val="003D594A"/>
    <w:rsid w:val="003F7EC7"/>
    <w:rsid w:val="00402979"/>
    <w:rsid w:val="0044650F"/>
    <w:rsid w:val="00463EC9"/>
    <w:rsid w:val="00472118"/>
    <w:rsid w:val="004809C8"/>
    <w:rsid w:val="004863E8"/>
    <w:rsid w:val="004B6E6A"/>
    <w:rsid w:val="004C238E"/>
    <w:rsid w:val="004C41C5"/>
    <w:rsid w:val="004F3820"/>
    <w:rsid w:val="00517A7D"/>
    <w:rsid w:val="00517F19"/>
    <w:rsid w:val="005240FD"/>
    <w:rsid w:val="00524E27"/>
    <w:rsid w:val="00541171"/>
    <w:rsid w:val="00561775"/>
    <w:rsid w:val="005654E3"/>
    <w:rsid w:val="005A5933"/>
    <w:rsid w:val="005C58F2"/>
    <w:rsid w:val="005D1DAD"/>
    <w:rsid w:val="00635953"/>
    <w:rsid w:val="006626CD"/>
    <w:rsid w:val="0068115F"/>
    <w:rsid w:val="00695699"/>
    <w:rsid w:val="006A590A"/>
    <w:rsid w:val="006C5FC9"/>
    <w:rsid w:val="006E188A"/>
    <w:rsid w:val="006E2BCB"/>
    <w:rsid w:val="006F401A"/>
    <w:rsid w:val="007233A0"/>
    <w:rsid w:val="007320E0"/>
    <w:rsid w:val="00750E79"/>
    <w:rsid w:val="00755BEB"/>
    <w:rsid w:val="00817C59"/>
    <w:rsid w:val="00822044"/>
    <w:rsid w:val="00872A55"/>
    <w:rsid w:val="008736CB"/>
    <w:rsid w:val="00874B62"/>
    <w:rsid w:val="008A7911"/>
    <w:rsid w:val="008C07EA"/>
    <w:rsid w:val="008D5426"/>
    <w:rsid w:val="008F2826"/>
    <w:rsid w:val="00903C5F"/>
    <w:rsid w:val="009533B3"/>
    <w:rsid w:val="00954CFC"/>
    <w:rsid w:val="009935DA"/>
    <w:rsid w:val="00994D98"/>
    <w:rsid w:val="00995984"/>
    <w:rsid w:val="009A5DD4"/>
    <w:rsid w:val="009A643B"/>
    <w:rsid w:val="009B72A1"/>
    <w:rsid w:val="009C05F9"/>
    <w:rsid w:val="009C354C"/>
    <w:rsid w:val="009E6807"/>
    <w:rsid w:val="009F622D"/>
    <w:rsid w:val="00A04B52"/>
    <w:rsid w:val="00A0676F"/>
    <w:rsid w:val="00A7189C"/>
    <w:rsid w:val="00A82426"/>
    <w:rsid w:val="00A90456"/>
    <w:rsid w:val="00A95F80"/>
    <w:rsid w:val="00AC1C3B"/>
    <w:rsid w:val="00AC3611"/>
    <w:rsid w:val="00AD330E"/>
    <w:rsid w:val="00B060E1"/>
    <w:rsid w:val="00B1500B"/>
    <w:rsid w:val="00B27B6B"/>
    <w:rsid w:val="00B75F60"/>
    <w:rsid w:val="00B80B33"/>
    <w:rsid w:val="00B839D3"/>
    <w:rsid w:val="00BD5FFA"/>
    <w:rsid w:val="00C04CE4"/>
    <w:rsid w:val="00C22DA6"/>
    <w:rsid w:val="00C35CD1"/>
    <w:rsid w:val="00C5427E"/>
    <w:rsid w:val="00C61ADB"/>
    <w:rsid w:val="00C8447F"/>
    <w:rsid w:val="00CD4707"/>
    <w:rsid w:val="00CD6932"/>
    <w:rsid w:val="00CE635C"/>
    <w:rsid w:val="00D007AF"/>
    <w:rsid w:val="00D31305"/>
    <w:rsid w:val="00D51FB3"/>
    <w:rsid w:val="00D82CD6"/>
    <w:rsid w:val="00D85308"/>
    <w:rsid w:val="00D90553"/>
    <w:rsid w:val="00D977CF"/>
    <w:rsid w:val="00DA653D"/>
    <w:rsid w:val="00E07817"/>
    <w:rsid w:val="00E35411"/>
    <w:rsid w:val="00E44655"/>
    <w:rsid w:val="00E515DA"/>
    <w:rsid w:val="00E5360B"/>
    <w:rsid w:val="00E62A48"/>
    <w:rsid w:val="00EB00EF"/>
    <w:rsid w:val="00EC4A57"/>
    <w:rsid w:val="00EF384A"/>
    <w:rsid w:val="00F02349"/>
    <w:rsid w:val="00F3068F"/>
    <w:rsid w:val="00F44A67"/>
    <w:rsid w:val="00F54EC1"/>
    <w:rsid w:val="00F86088"/>
    <w:rsid w:val="00FE1528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C677"/>
  <w15:docId w15:val="{443562C1-C077-4719-A199-1D3BBD8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402979"/>
    <w:rPr>
      <w:rFonts w:ascii="Arial" w:hAnsi="Arial"/>
      <w:b/>
      <w:sz w:val="22"/>
    </w:rPr>
  </w:style>
  <w:style w:type="character" w:customStyle="1" w:styleId="Formatvorlage79">
    <w:name w:val="Formatvorlage79"/>
    <w:basedOn w:val="a0"/>
    <w:uiPriority w:val="1"/>
    <w:rsid w:val="005654E3"/>
    <w:rPr>
      <w:rFonts w:ascii="Arial" w:hAnsi="Arial"/>
      <w:b/>
      <w:sz w:val="20"/>
    </w:rPr>
  </w:style>
  <w:style w:type="character" w:customStyle="1" w:styleId="Formatvorlage80">
    <w:name w:val="Formatvorlage80"/>
    <w:basedOn w:val="a0"/>
    <w:uiPriority w:val="1"/>
    <w:rsid w:val="002419EB"/>
    <w:rPr>
      <w:rFonts w:ascii="Arial" w:hAnsi="Arial"/>
      <w:sz w:val="24"/>
      <w:vertAlign w:val="superscript"/>
    </w:rPr>
  </w:style>
  <w:style w:type="character" w:customStyle="1" w:styleId="Formatvorlage81">
    <w:name w:val="Formatvorlage81"/>
    <w:basedOn w:val="a0"/>
    <w:uiPriority w:val="1"/>
    <w:rsid w:val="00B1500B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9A643B"/>
    <w:rPr>
      <w:rFonts w:ascii="Arial" w:hAnsi="Arial"/>
      <w:sz w:val="18"/>
    </w:rPr>
  </w:style>
  <w:style w:type="character" w:customStyle="1" w:styleId="Formatvorlage83">
    <w:name w:val="Formatvorlage83"/>
    <w:basedOn w:val="a0"/>
    <w:uiPriority w:val="1"/>
    <w:rsid w:val="009A643B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E3541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E3541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HSA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A0C12E6D2E4F25886176DE34ACF2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AD1C6-6B30-481D-B665-A4030601A191}"/>
      </w:docPartPr>
      <w:docPartBody>
        <w:p w:rsidR="00E84941" w:rsidRDefault="00667EEC">
          <w:pPr>
            <w:pStyle w:val="F8A0C12E6D2E4F25886176DE34ACF2E3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FC1BE14A6F740E6B90B1EBB2F5201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12CD1A-45BF-4BAF-8BF0-7B8F894B61B4}"/>
      </w:docPartPr>
      <w:docPartBody>
        <w:p w:rsidR="00E84941" w:rsidRDefault="00667EEC">
          <w:pPr>
            <w:pStyle w:val="FFC1BE14A6F740E6B90B1EBB2F5201AC"/>
          </w:pPr>
          <w:r w:rsidRPr="00097298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7F339AB2AB2449918904020B013AE2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EF4F2-DF5D-4C9D-8890-A5DC500D8391}"/>
      </w:docPartPr>
      <w:docPartBody>
        <w:p w:rsidR="00E84941" w:rsidRDefault="00667EEC">
          <w:pPr>
            <w:pStyle w:val="7F339AB2AB2449918904020B013AE285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7315A36B3D748FF9EF0389C89E4E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E80F1D-6C07-45A7-8563-C9E5BFDEBB98}"/>
      </w:docPartPr>
      <w:docPartBody>
        <w:p w:rsidR="00E84941" w:rsidRDefault="00667EEC">
          <w:pPr>
            <w:pStyle w:val="17315A36B3D748FF9EF0389C89E4EDE9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9E37A656592A41BD98942E175F995C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7E2AC-B6F5-43BE-ABC9-FAB6E4E1F7F4}"/>
      </w:docPartPr>
      <w:docPartBody>
        <w:p w:rsidR="00E84941" w:rsidRDefault="00667EEC">
          <w:pPr>
            <w:pStyle w:val="9E37A656592A41BD98942E175F995C24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FE577CAB0DD541BE9AE1F66945A090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7F4157-12C7-4274-891F-6FE099C68D04}"/>
      </w:docPartPr>
      <w:docPartBody>
        <w:p w:rsidR="00E84941" w:rsidRDefault="00667EEC">
          <w:pPr>
            <w:pStyle w:val="FE577CAB0DD541BE9AE1F66945A090DC"/>
          </w:pPr>
          <w:r w:rsidRPr="004F382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98F4E8FA27A467287B3323D9EDFD2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12C5CA-7F84-4FBA-80A5-AB819139EBD8}"/>
      </w:docPartPr>
      <w:docPartBody>
        <w:p w:rsidR="00E84941" w:rsidRDefault="00667EEC">
          <w:pPr>
            <w:pStyle w:val="398F4E8FA27A467287B3323D9EDFD257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E439721D494D4284A19347ABE8EFD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F512B-E46E-41C1-99B6-0E08B755AA98}"/>
      </w:docPartPr>
      <w:docPartBody>
        <w:p w:rsidR="00E84941" w:rsidRDefault="00667EEC">
          <w:pPr>
            <w:pStyle w:val="E439721D494D4284A19347ABE8EFD968"/>
          </w:pPr>
          <w:r w:rsidRPr="009A643B">
            <w:rPr>
              <w:rStyle w:val="a3"/>
              <w:sz w:val="18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EC"/>
    <w:rsid w:val="00563FD5"/>
    <w:rsid w:val="006667A5"/>
    <w:rsid w:val="00667EEC"/>
    <w:rsid w:val="007C18F1"/>
    <w:rsid w:val="008C74D2"/>
    <w:rsid w:val="00E84941"/>
    <w:rsid w:val="00F8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8A0C12E6D2E4F25886176DE34ACF2E3">
    <w:name w:val="F8A0C12E6D2E4F25886176DE34ACF2E3"/>
  </w:style>
  <w:style w:type="paragraph" w:customStyle="1" w:styleId="FFC1BE14A6F740E6B90B1EBB2F5201AC">
    <w:name w:val="FFC1BE14A6F740E6B90B1EBB2F5201AC"/>
  </w:style>
  <w:style w:type="paragraph" w:customStyle="1" w:styleId="7F339AB2AB2449918904020B013AE285">
    <w:name w:val="7F339AB2AB2449918904020B013AE285"/>
  </w:style>
  <w:style w:type="paragraph" w:customStyle="1" w:styleId="17315A36B3D748FF9EF0389C89E4EDE9">
    <w:name w:val="17315A36B3D748FF9EF0389C89E4EDE9"/>
  </w:style>
  <w:style w:type="paragraph" w:customStyle="1" w:styleId="9E37A656592A41BD98942E175F995C24">
    <w:name w:val="9E37A656592A41BD98942E175F995C24"/>
  </w:style>
  <w:style w:type="paragraph" w:customStyle="1" w:styleId="FE577CAB0DD541BE9AE1F66945A090DC">
    <w:name w:val="FE577CAB0DD541BE9AE1F66945A090DC"/>
  </w:style>
  <w:style w:type="paragraph" w:customStyle="1" w:styleId="398F4E8FA27A467287B3323D9EDFD257">
    <w:name w:val="398F4E8FA27A467287B3323D9EDFD257"/>
  </w:style>
  <w:style w:type="paragraph" w:customStyle="1" w:styleId="E439721D494D4284A19347ABE8EFD968">
    <w:name w:val="E439721D494D4284A19347ABE8EFD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HSA 2004</Template>
  <TotalTime>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8</cp:revision>
  <cp:lastPrinted>2019-03-08T14:24:00Z</cp:lastPrinted>
  <dcterms:created xsi:type="dcterms:W3CDTF">2019-06-03T09:20:00Z</dcterms:created>
  <dcterms:modified xsi:type="dcterms:W3CDTF">2019-10-16T08:30:00Z</dcterms:modified>
</cp:coreProperties>
</file>