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847"/>
        <w:gridCol w:w="21"/>
        <w:gridCol w:w="286"/>
        <w:gridCol w:w="1538"/>
        <w:gridCol w:w="1724"/>
        <w:gridCol w:w="1983"/>
      </w:tblGrid>
      <w:tr w:rsidR="0014703F" w:rsidRPr="006626CD" w:rsidTr="001E58C3">
        <w:trPr>
          <w:trHeight w:hRule="exact" w:val="737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1E58C3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87CB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5F38C9"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4FB" w:rsidRPr="000A04FB" w:rsidRDefault="000A04FB" w:rsidP="000A04FB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4703F" w:rsidRPr="0014703F" w:rsidRDefault="0014703F" w:rsidP="000A04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0A04F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58791F" w:rsidRPr="0014703F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6626CD" w:rsidRDefault="0058791F" w:rsidP="001E58C3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87CB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5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A4C1E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 w:rsidR="001516B3">
              <w:rPr>
                <w:rFonts w:ascii="Arial" w:hAnsi="Arial" w:cs="Arial"/>
                <w:lang w:val="de-DE"/>
              </w:rPr>
              <w:t>/</w:t>
            </w:r>
            <w:r w:rsidR="00D75571">
              <w:rPr>
                <w:rFonts w:ascii="Arial" w:hAnsi="Arial" w:cs="Arial"/>
                <w:lang w:val="de-DE"/>
              </w:rPr>
              <w:t>20</w:t>
            </w:r>
            <w:r w:rsidR="001516B3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1516B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1516B3">
              <w:rPr>
                <w:rFonts w:ascii="Arial" w:hAnsi="Arial" w:cs="Arial"/>
                <w:lang w:val="de-DE"/>
              </w:rPr>
            </w:r>
            <w:r w:rsidR="001516B3">
              <w:rPr>
                <w:rFonts w:ascii="Arial" w:hAnsi="Arial" w:cs="Arial"/>
                <w:lang w:val="de-DE"/>
              </w:rPr>
              <w:fldChar w:fldCharType="separate"/>
            </w:r>
            <w:r w:rsidR="004A4C1E">
              <w:rPr>
                <w:rFonts w:ascii="Arial" w:hAnsi="Arial" w:cs="Arial"/>
                <w:noProof/>
                <w:lang w:val="de-DE"/>
              </w:rPr>
              <w:t>99</w:t>
            </w:r>
            <w:bookmarkStart w:id="4" w:name="_GoBack"/>
            <w:bookmarkEnd w:id="4"/>
            <w:r w:rsidR="001516B3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DA653D" w:rsidRPr="00472118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1E58C3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87CB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C65955" w:rsidRPr="00CD0914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Verhalten</w:t>
            </w:r>
          </w:p>
        </w:tc>
        <w:sdt>
          <w:sdtPr>
            <w:rPr>
              <w:rStyle w:val="Formatvorlage78"/>
            </w:rPr>
            <w:id w:val="567314328"/>
            <w:placeholder>
              <w:docPart w:val="ADC71AD7394C471BAD6B3F774C6E54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DefaultParagraphFont"/>
              <w:rFonts w:asciiTheme="minorHAnsi" w:hAnsiTheme="minorHAnsi"/>
              <w:lang w:val="de-DE"/>
            </w:rPr>
          </w:sdtEndPr>
          <w:sdtContent>
            <w:tc>
              <w:tcPr>
                <w:tcW w:w="18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C65955" w:rsidRDefault="00CD0914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  <w:tc>
          <w:tcPr>
            <w:tcW w:w="35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Mitarbeit</w:t>
            </w:r>
          </w:p>
        </w:tc>
        <w:sdt>
          <w:sdtPr>
            <w:rPr>
              <w:rStyle w:val="Formatvorlage78"/>
            </w:rPr>
            <w:id w:val="1086197562"/>
            <w:placeholder>
              <w:docPart w:val="2184F5982E584978A827E5E811E98E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DefaultParagraphFont"/>
              <w:rFonts w:asciiTheme="minorHAnsi" w:hAnsiTheme="minorHAnsi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Default="00CD0914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</w:tr>
      <w:tr w:rsidR="004F3820" w:rsidRPr="004A4C1E" w:rsidTr="001E58C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CD0914" w:rsidTr="005F38C9">
        <w:trPr>
          <w:trHeight w:hRule="exact" w:val="454"/>
        </w:trPr>
        <w:sdt>
          <w:sdtPr>
            <w:rPr>
              <w:rStyle w:val="Formatvorlage58"/>
            </w:rPr>
            <w:alias w:val="Religion/Ethik"/>
            <w:tag w:val="Religion/Ethik"/>
            <w:id w:val="-1839912204"/>
            <w:placeholder>
              <w:docPart w:val="0A4B81E4535D463D82388331EF520ACE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CD0914" w:rsidTr="005F38C9">
        <w:trPr>
          <w:trHeight w:hRule="exact" w:val="454"/>
        </w:trPr>
        <w:sdt>
          <w:sdtPr>
            <w:rPr>
              <w:rStyle w:val="Formatvorlage79"/>
            </w:rPr>
            <w:id w:val="1575781071"/>
            <w:placeholder>
              <w:docPart w:val="0A4B81E4535D463D82388331EF520ACE"/>
            </w:placeholder>
            <w:dropDownList>
              <w:listItem w:value="Wählen Sie ein Element aus."/>
              <w:listItem w:displayText="   " w:value="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9"/>
                  </w:rPr>
                  <w:t>(evangelisch)</w:t>
                </w:r>
              </w:p>
            </w:tc>
          </w:sdtContent>
        </w:sdt>
        <w:tc>
          <w:tcPr>
            <w:tcW w:w="21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A04FB">
            <w:pPr>
              <w:rPr>
                <w:lang w:val="de-DE"/>
              </w:rPr>
            </w:pPr>
          </w:p>
        </w:tc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CD0914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CD0914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CD0914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CD0914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CD0914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CD0914" w:rsidTr="005F38C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0A4B81E4535D463D82388331EF520ACE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87CB5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0A04FB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0713B" w:rsidRDefault="00695699" w:rsidP="000A04FB">
            <w:pPr>
              <w:rPr>
                <w:rFonts w:ascii="Arial" w:hAnsi="Arial" w:cs="Arial"/>
                <w:lang w:val="de-DE"/>
              </w:rPr>
            </w:pPr>
            <w:r w:rsidRPr="0050713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0A04FB" w:rsidRDefault="00695699" w:rsidP="000A04FB">
            <w:pPr>
              <w:rPr>
                <w:lang w:val="de-DE"/>
              </w:rPr>
            </w:pPr>
          </w:p>
        </w:tc>
      </w:tr>
      <w:tr w:rsidR="00695699" w:rsidRPr="00CD0914" w:rsidTr="005F38C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0A4B81E4535D463D82388331EF520ACE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487CB5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0A4B81E4535D463D82388331EF520A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DefaultParagraphFon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CD0914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87CB5">
              <w:rPr>
                <w:rFonts w:ascii="Arial" w:hAnsi="Arial"/>
                <w:noProof/>
                <w:sz w:val="20"/>
                <w:lang w:val="de-DE"/>
              </w:rPr>
              <w:t>${</w:t>
            </w:r>
            <w:r w:rsidR="003E124D">
              <w:rPr>
                <w:rFonts w:ascii="Arial" w:hAnsi="Arial"/>
                <w:noProof/>
                <w:sz w:val="20"/>
                <w:lang w:val="de-DE"/>
              </w:rPr>
              <w:t>ags</w:t>
            </w:r>
            <w:r w:rsidR="00487CB5">
              <w:rPr>
                <w:rFonts w:ascii="Arial" w:hAnsi="Arial"/>
                <w:noProof/>
                <w:sz w:val="20"/>
                <w:lang w:val="de-DE"/>
              </w:rPr>
              <w:t>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bottom w:val="single" w:sz="4" w:space="0" w:color="auto"/>
            </w:tcBorders>
            <w:vAlign w:val="center"/>
          </w:tcPr>
          <w:p w:rsidR="00695699" w:rsidRPr="00B060E1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87CB5" w:rsidRPr="00487CB5">
              <w:rPr>
                <w:rFonts w:ascii="Arial" w:hAnsi="Arial"/>
                <w:noProof/>
                <w:sz w:val="20"/>
                <w:lang w:val="de-DE"/>
              </w:rPr>
              <w:t>${</w:t>
            </w:r>
            <w:r w:rsidR="004C7D69">
              <w:rPr>
                <w:rFonts w:ascii="Arial" w:hAnsi="Arial"/>
                <w:noProof/>
                <w:sz w:val="20"/>
                <w:lang w:val="de-DE"/>
              </w:rPr>
              <w:t>comments_short</w:t>
            </w:r>
            <w:r w:rsidR="00487CB5" w:rsidRPr="00487CB5">
              <w:rPr>
                <w:rFonts w:ascii="Arial" w:hAnsi="Arial"/>
                <w:noProof/>
                <w:sz w:val="20"/>
                <w:lang w:val="de-DE"/>
              </w:rPr>
              <w:t>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8F2826" w:rsidRPr="008F2826" w:rsidTr="005F38C9">
        <w:trPr>
          <w:trHeight w:hRule="exact" w:val="454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5F38C9" w:rsidRPr="00517A7D" w:rsidRDefault="008F2826" w:rsidP="005F38C9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5F38C9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87CB5" w:rsidRPr="00487CB5">
              <w:rPr>
                <w:rFonts w:ascii="Arial" w:hAnsi="Arial"/>
                <w:noProof/>
                <w:lang w:val="de-DE"/>
              </w:rPr>
              <w:t>${certd</w:t>
            </w:r>
            <w:r w:rsidR="00487CB5">
              <w:rPr>
                <w:rFonts w:ascii="Arial" w:hAnsi="Arial"/>
                <w:noProof/>
                <w:lang w:val="de-DE"/>
              </w:rPr>
              <w:t>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84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567"/>
        </w:trPr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454"/>
        </w:trPr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7" w:type="dxa"/>
            <w:gridSpan w:val="2"/>
            <w:tcBorders>
              <w:left w:val="nil"/>
              <w:bottom w:val="nil"/>
              <w:right w:val="nil"/>
            </w:tcBorders>
          </w:tcPr>
          <w:p w:rsidR="008F2826" w:rsidRPr="00517A7D" w:rsidRDefault="008F2826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5F38C9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3D2702" w:rsidRDefault="00695699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urden in allen Fächern auf dem </w:t>
      </w:r>
      <w:r w:rsidR="00580DE5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erweiterten</w:t>
      </w:r>
      <w:r w:rsidR="001516B3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A335A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(E)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3D2702" w:rsidSect="000A04FB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33A" w:rsidRDefault="005E133A" w:rsidP="001E03DE">
      <w:r>
        <w:separator/>
      </w:r>
    </w:p>
  </w:endnote>
  <w:endnote w:type="continuationSeparator" w:id="0">
    <w:p w:rsidR="005E133A" w:rsidRDefault="005E133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33A" w:rsidRDefault="005E133A" w:rsidP="001E03DE">
      <w:r>
        <w:separator/>
      </w:r>
    </w:p>
  </w:footnote>
  <w:footnote w:type="continuationSeparator" w:id="0">
    <w:p w:rsidR="005E133A" w:rsidRDefault="005E133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yPoinV1wsIT5djvnUV6NxrBNtZ4=" w:salt="l5hW+fuXK0KgvthhZFTk/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B5"/>
    <w:rsid w:val="000458F8"/>
    <w:rsid w:val="00046B49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2223B8"/>
    <w:rsid w:val="0022684A"/>
    <w:rsid w:val="002377AB"/>
    <w:rsid w:val="00252C1B"/>
    <w:rsid w:val="00266602"/>
    <w:rsid w:val="002668C7"/>
    <w:rsid w:val="00296589"/>
    <w:rsid w:val="002A1999"/>
    <w:rsid w:val="002D2E1A"/>
    <w:rsid w:val="00324A38"/>
    <w:rsid w:val="0033746F"/>
    <w:rsid w:val="003665F9"/>
    <w:rsid w:val="003967BD"/>
    <w:rsid w:val="003D1870"/>
    <w:rsid w:val="003D2124"/>
    <w:rsid w:val="003D2702"/>
    <w:rsid w:val="003D594A"/>
    <w:rsid w:val="003E124D"/>
    <w:rsid w:val="003F7EC7"/>
    <w:rsid w:val="00404C2D"/>
    <w:rsid w:val="0044650F"/>
    <w:rsid w:val="00472118"/>
    <w:rsid w:val="00487CB5"/>
    <w:rsid w:val="004A4C1E"/>
    <w:rsid w:val="004C7D69"/>
    <w:rsid w:val="004F3820"/>
    <w:rsid w:val="0050713B"/>
    <w:rsid w:val="00517A7D"/>
    <w:rsid w:val="00524E27"/>
    <w:rsid w:val="00541171"/>
    <w:rsid w:val="00580DE5"/>
    <w:rsid w:val="0058791F"/>
    <w:rsid w:val="005C58F2"/>
    <w:rsid w:val="005D1DAD"/>
    <w:rsid w:val="005E133A"/>
    <w:rsid w:val="005E2707"/>
    <w:rsid w:val="005F38C9"/>
    <w:rsid w:val="00635953"/>
    <w:rsid w:val="006626CD"/>
    <w:rsid w:val="00695699"/>
    <w:rsid w:val="006E188A"/>
    <w:rsid w:val="00721379"/>
    <w:rsid w:val="007320E0"/>
    <w:rsid w:val="007579CC"/>
    <w:rsid w:val="00790402"/>
    <w:rsid w:val="00817C59"/>
    <w:rsid w:val="00822044"/>
    <w:rsid w:val="008736CB"/>
    <w:rsid w:val="008A7911"/>
    <w:rsid w:val="008F282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335A9"/>
    <w:rsid w:val="00A7189C"/>
    <w:rsid w:val="00AC1C3B"/>
    <w:rsid w:val="00AC3611"/>
    <w:rsid w:val="00B060E1"/>
    <w:rsid w:val="00B75F60"/>
    <w:rsid w:val="00B80B33"/>
    <w:rsid w:val="00BD5FFA"/>
    <w:rsid w:val="00C04CE4"/>
    <w:rsid w:val="00C22DA6"/>
    <w:rsid w:val="00C35CD1"/>
    <w:rsid w:val="00C5427E"/>
    <w:rsid w:val="00C65955"/>
    <w:rsid w:val="00C8447F"/>
    <w:rsid w:val="00CA1B2A"/>
    <w:rsid w:val="00CD0914"/>
    <w:rsid w:val="00CD4707"/>
    <w:rsid w:val="00CD6932"/>
    <w:rsid w:val="00D007AF"/>
    <w:rsid w:val="00D157B4"/>
    <w:rsid w:val="00D51FB3"/>
    <w:rsid w:val="00D71992"/>
    <w:rsid w:val="00D75571"/>
    <w:rsid w:val="00D85308"/>
    <w:rsid w:val="00DA653D"/>
    <w:rsid w:val="00E07817"/>
    <w:rsid w:val="00E5360B"/>
    <w:rsid w:val="00E62A48"/>
    <w:rsid w:val="00F02349"/>
    <w:rsid w:val="00F44A67"/>
    <w:rsid w:val="00FA6E95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AA312"/>
  <w15:docId w15:val="{0ED75815-7195-4566-9633-8722B16F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Normal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ooter">
    <w:name w:val="footer"/>
    <w:basedOn w:val="Normal"/>
    <w:link w:val="Foot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6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DefaultParagraphFon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DefaultParagraphFon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DefaultParagraphFon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DefaultParagraphFon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DefaultParagraphFon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DefaultParagraphFon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DefaultParagraphFon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DefaultParagraphFon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DefaultParagraphFon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DefaultParagraphFon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DefaultParagraphFont"/>
    <w:uiPriority w:val="1"/>
    <w:rsid w:val="00150323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Jahreszeugnis%20Klasse%2010%20der%20Gemeinschaftsschule%20E-Nive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C71AD7394C471BAD6B3F774C6E5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FEE5-7DE6-4868-8854-ED9A7E72C202}"/>
      </w:docPartPr>
      <w:docPartBody>
        <w:p w:rsidR="001111E6" w:rsidRDefault="007911EA">
          <w:pPr>
            <w:pStyle w:val="ADC71AD7394C471BAD6B3F774C6E54CF"/>
          </w:pPr>
          <w:r w:rsidRPr="002134F6">
            <w:rPr>
              <w:rStyle w:val="PlaceholderText"/>
            </w:rPr>
            <w:t>Wählen Sie ein Element aus.</w:t>
          </w:r>
        </w:p>
      </w:docPartBody>
    </w:docPart>
    <w:docPart>
      <w:docPartPr>
        <w:name w:val="2184F5982E584978A827E5E811E98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42A6-E019-4907-9471-6CC7AEF9F8C5}"/>
      </w:docPartPr>
      <w:docPartBody>
        <w:p w:rsidR="001111E6" w:rsidRDefault="007911EA">
          <w:pPr>
            <w:pStyle w:val="2184F5982E584978A827E5E811E98E0D"/>
          </w:pPr>
          <w:r w:rsidRPr="002134F6">
            <w:rPr>
              <w:rStyle w:val="PlaceholderText"/>
            </w:rPr>
            <w:t>Wählen Sie ein Element aus.</w:t>
          </w:r>
        </w:p>
      </w:docPartBody>
    </w:docPart>
    <w:docPart>
      <w:docPartPr>
        <w:name w:val="0A4B81E4535D463D82388331EF520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452E-9B4D-44DF-BC95-CD8A9B6CDE5A}"/>
      </w:docPartPr>
      <w:docPartBody>
        <w:p w:rsidR="001111E6" w:rsidRDefault="007911EA">
          <w:pPr>
            <w:pStyle w:val="0A4B81E4535D463D82388331EF520ACE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EA"/>
    <w:rsid w:val="001111E6"/>
    <w:rsid w:val="00561AD0"/>
    <w:rsid w:val="007911EA"/>
    <w:rsid w:val="007B05CE"/>
    <w:rsid w:val="00C1131E"/>
    <w:rsid w:val="00E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C71AD7394C471BAD6B3F774C6E54CF">
    <w:name w:val="ADC71AD7394C471BAD6B3F774C6E54CF"/>
  </w:style>
  <w:style w:type="paragraph" w:customStyle="1" w:styleId="2184F5982E584978A827E5E811E98E0D">
    <w:name w:val="2184F5982E584978A827E5E811E98E0D"/>
  </w:style>
  <w:style w:type="paragraph" w:customStyle="1" w:styleId="0A4B81E4535D463D82388331EF520ACE">
    <w:name w:val="0A4B81E4535D463D82388331EF520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Jahreszeugnis Klasse 10 der Gemeinschaftsschule E-Niveau.dotx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7</cp:revision>
  <cp:lastPrinted>2016-11-17T16:34:00Z</cp:lastPrinted>
  <dcterms:created xsi:type="dcterms:W3CDTF">2017-04-13T10:03:00Z</dcterms:created>
  <dcterms:modified xsi:type="dcterms:W3CDTF">2017-05-21T23:46:00Z</dcterms:modified>
</cp:coreProperties>
</file>