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44650F"/>
    <w:tbl>
      <w:tblPr>
        <w:tblStyle w:val="Tabellenraster"/>
        <w:tblW w:w="10173" w:type="dxa"/>
        <w:tblLayout w:type="fixed"/>
        <w:tblLook w:val="04A0" w:firstRow="1" w:lastRow="0" w:firstColumn="1" w:lastColumn="0" w:noHBand="0" w:noVBand="1"/>
      </w:tblPr>
      <w:tblGrid>
        <w:gridCol w:w="2771"/>
        <w:gridCol w:w="1846"/>
        <w:gridCol w:w="1846"/>
        <w:gridCol w:w="1725"/>
        <w:gridCol w:w="1985"/>
      </w:tblGrid>
      <w:tr w:rsidR="0014703F" w:rsidRPr="006626CD" w:rsidTr="004863E8">
        <w:trPr>
          <w:trHeight w:hRule="exact" w:val="851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01266A" w:rsidRDefault="002419EB" w:rsidP="004863E8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2668C7">
        <w:tc>
          <w:tcPr>
            <w:tcW w:w="10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EB00EF" w:rsidTr="002668C7"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1470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4703F" w:rsidP="001470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</w:p>
        </w:tc>
      </w:tr>
      <w:tr w:rsidR="0014703F" w:rsidRPr="0014703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4F3820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D29F7" w:rsidRPr="002D29F7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863E8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2D29F7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4F3820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F382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26122D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 w:rsidRPr="002D29F7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4F3820" w:rsidRPr="00EB00EF" w:rsidTr="002668C7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4F382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</w:p>
        </w:tc>
      </w:tr>
      <w:tr w:rsidR="002668C7" w:rsidRPr="00EB00EF" w:rsidTr="002668C7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2A3F9C4088149BEAE9237314C3D601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EB00EF" w:rsidTr="002668C7">
        <w:trPr>
          <w:trHeight w:hRule="exact" w:val="454"/>
        </w:trPr>
        <w:sdt>
          <w:sdtPr>
            <w:rPr>
              <w:rStyle w:val="Formatvorlage80"/>
            </w:rPr>
            <w:id w:val="1575781071"/>
            <w:placeholder>
              <w:docPart w:val="52A3F9C4088149BEAE9237314C3D6015"/>
            </w:placeholder>
            <w:dropDownList>
              <w:listItem w:value="Wählen Sie ein Element aus."/>
              <w:listItem w:displayText="   " w:value="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0"/>
                  </w:rPr>
                  <w:t>(ev)</w:t>
                </w:r>
              </w:p>
            </w:tc>
          </w:sdtContent>
        </w:sdt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472118">
            <w:pPr>
              <w:rPr>
                <w:lang w:val="de-DE"/>
              </w:rPr>
            </w:pPr>
          </w:p>
        </w:tc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EB00EF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4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EB00E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52A3F9C4088149BEAE9237314C3D6015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52A3F9C4088149BEAE9237314C3D601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668C7">
        <w:trPr>
          <w:trHeight w:hRule="exact" w:val="454"/>
        </w:trPr>
        <w:tc>
          <w:tcPr>
            <w:tcW w:w="8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2419EB" w:rsidRDefault="00695699" w:rsidP="00472118">
            <w:pPr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472118">
            <w:pPr>
              <w:rPr>
                <w:lang w:val="de-DE"/>
              </w:rPr>
            </w:pPr>
          </w:p>
        </w:tc>
      </w:tr>
      <w:tr w:rsidR="00695699" w:rsidRPr="00EB00EF" w:rsidTr="002668C7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52A3F9C4088149BEAE9237314C3D601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818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2D29F7" w:rsidP="00472118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52A3F9C4088149BEAE9237314C3D6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2D29F7" w:rsidP="00472118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2419EB">
        <w:trPr>
          <w:trHeight w:hRule="exact" w:val="454"/>
        </w:trPr>
        <w:tc>
          <w:tcPr>
            <w:tcW w:w="10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2419E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2668C7">
        <w:trPr>
          <w:trHeight w:hRule="exact" w:val="454"/>
        </w:trPr>
        <w:tc>
          <w:tcPr>
            <w:tcW w:w="1017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2668C7">
        <w:trPr>
          <w:trHeight w:hRule="exact" w:val="851"/>
        </w:trPr>
        <w:tc>
          <w:tcPr>
            <w:tcW w:w="10173" w:type="dxa"/>
            <w:gridSpan w:val="5"/>
            <w:tcBorders>
              <w:bottom w:val="single" w:sz="4" w:space="0" w:color="auto"/>
            </w:tcBorders>
            <w:vAlign w:val="center"/>
          </w:tcPr>
          <w:p w:rsidR="00695699" w:rsidRPr="00B060E1" w:rsidRDefault="0026122D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D29F7">
              <w:rPr>
                <w:rFonts w:ascii="Arial" w:hAnsi="Arial"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2668C7">
        <w:trPr>
          <w:trHeight w:hRule="exact" w:val="454"/>
        </w:trPr>
        <w:tc>
          <w:tcPr>
            <w:tcW w:w="2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266602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903C5F" w:rsidP="00266602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8" w:name="_GoBack"/>
            <w:r w:rsidR="002D29F7" w:rsidRPr="002D29F7">
              <w:rPr>
                <w:rFonts w:ascii="Arial" w:hAnsi="Arial"/>
                <w:lang w:val="de-DE"/>
              </w:rPr>
              <w:t>${certda}</w:t>
            </w:r>
            <w:bookmarkEnd w:id="8"/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266602">
            <w:pPr>
              <w:rPr>
                <w:lang w:val="de-DE"/>
              </w:rPr>
            </w:pPr>
          </w:p>
        </w:tc>
      </w:tr>
      <w:tr w:rsidR="008F2826" w:rsidRPr="008F2826" w:rsidTr="002668C7">
        <w:trPr>
          <w:trHeight w:hRule="exact" w:val="567"/>
        </w:trPr>
        <w:tc>
          <w:tcPr>
            <w:tcW w:w="4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6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D977CF">
        <w:trPr>
          <w:trHeight w:hRule="exact" w:val="454"/>
        </w:trPr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D977CF" w:rsidRDefault="008F2826" w:rsidP="00D977C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6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D977C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977C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2668C7">
        <w:trPr>
          <w:trHeight w:hRule="exact" w:val="454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2668C7">
        <w:trPr>
          <w:trHeight w:hRule="exact" w:val="567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Pr="00F22C5A" w:rsidRDefault="00695699" w:rsidP="00695699">
      <w:pPr>
        <w:spacing w:before="44" w:after="0" w:line="160" w:lineRule="exact"/>
        <w:ind w:left="113" w:right="-58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695699" w:rsidRDefault="00695699" w:rsidP="00B80B33">
      <w:pPr>
        <w:spacing w:before="56" w:after="0" w:line="160" w:lineRule="exact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B80B33">
      <w:pPr>
        <w:spacing w:before="56" w:after="0" w:line="160" w:lineRule="exact"/>
        <w:ind w:left="4360" w:right="-567" w:firstLine="59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5A5933" w:rsidRDefault="00695699" w:rsidP="00130D2B">
      <w:pPr>
        <w:spacing w:before="56" w:after="0" w:line="240" w:lineRule="exact"/>
        <w:ind w:left="114" w:right="-20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5A5933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Die Leistungen wurden in allen Fächern auf dem </w:t>
      </w:r>
      <w:r w:rsidR="003C3D05" w:rsidRPr="003C3D05">
        <w:rPr>
          <w:rStyle w:val="Formatvorlage79"/>
          <w:lang w:val="de-DE"/>
        </w:rPr>
        <w:t xml:space="preserve">grundlegenden Niveau </w:t>
      </w:r>
      <w:r w:rsidR="004863E8" w:rsidRPr="004863E8">
        <w:rPr>
          <w:rStyle w:val="Formatvorlage79"/>
          <w:lang w:val="de-DE"/>
        </w:rPr>
        <w:t>(G)</w:t>
      </w:r>
      <w:r w:rsidR="004863E8">
        <w:rPr>
          <w:rStyle w:val="Formatvorlage79"/>
          <w:lang w:val="de-DE"/>
        </w:rPr>
        <w:t xml:space="preserve"> </w:t>
      </w:r>
      <w:r w:rsidR="003C3D05" w:rsidRPr="003C3D05">
        <w:rPr>
          <w:rStyle w:val="Formatvorlage79"/>
          <w:lang w:val="de-DE"/>
        </w:rPr>
        <w:t>beurteilt.</w:t>
      </w:r>
    </w:p>
    <w:sectPr w:rsidR="009B72A1" w:rsidRPr="005A5933" w:rsidSect="00B80B33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4C" w:rsidRDefault="00782E4C" w:rsidP="001E03DE">
      <w:r>
        <w:separator/>
      </w:r>
    </w:p>
  </w:endnote>
  <w:endnote w:type="continuationSeparator" w:id="0">
    <w:p w:rsidR="00782E4C" w:rsidRDefault="00782E4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4C" w:rsidRDefault="00782E4C" w:rsidP="001E03DE">
      <w:r>
        <w:separator/>
      </w:r>
    </w:p>
  </w:footnote>
  <w:footnote w:type="continuationSeparator" w:id="0">
    <w:p w:rsidR="00782E4C" w:rsidRDefault="00782E4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Full" w:cryptAlgorithmClass="hash" w:cryptAlgorithmType="typeAny" w:cryptAlgorithmSid="4" w:cryptSpinCount="100000" w:hash="R1Kll85Ds3KvFI3JhQUwf1VekC8=" w:salt="rcnHDy/Rk1lNemLo4CtwX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7"/>
    <w:rsid w:val="0001266A"/>
    <w:rsid w:val="000458F8"/>
    <w:rsid w:val="00046B49"/>
    <w:rsid w:val="000F77F6"/>
    <w:rsid w:val="00130D2B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9F7"/>
    <w:rsid w:val="002D2E1A"/>
    <w:rsid w:val="0033746F"/>
    <w:rsid w:val="003967BD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F3820"/>
    <w:rsid w:val="00517A7D"/>
    <w:rsid w:val="00517F19"/>
    <w:rsid w:val="00524E27"/>
    <w:rsid w:val="00541171"/>
    <w:rsid w:val="005654E3"/>
    <w:rsid w:val="005A5933"/>
    <w:rsid w:val="005C58F2"/>
    <w:rsid w:val="005D1DAD"/>
    <w:rsid w:val="00635953"/>
    <w:rsid w:val="006626CD"/>
    <w:rsid w:val="00695699"/>
    <w:rsid w:val="006A590A"/>
    <w:rsid w:val="006C5FC9"/>
    <w:rsid w:val="006E188A"/>
    <w:rsid w:val="007320E0"/>
    <w:rsid w:val="00782E4C"/>
    <w:rsid w:val="00817C59"/>
    <w:rsid w:val="00822044"/>
    <w:rsid w:val="008736CB"/>
    <w:rsid w:val="008A7911"/>
    <w:rsid w:val="008F2826"/>
    <w:rsid w:val="00903C5F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7189C"/>
    <w:rsid w:val="00AC1C3B"/>
    <w:rsid w:val="00AC3611"/>
    <w:rsid w:val="00B060E1"/>
    <w:rsid w:val="00B75F60"/>
    <w:rsid w:val="00B80B33"/>
    <w:rsid w:val="00BD5FFA"/>
    <w:rsid w:val="00C04CE4"/>
    <w:rsid w:val="00C22DA6"/>
    <w:rsid w:val="00C35CD1"/>
    <w:rsid w:val="00C5427E"/>
    <w:rsid w:val="00C8447F"/>
    <w:rsid w:val="00CD4707"/>
    <w:rsid w:val="00CD6932"/>
    <w:rsid w:val="00D007AF"/>
    <w:rsid w:val="00D51FB3"/>
    <w:rsid w:val="00D85308"/>
    <w:rsid w:val="00D977CF"/>
    <w:rsid w:val="00DA653D"/>
    <w:rsid w:val="00E07817"/>
    <w:rsid w:val="00E5360B"/>
    <w:rsid w:val="00E62A48"/>
    <w:rsid w:val="00EB00EF"/>
    <w:rsid w:val="00F02349"/>
    <w:rsid w:val="00F44A67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D6772"/>
  <w15:docId w15:val="{131363C6-BBCD-4507-9E76-17D941B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bsatz-Standardschriftart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bsatz-Standardschriftart"/>
    <w:uiPriority w:val="1"/>
    <w:rsid w:val="002419EB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den%20Hauptschulabschluss%20in%20Klasse%209%20und%20Klasse%2010%20(mit%20Auswahlfeld)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A3F9C4088149BEAE9237314C3D60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A0A370-51EF-4161-948A-FCEB8796EAEC}"/>
      </w:docPartPr>
      <w:docPartBody>
        <w:p w:rsidR="00000000" w:rsidRDefault="00BF4AD0">
          <w:pPr>
            <w:pStyle w:val="52A3F9C4088149BEAE9237314C3D6015"/>
          </w:pPr>
          <w:r w:rsidRPr="004F3820">
            <w:rPr>
              <w:rStyle w:val="Platzhaltertext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0"/>
    <w:rsid w:val="00B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2A3F9C4088149BEAE9237314C3D6015">
    <w:name w:val="52A3F9C4088149BEAE9237314C3D6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den Hauptschulabschluss in Klasse 9 und Klasse 10 (mit Auswahlfeld)_Stand 11_2018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cp:lastPrinted>2016-11-17T12:13:00Z</cp:lastPrinted>
  <dcterms:created xsi:type="dcterms:W3CDTF">2018-12-18T13:49:00Z</dcterms:created>
  <dcterms:modified xsi:type="dcterms:W3CDTF">2018-12-18T13:54:00Z</dcterms:modified>
</cp:coreProperties>
</file>