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TableGrid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C65298">
        <w:trPr>
          <w:cantSplit/>
          <w:trHeight w:val="906"/>
        </w:trPr>
        <w:tc>
          <w:tcPr>
            <w:tcW w:w="10206" w:type="dxa"/>
            <w:hideMark/>
          </w:tcPr>
          <w:p w:rsidR="00C65298" w:rsidRDefault="00C6529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5954C7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</w:t>
            </w:r>
            <w:r w:rsidR="002D31E2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chule}</w:t>
            </w:r>
            <w: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5B7234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Start w:id="5" w:name="OLE_LINK2"/>
      <w:bookmarkEnd w:id="1"/>
      <w:bookmarkEnd w:id="3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6" w:name="Text9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5B7234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bookmarkEnd w:id="5"/>
      <w:bookmarkEnd w:id="6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40"/>
            </w:textInput>
          </w:ffData>
        </w:fldChar>
      </w:r>
      <w:bookmarkStart w:id="7" w:name="Text10"/>
      <w:r w:rsidR="00C405EF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954C7">
        <w:rPr>
          <w:rFonts w:ascii="Arial" w:eastAsia="Times New Roman" w:hAnsi="Arial" w:cs="Arial"/>
          <w:noProof/>
          <w:sz w:val="24"/>
          <w:szCs w:val="24"/>
          <w:lang w:eastAsia="de-DE"/>
        </w:rPr>
        <w:t>${</w:t>
      </w:r>
      <w:r w:rsidR="002D31E2">
        <w:rPr>
          <w:rFonts w:ascii="Arial" w:eastAsia="Times New Roman" w:hAnsi="Arial" w:cs="Arial"/>
          <w:noProof/>
          <w:sz w:val="24"/>
          <w:szCs w:val="24"/>
          <w:lang w:eastAsia="de-DE"/>
        </w:rPr>
        <w:t>name}</w:t>
      </w:r>
      <w:r w:rsidR="00C405EF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8" w:name="Text12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9" w:name="Text13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bookmarkStart w:id="10" w:name="Text14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22F4A">
        <w:rPr>
          <w:rFonts w:ascii="Arial" w:eastAsia="Times New Roman" w:hAnsi="Arial" w:cs="Arial"/>
          <w:sz w:val="24"/>
          <w:szCs w:val="24"/>
          <w:lang w:eastAsia="de-DE"/>
        </w:rPr>
        <w:t>yyyy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11" w:name="Text11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954C7">
        <w:rPr>
          <w:rFonts w:ascii="Arial" w:eastAsia="Times New Roman" w:hAnsi="Arial" w:cs="Arial"/>
          <w:noProof/>
          <w:sz w:val="24"/>
          <w:szCs w:val="24"/>
          <w:lang w:eastAsia="de-DE"/>
        </w:rPr>
        <w:t>${</w:t>
      </w:r>
      <w:r w:rsidR="002D31E2">
        <w:rPr>
          <w:rFonts w:ascii="Arial" w:eastAsia="Times New Roman" w:hAnsi="Arial" w:cs="Arial"/>
          <w:noProof/>
          <w:sz w:val="24"/>
          <w:szCs w:val="24"/>
          <w:lang w:eastAsia="de-DE"/>
        </w:rPr>
        <w:t>klasse}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1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4773B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530485" w:rsidRDefault="00C405EF" w:rsidP="00FB6633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12" w:name="Text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sz w:val="20"/>
              </w:rPr>
              <w:t>${</w:t>
            </w:r>
            <w:r w:rsidR="002D31E2">
              <w:rPr>
                <w:rFonts w:ascii="Arial" w:hAnsi="Arial" w:cs="Arial"/>
                <w:sz w:val="20"/>
              </w:rPr>
              <w:t>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</w:tr>
      <w:tr w:rsidR="00D5242C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7D47C2" w:rsidP="000E2F0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ECFEAC8937C3480BA59027E494E90B9B"/>
                </w:placeholder>
                <w:dropDownList>
                  <w:listItem w:value="Wählen Sie ein Element aus."/>
                  <w:listItem w:displayText="   " w:value="   "/>
                  <w:listItem w:displayText="Evangelische Religionslehre (REV)" w:value="Evangelische Religionslehre (REV)"/>
                  <w:listItem w:displayText="Katholische Religionslehre (RRK)" w:value="Katholische Religionslehre (RRK)"/>
                  <w:listItem w:displayText="Altkatholische Religionslehre (RAK)" w:value="Altkatholische Religionslehre (RAK)"/>
                  <w:listItem w:displayText="Syrisch-Orthodoxe Religionslehre (RSYR)" w:value="Syrisch-Orthodoxe Religionslehre (RSYR)"/>
                  <w:listItem w:displayText="Orthodoxe Religionslehre (ROR)" w:value="Orthodoxe Religionslehre (ROR)"/>
                  <w:listItem w:displayText="Jüdische Religionslehre (RJUED)" w:value="Jüdische Religionslehre (RJUED)"/>
                  <w:listItem w:displayText="Alevitische Religionslehre (RALE)" w:value="Alevitische Religionslehre (RALE)"/>
                  <w:listItem w:displayText="Islamische Religionslehre sunnitischer Prägung (RISL)" w:value="Islamische Religionslehre sunnitischer Prägung (RISL)"/>
                  <w:listItem w:displayText="Ethik (ETH)" w:value="Ethik (ETH)"/>
                </w:dropDownList>
              </w:sdtPr>
              <w:sdtEndPr/>
              <w:sdtContent>
                <w:r w:rsidR="00377BFB">
                  <w:rPr>
                    <w:rFonts w:ascii="Arial" w:hAnsi="Arial" w:cs="Arial"/>
                    <w:b/>
                  </w:rPr>
                  <w:t>Ethik (ETH)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D250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1215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35207103"/>
              <w:placeholder>
                <w:docPart w:val="523F43E5972B432A89488478C7CE58E3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1511829"/>
              <w:placeholder>
                <w:docPart w:val="A12744EE61FD498EA4FE84D3856E844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F85AE4" w:rsidRDefault="00C405EF" w:rsidP="002F0CB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89632083"/>
              <w:placeholder>
                <w:docPart w:val="A68EAECB2B804C8B9CEF0AC78FE1914B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980728046"/>
              <w:placeholder>
                <w:docPart w:val="31CDF7C364F0412BA2F0A37B086B50C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750233476"/>
              <w:placeholder>
                <w:docPart w:val="DFBFDE82C0814B169D4E4AC6286DC27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545263691"/>
              <w:placeholder>
                <w:docPart w:val="06CBDA7EED3C4FAAAA90EC4132BB00C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84296C" w:rsidRDefault="0084296C"/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13" w:name="_GoBack"/>
            <w:bookmarkEnd w:id="13"/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771576"/>
              <w:placeholder>
                <w:docPart w:val="A92568536B56476095648FF83658B6F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313411863"/>
              <w:placeholder>
                <w:docPart w:val="59EA71553584437CA8C6EC82D9EBDD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723697" w:rsidP="007236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946AB6">
              <w:rPr>
                <w:rFonts w:ascii="Arial" w:hAnsi="Arial" w:cs="Arial"/>
                <w:noProof/>
                <w:sz w:val="20"/>
              </w:rPr>
              <w:t>erdkunde_wirtschaftskunde_gemeinschaftskunde</w:t>
            </w:r>
            <w:r w:rsidR="002D31E2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977028143"/>
              <w:placeholder>
                <w:docPart w:val="934655FFF05340BCBFC2D9089A931E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125346765"/>
              <w:placeholder>
                <w:docPart w:val="642C98C3DB1A4FFDA62D8231256CD0D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DC2ADE" w:rsidP="00DC2AD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946AB6">
              <w:rPr>
                <w:rFonts w:ascii="Arial" w:hAnsi="Arial" w:cs="Arial"/>
                <w:noProof/>
                <w:sz w:val="20"/>
              </w:rPr>
              <w:t>naturwissenschaftliches_arbeiten</w:t>
            </w:r>
            <w:r w:rsidR="002D31E2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453628383"/>
              <w:placeholder>
                <w:docPart w:val="B91F124F4B8A4788ABCC0F52F95608D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10712432"/>
              <w:placeholder>
                <w:docPart w:val="1F76169B94DF471BA928E58E6FEF663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454324149"/>
              <w:placeholder>
                <w:docPart w:val="E3C157ADBE3D454EB684E86BB1912B4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3126992"/>
              <w:placeholder>
                <w:docPart w:val="2BFF539636B0472D84711C2AA913793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bildende</w:t>
            </w:r>
            <w:r w:rsidR="00946AB6">
              <w:rPr>
                <w:rFonts w:ascii="Arial" w:hAnsi="Arial" w:cs="Arial"/>
                <w:noProof/>
                <w:sz w:val="20"/>
              </w:rPr>
              <w:t>_</w:t>
            </w:r>
            <w:r w:rsidR="002D31E2">
              <w:rPr>
                <w:rFonts w:ascii="Arial" w:hAnsi="Arial" w:cs="Arial"/>
                <w:noProof/>
                <w:sz w:val="20"/>
              </w:rPr>
              <w:t>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54039244"/>
              <w:placeholder>
                <w:docPart w:val="AD1B32B4235F43A4B229BB53E85A14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52801121"/>
              <w:placeholder>
                <w:docPart w:val="1A5027841133434EAE8EEDCFFA6EB9D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275702159"/>
              <w:placeholder>
                <w:docPart w:val="EE4D4F9F23354A34AE3D683EC9A4164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29021783"/>
              <w:placeholder>
                <w:docPart w:val="DFFF51AD8D114966A7DBD7396BCE703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501190493"/>
              <w:placeholder>
                <w:docPart w:val="E07D30F08FF64ADE89360BF6E001BE4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61593529"/>
              <w:placeholder>
                <w:docPart w:val="232D34DEB6A546A18904D26A5D617A4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9B25CF3D55464C648987F6F5E4B74FF5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377BFB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4647693"/>
              <w:placeholder>
                <w:docPart w:val="0D54E1C636E14EF6B92F99B4E6212C3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58322415"/>
              <w:placeholder>
                <w:docPart w:val="AF643DE3972F425DBC578F755AA892D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E249594E44D54D2EB2491B30B00D423A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DefaultParagraphFon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377BFB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2D31E2">
              <w:rPr>
                <w:rFonts w:ascii="Arial" w:hAnsi="Arial" w:cs="Arial"/>
                <w:noProof/>
                <w:sz w:val="20"/>
              </w:rPr>
              <w:t>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834302111"/>
              <w:placeholder>
                <w:docPart w:val="1CCF1CE3B8D745CC81F37BF9C261FB6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63260092"/>
              <w:placeholder>
                <w:docPart w:val="C42D31D655664866971B6007F1F6A94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377BF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leGrid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14773B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C405EF" w:rsidP="002F0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954C7">
              <w:rPr>
                <w:rFonts w:ascii="Arial" w:hAnsi="Arial" w:cs="Arial"/>
                <w:noProof/>
                <w:sz w:val="20"/>
              </w:rPr>
              <w:t>${</w:t>
            </w:r>
            <w:r w:rsidR="0099616F">
              <w:rPr>
                <w:rFonts w:ascii="Arial" w:hAnsi="Arial" w:cs="Arial"/>
                <w:noProof/>
                <w:sz w:val="20"/>
              </w:rPr>
              <w:t>comments</w:t>
            </w:r>
            <w:r w:rsidR="002D31E2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6F7164">
      <w:pPr>
        <w:tabs>
          <w:tab w:val="left" w:pos="0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Default="00FC6CD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6A6612" w:rsidRDefault="006A6612" w:rsidP="000F55EC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TableGrid"/>
        <w:tblW w:w="9315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3728"/>
      </w:tblGrid>
      <w:tr w:rsidR="009F66F5" w:rsidTr="00FC6CDC">
        <w:tc>
          <w:tcPr>
            <w:tcW w:w="37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DC2ADE" w:rsidP="00AB1360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4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5954C7">
              <w:rPr>
                <w:rFonts w:ascii="Arial" w:hAnsi="Arial" w:cs="Arial"/>
                <w:noProof/>
              </w:rPr>
              <w:t>${</w:t>
            </w:r>
            <w:r w:rsidR="002D31E2">
              <w:rPr>
                <w:rFonts w:ascii="Arial" w:hAnsi="Arial" w:cs="Arial"/>
                <w:noProof/>
              </w:rPr>
              <w:t>ort},</w:t>
            </w:r>
            <w:r w:rsidR="005954C7">
              <w:rPr>
                <w:rFonts w:ascii="Arial" w:hAnsi="Arial" w:cs="Arial"/>
                <w:noProof/>
              </w:rPr>
              <w:t xml:space="preserve"> ${</w:t>
            </w:r>
            <w:r w:rsidR="002D31E2">
              <w:rPr>
                <w:rFonts w:ascii="Arial" w:hAnsi="Arial" w:cs="Arial"/>
                <w:noProof/>
              </w:rPr>
              <w:t>certda}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14"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rPr>
                <w:rFonts w:ascii="Arial" w:hAnsi="Arial" w:cs="Arial"/>
                <w:noProof/>
              </w:rPr>
            </w:pPr>
          </w:p>
          <w:p w:rsidR="009F66F5" w:rsidRDefault="009F66F5" w:rsidP="009F66F5">
            <w:pPr>
              <w:spacing w:after="120"/>
              <w:rPr>
                <w:rFonts w:ascii="Arial" w:hAnsi="Arial" w:cs="Arial"/>
                <w:noProof/>
              </w:rPr>
            </w:pPr>
          </w:p>
        </w:tc>
      </w:tr>
      <w:tr w:rsidR="00F31196" w:rsidTr="00FC6CDC">
        <w:tc>
          <w:tcPr>
            <w:tcW w:w="37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 w:rsidP="002F0CB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6543E3" w:rsidRDefault="006543E3" w:rsidP="006543E3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6543E3" w:rsidTr="006543E3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6543E3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</w:t>
            </w:r>
            <w:r w:rsidR="006543E3">
              <w:rPr>
                <w:rFonts w:ascii="Arial" w:hAnsi="Arial" w:cs="Arial"/>
                <w:noProof/>
                <w:sz w:val="16"/>
                <w:szCs w:val="18"/>
              </w:rPr>
              <w:t>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8"/>
      <w:footerReference w:type="default" r:id="rId9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7C2" w:rsidRDefault="007D47C2" w:rsidP="001E03DE">
      <w:r>
        <w:separator/>
      </w:r>
    </w:p>
  </w:endnote>
  <w:endnote w:type="continuationSeparator" w:id="0">
    <w:p w:rsidR="007D47C2" w:rsidRDefault="007D47C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Default="002F0CBD" w:rsidP="00F60749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F52E7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F52E7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7C2" w:rsidRDefault="007D47C2" w:rsidP="001E03DE">
      <w:r>
        <w:separator/>
      </w:r>
    </w:p>
  </w:footnote>
  <w:footnote w:type="continuationSeparator" w:id="0">
    <w:p w:rsidR="007D47C2" w:rsidRDefault="007D47C2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Pr="00262C9E" w:rsidRDefault="003F06C3" w:rsidP="00262C9E">
    <w:pPr>
      <w:pStyle w:val="Header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 w:rsidRPr="003F06C3">
      <w:rPr>
        <w:rFonts w:ascii="Arial" w:hAnsi="Arial" w:cs="Arial"/>
        <w:szCs w:val="22"/>
      </w:rPr>
      <w:fldChar w:fldCharType="begin"/>
    </w:r>
    <w:r w:rsidRPr="003F06C3">
      <w:rPr>
        <w:rFonts w:ascii="Arial" w:hAnsi="Arial" w:cs="Arial"/>
        <w:szCs w:val="22"/>
      </w:rPr>
      <w:instrText xml:space="preserve"> REF Text10 \h  \* MERGEFORMAT </w:instrText>
    </w:r>
    <w:r w:rsidRPr="003F06C3">
      <w:rPr>
        <w:rFonts w:ascii="Arial" w:hAnsi="Arial" w:cs="Arial"/>
        <w:szCs w:val="22"/>
      </w:rPr>
    </w:r>
    <w:r w:rsidRPr="003F06C3">
      <w:rPr>
        <w:rFonts w:ascii="Arial" w:hAnsi="Arial" w:cs="Arial"/>
        <w:szCs w:val="22"/>
      </w:rPr>
      <w:fldChar w:fldCharType="separate"/>
    </w:r>
    <w:r w:rsidR="00E37D23" w:rsidRPr="00E37D23">
      <w:rPr>
        <w:rFonts w:ascii="Arial" w:hAnsi="Arial" w:cs="Arial"/>
        <w:noProof/>
        <w:szCs w:val="22"/>
      </w:rPr>
      <w:t>$</w:t>
    </w:r>
    <w:r w:rsidR="00E37D23">
      <w:rPr>
        <w:rFonts w:ascii="Arial" w:hAnsi="Arial" w:cs="Arial"/>
        <w:noProof/>
        <w:sz w:val="24"/>
        <w:szCs w:val="24"/>
      </w:rPr>
      <w:t>{name}</w:t>
    </w:r>
    <w:r w:rsidRPr="003F06C3"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separate"/>
    </w:r>
    <w:r w:rsidR="00E37D23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Cs w:val="22"/>
      </w:rPr>
      <w:fldChar w:fldCharType="end"/>
    </w:r>
    <w:r w:rsidR="002F0CBD" w:rsidRPr="00262C9E">
      <w:rPr>
        <w:rFonts w:ascii="Arial" w:hAnsi="Arial" w:cs="Arial"/>
        <w:szCs w:val="22"/>
      </w:rPr>
      <w:t xml:space="preserve">, </w:t>
    </w:r>
    <w:r w:rsidR="005E6FA2" w:rsidRPr="00262C9E">
      <w:rPr>
        <w:rFonts w:ascii="Arial" w:hAnsi="Arial" w:cs="Arial"/>
        <w:szCs w:val="22"/>
      </w:rPr>
      <w:t>1. Schulhalbjahr</w:t>
    </w:r>
    <w:r w:rsidR="004E796B">
      <w:rPr>
        <w:rFonts w:ascii="Arial" w:hAnsi="Arial" w:cs="Arial"/>
        <w:szCs w:val="22"/>
      </w:rPr>
      <w:t xml:space="preserve"> </w:t>
    </w:r>
    <w:r w:rsidR="00F53EA0">
      <w:rPr>
        <w:rFonts w:ascii="Arial" w:hAnsi="Arial" w:cs="Arial"/>
        <w:szCs w:val="22"/>
      </w:rPr>
      <w:t>${schuljahr}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ocumentProtection w:edit="forms" w:enforcement="1" w:cryptProviderType="rsaAES" w:cryptAlgorithmClass="hash" w:cryptAlgorithmType="typeAny" w:cryptAlgorithmSid="14" w:cryptSpinCount="100000" w:hash="CWA0JY+dQNzWs6iKRCE5LOgS//TPlARS+I6IllmqtKQf4d98qONJEGMCDokH5wyoOPO5o/oVD41AQScfD0p1JA==" w:salt="ZcFXDTyxw5TndwhTC79dl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68F"/>
    <w:rsid w:val="00000348"/>
    <w:rsid w:val="00003139"/>
    <w:rsid w:val="0000330D"/>
    <w:rsid w:val="00012EC3"/>
    <w:rsid w:val="00020867"/>
    <w:rsid w:val="0002471B"/>
    <w:rsid w:val="00057B98"/>
    <w:rsid w:val="0007086F"/>
    <w:rsid w:val="0007183D"/>
    <w:rsid w:val="00083D8A"/>
    <w:rsid w:val="00092B39"/>
    <w:rsid w:val="000A5483"/>
    <w:rsid w:val="000A6B5B"/>
    <w:rsid w:val="000B329D"/>
    <w:rsid w:val="000C14CC"/>
    <w:rsid w:val="000D6107"/>
    <w:rsid w:val="000E28DE"/>
    <w:rsid w:val="000E2F0E"/>
    <w:rsid w:val="000E48DD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9567B"/>
    <w:rsid w:val="001A2103"/>
    <w:rsid w:val="001A47C2"/>
    <w:rsid w:val="001A6FD6"/>
    <w:rsid w:val="001A768F"/>
    <w:rsid w:val="001B49EE"/>
    <w:rsid w:val="001C2044"/>
    <w:rsid w:val="001D5177"/>
    <w:rsid w:val="001E03DE"/>
    <w:rsid w:val="001E30BB"/>
    <w:rsid w:val="001F42DB"/>
    <w:rsid w:val="001F61B1"/>
    <w:rsid w:val="00204677"/>
    <w:rsid w:val="0020633C"/>
    <w:rsid w:val="002223B8"/>
    <w:rsid w:val="00233A24"/>
    <w:rsid w:val="002376B4"/>
    <w:rsid w:val="002406FC"/>
    <w:rsid w:val="00253CCD"/>
    <w:rsid w:val="00262C9E"/>
    <w:rsid w:val="002668E4"/>
    <w:rsid w:val="002872C4"/>
    <w:rsid w:val="002878BA"/>
    <w:rsid w:val="00292F89"/>
    <w:rsid w:val="00296589"/>
    <w:rsid w:val="002A7837"/>
    <w:rsid w:val="002B4EDC"/>
    <w:rsid w:val="002B704E"/>
    <w:rsid w:val="002C1560"/>
    <w:rsid w:val="002C36D6"/>
    <w:rsid w:val="002C5F03"/>
    <w:rsid w:val="002D31E2"/>
    <w:rsid w:val="002D3ABA"/>
    <w:rsid w:val="002E1A41"/>
    <w:rsid w:val="002E35A0"/>
    <w:rsid w:val="002F0CBD"/>
    <w:rsid w:val="002F298F"/>
    <w:rsid w:val="003101E6"/>
    <w:rsid w:val="00314522"/>
    <w:rsid w:val="00321CF3"/>
    <w:rsid w:val="003228C1"/>
    <w:rsid w:val="003256D8"/>
    <w:rsid w:val="00353486"/>
    <w:rsid w:val="00366286"/>
    <w:rsid w:val="00373CBF"/>
    <w:rsid w:val="003752C3"/>
    <w:rsid w:val="00377BFB"/>
    <w:rsid w:val="003828D6"/>
    <w:rsid w:val="00387B41"/>
    <w:rsid w:val="00393680"/>
    <w:rsid w:val="00396F39"/>
    <w:rsid w:val="003E31A4"/>
    <w:rsid w:val="003E564E"/>
    <w:rsid w:val="003F06C3"/>
    <w:rsid w:val="003F52E7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3B30"/>
    <w:rsid w:val="004664A8"/>
    <w:rsid w:val="0047063F"/>
    <w:rsid w:val="004741B7"/>
    <w:rsid w:val="00497ECF"/>
    <w:rsid w:val="004B7CC9"/>
    <w:rsid w:val="004C5272"/>
    <w:rsid w:val="004D26D8"/>
    <w:rsid w:val="004D653F"/>
    <w:rsid w:val="004E173E"/>
    <w:rsid w:val="004E796B"/>
    <w:rsid w:val="004F169B"/>
    <w:rsid w:val="00503FFD"/>
    <w:rsid w:val="00504295"/>
    <w:rsid w:val="00510B07"/>
    <w:rsid w:val="00520DB0"/>
    <w:rsid w:val="00522F4A"/>
    <w:rsid w:val="00527579"/>
    <w:rsid w:val="00530485"/>
    <w:rsid w:val="00537585"/>
    <w:rsid w:val="00537659"/>
    <w:rsid w:val="005427D7"/>
    <w:rsid w:val="005460F3"/>
    <w:rsid w:val="00557BA8"/>
    <w:rsid w:val="00562761"/>
    <w:rsid w:val="00573C1C"/>
    <w:rsid w:val="005954C7"/>
    <w:rsid w:val="00595F9C"/>
    <w:rsid w:val="005A32CB"/>
    <w:rsid w:val="005B3985"/>
    <w:rsid w:val="005B7234"/>
    <w:rsid w:val="005C0239"/>
    <w:rsid w:val="005D67F1"/>
    <w:rsid w:val="005E6FA2"/>
    <w:rsid w:val="00611F12"/>
    <w:rsid w:val="006206CB"/>
    <w:rsid w:val="0063651B"/>
    <w:rsid w:val="0064457B"/>
    <w:rsid w:val="00644C99"/>
    <w:rsid w:val="00653FF8"/>
    <w:rsid w:val="006543E3"/>
    <w:rsid w:val="00655805"/>
    <w:rsid w:val="00656357"/>
    <w:rsid w:val="00665ABA"/>
    <w:rsid w:val="0067497F"/>
    <w:rsid w:val="00677221"/>
    <w:rsid w:val="006857A6"/>
    <w:rsid w:val="00691325"/>
    <w:rsid w:val="0069675E"/>
    <w:rsid w:val="006A1B50"/>
    <w:rsid w:val="006A6612"/>
    <w:rsid w:val="006A7E71"/>
    <w:rsid w:val="006A7F46"/>
    <w:rsid w:val="006B28CC"/>
    <w:rsid w:val="006D0D6C"/>
    <w:rsid w:val="006D2A46"/>
    <w:rsid w:val="006F7164"/>
    <w:rsid w:val="0070390F"/>
    <w:rsid w:val="00707482"/>
    <w:rsid w:val="00707B90"/>
    <w:rsid w:val="00710979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D055B"/>
    <w:rsid w:val="007D24B0"/>
    <w:rsid w:val="007D47C2"/>
    <w:rsid w:val="007E7605"/>
    <w:rsid w:val="00812A8E"/>
    <w:rsid w:val="0081576F"/>
    <w:rsid w:val="0082427B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A24EA"/>
    <w:rsid w:val="008A7911"/>
    <w:rsid w:val="008D18FD"/>
    <w:rsid w:val="008D5E16"/>
    <w:rsid w:val="008D7B34"/>
    <w:rsid w:val="008F1256"/>
    <w:rsid w:val="00946AB6"/>
    <w:rsid w:val="009521AD"/>
    <w:rsid w:val="009533B3"/>
    <w:rsid w:val="0095738D"/>
    <w:rsid w:val="00984C78"/>
    <w:rsid w:val="009935DA"/>
    <w:rsid w:val="0099616F"/>
    <w:rsid w:val="009A719E"/>
    <w:rsid w:val="009C05F9"/>
    <w:rsid w:val="009D1CCE"/>
    <w:rsid w:val="009D2AB4"/>
    <w:rsid w:val="009D4ECB"/>
    <w:rsid w:val="009F66F5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B1360"/>
    <w:rsid w:val="00AB2249"/>
    <w:rsid w:val="00AC4869"/>
    <w:rsid w:val="00AD7322"/>
    <w:rsid w:val="00AD7CF5"/>
    <w:rsid w:val="00AE35E7"/>
    <w:rsid w:val="00B03E67"/>
    <w:rsid w:val="00B424E9"/>
    <w:rsid w:val="00B43985"/>
    <w:rsid w:val="00B52007"/>
    <w:rsid w:val="00B52A54"/>
    <w:rsid w:val="00B53534"/>
    <w:rsid w:val="00B7228E"/>
    <w:rsid w:val="00B73FA4"/>
    <w:rsid w:val="00B75F53"/>
    <w:rsid w:val="00B802F7"/>
    <w:rsid w:val="00B944BE"/>
    <w:rsid w:val="00BA31FB"/>
    <w:rsid w:val="00BA48D5"/>
    <w:rsid w:val="00BA6373"/>
    <w:rsid w:val="00BB1CA1"/>
    <w:rsid w:val="00BC41F4"/>
    <w:rsid w:val="00BD10B4"/>
    <w:rsid w:val="00BD555B"/>
    <w:rsid w:val="00BE5AD2"/>
    <w:rsid w:val="00BF72E8"/>
    <w:rsid w:val="00C20217"/>
    <w:rsid w:val="00C22DA6"/>
    <w:rsid w:val="00C34EB0"/>
    <w:rsid w:val="00C37597"/>
    <w:rsid w:val="00C405EF"/>
    <w:rsid w:val="00C440C3"/>
    <w:rsid w:val="00C461C6"/>
    <w:rsid w:val="00C47C4D"/>
    <w:rsid w:val="00C52EED"/>
    <w:rsid w:val="00C5420E"/>
    <w:rsid w:val="00C65298"/>
    <w:rsid w:val="00C678B6"/>
    <w:rsid w:val="00C71BA8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12315"/>
    <w:rsid w:val="00D16D4D"/>
    <w:rsid w:val="00D250F6"/>
    <w:rsid w:val="00D27078"/>
    <w:rsid w:val="00D35EC3"/>
    <w:rsid w:val="00D37FCB"/>
    <w:rsid w:val="00D5242C"/>
    <w:rsid w:val="00D546AF"/>
    <w:rsid w:val="00D70A77"/>
    <w:rsid w:val="00D74A6F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E00C7F"/>
    <w:rsid w:val="00E02076"/>
    <w:rsid w:val="00E05DBA"/>
    <w:rsid w:val="00E10D52"/>
    <w:rsid w:val="00E13CBC"/>
    <w:rsid w:val="00E32292"/>
    <w:rsid w:val="00E33680"/>
    <w:rsid w:val="00E37D23"/>
    <w:rsid w:val="00E474E9"/>
    <w:rsid w:val="00E52F25"/>
    <w:rsid w:val="00E62641"/>
    <w:rsid w:val="00E64984"/>
    <w:rsid w:val="00E7017F"/>
    <w:rsid w:val="00E82C87"/>
    <w:rsid w:val="00E97FB6"/>
    <w:rsid w:val="00EA1F4D"/>
    <w:rsid w:val="00EC0EEC"/>
    <w:rsid w:val="00EC37D5"/>
    <w:rsid w:val="00EF5342"/>
    <w:rsid w:val="00F029CD"/>
    <w:rsid w:val="00F115FC"/>
    <w:rsid w:val="00F156D1"/>
    <w:rsid w:val="00F27BF5"/>
    <w:rsid w:val="00F31196"/>
    <w:rsid w:val="00F44A67"/>
    <w:rsid w:val="00F53EA0"/>
    <w:rsid w:val="00F54BA4"/>
    <w:rsid w:val="00F60749"/>
    <w:rsid w:val="00F63C5D"/>
    <w:rsid w:val="00F67FD5"/>
    <w:rsid w:val="00F70D06"/>
    <w:rsid w:val="00F85F8E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EAF38"/>
  <w15:docId w15:val="{1E56F601-1199-4CE4-B47D-A26E620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6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DefaultParagraphFont"/>
    <w:uiPriority w:val="1"/>
    <w:rsid w:val="002C1560"/>
  </w:style>
  <w:style w:type="character" w:customStyle="1" w:styleId="ggfNote">
    <w:name w:val="ggf. Note"/>
    <w:basedOn w:val="DefaultParagraphFont"/>
    <w:uiPriority w:val="1"/>
    <w:rsid w:val="00E10D52"/>
  </w:style>
  <w:style w:type="character" w:customStyle="1" w:styleId="Formatvorlage5">
    <w:name w:val="Formatvorlage5"/>
    <w:basedOn w:val="DefaultParagraphFont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DefaultParagraphFont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DefaultParagraphFont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DefaultParagraphFont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DefaultParagraphFont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DefaultParagraphFont"/>
    <w:uiPriority w:val="1"/>
    <w:rsid w:val="001078EF"/>
    <w:rPr>
      <w:rFonts w:ascii="Arial" w:hAnsi="Arial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tn\lis\2016-12-20_leb_vorlagen\bis%20ende%20jan\1.%20Lernentwicklungsbericht%20alter%20BP%201.H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FEAC8937C3480BA59027E494E90B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3EFFE4-93C3-466A-A21F-7BC0C1B1983E}"/>
      </w:docPartPr>
      <w:docPartBody>
        <w:p w:rsidR="00CC5C0F" w:rsidRDefault="00175EDD">
          <w:pPr>
            <w:pStyle w:val="ECFEAC8937C3480BA59027E494E90B9B"/>
          </w:pPr>
          <w:r w:rsidRPr="002E35A0">
            <w:rPr>
              <w:rStyle w:val="PlaceholderText"/>
              <w:rFonts w:ascii="Arial" w:hAnsi="Arial" w:cs="Arial"/>
            </w:rPr>
            <w:t>Wählen Sie ein Fach aus.</w:t>
          </w:r>
        </w:p>
      </w:docPartBody>
    </w:docPart>
    <w:docPart>
      <w:docPartPr>
        <w:name w:val="523F43E5972B432A89488478C7CE58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82001B-7A1A-4C1F-AC7D-75F1A398A1E1}"/>
      </w:docPartPr>
      <w:docPartBody>
        <w:p w:rsidR="00CC5C0F" w:rsidRDefault="00175EDD">
          <w:pPr>
            <w:pStyle w:val="523F43E5972B432A89488478C7CE58E3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12744EE61FD498EA4FE84D3856E8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51CC0C-F0A5-446F-A896-A6FBCE1185AA}"/>
      </w:docPartPr>
      <w:docPartBody>
        <w:p w:rsidR="00CC5C0F" w:rsidRDefault="00175EDD">
          <w:pPr>
            <w:pStyle w:val="A12744EE61FD498EA4FE84D3856E8441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A68EAECB2B804C8B9CEF0AC78FE191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D9D27A-FEA4-4EFD-AC25-110805467AA9}"/>
      </w:docPartPr>
      <w:docPartBody>
        <w:p w:rsidR="00CC5C0F" w:rsidRDefault="00175EDD">
          <w:pPr>
            <w:pStyle w:val="A68EAECB2B804C8B9CEF0AC78FE1914B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1CDF7C364F0412BA2F0A37B086B50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9E6A1D-7B46-4A55-B2D4-7A4FFB8B3984}"/>
      </w:docPartPr>
      <w:docPartBody>
        <w:p w:rsidR="00CC5C0F" w:rsidRDefault="00175EDD">
          <w:pPr>
            <w:pStyle w:val="31CDF7C364F0412BA2F0A37B086B50CF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DFBFDE82C0814B169D4E4AC6286DC2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2A019C-C88F-43D5-B43C-3359F5C5E7D0}"/>
      </w:docPartPr>
      <w:docPartBody>
        <w:p w:rsidR="00CC5C0F" w:rsidRDefault="00175EDD">
          <w:pPr>
            <w:pStyle w:val="DFBFDE82C0814B169D4E4AC6286DC270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06CBDA7EED3C4FAAAA90EC4132BB00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EFB9E1-2FF3-491C-BDED-DD6DD280A16A}"/>
      </w:docPartPr>
      <w:docPartBody>
        <w:p w:rsidR="00CC5C0F" w:rsidRDefault="00175EDD">
          <w:pPr>
            <w:pStyle w:val="06CBDA7EED3C4FAAAA90EC4132BB00CA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A92568536B56476095648FF83658B6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C2497A-0ECA-47A8-9233-4ABF3287AD61}"/>
      </w:docPartPr>
      <w:docPartBody>
        <w:p w:rsidR="00CC5C0F" w:rsidRDefault="00175EDD">
          <w:pPr>
            <w:pStyle w:val="A92568536B56476095648FF83658B6F5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59EA71553584437CA8C6EC82D9EBDD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E1F9A1-B016-4735-8D8B-0AA3549DA70D}"/>
      </w:docPartPr>
      <w:docPartBody>
        <w:p w:rsidR="00CC5C0F" w:rsidRDefault="00175EDD">
          <w:pPr>
            <w:pStyle w:val="59EA71553584437CA8C6EC82D9EBDD3C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934655FFF05340BCBFC2D9089A93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331332-F777-48A1-A1BA-6C6B0DF172B3}"/>
      </w:docPartPr>
      <w:docPartBody>
        <w:p w:rsidR="00CC5C0F" w:rsidRDefault="00175EDD">
          <w:pPr>
            <w:pStyle w:val="934655FFF05340BCBFC2D9089A931E16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642C98C3DB1A4FFDA62D8231256CD0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5A9543-B8FB-43BF-86DA-F70F2BDFBD13}"/>
      </w:docPartPr>
      <w:docPartBody>
        <w:p w:rsidR="00CC5C0F" w:rsidRDefault="00175EDD">
          <w:pPr>
            <w:pStyle w:val="642C98C3DB1A4FFDA62D8231256CD0DB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B91F124F4B8A4788ABCC0F52F95608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399E88-92EB-43CB-8C88-C9F67568686A}"/>
      </w:docPartPr>
      <w:docPartBody>
        <w:p w:rsidR="00CC5C0F" w:rsidRDefault="00175EDD">
          <w:pPr>
            <w:pStyle w:val="B91F124F4B8A4788ABCC0F52F95608DE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F76169B94DF471BA928E58E6FEF66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27D9D3-65C0-48A9-8632-D268EF2F8ACC}"/>
      </w:docPartPr>
      <w:docPartBody>
        <w:p w:rsidR="00CC5C0F" w:rsidRDefault="00175EDD">
          <w:pPr>
            <w:pStyle w:val="1F76169B94DF471BA928E58E6FEF6632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E3C157ADBE3D454EB684E86BB1912B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21F239-0B9B-4FBA-8118-B630CA9C4780}"/>
      </w:docPartPr>
      <w:docPartBody>
        <w:p w:rsidR="00CC5C0F" w:rsidRDefault="00175EDD">
          <w:pPr>
            <w:pStyle w:val="E3C157ADBE3D454EB684E86BB1912B4D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BFF539636B0472D84711C2AA91379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549C0C-1281-40EA-8A1F-0683DF5B137D}"/>
      </w:docPartPr>
      <w:docPartBody>
        <w:p w:rsidR="00CC5C0F" w:rsidRDefault="00175EDD">
          <w:pPr>
            <w:pStyle w:val="2BFF539636B0472D84711C2AA913793F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AD1B32B4235F43A4B229BB53E85A14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A0C657-5DDB-457F-B9E9-0FA41C3AD95F}"/>
      </w:docPartPr>
      <w:docPartBody>
        <w:p w:rsidR="00CC5C0F" w:rsidRDefault="00175EDD">
          <w:pPr>
            <w:pStyle w:val="AD1B32B4235F43A4B229BB53E85A1424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A5027841133434EAE8EEDCFFA6EB9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CF252B-6F3B-47CF-818B-1C889727E683}"/>
      </w:docPartPr>
      <w:docPartBody>
        <w:p w:rsidR="00CC5C0F" w:rsidRDefault="00175EDD">
          <w:pPr>
            <w:pStyle w:val="1A5027841133434EAE8EEDCFFA6EB9D0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EE4D4F9F23354A34AE3D683EC9A416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A8D7CD-DA80-45EB-8071-6C0EBE0113CB}"/>
      </w:docPartPr>
      <w:docPartBody>
        <w:p w:rsidR="00CC5C0F" w:rsidRDefault="00175EDD">
          <w:pPr>
            <w:pStyle w:val="EE4D4F9F23354A34AE3D683EC9A41646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FFF51AD8D114966A7DBD7396BCE70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E9A94B-63F5-48B2-8EC1-83683E407ACB}"/>
      </w:docPartPr>
      <w:docPartBody>
        <w:p w:rsidR="00CC5C0F" w:rsidRDefault="00175EDD">
          <w:pPr>
            <w:pStyle w:val="DFFF51AD8D114966A7DBD7396BCE703E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E07D30F08FF64ADE89360BF6E001BE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83208C-DF68-47FA-83E8-AA792F262674}"/>
      </w:docPartPr>
      <w:docPartBody>
        <w:p w:rsidR="00CC5C0F" w:rsidRDefault="00175EDD">
          <w:pPr>
            <w:pStyle w:val="E07D30F08FF64ADE89360BF6E001BE42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32D34DEB6A546A18904D26A5D617A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EF724C-B497-4F33-B3DC-46CAC1C79CF4}"/>
      </w:docPartPr>
      <w:docPartBody>
        <w:p w:rsidR="00CC5C0F" w:rsidRDefault="00175EDD">
          <w:pPr>
            <w:pStyle w:val="232D34DEB6A546A18904D26A5D617A4F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9B25CF3D55464C648987F6F5E4B74F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356AD6-3E12-45D7-AF68-5CB9FE29A932}"/>
      </w:docPartPr>
      <w:docPartBody>
        <w:p w:rsidR="00CC5C0F" w:rsidRDefault="00175EDD">
          <w:pPr>
            <w:pStyle w:val="9B25CF3D55464C648987F6F5E4B74FF5"/>
          </w:pPr>
          <w:r w:rsidRPr="00E60C9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E60C9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0D54E1C636E14EF6B92F99B4E6212C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C9328-6795-4906-A5DD-A0F146F2578C}"/>
      </w:docPartPr>
      <w:docPartBody>
        <w:p w:rsidR="00CC5C0F" w:rsidRDefault="00175EDD">
          <w:pPr>
            <w:pStyle w:val="0D54E1C636E14EF6B92F99B4E6212C30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AF643DE3972F425DBC578F755AA892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B7D974-8189-4538-9D5A-80ACBA933B17}"/>
      </w:docPartPr>
      <w:docPartBody>
        <w:p w:rsidR="00CC5C0F" w:rsidRDefault="00175EDD">
          <w:pPr>
            <w:pStyle w:val="AF643DE3972F425DBC578F755AA892D7"/>
          </w:pPr>
          <w:r w:rsidRPr="00420BCB">
            <w:rPr>
              <w:rStyle w:val="PlaceholderText"/>
            </w:rPr>
            <w:t>ggf. Note</w:t>
          </w:r>
        </w:p>
      </w:docPartBody>
    </w:docPart>
    <w:docPart>
      <w:docPartPr>
        <w:name w:val="E249594E44D54D2EB2491B30B00D42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3FC48F-C68E-4C23-8D57-58056ABE04D2}"/>
      </w:docPartPr>
      <w:docPartBody>
        <w:p w:rsidR="00CC5C0F" w:rsidRDefault="00175EDD">
          <w:pPr>
            <w:pStyle w:val="E249594E44D54D2EB2491B30B00D423A"/>
          </w:pPr>
          <w:r w:rsidRPr="004C36C4">
            <w:rPr>
              <w:rStyle w:val="PlaceholderText"/>
              <w:rFonts w:ascii="Arial" w:hAnsi="Arial" w:cs="Arial"/>
              <w:b/>
            </w:rPr>
            <w:t xml:space="preserve">Wählen Sie ein </w:t>
          </w:r>
          <w:r>
            <w:rPr>
              <w:rStyle w:val="PlaceholderText"/>
              <w:rFonts w:ascii="Arial" w:hAnsi="Arial" w:cs="Arial"/>
              <w:b/>
            </w:rPr>
            <w:t>Fach</w:t>
          </w:r>
          <w:r w:rsidRPr="004C36C4">
            <w:rPr>
              <w:rStyle w:val="Placehold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1CCF1CE3B8D745CC81F37BF9C261FB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02541D-86AC-41EA-8517-2B0102F32626}"/>
      </w:docPartPr>
      <w:docPartBody>
        <w:p w:rsidR="00CC5C0F" w:rsidRDefault="00175EDD">
          <w:pPr>
            <w:pStyle w:val="1CCF1CE3B8D745CC81F37BF9C261FB65"/>
          </w:pPr>
          <w:r>
            <w:rPr>
              <w:rStyle w:val="PlaceholderText"/>
            </w:rPr>
            <w:t>Bitte</w:t>
          </w:r>
          <w:r w:rsidRPr="008761E4">
            <w:rPr>
              <w:rStyle w:val="PlaceholderText"/>
            </w:rPr>
            <w:t xml:space="preserve"> die Niveaustufe aus</w:t>
          </w:r>
          <w:r>
            <w:rPr>
              <w:rStyle w:val="PlaceholderText"/>
            </w:rPr>
            <w:t>wählen</w:t>
          </w:r>
          <w:r w:rsidRPr="008761E4">
            <w:rPr>
              <w:rStyle w:val="PlaceholderText"/>
            </w:rPr>
            <w:t>,</w:t>
          </w:r>
          <w:r>
            <w:rPr>
              <w:rStyle w:val="PlaceholderText"/>
            </w:rPr>
            <w:t xml:space="preserve"> </w:t>
          </w:r>
          <w:r w:rsidRPr="008761E4">
            <w:rPr>
              <w:rStyle w:val="PlaceholderText"/>
            </w:rPr>
            <w:t>auf der überwiegend gelernt wurde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C42D31D655664866971B6007F1F6A9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6A9089-0643-4F90-871E-2FA130352C0D}"/>
      </w:docPartPr>
      <w:docPartBody>
        <w:p w:rsidR="00CC5C0F" w:rsidRDefault="00175EDD">
          <w:pPr>
            <w:pStyle w:val="C42D31D655664866971B6007F1F6A946"/>
          </w:pPr>
          <w:r w:rsidRPr="00420BCB">
            <w:rPr>
              <w:rStyle w:val="Placehold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EDD"/>
    <w:rsid w:val="00175EDD"/>
    <w:rsid w:val="00580F75"/>
    <w:rsid w:val="008E4D11"/>
    <w:rsid w:val="009A5209"/>
    <w:rsid w:val="00A53AF4"/>
    <w:rsid w:val="00A954CD"/>
    <w:rsid w:val="00CC5C0F"/>
    <w:rsid w:val="00DE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FEAC8937C3480BA59027E494E90B9B">
    <w:name w:val="ECFEAC8937C3480BA59027E494E90B9B"/>
  </w:style>
  <w:style w:type="paragraph" w:customStyle="1" w:styleId="523F43E5972B432A89488478C7CE58E3">
    <w:name w:val="523F43E5972B432A89488478C7CE58E3"/>
  </w:style>
  <w:style w:type="paragraph" w:customStyle="1" w:styleId="A12744EE61FD498EA4FE84D3856E8441">
    <w:name w:val="A12744EE61FD498EA4FE84D3856E8441"/>
  </w:style>
  <w:style w:type="paragraph" w:customStyle="1" w:styleId="A68EAECB2B804C8B9CEF0AC78FE1914B">
    <w:name w:val="A68EAECB2B804C8B9CEF0AC78FE1914B"/>
  </w:style>
  <w:style w:type="paragraph" w:customStyle="1" w:styleId="31CDF7C364F0412BA2F0A37B086B50CF">
    <w:name w:val="31CDF7C364F0412BA2F0A37B086B50CF"/>
  </w:style>
  <w:style w:type="paragraph" w:customStyle="1" w:styleId="DFBFDE82C0814B169D4E4AC6286DC270">
    <w:name w:val="DFBFDE82C0814B169D4E4AC6286DC270"/>
  </w:style>
  <w:style w:type="paragraph" w:customStyle="1" w:styleId="06CBDA7EED3C4FAAAA90EC4132BB00CA">
    <w:name w:val="06CBDA7EED3C4FAAAA90EC4132BB00CA"/>
  </w:style>
  <w:style w:type="paragraph" w:customStyle="1" w:styleId="A92568536B56476095648FF83658B6F5">
    <w:name w:val="A92568536B56476095648FF83658B6F5"/>
  </w:style>
  <w:style w:type="paragraph" w:customStyle="1" w:styleId="59EA71553584437CA8C6EC82D9EBDD3C">
    <w:name w:val="59EA71553584437CA8C6EC82D9EBDD3C"/>
  </w:style>
  <w:style w:type="paragraph" w:customStyle="1" w:styleId="934655FFF05340BCBFC2D9089A931E16">
    <w:name w:val="934655FFF05340BCBFC2D9089A931E16"/>
  </w:style>
  <w:style w:type="paragraph" w:customStyle="1" w:styleId="642C98C3DB1A4FFDA62D8231256CD0DB">
    <w:name w:val="642C98C3DB1A4FFDA62D8231256CD0DB"/>
  </w:style>
  <w:style w:type="paragraph" w:customStyle="1" w:styleId="B91F124F4B8A4788ABCC0F52F95608DE">
    <w:name w:val="B91F124F4B8A4788ABCC0F52F95608DE"/>
  </w:style>
  <w:style w:type="paragraph" w:customStyle="1" w:styleId="1F76169B94DF471BA928E58E6FEF6632">
    <w:name w:val="1F76169B94DF471BA928E58E6FEF6632"/>
  </w:style>
  <w:style w:type="paragraph" w:customStyle="1" w:styleId="E3C157ADBE3D454EB684E86BB1912B4D">
    <w:name w:val="E3C157ADBE3D454EB684E86BB1912B4D"/>
  </w:style>
  <w:style w:type="paragraph" w:customStyle="1" w:styleId="2BFF539636B0472D84711C2AA913793F">
    <w:name w:val="2BFF539636B0472D84711C2AA913793F"/>
  </w:style>
  <w:style w:type="paragraph" w:customStyle="1" w:styleId="AD1B32B4235F43A4B229BB53E85A1424">
    <w:name w:val="AD1B32B4235F43A4B229BB53E85A1424"/>
  </w:style>
  <w:style w:type="paragraph" w:customStyle="1" w:styleId="1A5027841133434EAE8EEDCFFA6EB9D0">
    <w:name w:val="1A5027841133434EAE8EEDCFFA6EB9D0"/>
  </w:style>
  <w:style w:type="paragraph" w:customStyle="1" w:styleId="EE4D4F9F23354A34AE3D683EC9A41646">
    <w:name w:val="EE4D4F9F23354A34AE3D683EC9A41646"/>
  </w:style>
  <w:style w:type="paragraph" w:customStyle="1" w:styleId="DFFF51AD8D114966A7DBD7396BCE703E">
    <w:name w:val="DFFF51AD8D114966A7DBD7396BCE703E"/>
  </w:style>
  <w:style w:type="paragraph" w:customStyle="1" w:styleId="E07D30F08FF64ADE89360BF6E001BE42">
    <w:name w:val="E07D30F08FF64ADE89360BF6E001BE42"/>
  </w:style>
  <w:style w:type="paragraph" w:customStyle="1" w:styleId="232D34DEB6A546A18904D26A5D617A4F">
    <w:name w:val="232D34DEB6A546A18904D26A5D617A4F"/>
  </w:style>
  <w:style w:type="paragraph" w:customStyle="1" w:styleId="9B25CF3D55464C648987F6F5E4B74FF5">
    <w:name w:val="9B25CF3D55464C648987F6F5E4B74FF5"/>
  </w:style>
  <w:style w:type="paragraph" w:customStyle="1" w:styleId="0D54E1C636E14EF6B92F99B4E6212C30">
    <w:name w:val="0D54E1C636E14EF6B92F99B4E6212C30"/>
  </w:style>
  <w:style w:type="paragraph" w:customStyle="1" w:styleId="AF643DE3972F425DBC578F755AA892D7">
    <w:name w:val="AF643DE3972F425DBC578F755AA892D7"/>
  </w:style>
  <w:style w:type="paragraph" w:customStyle="1" w:styleId="E249594E44D54D2EB2491B30B00D423A">
    <w:name w:val="E249594E44D54D2EB2491B30B00D423A"/>
  </w:style>
  <w:style w:type="paragraph" w:customStyle="1" w:styleId="1CCF1CE3B8D745CC81F37BF9C261FB65">
    <w:name w:val="1CCF1CE3B8D745CC81F37BF9C261FB65"/>
  </w:style>
  <w:style w:type="paragraph" w:customStyle="1" w:styleId="C42D31D655664866971B6007F1F6A946">
    <w:name w:val="C42D31D655664866971B6007F1F6A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A9A8E-F36A-4DC7-81C7-AA1B40F5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Lernentwicklungsbericht alter BP 1.HJ.dotx</Template>
  <TotalTime>0</TotalTime>
  <Pages>1</Pages>
  <Words>311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Prieler</cp:lastModifiedBy>
  <cp:revision>4</cp:revision>
  <cp:lastPrinted>2016-05-31T10:41:00Z</cp:lastPrinted>
  <dcterms:created xsi:type="dcterms:W3CDTF">2016-12-26T10:41:00Z</dcterms:created>
  <dcterms:modified xsi:type="dcterms:W3CDTF">2018-01-10T19:27:00Z</dcterms:modified>
</cp:coreProperties>
</file>