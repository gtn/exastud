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69"/>
        <w:gridCol w:w="1701"/>
        <w:gridCol w:w="4110"/>
        <w:gridCol w:w="2127"/>
      </w:tblGrid>
      <w:tr w:rsidR="00F67AD9" w:rsidRPr="004872E3" w:rsidTr="003A598D">
        <w:trPr>
          <w:trHeight w:hRule="exact" w:val="680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A5385B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DC642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${schule_nametype}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CA1B2A" w:rsidTr="003A598D">
        <w:trPr>
          <w:trHeight w:hRule="exact" w:val="113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56AD" w:rsidRPr="005F7230" w:rsidRDefault="009656AD" w:rsidP="009656AD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CC32B5" w:rsidRDefault="000A3D07" w:rsidP="009656A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0A3D07" w:rsidRPr="0014703F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DC6425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3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F67AD9" w:rsidRPr="00472118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6503E6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73982913"/>
            <w:placeholder>
              <w:docPart w:val="4F59C6A7B8CF4E07AEDD588C75C3D12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DC6425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2E2921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42174913"/>
            <w:placeholder>
              <w:docPart w:val="E697E625CF5F428CB3753A1A6CFD3D5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DC6425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67AD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7AD9" w:rsidRPr="002E2921" w:rsidRDefault="00F67AD9" w:rsidP="00071254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F147A9" w:rsidRPr="00EE69F7" w:rsidTr="003A598D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EC5B3B98FBA841618C60B99EF9459017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2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472118" w:rsidRDefault="00DC6425" w:rsidP="00F147A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37301834"/>
            <w:placeholder>
              <w:docPart w:val="01B1B245FC04496C81AA60A33165A25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 xml:space="preserve">Physik</w:t>
            </w:r>
            <w:sdt>
              <w:sdtPr>
                <w:rPr>
                  <w:rFonts w:ascii="Arial" w:hAnsi="Arial"/>
                  <w:sz w:val="20"/>
                  <w:lang w:val="de-DE"/>
                </w:rPr>
                <w:id w:val="-2055993358"/>
                <w:placeholder>
                  <w:docPart w:val="088D67CBE1274B5E808DE36F1B0AE25D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DC6425">
                  <w:rPr>
                    <w:rFonts w:ascii="Arial" w:hAnsi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09041998"/>
            <w:placeholder>
              <w:docPart w:val="D073044A42254FB3978F61DC4BE8381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D634FE" w:rsidRDefault="00F147A9" w:rsidP="00F147A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96989493"/>
            <w:placeholder>
              <w:docPart w:val="8175C3ECC5114FDDA7E8AA64F58E30D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Chemie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59545529"/>
            <w:placeholder>
              <w:docPart w:val="BF8F3E88A2CF4793A3C90A94A938116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833994098"/>
            <w:placeholder>
              <w:docPart w:val="2FB94BB2844F458D95BD8786730FDE0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Biologie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53804374"/>
            <w:placeholder>
              <w:docPart w:val="E886F534E97E4492919AB2E4FA694E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457631411"/>
            <w:placeholder>
              <w:docPart w:val="5510F80456F4488F9D642B62D08ABDB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Musik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14141896"/>
            <w:placeholder>
              <w:docPart w:val="BF07FC813C264807AF0FCE1361327E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11335827"/>
            <w:placeholder>
              <w:docPart w:val="2683F45C00DB46FABE8C1E0379F691B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Bildende Kunst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925845216"/>
            <w:placeholder>
              <w:docPart w:val="306AC54A7BEA4DA8868C30E1EEEDBD5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077730008"/>
            <w:placeholder>
              <w:docPart w:val="F8A12C8FF32B4717A907A2E5D19EBE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C32B5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Sport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92337383"/>
            <w:placeholder>
              <w:docPart w:val="8B8D2729E5574BC0B275248A8DD7329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18759754"/>
            <w:placeholder>
              <w:docPart w:val="7D54D0485C6046F4A403619FAEE62A9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07DEB80005044D528CE05E44063840E8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" w:value="Profilfach Spanisch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1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E03346" w:rsidRDefault="00DC6425" w:rsidP="00F147A9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746772043"/>
            <w:placeholder>
              <w:docPart w:val="DC1DAD20FE744116A2C42D044A39559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 " w:value=" 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147A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8B6965" w:rsidRDefault="00F147A9" w:rsidP="00F147A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02449749"/>
            <w:placeholder>
              <w:docPart w:val="FCFACE339F3A400593DDCA3865259C0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E03346" w:rsidRDefault="00F147A9" w:rsidP="00F147A9">
            <w:pPr>
              <w:spacing w:after="0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517A7D" w:rsidRDefault="00F147A9" w:rsidP="00F147A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F147A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47A9" w:rsidRPr="00C2558B" w:rsidRDefault="00F147A9" w:rsidP="00F147A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4139841"/>
            <w:placeholder>
              <w:docPart w:val="707703B67B034C548125A1402E4303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517A7D" w:rsidRDefault="00DC6425" w:rsidP="00F147A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CEB4210EFDF544F39786D6EAE550D3A5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623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F147A9" w:rsidRPr="00C2558B" w:rsidRDefault="00DC6425" w:rsidP="00F147A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F147A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</w:p>
        </w:tc>
      </w:tr>
      <w:tr w:rsidR="00F147A9" w:rsidRPr="00164EA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EE69F7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F147A9" w:rsidRPr="00EE69F7" w:rsidTr="003A598D">
        <w:trPr>
          <w:trHeight w:hRule="exact" w:val="28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Default="00F147A9" w:rsidP="00F147A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</w:rPr>
                <w:id w:val="415597093"/>
                <w:placeholder>
                  <w:docPart w:val="01AE59D43517422D96E676C9B271354E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C6425">
                  <w:rPr>
                    <w:rStyle w:val="Formatvorlage141"/>
                  </w:rPr>
                  <w:t>${</w:t>
                </w:r>
                <w:proofErr w:type="spellStart"/>
                <w:r w:rsidR="00DC6425">
                  <w:rPr>
                    <w:rStyle w:val="Formatvorlage141"/>
                  </w:rPr>
                  <w:t>fra_graded</w:t>
                </w:r>
                <w:proofErr w:type="spellEnd"/>
                <w:r w:rsidR="00DC6425">
                  <w:rPr>
                    <w:rStyle w:val="Formatvorlage141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</w:rPr>
                <w:id w:val="607625055"/>
                <w:placeholder>
                  <w:docPart w:val="01AE59D43517422D96E676C9B271354E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DC6425">
                  <w:rPr>
                    <w:rStyle w:val="Formatvorlage142"/>
                  </w:rPr>
                  <w:t>${</w:t>
                </w:r>
                <w:proofErr w:type="spellStart"/>
                <w:r w:rsidR="00DC6425">
                  <w:rPr>
                    <w:rStyle w:val="Formatvorlage142"/>
                  </w:rPr>
                  <w:t>spa_graded</w:t>
                </w:r>
                <w:proofErr w:type="spellEnd"/>
                <w:r w:rsidR="00DC6425">
                  <w:rPr>
                    <w:rStyle w:val="Formatvorlage142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  <w:tr w:rsidR="00F147A9" w:rsidRPr="003B7A40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spacing w:after="0"/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F147A9" w:rsidRPr="002D42B1" w:rsidTr="003A598D">
        <w:trPr>
          <w:trHeight w:hRule="exact" w:val="130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147A9" w:rsidRPr="00517A7D" w:rsidRDefault="00F147A9" w:rsidP="00F147A9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F147A9" w:rsidRPr="0014703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47A9" w:rsidRPr="002E2921" w:rsidRDefault="00F147A9" w:rsidP="00F147A9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F147A9" w:rsidRPr="002D42B1" w:rsidTr="003A598D">
        <w:trPr>
          <w:trHeight w:hRule="exact" w:val="99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147A9" w:rsidRPr="00B060E1" w:rsidRDefault="00F147A9" w:rsidP="00F147A9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DC6425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</w:tbl>
    <w:tbl>
      <w:tblPr>
        <w:tblStyle w:val="Tabellenraster1"/>
        <w:tblW w:w="10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1"/>
        <w:gridCol w:w="1134"/>
        <w:gridCol w:w="4648"/>
      </w:tblGrid>
      <w:tr w:rsidR="0042510E" w:rsidTr="009F367A">
        <w:trPr>
          <w:trHeight w:hRule="exact" w:val="454"/>
          <w:jc w:val="center"/>
        </w:trPr>
        <w:tc>
          <w:tcPr>
            <w:tcW w:w="4451" w:type="dxa"/>
            <w:vMerge w:val="restart"/>
            <w:tcBorders>
              <w:top w:val="nil"/>
              <w:left w:val="nil"/>
              <w:right w:val="nil"/>
            </w:tcBorders>
          </w:tcPr>
          <w:p w:rsidR="0042510E" w:rsidRPr="00550E6B" w:rsidRDefault="0007706E" w:rsidP="003A598D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A2F0797CD19D49FBBBF643EAD2FEADC4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DC6425">
                  <w:rPr>
                    <w:rStyle w:val="Formatvorlage144"/>
                  </w:rPr>
                  <w:t>${</w:t>
                </w:r>
                <w:proofErr w:type="spellStart"/>
                <w:r w:rsidR="00DC6425">
                  <w:rPr>
                    <w:rStyle w:val="Formatvorlage144"/>
                  </w:rPr>
                  <w:t>student_transfered</w:t>
                </w:r>
                <w:proofErr w:type="spellEnd"/>
                <w:r w:rsidR="00DC6425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2510E" w:rsidRDefault="0042510E" w:rsidP="009F367A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7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C6425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7"/>
          </w:p>
        </w:tc>
      </w:tr>
      <w:tr w:rsidR="0042510E" w:rsidTr="003A598D">
        <w:trPr>
          <w:trHeight w:hRule="exact" w:val="227"/>
          <w:jc w:val="center"/>
        </w:trPr>
        <w:tc>
          <w:tcPr>
            <w:tcW w:w="4451" w:type="dxa"/>
            <w:vMerge/>
            <w:tcBorders>
              <w:left w:val="nil"/>
              <w:right w:val="nil"/>
            </w:tcBorders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:rsidTr="003A598D">
        <w:trPr>
          <w:trHeight w:hRule="exact" w:val="567"/>
          <w:jc w:val="center"/>
        </w:trPr>
        <w:tc>
          <w:tcPr>
            <w:tcW w:w="4451" w:type="dxa"/>
            <w:tcBorders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EE69F7" w:rsidTr="003A598D">
        <w:trPr>
          <w:trHeight w:hRule="exact" w:val="597"/>
          <w:jc w:val="center"/>
        </w:trPr>
        <w:tc>
          <w:tcPr>
            <w:tcW w:w="4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185D" w:rsidRPr="002E2921" w:rsidRDefault="0007706E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EFFFF9F632A34857BE14ACC774E77929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DC6425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DC6425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DC6425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C4185D" w:rsidRPr="002E2921" w:rsidRDefault="0007706E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122D344654EF4EFBAF5407ED3402FF03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DC6425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DC6425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DC6425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7483"/>
      </w:tblGrid>
      <w:tr w:rsidR="00DF60BA" w:rsidRPr="00517A7D" w:rsidTr="003A598D">
        <w:trPr>
          <w:trHeight w:hRule="exact" w:val="283"/>
          <w:jc w:val="center"/>
        </w:trPr>
        <w:tc>
          <w:tcPr>
            <w:tcW w:w="10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:rsidTr="003A598D">
        <w:trPr>
          <w:trHeight w:hRule="exact" w:val="567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sgt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bfr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</w:t>
      </w:r>
      <w:proofErr w:type="spellStart"/>
      <w:r>
        <w:rPr>
          <w:rFonts w:ascii="Arial" w:eastAsia="Arial" w:hAnsi="Arial" w:cs="Arial"/>
          <w:i/>
          <w:sz w:val="16"/>
          <w:szCs w:val="16"/>
          <w:lang w:val="de-DE"/>
        </w:rPr>
        <w:t>unbfr</w:t>
      </w:r>
      <w:proofErr w:type="spellEnd"/>
    </w:p>
    <w:p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</w:t>
      </w:r>
    </w:p>
    <w:p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mangelhaft (5)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p w:rsidR="009A01B0" w:rsidRPr="009A01B0" w:rsidRDefault="00EE69F7" w:rsidP="00EE69F7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*Entsprechend dem Gemeinsamen Europäischen Referenzrahmen für </w:t>
      </w:r>
      <w:r w:rsidR="0042037E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Sprachen</w:t>
      </w: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(GER)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06E" w:rsidRDefault="0007706E" w:rsidP="001E03DE">
      <w:r>
        <w:separator/>
      </w:r>
    </w:p>
  </w:endnote>
  <w:endnote w:type="continuationSeparator" w:id="0">
    <w:p w:rsidR="0007706E" w:rsidRDefault="0007706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06E" w:rsidRDefault="0007706E" w:rsidP="001E03DE">
      <w:r>
        <w:separator/>
      </w:r>
    </w:p>
  </w:footnote>
  <w:footnote w:type="continuationSeparator" w:id="0">
    <w:p w:rsidR="0007706E" w:rsidRDefault="0007706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15ftyXWv9uUd9LtkuGKr6stEdHKR1L6ASbObOW0UtnmS2LMQVsgiA79zteCpnNXLPeJ0lJa4+xjbWxIAFKQ2pA==" w:salt="ln4ecYeK/hIQa4LPnZZAKA==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58"/>
    <w:rsid w:val="000458F8"/>
    <w:rsid w:val="00046B49"/>
    <w:rsid w:val="00071254"/>
    <w:rsid w:val="00075F1B"/>
    <w:rsid w:val="0007706E"/>
    <w:rsid w:val="000A04FB"/>
    <w:rsid w:val="000A2781"/>
    <w:rsid w:val="000A3D07"/>
    <w:rsid w:val="000C7311"/>
    <w:rsid w:val="000F77F6"/>
    <w:rsid w:val="00123006"/>
    <w:rsid w:val="00130D2B"/>
    <w:rsid w:val="001442C3"/>
    <w:rsid w:val="00146AAC"/>
    <w:rsid w:val="0014703F"/>
    <w:rsid w:val="001516B3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66E58"/>
    <w:rsid w:val="003967BD"/>
    <w:rsid w:val="003A598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037E"/>
    <w:rsid w:val="0042510E"/>
    <w:rsid w:val="00425136"/>
    <w:rsid w:val="0044650F"/>
    <w:rsid w:val="00472118"/>
    <w:rsid w:val="00476B69"/>
    <w:rsid w:val="004872E3"/>
    <w:rsid w:val="004A5D59"/>
    <w:rsid w:val="004C4E4E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66D69"/>
    <w:rsid w:val="00673045"/>
    <w:rsid w:val="00687B19"/>
    <w:rsid w:val="00695699"/>
    <w:rsid w:val="006B2D3D"/>
    <w:rsid w:val="006C6429"/>
    <w:rsid w:val="006D7D35"/>
    <w:rsid w:val="006E188A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D26C2"/>
    <w:rsid w:val="008F2826"/>
    <w:rsid w:val="00905198"/>
    <w:rsid w:val="00941D58"/>
    <w:rsid w:val="009533B3"/>
    <w:rsid w:val="009656AD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367A"/>
    <w:rsid w:val="009F622D"/>
    <w:rsid w:val="00A04B52"/>
    <w:rsid w:val="00A0676F"/>
    <w:rsid w:val="00A13A34"/>
    <w:rsid w:val="00A21847"/>
    <w:rsid w:val="00A225E0"/>
    <w:rsid w:val="00A5385B"/>
    <w:rsid w:val="00A7189C"/>
    <w:rsid w:val="00A72C9A"/>
    <w:rsid w:val="00A76DB9"/>
    <w:rsid w:val="00A827CA"/>
    <w:rsid w:val="00A92BDF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427E"/>
    <w:rsid w:val="00C65955"/>
    <w:rsid w:val="00C8447F"/>
    <w:rsid w:val="00C8781A"/>
    <w:rsid w:val="00CA1B2A"/>
    <w:rsid w:val="00CC32B5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C6425"/>
    <w:rsid w:val="00DF60BA"/>
    <w:rsid w:val="00E03346"/>
    <w:rsid w:val="00E07817"/>
    <w:rsid w:val="00E202AB"/>
    <w:rsid w:val="00E5360B"/>
    <w:rsid w:val="00E62A48"/>
    <w:rsid w:val="00E6351B"/>
    <w:rsid w:val="00E80B45"/>
    <w:rsid w:val="00E90148"/>
    <w:rsid w:val="00EE5C18"/>
    <w:rsid w:val="00EE69F7"/>
    <w:rsid w:val="00EF3F29"/>
    <w:rsid w:val="00F02349"/>
    <w:rsid w:val="00F12641"/>
    <w:rsid w:val="00F147A9"/>
    <w:rsid w:val="00F160CF"/>
    <w:rsid w:val="00F27810"/>
    <w:rsid w:val="00F44A67"/>
    <w:rsid w:val="00F47C3C"/>
    <w:rsid w:val="00F603B2"/>
    <w:rsid w:val="00F64B4C"/>
    <w:rsid w:val="00F67AD9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E1505"/>
  <w15:docId w15:val="{56E52A5F-4AB9-4C88-B291-4C4DBB2C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656AD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9656AD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Zeugnis%20Kl.%2011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59C6A7B8CF4E07AEDD588C75C3D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E1F2C-35E7-40A7-A488-7C4337C3492C}"/>
      </w:docPartPr>
      <w:docPartBody>
        <w:p w:rsidR="00CD70BA" w:rsidRDefault="008F1370">
          <w:pPr>
            <w:pStyle w:val="4F59C6A7B8CF4E07AEDD588C75C3D12F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697E625CF5F428CB3753A1A6CFD3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90A15-8CAC-4B8A-81C9-146306BEE955}"/>
      </w:docPartPr>
      <w:docPartBody>
        <w:p w:rsidR="00CD70BA" w:rsidRDefault="008F1370">
          <w:pPr>
            <w:pStyle w:val="E697E625CF5F428CB3753A1A6CFD3D5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C5B3B98FBA841618C60B99EF94590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6CC89-9DDF-4DFD-9531-C1BC49B508A3}"/>
      </w:docPartPr>
      <w:docPartBody>
        <w:p w:rsidR="00CD70BA" w:rsidRDefault="008F1370">
          <w:pPr>
            <w:pStyle w:val="EC5B3B98FBA841618C60B99EF9459017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1B1B245FC04496C81AA60A33165A2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2051F-F727-4FD4-97A9-AB8A4FCB2F6C}"/>
      </w:docPartPr>
      <w:docPartBody>
        <w:p w:rsidR="00CD70BA" w:rsidRDefault="008F1370">
          <w:pPr>
            <w:pStyle w:val="01B1B245FC04496C81AA60A33165A25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088D67CBE1274B5E808DE36F1B0AE2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1E346-FC6C-4F7B-B06D-EE926479A774}"/>
      </w:docPartPr>
      <w:docPartBody>
        <w:p w:rsidR="00CD70BA" w:rsidRDefault="008F1370">
          <w:pPr>
            <w:pStyle w:val="088D67CBE1274B5E808DE36F1B0AE25D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073044A42254FB3978F61DC4BE83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4934EA-AF03-4C98-B14D-7102C553E7B3}"/>
      </w:docPartPr>
      <w:docPartBody>
        <w:p w:rsidR="00CD70BA" w:rsidRDefault="008F1370">
          <w:pPr>
            <w:pStyle w:val="D073044A42254FB3978F61DC4BE8381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175C3ECC5114FDDA7E8AA64F58E3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918EA-9F9A-4562-9458-F64FCA024DA6}"/>
      </w:docPartPr>
      <w:docPartBody>
        <w:p w:rsidR="00CD70BA" w:rsidRDefault="008F1370">
          <w:pPr>
            <w:pStyle w:val="8175C3ECC5114FDDA7E8AA64F58E30D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F8F3E88A2CF4793A3C90A94A93811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E8A61F-778E-45A2-A941-501C999B115D}"/>
      </w:docPartPr>
      <w:docPartBody>
        <w:p w:rsidR="00CD70BA" w:rsidRDefault="008F1370">
          <w:pPr>
            <w:pStyle w:val="BF8F3E88A2CF4793A3C90A94A938116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FB94BB2844F458D95BD8786730FD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BBA8E-A6EC-4166-9CB7-0FDC60E14B62}"/>
      </w:docPartPr>
      <w:docPartBody>
        <w:p w:rsidR="00CD70BA" w:rsidRDefault="008F1370">
          <w:pPr>
            <w:pStyle w:val="2FB94BB2844F458D95BD8786730FDE0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886F534E97E4492919AB2E4FA694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009971-FA32-4579-8DFB-CCC600B70B0F}"/>
      </w:docPartPr>
      <w:docPartBody>
        <w:p w:rsidR="00CD70BA" w:rsidRDefault="008F1370">
          <w:pPr>
            <w:pStyle w:val="E886F534E97E4492919AB2E4FA694E09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5510F80456F4488F9D642B62D08AB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A064-3C81-4430-A15F-68DC5C434C07}"/>
      </w:docPartPr>
      <w:docPartBody>
        <w:p w:rsidR="00CD70BA" w:rsidRDefault="008F1370">
          <w:pPr>
            <w:pStyle w:val="5510F80456F4488F9D642B62D08ABDB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F07FC813C264807AF0FCE1361327E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816A5-5E4F-4CE1-9073-E36FF6D3FC0D}"/>
      </w:docPartPr>
      <w:docPartBody>
        <w:p w:rsidR="00CD70BA" w:rsidRDefault="008F1370">
          <w:pPr>
            <w:pStyle w:val="BF07FC813C264807AF0FCE1361327E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683F45C00DB46FABE8C1E0379F69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889AC9-F93E-4797-A1F2-7BC3E8608C44}"/>
      </w:docPartPr>
      <w:docPartBody>
        <w:p w:rsidR="00CD70BA" w:rsidRDefault="008F1370">
          <w:pPr>
            <w:pStyle w:val="2683F45C00DB46FABE8C1E0379F691B9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306AC54A7BEA4DA8868C30E1EEEDBD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B855E8-9F05-4078-96DD-8EA25AEA624B}"/>
      </w:docPartPr>
      <w:docPartBody>
        <w:p w:rsidR="00CD70BA" w:rsidRDefault="008F1370">
          <w:pPr>
            <w:pStyle w:val="306AC54A7BEA4DA8868C30E1EEEDBD5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8A12C8FF32B4717A907A2E5D19EBE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586E7-79E1-4FFE-97DF-261E0992A436}"/>
      </w:docPartPr>
      <w:docPartBody>
        <w:p w:rsidR="00CD70BA" w:rsidRDefault="008F1370">
          <w:pPr>
            <w:pStyle w:val="F8A12C8FF32B4717A907A2E5D19EBE8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B8D2729E5574BC0B275248A8DD732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9F2FFF-F21F-4B32-B41A-0E4BD4FA5B81}"/>
      </w:docPartPr>
      <w:docPartBody>
        <w:p w:rsidR="00CD70BA" w:rsidRDefault="008F1370">
          <w:pPr>
            <w:pStyle w:val="8B8D2729E5574BC0B275248A8DD7329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D54D0485C6046F4A403619FAEE62A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E922F-D4B6-4768-B37E-B0FA565D7276}"/>
      </w:docPartPr>
      <w:docPartBody>
        <w:p w:rsidR="00CD70BA" w:rsidRDefault="008F1370">
          <w:pPr>
            <w:pStyle w:val="7D54D0485C6046F4A403619FAEE62A97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07DEB80005044D528CE05E4406384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565DF4-4B34-492E-896E-C7B4B54F0523}"/>
      </w:docPartPr>
      <w:docPartBody>
        <w:p w:rsidR="00CD70BA" w:rsidRDefault="008F1370">
          <w:pPr>
            <w:pStyle w:val="07DEB80005044D528CE05E44063840E8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DC1DAD20FE744116A2C42D044A395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C56D3-21B5-48C0-BA21-63499EBBD057}"/>
      </w:docPartPr>
      <w:docPartBody>
        <w:p w:rsidR="00CD70BA" w:rsidRDefault="008F1370">
          <w:pPr>
            <w:pStyle w:val="DC1DAD20FE744116A2C42D044A39559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CFACE339F3A400593DDCA3865259C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0F1B7-6B2C-498E-A34C-5A62C63FC575}"/>
      </w:docPartPr>
      <w:docPartBody>
        <w:p w:rsidR="00CD70BA" w:rsidRDefault="008F1370">
          <w:pPr>
            <w:pStyle w:val="FCFACE339F3A400593DDCA3865259C00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07703B67B034C548125A1402E430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56FB-A013-491B-B242-06A2AC3CC4B1}"/>
      </w:docPartPr>
      <w:docPartBody>
        <w:p w:rsidR="00CD70BA" w:rsidRDefault="008F1370">
          <w:pPr>
            <w:pStyle w:val="707703B67B034C548125A1402E4303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EB4210EFDF544F39786D6EAE550D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730BB-5EA9-47FB-B5D0-07F49C309D85}"/>
      </w:docPartPr>
      <w:docPartBody>
        <w:p w:rsidR="00CD70BA" w:rsidRDefault="008F1370">
          <w:pPr>
            <w:pStyle w:val="CEB4210EFDF544F39786D6EAE550D3A5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1AE59D43517422D96E676C9B2713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F552C-5424-4BDD-9CAF-40553E0CF488}"/>
      </w:docPartPr>
      <w:docPartBody>
        <w:p w:rsidR="00CD70BA" w:rsidRDefault="008F1370">
          <w:pPr>
            <w:pStyle w:val="01AE59D43517422D96E676C9B271354E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A2F0797CD19D49FBBBF643EAD2FEA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D9A638-FE91-48C9-9ECE-979A7059F72B}"/>
      </w:docPartPr>
      <w:docPartBody>
        <w:p w:rsidR="00CD70BA" w:rsidRDefault="008F1370">
          <w:pPr>
            <w:pStyle w:val="A2F0797CD19D49FBBBF643EAD2FEADC4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EFFFF9F632A34857BE14ACC774E779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D4644-1EEF-4D9F-91A6-333851F07B18}"/>
      </w:docPartPr>
      <w:docPartBody>
        <w:p w:rsidR="00CD70BA" w:rsidRDefault="008F1370">
          <w:pPr>
            <w:pStyle w:val="EFFFF9F632A34857BE14ACC774E77929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122D344654EF4EFBAF5407ED3402FF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0A5718-C7AB-430A-94F0-050CCEBD9C67}"/>
      </w:docPartPr>
      <w:docPartBody>
        <w:p w:rsidR="00CD70BA" w:rsidRDefault="008F1370">
          <w:pPr>
            <w:pStyle w:val="122D344654EF4EFBAF5407ED3402FF03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70"/>
    <w:rsid w:val="00392E85"/>
    <w:rsid w:val="008F1370"/>
    <w:rsid w:val="00C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F59C6A7B8CF4E07AEDD588C75C3D12F">
    <w:name w:val="4F59C6A7B8CF4E07AEDD588C75C3D12F"/>
  </w:style>
  <w:style w:type="paragraph" w:customStyle="1" w:styleId="E697E625CF5F428CB3753A1A6CFD3D5E">
    <w:name w:val="E697E625CF5F428CB3753A1A6CFD3D5E"/>
  </w:style>
  <w:style w:type="paragraph" w:customStyle="1" w:styleId="EC5B3B98FBA841618C60B99EF9459017">
    <w:name w:val="EC5B3B98FBA841618C60B99EF9459017"/>
  </w:style>
  <w:style w:type="paragraph" w:customStyle="1" w:styleId="01B1B245FC04496C81AA60A33165A253">
    <w:name w:val="01B1B245FC04496C81AA60A33165A253"/>
  </w:style>
  <w:style w:type="paragraph" w:customStyle="1" w:styleId="088D67CBE1274B5E808DE36F1B0AE25D">
    <w:name w:val="088D67CBE1274B5E808DE36F1B0AE25D"/>
  </w:style>
  <w:style w:type="paragraph" w:customStyle="1" w:styleId="D073044A42254FB3978F61DC4BE83817">
    <w:name w:val="D073044A42254FB3978F61DC4BE83817"/>
  </w:style>
  <w:style w:type="paragraph" w:customStyle="1" w:styleId="8175C3ECC5114FDDA7E8AA64F58E30D7">
    <w:name w:val="8175C3ECC5114FDDA7E8AA64F58E30D7"/>
  </w:style>
  <w:style w:type="paragraph" w:customStyle="1" w:styleId="BF8F3E88A2CF4793A3C90A94A9381164">
    <w:name w:val="BF8F3E88A2CF4793A3C90A94A9381164"/>
  </w:style>
  <w:style w:type="paragraph" w:customStyle="1" w:styleId="2FB94BB2844F458D95BD8786730FDE0E">
    <w:name w:val="2FB94BB2844F458D95BD8786730FDE0E"/>
  </w:style>
  <w:style w:type="paragraph" w:customStyle="1" w:styleId="E886F534E97E4492919AB2E4FA694E09">
    <w:name w:val="E886F534E97E4492919AB2E4FA694E09"/>
  </w:style>
  <w:style w:type="paragraph" w:customStyle="1" w:styleId="5510F80456F4488F9D642B62D08ABDB5">
    <w:name w:val="5510F80456F4488F9D642B62D08ABDB5"/>
  </w:style>
  <w:style w:type="paragraph" w:customStyle="1" w:styleId="BF07FC813C264807AF0FCE1361327E42">
    <w:name w:val="BF07FC813C264807AF0FCE1361327E42"/>
  </w:style>
  <w:style w:type="paragraph" w:customStyle="1" w:styleId="2683F45C00DB46FABE8C1E0379F691B9">
    <w:name w:val="2683F45C00DB46FABE8C1E0379F691B9"/>
  </w:style>
  <w:style w:type="paragraph" w:customStyle="1" w:styleId="306AC54A7BEA4DA8868C30E1EEEDBD58">
    <w:name w:val="306AC54A7BEA4DA8868C30E1EEEDBD58"/>
  </w:style>
  <w:style w:type="paragraph" w:customStyle="1" w:styleId="F8A12C8FF32B4717A907A2E5D19EBE84">
    <w:name w:val="F8A12C8FF32B4717A907A2E5D19EBE84"/>
  </w:style>
  <w:style w:type="paragraph" w:customStyle="1" w:styleId="8B8D2729E5574BC0B275248A8DD7329E">
    <w:name w:val="8B8D2729E5574BC0B275248A8DD7329E"/>
  </w:style>
  <w:style w:type="paragraph" w:customStyle="1" w:styleId="7D54D0485C6046F4A403619FAEE62A97">
    <w:name w:val="7D54D0485C6046F4A403619FAEE62A97"/>
  </w:style>
  <w:style w:type="paragraph" w:customStyle="1" w:styleId="07DEB80005044D528CE05E44063840E8">
    <w:name w:val="07DEB80005044D528CE05E44063840E8"/>
  </w:style>
  <w:style w:type="paragraph" w:customStyle="1" w:styleId="DC1DAD20FE744116A2C42D044A39559D">
    <w:name w:val="DC1DAD20FE744116A2C42D044A39559D"/>
  </w:style>
  <w:style w:type="paragraph" w:customStyle="1" w:styleId="FCFACE339F3A400593DDCA3865259C00">
    <w:name w:val="FCFACE339F3A400593DDCA3865259C00"/>
  </w:style>
  <w:style w:type="paragraph" w:customStyle="1" w:styleId="707703B67B034C548125A1402E430342">
    <w:name w:val="707703B67B034C548125A1402E430342"/>
  </w:style>
  <w:style w:type="paragraph" w:customStyle="1" w:styleId="CEB4210EFDF544F39786D6EAE550D3A5">
    <w:name w:val="CEB4210EFDF544F39786D6EAE550D3A5"/>
  </w:style>
  <w:style w:type="paragraph" w:customStyle="1" w:styleId="01AE59D43517422D96E676C9B271354E">
    <w:name w:val="01AE59D43517422D96E676C9B271354E"/>
  </w:style>
  <w:style w:type="paragraph" w:customStyle="1" w:styleId="A2F0797CD19D49FBBBF643EAD2FEADC4">
    <w:name w:val="A2F0797CD19D49FBBBF643EAD2FEADC4"/>
  </w:style>
  <w:style w:type="paragraph" w:customStyle="1" w:styleId="EFFFF9F632A34857BE14ACC774E77929">
    <w:name w:val="EFFFF9F632A34857BE14ACC774E77929"/>
  </w:style>
  <w:style w:type="paragraph" w:customStyle="1" w:styleId="122D344654EF4EFBAF5407ED3402FF03">
    <w:name w:val="122D344654EF4EFBAF5407ED3402F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A5C353F-2F92-4D59-9EC3-43ACFE88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Kl. 11 2004</Template>
  <TotalTime>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3</cp:revision>
  <cp:lastPrinted>2019-03-29T12:04:00Z</cp:lastPrinted>
  <dcterms:created xsi:type="dcterms:W3CDTF">2019-06-14T10:53:00Z</dcterms:created>
  <dcterms:modified xsi:type="dcterms:W3CDTF">2019-06-14T10:58:00Z</dcterms:modified>
</cp:coreProperties>
</file>