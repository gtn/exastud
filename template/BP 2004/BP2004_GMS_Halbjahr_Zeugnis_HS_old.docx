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44650F"/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1"/>
        <w:gridCol w:w="1846"/>
        <w:gridCol w:w="1846"/>
        <w:gridCol w:w="1725"/>
        <w:gridCol w:w="1985"/>
      </w:tblGrid>
      <w:tr w:rsidR="0014703F" w:rsidRPr="006626CD" w:rsidTr="004863E8">
        <w:trPr>
          <w:trHeight w:hRule="exact" w:val="851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01266A" w:rsidRDefault="002419EB" w:rsidP="004863E8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12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2D29F7" w:rsidRPr="002D29F7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2668C7">
        <w:tc>
          <w:tcPr>
            <w:tcW w:w="101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77C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D977C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EB00EF" w:rsidTr="002668C7"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1470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4703F" w:rsidP="0014703F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m Schuljahr des Hauptschulabschlusses</w:t>
            </w:r>
          </w:p>
        </w:tc>
      </w:tr>
      <w:tr w:rsidR="0014703F" w:rsidRPr="0014703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B060E1" w:rsidP="004F3820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2D29F7" w:rsidRPr="002D29F7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E37475" w:rsidP="004863E8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F382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26122D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bookmarkStart w:id="4" w:name="_GoBack"/>
            <w:r w:rsidR="002D29F7" w:rsidRPr="002D29F7">
              <w:rPr>
                <w:rFonts w:ascii="Arial" w:hAnsi="Arial"/>
                <w:noProof/>
                <w:lang w:val="de-DE"/>
              </w:rPr>
              <w:t>${name}</w:t>
            </w:r>
            <w:bookmarkEnd w:id="4"/>
            <w:r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</w:tr>
      <w:tr w:rsidR="004F3820" w:rsidRPr="00EB00EF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</w:p>
        </w:tc>
      </w:tr>
      <w:tr w:rsidR="002668C7" w:rsidRPr="00EB00EF" w:rsidTr="002668C7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52A3F9C4088149BEAE9237314C3D601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EB00EF" w:rsidTr="002668C7">
        <w:trPr>
          <w:trHeight w:hRule="exact" w:val="454"/>
        </w:trPr>
        <w:sdt>
          <w:sdtPr>
            <w:rPr>
              <w:rStyle w:val="Formatvorlage80"/>
            </w:rPr>
            <w:id w:val="1575781071"/>
            <w:placeholder>
              <w:docPart w:val="52A3F9C4088149BEAE9237314C3D6015"/>
            </w:placeholder>
            <w:dropDownList>
              <w:listItem w:value="Wählen Sie ein Element aus."/>
              <w:listItem w:displayText="   " w:value="   "/>
              <w:listItem w:displayText="(ev)" w:value="(ev)"/>
              <w:listItem w:displayText="(rk)" w:value="(rk)"/>
              <w:listItem w:displayText="(ak)" w:value="(ak)"/>
              <w:listItem w:displayText="(syr)" w:value="(syr)"/>
              <w:listItem w:displayText="(orth)" w:value="(orth)"/>
              <w:listItem w:displayText="(jd)" w:value="(jd)"/>
              <w:listItem w:displayText="(alev)" w:value="(alev)"/>
              <w:listItem w:displayText="(isl)" w:value="(isl)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vertAlign w:val="baseline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0"/>
                  </w:rPr>
                  <w:t>(ev)</w:t>
                </w:r>
              </w:p>
            </w:tc>
          </w:sdtContent>
        </w:sdt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472118">
            <w:pPr>
              <w:rPr>
                <w:lang w:val="de-DE"/>
              </w:rPr>
            </w:pPr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EB00E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Deutsch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EB00E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2668C7" w:rsidRPr="00EB00E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3"/>
            </w:rPr>
            <w:id w:val="948900676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3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EB00E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EB00E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52A3F9C4088149BEAE9237314C3D6015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EB00EF" w:rsidTr="002668C7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52A3F9C4088149BEAE9237314C3D601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2419EB" w:rsidRDefault="00695699" w:rsidP="00472118">
            <w:pPr>
              <w:rPr>
                <w:rFonts w:ascii="Arial" w:hAnsi="Arial" w:cs="Arial"/>
                <w:lang w:val="de-DE"/>
              </w:rPr>
            </w:pPr>
            <w:r w:rsidRPr="002419E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EB00EF" w:rsidTr="002668C7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52A3F9C4088149BEAE9237314C3D601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2419EB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2419E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472118" w:rsidRDefault="0026122D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bottom w:val="single" w:sz="4" w:space="0" w:color="auto"/>
            </w:tcBorders>
            <w:vAlign w:val="center"/>
          </w:tcPr>
          <w:p w:rsidR="00695699" w:rsidRPr="00B060E1" w:rsidRDefault="0026122D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>
              <w:rPr>
                <w:rFonts w:ascii="Arial" w:hAnsi="Arial"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8F2826" w:rsidRPr="008F2826" w:rsidTr="002668C7">
        <w:trPr>
          <w:trHeight w:hRule="exact" w:val="454"/>
        </w:trPr>
        <w:tc>
          <w:tcPr>
            <w:tcW w:w="2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266602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903C5F" w:rsidP="00266602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 w:rsidRPr="002D29F7">
              <w:rPr>
                <w:rFonts w:ascii="Arial" w:hAnsi="Arial"/>
                <w:lang w:val="de-DE"/>
              </w:rPr>
              <w:t>${certda}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</w:tr>
      <w:tr w:rsidR="008F2826" w:rsidRPr="008F2826" w:rsidTr="002668C7">
        <w:trPr>
          <w:trHeight w:hRule="exact" w:val="567"/>
        </w:trPr>
        <w:tc>
          <w:tcPr>
            <w:tcW w:w="4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6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D977CF">
        <w:trPr>
          <w:trHeight w:hRule="exact" w:val="454"/>
        </w:trPr>
        <w:tc>
          <w:tcPr>
            <w:tcW w:w="4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D977CF" w:rsidRDefault="008F2826" w:rsidP="00D977C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D977CF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6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1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D977C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977C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2668C7">
        <w:trPr>
          <w:trHeight w:hRule="exact" w:val="567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Pr="00F22C5A" w:rsidRDefault="00695699" w:rsidP="00695699">
      <w:pPr>
        <w:spacing w:before="44" w:after="0" w:line="160" w:lineRule="exact"/>
        <w:ind w:left="113" w:right="-58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695699" w:rsidRDefault="00695699" w:rsidP="00B80B33">
      <w:pPr>
        <w:spacing w:before="56" w:after="0" w:line="160" w:lineRule="exact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B80B33">
      <w:pPr>
        <w:spacing w:before="56" w:after="0" w:line="160" w:lineRule="exact"/>
        <w:ind w:left="4360" w:right="-567" w:firstLine="59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9B72A1" w:rsidRPr="005A5933" w:rsidRDefault="00695699" w:rsidP="00130D2B">
      <w:pPr>
        <w:spacing w:before="56" w:after="0" w:line="240" w:lineRule="exact"/>
        <w:ind w:left="114" w:right="-20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5A5933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Die Leistungen wurden in allen Fächern auf dem </w:t>
      </w:r>
      <w:r w:rsidR="003C3D05" w:rsidRPr="003C3D05">
        <w:rPr>
          <w:rStyle w:val="Formatvorlage79"/>
          <w:lang w:val="de-DE"/>
        </w:rPr>
        <w:t xml:space="preserve">grundlegenden Niveau </w:t>
      </w:r>
      <w:r w:rsidR="004863E8" w:rsidRPr="004863E8">
        <w:rPr>
          <w:rStyle w:val="Formatvorlage79"/>
          <w:lang w:val="de-DE"/>
        </w:rPr>
        <w:t>(G)</w:t>
      </w:r>
      <w:r w:rsidR="004863E8">
        <w:rPr>
          <w:rStyle w:val="Formatvorlage79"/>
          <w:lang w:val="de-DE"/>
        </w:rPr>
        <w:t xml:space="preserve"> </w:t>
      </w:r>
      <w:r w:rsidR="003C3D05" w:rsidRPr="003C3D05">
        <w:rPr>
          <w:rStyle w:val="Formatvorlage79"/>
          <w:lang w:val="de-DE"/>
        </w:rPr>
        <w:t>beurteilt.</w:t>
      </w:r>
    </w:p>
    <w:sectPr w:rsidR="009B72A1" w:rsidRPr="005A5933" w:rsidSect="00B80B33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6B3" w:rsidRDefault="00B246B3" w:rsidP="001E03DE">
      <w:r>
        <w:separator/>
      </w:r>
    </w:p>
  </w:endnote>
  <w:endnote w:type="continuationSeparator" w:id="0">
    <w:p w:rsidR="00B246B3" w:rsidRDefault="00B246B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6B3" w:rsidRDefault="00B246B3" w:rsidP="001E03DE">
      <w:r>
        <w:separator/>
      </w:r>
    </w:p>
  </w:footnote>
  <w:footnote w:type="continuationSeparator" w:id="0">
    <w:p w:rsidR="00B246B3" w:rsidRDefault="00B246B3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18+zXwxerc052oe+GdZrfUtBAZC0AGteyEv/h92pjHg7AmYkR2sNgDDgQK7odBxWx6glrVai1NyTKsQdpn5g7g==" w:salt="gozw83aLaa2lFaOe7MSnN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F7"/>
    <w:rsid w:val="0001266A"/>
    <w:rsid w:val="000458F8"/>
    <w:rsid w:val="00046B49"/>
    <w:rsid w:val="000F77F6"/>
    <w:rsid w:val="00130D2B"/>
    <w:rsid w:val="001442C3"/>
    <w:rsid w:val="0014703F"/>
    <w:rsid w:val="001657B5"/>
    <w:rsid w:val="001A2103"/>
    <w:rsid w:val="001E03DE"/>
    <w:rsid w:val="002223B8"/>
    <w:rsid w:val="0022684A"/>
    <w:rsid w:val="002377AB"/>
    <w:rsid w:val="002419EB"/>
    <w:rsid w:val="0026122D"/>
    <w:rsid w:val="00266602"/>
    <w:rsid w:val="002668C7"/>
    <w:rsid w:val="00296589"/>
    <w:rsid w:val="002A1999"/>
    <w:rsid w:val="002D29F7"/>
    <w:rsid w:val="002D2E1A"/>
    <w:rsid w:val="0033746F"/>
    <w:rsid w:val="003967BD"/>
    <w:rsid w:val="003C3D05"/>
    <w:rsid w:val="003D1870"/>
    <w:rsid w:val="003D2124"/>
    <w:rsid w:val="003D594A"/>
    <w:rsid w:val="003F7EC7"/>
    <w:rsid w:val="00402979"/>
    <w:rsid w:val="0044650F"/>
    <w:rsid w:val="00472118"/>
    <w:rsid w:val="004863E8"/>
    <w:rsid w:val="004F3820"/>
    <w:rsid w:val="00517A7D"/>
    <w:rsid w:val="00517F19"/>
    <w:rsid w:val="00524E27"/>
    <w:rsid w:val="00541171"/>
    <w:rsid w:val="005654E3"/>
    <w:rsid w:val="005A5933"/>
    <w:rsid w:val="005C58F2"/>
    <w:rsid w:val="005D1DAD"/>
    <w:rsid w:val="00635953"/>
    <w:rsid w:val="006626CD"/>
    <w:rsid w:val="00695699"/>
    <w:rsid w:val="006A590A"/>
    <w:rsid w:val="006C5FC9"/>
    <w:rsid w:val="006E188A"/>
    <w:rsid w:val="007320E0"/>
    <w:rsid w:val="00782E4C"/>
    <w:rsid w:val="00817C59"/>
    <w:rsid w:val="00822044"/>
    <w:rsid w:val="008736CB"/>
    <w:rsid w:val="008A7911"/>
    <w:rsid w:val="008D7A38"/>
    <w:rsid w:val="008F2826"/>
    <w:rsid w:val="00903C5F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7189C"/>
    <w:rsid w:val="00AC1C3B"/>
    <w:rsid w:val="00AC3611"/>
    <w:rsid w:val="00B060E1"/>
    <w:rsid w:val="00B246B3"/>
    <w:rsid w:val="00B75F60"/>
    <w:rsid w:val="00B80B33"/>
    <w:rsid w:val="00BD5FFA"/>
    <w:rsid w:val="00C04CE4"/>
    <w:rsid w:val="00C1277E"/>
    <w:rsid w:val="00C22DA6"/>
    <w:rsid w:val="00C35CD1"/>
    <w:rsid w:val="00C5427E"/>
    <w:rsid w:val="00C8447F"/>
    <w:rsid w:val="00CD4707"/>
    <w:rsid w:val="00CD6932"/>
    <w:rsid w:val="00D007AF"/>
    <w:rsid w:val="00D51FB3"/>
    <w:rsid w:val="00D85308"/>
    <w:rsid w:val="00D977CF"/>
    <w:rsid w:val="00DA653D"/>
    <w:rsid w:val="00DC261C"/>
    <w:rsid w:val="00E07817"/>
    <w:rsid w:val="00E37475"/>
    <w:rsid w:val="00E5360B"/>
    <w:rsid w:val="00E62A48"/>
    <w:rsid w:val="00EB00EF"/>
    <w:rsid w:val="00F02349"/>
    <w:rsid w:val="00F44A67"/>
    <w:rsid w:val="00F5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31363C6-BBCD-4507-9E76-17D941B2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f&#252;r%20den%20Hauptschulabschluss%20in%20Klasse%209%20und%20Klasse%2010%20(mit%20Auswahlfeld)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A3F9C4088149BEAE9237314C3D60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A0A370-51EF-4161-948A-FCEB8796EAEC}"/>
      </w:docPartPr>
      <w:docPartBody>
        <w:p w:rsidR="00710B37" w:rsidRDefault="00BF4AD0">
          <w:pPr>
            <w:pStyle w:val="52A3F9C4088149BEAE9237314C3D6015"/>
          </w:pPr>
          <w:r w:rsidRPr="004F3820">
            <w:rPr>
              <w:rStyle w:val="a3"/>
              <w:sz w:val="14"/>
              <w:szCs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D0"/>
    <w:rsid w:val="00355AF0"/>
    <w:rsid w:val="00710B37"/>
    <w:rsid w:val="00BF4AD0"/>
    <w:rsid w:val="00D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2A3F9C4088149BEAE9237314C3D6015">
    <w:name w:val="52A3F9C4088149BEAE9237314C3D6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für den Hauptschulabschluss in Klasse 9 und Klasse 10 (mit Auswahlfeld)_Stand 11_2018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5</cp:revision>
  <cp:lastPrinted>2016-11-17T12:13:00Z</cp:lastPrinted>
  <dcterms:created xsi:type="dcterms:W3CDTF">2018-12-18T13:49:00Z</dcterms:created>
  <dcterms:modified xsi:type="dcterms:W3CDTF">2019-01-10T13:58:00Z</dcterms:modified>
</cp:coreProperties>
</file>