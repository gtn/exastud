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B0F44" w:rsidTr="000B105B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CB0F44" w:rsidRDefault="000B105B" w:rsidP="000B105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chulname"/>
                    <w:maxLength w:val="65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82253B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Default="00521F7F" w:rsidP="00521F7F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Pr="00074037" w:rsidRDefault="005F7161" w:rsidP="00521F7F">
      <w:pPr>
        <w:spacing w:after="0" w:line="360" w:lineRule="atLeast"/>
        <w:jc w:val="center"/>
        <w:rPr>
          <w:rFonts w:ascii="Arial" w:hAnsi="Arial" w:cs="Arial"/>
          <w:noProof/>
          <w:szCs w:val="24"/>
          <w:lang w:eastAsia="de-DE"/>
        </w:rPr>
      </w:pPr>
      <w:bookmarkStart w:id="1" w:name="Schuljahr"/>
      <w:bookmarkStart w:id="2" w:name="Schuljahrneu"/>
      <w:r w:rsidRPr="00074037">
        <w:rPr>
          <w:rFonts w:ascii="Arial" w:eastAsia="Times New Roman" w:hAnsi="Arial" w:cs="Arial"/>
          <w:noProof/>
          <w:szCs w:val="24"/>
          <w:lang w:eastAsia="de-DE"/>
        </w:rPr>
        <w:t>Schuljahr</w:t>
      </w:r>
      <w:r w:rsidR="00521F7F" w:rsidRPr="00074037">
        <w:rPr>
          <w:rFonts w:ascii="Arial" w:hAnsi="Arial" w:cs="Arial"/>
          <w:noProof/>
          <w:szCs w:val="24"/>
          <w:lang w:eastAsia="de-DE"/>
        </w:rPr>
        <w:t xml:space="preserve"> </w:t>
      </w:r>
      <w:r w:rsidR="00300B6B" w:rsidRPr="00074037">
        <w:rPr>
          <w:rFonts w:ascii="Arial" w:hAnsi="Arial" w:cs="Arial"/>
          <w:noProof/>
          <w:szCs w:val="24"/>
          <w:lang w:eastAsia="de-DE"/>
        </w:rPr>
        <w:t>20</w:t>
      </w:r>
      <w:bookmarkStart w:id="3" w:name="Schulhalbjahr12"/>
      <w:r w:rsidR="00E57E59">
        <w:rPr>
          <w:rFonts w:ascii="Arial" w:hAnsi="Arial" w:cs="Arial"/>
          <w:noProof/>
          <w:szCs w:val="24"/>
          <w:lang w:eastAsia="de-DE"/>
        </w:rPr>
        <w:fldChar w:fldCharType="begin">
          <w:ffData>
            <w:name w:val="SJ1"/>
            <w:enabled/>
            <w:calcOnExit/>
            <w:textInput>
              <w:default w:val="XX"/>
              <w:maxLength w:val="2"/>
            </w:textInput>
          </w:ffData>
        </w:fldChar>
      </w:r>
      <w:bookmarkStart w:id="4" w:name="SJ1"/>
      <w:r w:rsidR="00E57E59">
        <w:rPr>
          <w:rFonts w:ascii="Arial" w:hAnsi="Arial" w:cs="Arial"/>
          <w:noProof/>
          <w:szCs w:val="24"/>
          <w:lang w:eastAsia="de-DE"/>
        </w:rPr>
        <w:instrText xml:space="preserve"> FORMTEXT </w:instrText>
      </w:r>
      <w:r w:rsidR="00E57E59">
        <w:rPr>
          <w:rFonts w:ascii="Arial" w:hAnsi="Arial" w:cs="Arial"/>
          <w:noProof/>
          <w:szCs w:val="24"/>
          <w:lang w:eastAsia="de-DE"/>
        </w:rPr>
      </w:r>
      <w:r w:rsidR="00E57E59">
        <w:rPr>
          <w:rFonts w:ascii="Arial" w:hAnsi="Arial" w:cs="Arial"/>
          <w:noProof/>
          <w:szCs w:val="24"/>
          <w:lang w:eastAsia="de-DE"/>
        </w:rPr>
        <w:fldChar w:fldCharType="separate"/>
      </w:r>
      <w:r w:rsidR="0082253B">
        <w:rPr>
          <w:rFonts w:ascii="Arial" w:hAnsi="Arial" w:cs="Arial"/>
          <w:noProof/>
          <w:szCs w:val="24"/>
          <w:lang w:eastAsia="de-DE"/>
        </w:rPr>
        <w:t>99</w:t>
      </w:r>
      <w:r w:rsidR="00E57E59">
        <w:rPr>
          <w:rFonts w:ascii="Arial" w:hAnsi="Arial" w:cs="Arial"/>
          <w:noProof/>
          <w:szCs w:val="24"/>
          <w:lang w:eastAsia="de-DE"/>
        </w:rPr>
        <w:fldChar w:fldCharType="end"/>
      </w:r>
      <w:bookmarkEnd w:id="4"/>
      <w:r w:rsidR="00300B6B" w:rsidRPr="00074037">
        <w:rPr>
          <w:rFonts w:ascii="Arial" w:hAnsi="Arial" w:cs="Arial"/>
          <w:noProof/>
          <w:szCs w:val="24"/>
          <w:lang w:eastAsia="de-DE"/>
        </w:rPr>
        <w:t>/20</w:t>
      </w:r>
      <w:bookmarkEnd w:id="1"/>
      <w:bookmarkEnd w:id="2"/>
      <w:bookmarkEnd w:id="3"/>
      <w:r w:rsidR="00E57E59">
        <w:rPr>
          <w:rFonts w:ascii="Arial" w:hAnsi="Arial" w:cs="Arial"/>
          <w:noProof/>
          <w:szCs w:val="24"/>
          <w:lang w:eastAsia="de-DE"/>
        </w:rPr>
        <w:fldChar w:fldCharType="begin">
          <w:ffData>
            <w:name w:val="SJ2"/>
            <w:enabled/>
            <w:calcOnExit/>
            <w:textInput>
              <w:default w:val="XY"/>
              <w:maxLength w:val="2"/>
            </w:textInput>
          </w:ffData>
        </w:fldChar>
      </w:r>
      <w:bookmarkStart w:id="5" w:name="SJ2"/>
      <w:r w:rsidR="00E57E59">
        <w:rPr>
          <w:rFonts w:ascii="Arial" w:hAnsi="Arial" w:cs="Arial"/>
          <w:noProof/>
          <w:szCs w:val="24"/>
          <w:lang w:eastAsia="de-DE"/>
        </w:rPr>
        <w:instrText xml:space="preserve"> FORMTEXT </w:instrText>
      </w:r>
      <w:r w:rsidR="00E57E59">
        <w:rPr>
          <w:rFonts w:ascii="Arial" w:hAnsi="Arial" w:cs="Arial"/>
          <w:noProof/>
          <w:szCs w:val="24"/>
          <w:lang w:eastAsia="de-DE"/>
        </w:rPr>
      </w:r>
      <w:r w:rsidR="00E57E59">
        <w:rPr>
          <w:rFonts w:ascii="Arial" w:hAnsi="Arial" w:cs="Arial"/>
          <w:noProof/>
          <w:szCs w:val="24"/>
          <w:lang w:eastAsia="de-DE"/>
        </w:rPr>
        <w:fldChar w:fldCharType="separate"/>
      </w:r>
      <w:r w:rsidR="0082253B">
        <w:rPr>
          <w:rFonts w:ascii="Arial" w:hAnsi="Arial" w:cs="Arial"/>
          <w:noProof/>
          <w:szCs w:val="24"/>
          <w:lang w:eastAsia="de-DE"/>
        </w:rPr>
        <w:t>99</w:t>
      </w:r>
      <w:r w:rsidR="00E57E59">
        <w:rPr>
          <w:rFonts w:ascii="Arial" w:hAnsi="Arial" w:cs="Arial"/>
          <w:noProof/>
          <w:szCs w:val="24"/>
          <w:lang w:eastAsia="de-DE"/>
        </w:rPr>
        <w:fldChar w:fldCharType="end"/>
      </w:r>
      <w:bookmarkEnd w:id="5"/>
    </w:p>
    <w:p w:rsidR="00521F7F" w:rsidRDefault="00521F7F" w:rsidP="00521F7F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21F7F" w:rsidRDefault="00521F7F" w:rsidP="006B0ED8">
      <w:pPr>
        <w:tabs>
          <w:tab w:val="left" w:pos="142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434"/>
        </w:tabs>
        <w:spacing w:after="0" w:line="360" w:lineRule="atLeast"/>
        <w:ind w:left="142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Vor- und Zuname: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E57E59">
        <w:rPr>
          <w:rStyle w:val="Formatvorlage10"/>
          <w:sz w:val="22"/>
        </w:rPr>
        <w:fldChar w:fldCharType="begin">
          <w:ffData>
            <w:name w:val="Name"/>
            <w:enabled/>
            <w:calcOnExit/>
            <w:textInput>
              <w:default w:val="Vor-und Zuname"/>
              <w:maxLength w:val="54"/>
            </w:textInput>
          </w:ffData>
        </w:fldChar>
      </w:r>
      <w:bookmarkStart w:id="6" w:name="Name"/>
      <w:r w:rsidR="00E57E59">
        <w:rPr>
          <w:rStyle w:val="Formatvorlage10"/>
          <w:sz w:val="22"/>
        </w:rPr>
        <w:instrText xml:space="preserve"> FORMTEXT </w:instrText>
      </w:r>
      <w:r w:rsidR="00E57E59">
        <w:rPr>
          <w:rStyle w:val="Formatvorlage10"/>
          <w:sz w:val="22"/>
        </w:rPr>
      </w:r>
      <w:r w:rsidR="00E57E59">
        <w:rPr>
          <w:rStyle w:val="Formatvorlage10"/>
          <w:sz w:val="22"/>
        </w:rPr>
        <w:fldChar w:fldCharType="separate"/>
      </w:r>
      <w:r w:rsidR="0082253B">
        <w:rPr>
          <w:rStyle w:val="Formatvorlage10"/>
          <w:noProof/>
          <w:sz w:val="22"/>
        </w:rPr>
        <w:t>${name}</w:t>
      </w:r>
      <w:r w:rsidR="00E57E59">
        <w:rPr>
          <w:rStyle w:val="Formatvorlage10"/>
          <w:sz w:val="22"/>
        </w:rPr>
        <w:fldChar w:fldCharType="end"/>
      </w:r>
      <w:bookmarkEnd w:id="6"/>
    </w:p>
    <w:p w:rsidR="00521F7F" w:rsidRPr="00074037" w:rsidRDefault="000C3ACB" w:rsidP="006B0ED8">
      <w:pPr>
        <w:tabs>
          <w:tab w:val="left" w:pos="142"/>
        </w:tabs>
        <w:spacing w:after="0" w:line="360" w:lineRule="exact"/>
        <w:ind w:left="142"/>
        <w:rPr>
          <w:rFonts w:ascii="Arial" w:eastAsia="Times New Roman" w:hAnsi="Arial" w:cs="Arial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Geburtsdatum: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E422A4">
        <w:rPr>
          <w:rStyle w:val="Formatvorlage11"/>
          <w:noProof/>
          <w:sz w:val="22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bookmarkStart w:id="7" w:name="Text5"/>
      <w:r w:rsidR="00E422A4">
        <w:rPr>
          <w:rStyle w:val="Formatvorlage11"/>
          <w:noProof/>
          <w:sz w:val="22"/>
        </w:rPr>
        <w:instrText xml:space="preserve"> FORMTEXT </w:instrText>
      </w:r>
      <w:r w:rsidR="00E422A4">
        <w:rPr>
          <w:rStyle w:val="Formatvorlage11"/>
          <w:noProof/>
          <w:sz w:val="22"/>
        </w:rPr>
      </w:r>
      <w:r w:rsidR="00E422A4">
        <w:rPr>
          <w:rStyle w:val="Formatvorlage11"/>
          <w:noProof/>
          <w:sz w:val="22"/>
        </w:rPr>
        <w:fldChar w:fldCharType="separate"/>
      </w:r>
      <w:r w:rsidR="00E422A4">
        <w:rPr>
          <w:rStyle w:val="Formatvorlage11"/>
          <w:noProof/>
          <w:sz w:val="22"/>
        </w:rPr>
        <w:t>dd</w:t>
      </w:r>
      <w:r w:rsidR="00E422A4">
        <w:rPr>
          <w:rStyle w:val="Formatvorlage11"/>
          <w:noProof/>
          <w:sz w:val="22"/>
        </w:rPr>
        <w:fldChar w:fldCharType="end"/>
      </w:r>
      <w:bookmarkEnd w:id="7"/>
      <w:r w:rsidR="005F22AA" w:rsidRPr="00074037">
        <w:rPr>
          <w:rStyle w:val="Formatvorlage11"/>
          <w:noProof/>
          <w:sz w:val="22"/>
        </w:rPr>
        <w:t>.</w:t>
      </w:r>
      <w:r w:rsidR="00E422A4">
        <w:rPr>
          <w:rStyle w:val="Formatvorlage11"/>
          <w:noProof/>
          <w:sz w:val="22"/>
        </w:rPr>
        <w:fldChar w:fldCharType="begin">
          <w:ffData>
            <w:name w:val="Text6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8" w:name="Text6"/>
      <w:r w:rsidR="00E422A4">
        <w:rPr>
          <w:rStyle w:val="Formatvorlage11"/>
          <w:noProof/>
          <w:sz w:val="22"/>
        </w:rPr>
        <w:instrText xml:space="preserve"> FORMTEXT </w:instrText>
      </w:r>
      <w:r w:rsidR="00E422A4">
        <w:rPr>
          <w:rStyle w:val="Formatvorlage11"/>
          <w:noProof/>
          <w:sz w:val="22"/>
        </w:rPr>
      </w:r>
      <w:r w:rsidR="00E422A4">
        <w:rPr>
          <w:rStyle w:val="Formatvorlage11"/>
          <w:noProof/>
          <w:sz w:val="22"/>
        </w:rPr>
        <w:fldChar w:fldCharType="separate"/>
      </w:r>
      <w:r w:rsidR="00E422A4">
        <w:rPr>
          <w:rStyle w:val="Formatvorlage11"/>
          <w:noProof/>
          <w:sz w:val="22"/>
        </w:rPr>
        <w:t>mm</w:t>
      </w:r>
      <w:r w:rsidR="00E422A4">
        <w:rPr>
          <w:rStyle w:val="Formatvorlage11"/>
          <w:noProof/>
          <w:sz w:val="22"/>
        </w:rPr>
        <w:fldChar w:fldCharType="end"/>
      </w:r>
      <w:bookmarkEnd w:id="8"/>
      <w:r w:rsidR="005F22AA" w:rsidRPr="00074037">
        <w:rPr>
          <w:rStyle w:val="Formatvorlage11"/>
          <w:noProof/>
          <w:sz w:val="22"/>
        </w:rPr>
        <w:t>.</w:t>
      </w:r>
      <w:r w:rsidR="00E422A4">
        <w:rPr>
          <w:rStyle w:val="Formatvorlage11"/>
          <w:noProof/>
          <w:sz w:val="22"/>
        </w:rPr>
        <w:fldChar w:fldCharType="begin">
          <w:ffData>
            <w:name w:val="Text7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9" w:name="Text7"/>
      <w:r w:rsidR="00E422A4">
        <w:rPr>
          <w:rStyle w:val="Formatvorlage11"/>
          <w:noProof/>
          <w:sz w:val="22"/>
        </w:rPr>
        <w:instrText xml:space="preserve"> FORMTEXT </w:instrText>
      </w:r>
      <w:r w:rsidR="00E422A4">
        <w:rPr>
          <w:rStyle w:val="Formatvorlage11"/>
          <w:noProof/>
          <w:sz w:val="22"/>
        </w:rPr>
      </w:r>
      <w:r w:rsidR="00E422A4">
        <w:rPr>
          <w:rStyle w:val="Formatvorlage11"/>
          <w:noProof/>
          <w:sz w:val="22"/>
        </w:rPr>
        <w:fldChar w:fldCharType="separate"/>
      </w:r>
      <w:r w:rsidR="00E422A4">
        <w:rPr>
          <w:rStyle w:val="Formatvorlage11"/>
          <w:noProof/>
          <w:sz w:val="22"/>
        </w:rPr>
        <w:t>yyyy</w:t>
      </w:r>
      <w:r w:rsidR="00E422A4">
        <w:rPr>
          <w:rStyle w:val="Formatvorlage11"/>
          <w:noProof/>
          <w:sz w:val="22"/>
        </w:rPr>
        <w:fldChar w:fldCharType="end"/>
      </w:r>
      <w:bookmarkEnd w:id="9"/>
    </w:p>
    <w:p w:rsidR="00521F7F" w:rsidRDefault="00521F7F" w:rsidP="006B0ED8">
      <w:pPr>
        <w:tabs>
          <w:tab w:val="left" w:pos="142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right" w:pos="9070"/>
        </w:tabs>
        <w:spacing w:after="0" w:line="360" w:lineRule="exact"/>
        <w:ind w:left="142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Lerngruppe: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E57E59">
        <w:rPr>
          <w:rStyle w:val="Formatvorlage12"/>
          <w:sz w:val="22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10" w:name="Lerngruppe"/>
      <w:r w:rsidR="00E57E59">
        <w:rPr>
          <w:rStyle w:val="Formatvorlage12"/>
          <w:sz w:val="22"/>
        </w:rPr>
        <w:instrText xml:space="preserve"> FORMTEXT </w:instrText>
      </w:r>
      <w:r w:rsidR="00E57E59">
        <w:rPr>
          <w:rStyle w:val="Formatvorlage12"/>
          <w:sz w:val="22"/>
        </w:rPr>
      </w:r>
      <w:r w:rsidR="00E57E59">
        <w:rPr>
          <w:rStyle w:val="Formatvorlage12"/>
          <w:sz w:val="22"/>
        </w:rPr>
        <w:fldChar w:fldCharType="separate"/>
      </w:r>
      <w:r w:rsidR="0082253B">
        <w:rPr>
          <w:rStyle w:val="Formatvorlage12"/>
          <w:noProof/>
          <w:sz w:val="22"/>
        </w:rPr>
        <w:t>${klasse}</w:t>
      </w:r>
      <w:r w:rsidR="00E57E59">
        <w:rPr>
          <w:rStyle w:val="Formatvorlage12"/>
          <w:sz w:val="22"/>
        </w:rPr>
        <w:fldChar w:fldCharType="end"/>
      </w:r>
      <w:bookmarkEnd w:id="10"/>
      <w:r w:rsidR="000D0E40">
        <w:rPr>
          <w:rFonts w:ascii="Arial" w:eastAsia="Times New Roman" w:hAnsi="Arial" w:cs="Arial"/>
          <w:sz w:val="24"/>
          <w:szCs w:val="24"/>
          <w:lang w:eastAsia="de-DE"/>
        </w:rPr>
        <w:tab/>
      </w:r>
    </w:p>
    <w:p w:rsidR="00521F7F" w:rsidRDefault="00521F7F" w:rsidP="001171DD">
      <w:pPr>
        <w:spacing w:after="0" w:line="240" w:lineRule="auto"/>
        <w:ind w:firstLine="1418"/>
        <w:rPr>
          <w:noProof/>
          <w:sz w:val="18"/>
          <w:szCs w:val="18"/>
          <w:lang w:eastAsia="de-DE"/>
        </w:rPr>
      </w:pPr>
    </w:p>
    <w:p w:rsidR="00521F7F" w:rsidRDefault="00521F7F" w:rsidP="00521F7F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D10A2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:rsidTr="00171E1D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37659" w:rsidRPr="00AA7634" w:rsidRDefault="000B105B" w:rsidP="00933C8A">
            <w:pPr>
              <w:spacing w:after="0"/>
              <w:rPr>
                <w:rFonts w:ascii="Arial" w:hAnsi="Arial" w:cs="Arial"/>
              </w:rPr>
            </w:pPr>
            <w:r w:rsidRPr="00222C03"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573"/>
                  </w:textInput>
                </w:ffData>
              </w:fldChar>
            </w:r>
            <w:bookmarkStart w:id="11" w:name="Text9"/>
            <w:r w:rsidRPr="00222C03">
              <w:rPr>
                <w:rFonts w:ascii="Arial" w:hAnsi="Arial" w:cs="Arial"/>
                <w:sz w:val="20"/>
              </w:rPr>
              <w:instrText xml:space="preserve"> FORMTEXT </w:instrText>
            </w:r>
            <w:r w:rsidRPr="00222C03">
              <w:rPr>
                <w:rFonts w:ascii="Arial" w:hAnsi="Arial" w:cs="Arial"/>
                <w:sz w:val="20"/>
              </w:rPr>
            </w:r>
            <w:r w:rsidRPr="00222C03"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${lern_und_sozialverhalten}</w:t>
            </w:r>
            <w:r w:rsidRPr="00222C03"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</w:tr>
      <w:tr w:rsidR="00D5242C" w:rsidTr="005179B1">
        <w:trPr>
          <w:trHeight w:hRule="exact" w:val="73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2FF6" w:rsidRDefault="00D5242C" w:rsidP="00D403FB">
            <w:pPr>
              <w:spacing w:after="0" w:line="264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2A3253" w:rsidRPr="00D403FB" w:rsidRDefault="002A3253" w:rsidP="005179B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D403FB">
              <w:rPr>
                <w:rFonts w:ascii="Arial" w:hAnsi="Arial" w:cs="Arial"/>
                <w:sz w:val="18"/>
                <w:szCs w:val="18"/>
              </w:rPr>
              <w:t>M</w:t>
            </w:r>
            <w:r w:rsidR="00113315" w:rsidRPr="00D403FB">
              <w:rPr>
                <w:rFonts w:ascii="Arial" w:hAnsi="Arial" w:cs="Arial"/>
                <w:sz w:val="18"/>
                <w:szCs w:val="18"/>
              </w:rPr>
              <w:t xml:space="preserve">it </w:t>
            </w:r>
            <w:r w:rsidR="00D5242C" w:rsidRPr="00D403FB">
              <w:rPr>
                <w:rFonts w:ascii="Arial" w:hAnsi="Arial" w:cs="Arial"/>
                <w:sz w:val="18"/>
                <w:szCs w:val="18"/>
              </w:rPr>
              <w:t>Angabe der Niveaustufe</w:t>
            </w:r>
            <w:r w:rsidR="005179B1" w:rsidRPr="00D403F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D342A">
              <w:rPr>
                <w:rFonts w:ascii="Arial" w:hAnsi="Arial" w:cs="Arial"/>
                <w:sz w:val="18"/>
                <w:szCs w:val="18"/>
              </w:rPr>
              <w:t>(</w:t>
            </w:r>
            <w:r w:rsidR="005179B1" w:rsidRPr="00D403FB">
              <w:rPr>
                <w:rFonts w:ascii="Arial" w:hAnsi="Arial" w:cs="Arial"/>
                <w:sz w:val="18"/>
                <w:szCs w:val="18"/>
              </w:rPr>
              <w:t>G, M, E</w:t>
            </w:r>
            <w:r w:rsidR="00DD342A">
              <w:rPr>
                <w:rFonts w:ascii="Arial" w:hAnsi="Arial" w:cs="Arial"/>
                <w:sz w:val="18"/>
                <w:szCs w:val="18"/>
              </w:rPr>
              <w:t>)</w:t>
            </w:r>
            <w:r w:rsidR="0023154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403FB">
              <w:rPr>
                <w:rFonts w:ascii="Arial" w:hAnsi="Arial" w:cs="Arial"/>
                <w:sz w:val="18"/>
                <w:szCs w:val="18"/>
              </w:rPr>
              <w:t>*</w:t>
            </w:r>
            <w:r w:rsidR="00D5242C" w:rsidRPr="00D403FB">
              <w:rPr>
                <w:rFonts w:ascii="Arial" w:hAnsi="Arial" w:cs="Arial"/>
                <w:sz w:val="18"/>
                <w:szCs w:val="18"/>
              </w:rPr>
              <w:t xml:space="preserve"> auf der </w:t>
            </w:r>
            <w:r w:rsidR="00113315" w:rsidRPr="00D403FB">
              <w:rPr>
                <w:rFonts w:ascii="Arial" w:hAnsi="Arial" w:cs="Arial"/>
                <w:sz w:val="18"/>
                <w:szCs w:val="18"/>
              </w:rPr>
              <w:t xml:space="preserve">die </w:t>
            </w:r>
            <w:r w:rsidR="000F04FB" w:rsidRPr="00D403FB">
              <w:rPr>
                <w:rFonts w:ascii="Arial" w:hAnsi="Arial" w:cs="Arial"/>
                <w:sz w:val="18"/>
                <w:szCs w:val="18"/>
              </w:rPr>
              <w:t xml:space="preserve">Leistungen </w:t>
            </w:r>
            <w:r w:rsidR="00D5242C" w:rsidRPr="00D403FB">
              <w:rPr>
                <w:rFonts w:ascii="Arial" w:hAnsi="Arial" w:cs="Arial"/>
                <w:sz w:val="18"/>
                <w:szCs w:val="18"/>
              </w:rPr>
              <w:t xml:space="preserve">überwiegend </w:t>
            </w:r>
            <w:r w:rsidR="000F04FB" w:rsidRPr="00D403FB">
              <w:rPr>
                <w:rFonts w:ascii="Arial" w:hAnsi="Arial" w:cs="Arial"/>
                <w:sz w:val="18"/>
                <w:szCs w:val="18"/>
              </w:rPr>
              <w:t>erbracht wurden</w:t>
            </w:r>
            <w:r w:rsidR="00D5242C" w:rsidRPr="00D403FB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  <w:p w:rsidR="00D5242C" w:rsidRPr="00752FF6" w:rsidRDefault="00D5242C" w:rsidP="002A3253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D403FB">
              <w:rPr>
                <w:rFonts w:ascii="Arial" w:hAnsi="Arial" w:cs="Arial"/>
                <w:sz w:val="18"/>
                <w:szCs w:val="18"/>
              </w:rPr>
              <w:t xml:space="preserve">Auf Elternwunsch </w:t>
            </w:r>
            <w:r w:rsidR="00E32292" w:rsidRPr="00D403FB">
              <w:rPr>
                <w:rFonts w:ascii="Arial" w:hAnsi="Arial" w:cs="Arial"/>
                <w:sz w:val="18"/>
                <w:szCs w:val="18"/>
              </w:rPr>
              <w:t>zusätzl</w:t>
            </w:r>
            <w:r w:rsidR="002A3253" w:rsidRPr="00D403FB">
              <w:rPr>
                <w:rFonts w:ascii="Arial" w:hAnsi="Arial" w:cs="Arial"/>
                <w:sz w:val="18"/>
                <w:szCs w:val="18"/>
              </w:rPr>
              <w:t xml:space="preserve">ich mit </w:t>
            </w:r>
            <w:r w:rsidRPr="00D403FB">
              <w:rPr>
                <w:rFonts w:ascii="Arial" w:hAnsi="Arial" w:cs="Arial"/>
                <w:sz w:val="18"/>
                <w:szCs w:val="18"/>
              </w:rPr>
              <w:t>Note</w:t>
            </w:r>
            <w:r w:rsidR="00113315" w:rsidRPr="00D403FB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B28AE" w:rsidRDefault="00A46852" w:rsidP="00BF06D2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Style w:val="Formatvorlage14"/>
                </w:rPr>
                <w:id w:val="-618526481"/>
                <w:placeholder>
                  <w:docPart w:val="BB5F9B4AF9984CC79E7BCB65F0672D3B"/>
                </w:placeholder>
                <w:dropDownList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 " w:value="Ethik "/>
                </w:dropDownList>
              </w:sdtPr>
              <w:sdtEndPr>
                <w:rPr>
                  <w:rStyle w:val="Formatvorlage14"/>
                </w:rPr>
              </w:sdtEndPr>
              <w:sdtContent>
                <w:r w:rsidR="0082253B">
                  <w:rPr>
                    <w:rStyle w:val="Formatvorlage14"/>
                  </w:rPr>
                  <w:t xml:space="preserve">Ethik </w:t>
                </w:r>
              </w:sdtContent>
            </w:sdt>
          </w:p>
        </w:tc>
      </w:tr>
      <w:tr w:rsidR="00E57507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Default="000B105B" w:rsidP="00933C8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2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15"/>
              </w:rPr>
              <w:alias w:val="Bitte die Niveaustufe auswählen"/>
              <w:tag w:val="Bitte die Niveaustufe auswählen"/>
              <w:id w:val="-1259594649"/>
              <w:placeholder>
                <w:docPart w:val="2B48D4D82D0F4CE6B766C3EFBBF6BA62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15"/>
              </w:rPr>
            </w:sdtEndPr>
            <w:sdtContent>
              <w:p w:rsidR="00FD5667" w:rsidRDefault="00CA03D0" w:rsidP="00171E1D">
                <w:pPr>
                  <w:rPr>
                    <w:rFonts w:ascii="Arial" w:hAnsi="Arial" w:cs="Arial"/>
                  </w:rPr>
                </w:pPr>
                <w:r>
                  <w:rPr>
                    <w:rStyle w:val="Formatvorlage15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706873331"/>
              <w:placeholder>
                <w:docPart w:val="B56590921FCC44C4A7CA4669DFDD1ED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Default="00FD5667" w:rsidP="00171E1D">
                <w:pPr>
                  <w:rPr>
                    <w:rFonts w:ascii="Arial" w:hAnsi="Arial" w:cs="Arial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</w:tr>
      <w:tr w:rsidR="00E57507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F85AE4" w:rsidRDefault="000B105B" w:rsidP="00933C8A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3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D5667" w:rsidRDefault="00FD5667" w:rsidP="00171E1D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730893177"/>
              <w:placeholder>
                <w:docPart w:val="39C559B2042B43AE9AEDBE5FDDAC1C81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Default="000D2643" w:rsidP="00171E1D">
                <w:pPr>
                  <w:rPr>
                    <w:rFonts w:ascii="Arial" w:hAnsi="Arial" w:cs="Arial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306441059"/>
              <w:placeholder>
                <w:docPart w:val="0ECEA450C4C946E49C7E277D963E681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Default="00FD5667" w:rsidP="00171E1D">
                <w:pPr>
                  <w:rPr>
                    <w:rFonts w:ascii="Arial" w:hAnsi="Arial" w:cs="Arial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171E1D">
            <w:pPr>
              <w:rPr>
                <w:rFonts w:ascii="Arial" w:hAnsi="Arial" w:cs="Arial"/>
              </w:rPr>
            </w:pPr>
          </w:p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4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294143458"/>
              <w:placeholder>
                <w:docPart w:val="04C30E74752C4A99831E293EA6E73528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0D2643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2117819463"/>
              <w:placeholder>
                <w:docPart w:val="A458EE919A4340358ABE8E4438E46B4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521F7F" w:rsidRDefault="00521F7F"/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5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896282786"/>
              <w:placeholder>
                <w:docPart w:val="6E1FAE5FA82B4F2998ADEDA39D7ECEB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1142581269"/>
              <w:placeholder>
                <w:docPart w:val="F777DDAEAB5E437899AA7B67B7F1127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Erdkunde, Wirtschaft</w:t>
            </w:r>
            <w:r w:rsidR="00CA03D0">
              <w:rPr>
                <w:rFonts w:ascii="Arial" w:hAnsi="Arial" w:cs="Arial"/>
                <w:b/>
              </w:rPr>
              <w:t>skunde, Gemeinschaftskunde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6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${erdkunde_wirtschaftskunde_gemeinschaftskunde}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1070191153"/>
              <w:placeholder>
                <w:docPart w:val="73480E1A93BC401D87403677F3ED424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1524854871"/>
              <w:placeholder>
                <w:docPart w:val="60B9B2F3E7AD4EB89493253C7A2E579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Naturw</w:t>
            </w:r>
            <w:r w:rsidR="00CA03D0">
              <w:rPr>
                <w:rFonts w:ascii="Arial" w:hAnsi="Arial" w:cs="Arial"/>
                <w:b/>
              </w:rPr>
              <w:t>issenschaftliches Arbeiten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0B105B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7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${naturwissenschaftliches_arbeiten}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228768102"/>
              <w:placeholder>
                <w:docPart w:val="BF679EBB4E13410682592727679BF04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993178073"/>
              <w:placeholder>
                <w:docPart w:val="38573AFCF7CC4DEB9CC6CDB01AA3F03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0B105B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8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322890288"/>
              <w:placeholder>
                <w:docPart w:val="846A60E146354869841A344AB0FBAAE4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369576643"/>
              <w:placeholder>
                <w:docPart w:val="580632A4E0E1419F952DE5B43F0D766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171E1D" w:rsidRDefault="000B105B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9" w:name="Text1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${bildene_kunst}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874305549"/>
              <w:placeholder>
                <w:docPart w:val="4F6D0D21144946EEA51E2ACC14679683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171E1D" w:rsidP="00171E1D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439297947"/>
              <w:placeholder>
                <w:docPart w:val="71C07DBF18E445D28AB83D735A636CD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</w:tr>
      <w:tr w:rsidR="00E57507" w:rsidRPr="00171E1D" w:rsidTr="00171E1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222C03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 w:rsidRPr="00222C03"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20" w:name="Text18"/>
            <w:r w:rsidRPr="00222C03">
              <w:rPr>
                <w:rFonts w:ascii="Arial" w:hAnsi="Arial" w:cs="Arial"/>
                <w:sz w:val="20"/>
              </w:rPr>
              <w:instrText xml:space="preserve"> FORMTEXT </w:instrText>
            </w:r>
            <w:r w:rsidRPr="00222C03">
              <w:rPr>
                <w:rFonts w:ascii="Arial" w:hAnsi="Arial" w:cs="Arial"/>
                <w:sz w:val="20"/>
              </w:rPr>
            </w:r>
            <w:r w:rsidRPr="00222C03"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${musik}</w:t>
            </w:r>
            <w:r w:rsidRPr="00222C03"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1102388787"/>
              <w:placeholder>
                <w:docPart w:val="118C185022AC43AD964FE85BC9B26039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FD5667" w:rsidRPr="00171E1D" w:rsidRDefault="00B94E78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463433136"/>
              <w:placeholder>
                <w:docPart w:val="633D3C5B2FFD465F8E102C8CC361FEC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171E1D" w:rsidRDefault="00FD5667" w:rsidP="00171E1D">
                <w:pPr>
                  <w:rPr>
                    <w:rFonts w:ascii="Arial" w:hAnsi="Arial" w:cs="Arial"/>
                    <w:sz w:val="20"/>
                  </w:rPr>
                </w:pPr>
                <w:r w:rsidRPr="00171E1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E57507" w:rsidRPr="00933C8A" w:rsidTr="00933C8A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933C8A" w:rsidRDefault="00E57E59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21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511220289"/>
              <w:placeholder>
                <w:docPart w:val="D32BA7793CAB4847A06198FD3182A979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FD5667" w:rsidRPr="00933C8A" w:rsidRDefault="00B94E78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1411764378"/>
              <w:placeholder>
                <w:docPart w:val="BE53A9A51F2D496B958E220D802ED55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D1BB64CD9C5C41DBA90B15D81B2775B4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" w:value="Mensch und Umwelt"/>
                  <w:listItem w:displayText="Französisch" w:value="Französisch"/>
                </w:comboBox>
              </w:sdtPr>
              <w:sdtEndPr/>
              <w:sdtContent>
                <w:r w:rsidR="0082253B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</w:p>
        </w:tc>
      </w:tr>
      <w:tr w:rsidR="00E57507" w:rsidRPr="00933C8A" w:rsidTr="00933C8A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933C8A" w:rsidRDefault="000B105B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277149177"/>
              <w:placeholder>
                <w:docPart w:val="A215B5D4FE9948EC99A3A6CC16E32FA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785201577"/>
              <w:placeholder>
                <w:docPart w:val="D24A2F9F6F7E46D59572F081DCD1477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1B28AE" w:rsidTr="001B28AE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28AE" w:rsidRPr="00E60C94" w:rsidRDefault="001B28AE" w:rsidP="001B28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1"/>
                </w:rPr>
                <w:id w:val="1695425516"/>
                <w:placeholder>
                  <w:docPart w:val="16519EDBF8C74800A030BA69627846AB"/>
                </w:placeholder>
                <w:comboBox>
                  <w:listItem w:value="Wählen Sie ein Element aus."/>
                  <w:listItem w:displayText="   " w:value="   "/>
                  <w:listItem w:displayText="Naturwissenschaft und Technik" w:value="Naturwissenschaft und Technik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Formatvorlage1"/>
                </w:rPr>
              </w:sdtEndPr>
              <w:sdtContent>
                <w:r w:rsidR="0082253B">
                  <w:rPr>
                    <w:rStyle w:val="Formatvorlage1"/>
                  </w:rPr>
                  <w:t>Spanisch</w:t>
                </w:r>
              </w:sdtContent>
            </w:sdt>
          </w:p>
        </w:tc>
      </w:tr>
      <w:tr w:rsidR="00E57507" w:rsidRPr="00933C8A" w:rsidTr="00933C8A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507" w:rsidRPr="00933C8A" w:rsidRDefault="00ED7AF5" w:rsidP="00933C8A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22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1865085717"/>
              <w:placeholder>
                <w:docPart w:val="40BFA4BFD4594A989C1AB38283D58C04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908228150"/>
              <w:placeholder>
                <w:docPart w:val="78D7909D21CF47868F8C3632325CF4F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E57507" w:rsidRPr="00933C8A" w:rsidRDefault="00FD5667" w:rsidP="00933C8A">
                <w:pPr>
                  <w:rPr>
                    <w:rFonts w:ascii="Arial" w:hAnsi="Arial" w:cs="Arial"/>
                    <w:sz w:val="20"/>
                  </w:rPr>
                </w:pPr>
                <w:r w:rsidRPr="00933C8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D10A2F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ED7AF5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ED7AF5" w:rsidRPr="00967B62" w:rsidRDefault="005179B1" w:rsidP="00965A15">
            <w:pPr>
              <w:spacing w:before="60" w:after="0" w:line="269" w:lineRule="auto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Vorname"/>
                    <w:maxLength w:val="20"/>
                  </w:textInput>
                </w:ffData>
              </w:fldChar>
            </w:r>
            <w:bookmarkStart w:id="23" w:name="Text21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82253B">
              <w:rPr>
                <w:rStyle w:val="Formatvorlage67"/>
                <w:noProof/>
                <w:sz w:val="20"/>
              </w:rPr>
              <w:t>${name}</w:t>
            </w:r>
            <w:r>
              <w:rPr>
                <w:rStyle w:val="Formatvorlage67"/>
                <w:sz w:val="20"/>
              </w:rPr>
              <w:fldChar w:fldCharType="end"/>
            </w:r>
            <w:bookmarkEnd w:id="23"/>
            <w:r w:rsidR="00ED7AF5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03F25675966A4BA98F7D203A0D68B434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82253B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82253B">
                  <w:rPr>
                    <w:rStyle w:val="Formatvorlage67"/>
                    <w:sz w:val="20"/>
                  </w:rPr>
                  <w:t>lessons_target</w:t>
                </w:r>
                <w:proofErr w:type="spellEnd"/>
                <w:r w:rsidR="0082253B">
                  <w:rPr>
                    <w:rStyle w:val="Formatvorlage67"/>
                    <w:sz w:val="20"/>
                  </w:rPr>
                  <w:t>}</w:t>
                </w:r>
              </w:sdtContent>
            </w:sdt>
            <w:r w:rsidR="00ED7AF5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CA8B9440A7384631835070389740420F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82253B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82253B">
                  <w:rPr>
                    <w:rStyle w:val="Formatvorlage67"/>
                    <w:sz w:val="20"/>
                  </w:rPr>
                  <w:t>focus</w:t>
                </w:r>
                <w:proofErr w:type="spellEnd"/>
                <w:r w:rsidR="0082253B">
                  <w:rPr>
                    <w:rStyle w:val="Formatvorlage67"/>
                    <w:sz w:val="20"/>
                  </w:rPr>
                  <w:t>}</w:t>
                </w:r>
              </w:sdtContent>
            </w:sdt>
            <w:r w:rsidR="002A3253">
              <w:rPr>
                <w:rStyle w:val="Formatvorlage67"/>
                <w:sz w:val="20"/>
              </w:rPr>
              <w:t xml:space="preserve"> </w:t>
            </w:r>
          </w:p>
          <w:sdt>
            <w:sdtPr>
              <w:rPr>
                <w:rStyle w:val="Formatvorlage18"/>
              </w:rPr>
              <w:id w:val="-1698311650"/>
              <w:placeholder>
                <w:docPart w:val="03F25675966A4BA98F7D203A0D68B434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  <w:sz w:val="22"/>
              </w:rPr>
            </w:sdtEndPr>
            <w:sdtContent>
              <w:p w:rsidR="00ED7AF5" w:rsidRDefault="0082253B" w:rsidP="00965A15">
                <w:pPr>
                  <w:spacing w:after="0" w:line="269" w:lineRule="auto"/>
                  <w:rPr>
                    <w:rStyle w:val="Formatvorlage67"/>
                    <w:sz w:val="20"/>
                  </w:rPr>
                </w:pPr>
                <w:r>
                  <w:rPr>
                    <w:rStyle w:val="Formatvorlage18"/>
                  </w:rPr>
                  <w:t>Beiblatt</w:t>
                </w:r>
              </w:p>
            </w:sdtContent>
          </w:sdt>
          <w:p w:rsidR="00366286" w:rsidRDefault="00ED7AF5" w:rsidP="00965A15">
            <w:pPr>
              <w:spacing w:before="6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650"/>
                  </w:textInput>
                </w:ffData>
              </w:fldChar>
            </w:r>
            <w:bookmarkStart w:id="24" w:name="Text2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F55EC" w:rsidRPr="000F55EC" w:rsidRDefault="003E65FF" w:rsidP="00ED7AF5">
      <w:pPr>
        <w:spacing w:after="0" w:line="269" w:lineRule="auto"/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0F55EC">
        <w:rPr>
          <w:rFonts w:ascii="Arial" w:hAnsi="Arial" w:cs="Arial"/>
          <w:sz w:val="20"/>
          <w:szCs w:val="20"/>
        </w:rPr>
        <w:t>G = Grundlegendes Niveau, entspricht den Bildungsstandards der Hauptschule</w:t>
      </w:r>
    </w:p>
    <w:p w:rsidR="000F55EC" w:rsidRPr="000F55EC" w:rsidRDefault="000F55EC" w:rsidP="00ED7AF5">
      <w:pPr>
        <w:spacing w:after="0" w:line="269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:rsidR="000F55EC" w:rsidRDefault="000F55EC" w:rsidP="00ED7AF5">
      <w:pPr>
        <w:spacing w:after="0" w:line="269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p w:rsidR="008F5CD6" w:rsidRPr="006D4AA4" w:rsidRDefault="008F5CD6" w:rsidP="00AE31ED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a8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39"/>
        <w:gridCol w:w="2073"/>
        <w:gridCol w:w="1701"/>
        <w:gridCol w:w="2351"/>
        <w:gridCol w:w="2042"/>
      </w:tblGrid>
      <w:tr w:rsidR="006D4AA4" w:rsidTr="000B105B">
        <w:trPr>
          <w:trHeight w:hRule="exact" w:val="567"/>
          <w:jc w:val="center"/>
        </w:trPr>
        <w:tc>
          <w:tcPr>
            <w:tcW w:w="2039" w:type="dxa"/>
            <w:tcBorders>
              <w:top w:val="nil"/>
              <w:left w:val="nil"/>
              <w:right w:val="nil"/>
            </w:tcBorders>
          </w:tcPr>
          <w:p w:rsidR="006D4AA4" w:rsidRDefault="006D4AA4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top w:val="nil"/>
              <w:left w:val="nil"/>
              <w:right w:val="nil"/>
            </w:tcBorders>
            <w:vAlign w:val="center"/>
          </w:tcPr>
          <w:p w:rsidR="006D4AA4" w:rsidRDefault="006D4AA4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vAlign w:val="center"/>
          </w:tcPr>
          <w:p w:rsidR="006D4AA4" w:rsidRDefault="006D4AA4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3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6D4AA4" w:rsidRDefault="0036336E" w:rsidP="006C0949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25" w:name="Text23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5"/>
          </w:p>
        </w:tc>
      </w:tr>
      <w:tr w:rsidR="00AE31ED" w:rsidTr="000B105B">
        <w:trPr>
          <w:trHeight w:hRule="exact" w:val="227"/>
          <w:jc w:val="center"/>
        </w:trPr>
        <w:tc>
          <w:tcPr>
            <w:tcW w:w="2039" w:type="dxa"/>
            <w:tcBorders>
              <w:top w:val="nil"/>
              <w:left w:val="nil"/>
              <w:right w:val="nil"/>
            </w:tcBorders>
          </w:tcPr>
          <w:p w:rsidR="00AE31ED" w:rsidRDefault="00AE31ED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top w:val="nil"/>
              <w:left w:val="nil"/>
              <w:right w:val="nil"/>
            </w:tcBorders>
            <w:vAlign w:val="center"/>
          </w:tcPr>
          <w:p w:rsidR="00AE31ED" w:rsidRDefault="00AE31ED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vAlign w:val="center"/>
          </w:tcPr>
          <w:p w:rsidR="00AE31ED" w:rsidRDefault="00AE31ED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393" w:type="dxa"/>
            <w:gridSpan w:val="2"/>
            <w:tcBorders>
              <w:top w:val="nil"/>
              <w:left w:val="nil"/>
              <w:right w:val="nil"/>
            </w:tcBorders>
          </w:tcPr>
          <w:p w:rsidR="00AE31ED" w:rsidRPr="006C0949" w:rsidRDefault="00BE4491" w:rsidP="00AE31ED">
            <w:pPr>
              <w:jc w:val="center"/>
              <w:rPr>
                <w:rFonts w:ascii="Arial" w:hAnsi="Arial" w:cs="Arial"/>
                <w:noProof/>
                <w:sz w:val="18"/>
                <w:szCs w:val="16"/>
              </w:rPr>
            </w:pPr>
            <w:r w:rsidRPr="00D4691B">
              <w:rPr>
                <w:rFonts w:ascii="Arial" w:hAnsi="Arial" w:cs="Arial"/>
                <w:noProof/>
                <w:sz w:val="16"/>
                <w:szCs w:val="16"/>
              </w:rPr>
              <w:t xml:space="preserve">Ort, </w:t>
            </w:r>
            <w:r w:rsidR="00AE31ED" w:rsidRPr="00D4691B">
              <w:rPr>
                <w:rFonts w:ascii="Arial" w:hAnsi="Arial" w:cs="Arial"/>
                <w:noProof/>
                <w:sz w:val="16"/>
                <w:szCs w:val="16"/>
              </w:rPr>
              <w:t>Datum</w:t>
            </w:r>
          </w:p>
        </w:tc>
      </w:tr>
      <w:tr w:rsidR="008F5CD6" w:rsidTr="000B105B">
        <w:trPr>
          <w:trHeight w:hRule="exact" w:val="567"/>
          <w:jc w:val="center"/>
        </w:trPr>
        <w:tc>
          <w:tcPr>
            <w:tcW w:w="2039" w:type="dxa"/>
            <w:tcBorders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F5CD6" w:rsidRDefault="008F5CD6" w:rsidP="001B28AE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vMerge w:val="restart"/>
            <w:vAlign w:val="center"/>
            <w:hideMark/>
          </w:tcPr>
          <w:p w:rsidR="008F5CD6" w:rsidRDefault="000B105B" w:rsidP="001B28AE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18"/>
              </w:rPr>
              <w:t>(</w:t>
            </w:r>
            <w:r w:rsidR="008F5CD6" w:rsidRPr="00AE31ED">
              <w:rPr>
                <w:rFonts w:ascii="Arial" w:hAnsi="Arial" w:cs="Arial"/>
                <w:noProof/>
                <w:sz w:val="18"/>
              </w:rPr>
              <w:t>Dienstsiegel</w:t>
            </w:r>
            <w:r>
              <w:rPr>
                <w:rFonts w:ascii="Arial" w:hAnsi="Arial" w:cs="Arial"/>
                <w:noProof/>
                <w:sz w:val="18"/>
              </w:rPr>
              <w:t>)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</w:tr>
      <w:tr w:rsidR="008F5CD6" w:rsidRPr="00D4691B" w:rsidTr="005179B1">
        <w:trPr>
          <w:trHeight w:hRule="exact" w:val="284"/>
          <w:jc w:val="center"/>
        </w:trPr>
        <w:tc>
          <w:tcPr>
            <w:tcW w:w="41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Pr="00D4691B" w:rsidRDefault="005179B1" w:rsidP="00DD342A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Text24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6" w:name="Text24"/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16"/>
                <w:szCs w:val="16"/>
              </w:rPr>
              <w:t>${leiter_name}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  <w:bookmarkEnd w:id="26"/>
            <w:r>
              <w:rPr>
                <w:rFonts w:ascii="Arial" w:hAnsi="Arial" w:cs="Arial"/>
                <w:noProof/>
                <w:sz w:val="16"/>
                <w:szCs w:val="16"/>
              </w:rPr>
              <w:t xml:space="preserve">, </w:t>
            </w:r>
            <w:sdt>
              <w:sdtPr>
                <w:rPr>
                  <w:rStyle w:val="Formatvorlage20"/>
                </w:rPr>
                <w:id w:val="-2026705240"/>
                <w:placeholder>
                  <w:docPart w:val="01F66609F3834DE9911F79B9D21D9D88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6"/>
                </w:rPr>
              </w:sdtEndPr>
              <w:sdtContent>
                <w:r w:rsidR="0082253B">
                  <w:rPr>
                    <w:rStyle w:val="Formatvorlage20"/>
                  </w:rPr>
                  <w:t>${</w:t>
                </w:r>
                <w:proofErr w:type="spellStart"/>
                <w:r w:rsidR="0082253B">
                  <w:rPr>
                    <w:rStyle w:val="Formatvorlage20"/>
                  </w:rPr>
                  <w:t>leiter</w:t>
                </w:r>
                <w:proofErr w:type="spellEnd"/>
                <w:r w:rsidR="0082253B">
                  <w:rPr>
                    <w:rStyle w:val="Formatvorlage20"/>
                  </w:rPr>
                  <w:t>}</w:t>
                </w:r>
              </w:sdtContent>
            </w:sdt>
          </w:p>
        </w:tc>
        <w:tc>
          <w:tcPr>
            <w:tcW w:w="1701" w:type="dxa"/>
            <w:vMerge/>
            <w:vAlign w:val="center"/>
            <w:hideMark/>
          </w:tcPr>
          <w:p w:rsidR="008F5CD6" w:rsidRPr="00D4691B" w:rsidRDefault="008F5CD6" w:rsidP="005179B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4393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8F5CD6" w:rsidRPr="00D4691B" w:rsidRDefault="005179B1" w:rsidP="005179B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7" w:name="Text25"/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 w:rsidR="0082253B">
              <w:rPr>
                <w:rFonts w:ascii="Arial" w:hAnsi="Arial" w:cs="Arial"/>
                <w:noProof/>
                <w:sz w:val="16"/>
                <w:szCs w:val="16"/>
              </w:rPr>
              <w:t>${gruppen_leiter_name}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  <w:bookmarkEnd w:id="27"/>
            <w:r>
              <w:rPr>
                <w:rFonts w:ascii="Arial" w:hAnsi="Arial" w:cs="Arial"/>
                <w:noProof/>
                <w:sz w:val="16"/>
                <w:szCs w:val="16"/>
              </w:rPr>
              <w:t xml:space="preserve">, </w:t>
            </w:r>
            <w:sdt>
              <w:sdtPr>
                <w:rPr>
                  <w:rStyle w:val="Formatvorlage17"/>
                </w:rPr>
                <w:id w:val="-556168209"/>
                <w:placeholder>
                  <w:docPart w:val="97A61A58AE5B48828ACD204E723A9FD2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6"/>
                </w:rPr>
              </w:sdtEndPr>
              <w:sdtContent>
                <w:r w:rsidR="0082253B">
                  <w:rPr>
                    <w:rStyle w:val="Formatvorlage17"/>
                  </w:rPr>
                  <w:t>${</w:t>
                </w:r>
                <w:proofErr w:type="spellStart"/>
                <w:r w:rsidR="0082253B">
                  <w:rPr>
                    <w:rStyle w:val="Formatvorlage17"/>
                  </w:rPr>
                  <w:t>gruppen_leiter</w:t>
                </w:r>
                <w:proofErr w:type="spellEnd"/>
                <w:r w:rsidR="0082253B">
                  <w:rPr>
                    <w:rStyle w:val="Formatvorlage17"/>
                  </w:rPr>
                  <w:t>}</w:t>
                </w:r>
              </w:sdtContent>
            </w:sdt>
          </w:p>
        </w:tc>
      </w:tr>
      <w:tr w:rsidR="000B105B" w:rsidTr="00ED7A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70"/>
          <w:jc w:val="center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0B105B" w:rsidRDefault="000B105B" w:rsidP="001B28AE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0B10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567"/>
          <w:jc w:val="center"/>
        </w:trPr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  <w:p w:rsidR="008F5CD6" w:rsidRDefault="008F5CD6" w:rsidP="001B28AE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0B10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  <w:jc w:val="center"/>
        </w:trPr>
        <w:tc>
          <w:tcPr>
            <w:tcW w:w="41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1B28AE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Schülerin/Schüler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1B28AE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3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1B28AE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  <w:tr w:rsidR="00D4691B" w:rsidRPr="00D4691B" w:rsidTr="00ED7A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40"/>
          <w:jc w:val="center"/>
        </w:trPr>
        <w:tc>
          <w:tcPr>
            <w:tcW w:w="41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691B" w:rsidRDefault="00D4691B" w:rsidP="001B28AE">
            <w:pPr>
              <w:spacing w:after="0"/>
              <w:jc w:val="center"/>
              <w:rPr>
                <w:rFonts w:ascii="Arial" w:hAnsi="Arial" w:cs="Arial"/>
                <w:noProof/>
                <w:sz w:val="10"/>
                <w:szCs w:val="18"/>
              </w:rPr>
            </w:pPr>
          </w:p>
          <w:p w:rsidR="00D4691B" w:rsidRPr="00D4691B" w:rsidRDefault="00D4691B" w:rsidP="001B28AE">
            <w:pPr>
              <w:spacing w:after="0"/>
              <w:jc w:val="center"/>
              <w:rPr>
                <w:rFonts w:ascii="Arial" w:hAnsi="Arial" w:cs="Arial"/>
                <w:noProof/>
                <w:sz w:val="10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4691B" w:rsidRPr="00D4691B" w:rsidRDefault="00D4691B" w:rsidP="001B28AE">
            <w:pPr>
              <w:spacing w:after="0"/>
              <w:jc w:val="center"/>
              <w:rPr>
                <w:rFonts w:ascii="Arial" w:hAnsi="Arial" w:cs="Arial"/>
                <w:noProof/>
                <w:sz w:val="10"/>
                <w:szCs w:val="18"/>
              </w:rPr>
            </w:pPr>
          </w:p>
        </w:tc>
        <w:tc>
          <w:tcPr>
            <w:tcW w:w="43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691B" w:rsidRPr="00D4691B" w:rsidRDefault="00D4691B" w:rsidP="001B28AE">
            <w:pPr>
              <w:spacing w:after="0"/>
              <w:jc w:val="center"/>
              <w:rPr>
                <w:rFonts w:ascii="Arial" w:hAnsi="Arial" w:cs="Arial"/>
                <w:noProof/>
                <w:sz w:val="10"/>
                <w:szCs w:val="18"/>
              </w:rPr>
            </w:pPr>
          </w:p>
        </w:tc>
      </w:tr>
    </w:tbl>
    <w:p w:rsidR="000F55EC" w:rsidRDefault="00A46852" w:rsidP="00ED7AF5">
      <w:pPr>
        <w:spacing w:after="0" w:line="269" w:lineRule="auto"/>
        <w:ind w:left="-567"/>
        <w:rPr>
          <w:rFonts w:ascii="Arial" w:hAnsi="Arial" w:cs="Arial"/>
          <w:noProof/>
          <w:sz w:val="16"/>
          <w:szCs w:val="18"/>
          <w:lang w:eastAsia="de-DE"/>
        </w:rPr>
      </w:pPr>
      <w:sdt>
        <w:sdtPr>
          <w:rPr>
            <w:rFonts w:ascii="Arial" w:hAnsi="Arial" w:cs="Arial"/>
            <w:noProof/>
            <w:sz w:val="16"/>
            <w:szCs w:val="18"/>
            <w:lang w:eastAsia="de-DE"/>
          </w:rPr>
          <w:id w:val="-1252198497"/>
          <w:placeholder>
            <w:docPart w:val="0AAE48D0E2A84288A9D32946DA372DB1"/>
          </w:placeholder>
          <w:comboBox>
            <w:listItem w:value="Wählen Sie ein Element aus."/>
            <w:listItem w:displayText="   " w:value="   "/>
            <w:listItem w:displayText="Notenstufen" w:value="Notenstufen"/>
            <w:listItem w:displayText="${bottom_note_title_general}" w:value="${bottom_note_title_general}"/>
          </w:comboBox>
        </w:sdtPr>
        <w:sdtEndPr/>
        <w:sdtContent>
          <w:r w:rsidR="0082253B">
            <w:rPr>
              <w:rFonts w:ascii="Arial" w:hAnsi="Arial" w:cs="Arial"/>
              <w:noProof/>
              <w:sz w:val="16"/>
              <w:szCs w:val="18"/>
              <w:lang w:eastAsia="de-DE"/>
            </w:rPr>
            <w:t>${bottom_note_title_general}</w:t>
          </w:r>
        </w:sdtContent>
      </w:sdt>
      <w:r w:rsidR="00933C8A">
        <w:rPr>
          <w:rFonts w:ascii="Arial" w:hAnsi="Arial" w:cs="Arial"/>
          <w:noProof/>
          <w:sz w:val="16"/>
          <w:szCs w:val="18"/>
          <w:lang w:eastAsia="de-DE"/>
        </w:rPr>
        <w:tab/>
      </w:r>
      <w:r w:rsidR="00933C8A">
        <w:rPr>
          <w:rFonts w:ascii="Arial" w:hAnsi="Arial" w:cs="Arial"/>
          <w:noProof/>
          <w:sz w:val="16"/>
          <w:szCs w:val="18"/>
          <w:lang w:eastAsia="de-DE"/>
        </w:rPr>
        <w:tab/>
      </w:r>
      <w:r w:rsidR="00933C8A">
        <w:rPr>
          <w:rFonts w:ascii="Arial" w:hAnsi="Arial" w:cs="Arial"/>
          <w:noProof/>
          <w:sz w:val="16"/>
          <w:szCs w:val="18"/>
          <w:lang w:eastAsia="de-DE"/>
        </w:rPr>
        <w:tab/>
      </w:r>
    </w:p>
    <w:p w:rsidR="00933C8A" w:rsidRPr="00D4691B" w:rsidRDefault="00A46852" w:rsidP="00ED7AF5">
      <w:pPr>
        <w:spacing w:after="0" w:line="269" w:lineRule="auto"/>
        <w:ind w:left="3540" w:hanging="4107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843672197"/>
          <w:placeholder>
            <w:docPart w:val="A4AB22E4E91B464C809BEE28234445DD"/>
          </w:placeholder>
          <w:comboBox>
            <w:listItem w:value="Wählen Sie ein Element aus."/>
            <w:listItem w:displayText="   " w:value="   "/>
            <w:listItem w:displayText="Leistungen in den einzelnen Fächern:" w:value="Leistungen in den einzelnen Fächern:"/>
            <w:listItem w:displayText="${bottom_note_title}" w:value="${bottom_note_title}"/>
          </w:comboBox>
        </w:sdtPr>
        <w:sdtEndPr/>
        <w:sdtContent>
          <w:r w:rsidR="0082253B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</w:t>
          </w:r>
          <w:proofErr w:type="spellStart"/>
          <w:r w:rsidR="0082253B">
            <w:rPr>
              <w:rFonts w:ascii="Arial" w:eastAsia="Arial" w:hAnsi="Arial" w:cs="Arial"/>
              <w:i/>
              <w:spacing w:val="-2"/>
              <w:sz w:val="16"/>
              <w:szCs w:val="20"/>
            </w:rPr>
            <w:t>bottom_note_title</w:t>
          </w:r>
          <w:proofErr w:type="spellEnd"/>
          <w:r w:rsidR="0082253B">
            <w:rPr>
              <w:rFonts w:ascii="Arial" w:eastAsia="Arial" w:hAnsi="Arial" w:cs="Arial"/>
              <w:i/>
              <w:spacing w:val="-2"/>
              <w:sz w:val="16"/>
              <w:szCs w:val="20"/>
            </w:rPr>
            <w:t>}</w:t>
          </w:r>
        </w:sdtContent>
      </w:sdt>
      <w:r w:rsidR="00ED7AF5">
        <w:rPr>
          <w:rFonts w:ascii="Arial" w:eastAsia="Arial" w:hAnsi="Arial" w:cs="Arial"/>
          <w:i/>
          <w:spacing w:val="-2"/>
          <w:sz w:val="16"/>
          <w:szCs w:val="20"/>
        </w:rPr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505952536"/>
          <w:placeholder>
            <w:docPart w:val="4B4AF072A262417C96D5A85C40527751"/>
          </w:placeholder>
          <w:comboBox>
            <w:listItem w:value="Wählen Sie ein Element aus."/>
            <w:listItem w:displayText="   " w:value="   "/>
            <w:listItem w:displayText="sehr gut (1) = sgt, gut (2) = gut, befriedigend (3) = bfr," w:value="sehr gut (1) = sgt, gut (2) = gut, befriedigend (3) = bfr,"/>
            <w:listItem w:displayText="${bottom_note1}" w:value="${bottom_note1}"/>
          </w:comboBox>
        </w:sdtPr>
        <w:sdtEndPr/>
        <w:sdtContent>
          <w:r w:rsidR="0082253B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${bottom_note1}</w:t>
          </w:r>
        </w:sdtContent>
      </w:sdt>
      <w:r w:rsidR="0082253B" w:rsidRPr="00ED7AF5">
        <w:rPr>
          <w:rFonts w:ascii="Arial" w:eastAsia="Arial" w:hAnsi="Arial" w:cs="Arial"/>
          <w:i/>
          <w:spacing w:val="-2"/>
          <w:sz w:val="16"/>
          <w:szCs w:val="20"/>
        </w:rPr>
        <w:t xml:space="preserve"> </w:t>
      </w:r>
      <w:r w:rsidR="0082253B">
        <w:rPr>
          <w:rFonts w:ascii="Arial" w:eastAsia="Arial" w:hAnsi="Arial" w:cs="Arial"/>
          <w:i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564769187"/>
          <w:placeholder>
            <w:docPart w:val="6301925FAAEA4B27A97A4C9D44C41828"/>
          </w:placeholder>
          <w:comboBox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  <w:listItem w:displayText="${bottom_note2}" w:value="${bottom_note2}"/>
          </w:comboBox>
        </w:sdtPr>
        <w:sdtEndPr/>
        <w:sdtContent>
          <w:r w:rsidR="0082253B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${bottom_note2}</w:t>
          </w:r>
        </w:sdtContent>
      </w:sdt>
    </w:p>
    <w:sectPr w:rsidR="00933C8A" w:rsidRPr="00D4691B" w:rsidSect="00F21380">
      <w:headerReference w:type="default" r:id="rId7"/>
      <w:footerReference w:type="default" r:id="rId8"/>
      <w:pgSz w:w="11906" w:h="16838" w:code="9"/>
      <w:pgMar w:top="995" w:right="1418" w:bottom="454" w:left="1418" w:header="426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852" w:rsidRDefault="00A46852" w:rsidP="001E03DE">
      <w:r>
        <w:separator/>
      </w:r>
    </w:p>
  </w:endnote>
  <w:endnote w:type="continuationSeparator" w:id="0">
    <w:p w:rsidR="00A46852" w:rsidRDefault="00A46852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9B1" w:rsidRDefault="005179B1" w:rsidP="00F60749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A03D0">
      <w:rPr>
        <w:b/>
        <w:noProof/>
      </w:rPr>
      <w:t>3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A03D0">
      <w:rPr>
        <w:b/>
        <w:noProof/>
      </w:rPr>
      <w:t>3</w:t>
    </w:r>
    <w:r>
      <w:rPr>
        <w:b/>
      </w:rPr>
      <w:fldChar w:fldCharType="end"/>
    </w:r>
    <w:bookmarkStart w:id="28" w:name="Schulhalbjahr"/>
    <w:bookmarkStart w:id="29" w:name="Schulhalbjahr12neu"/>
    <w:bookmarkEnd w:id="28"/>
    <w:bookmarkEnd w:id="2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852" w:rsidRDefault="00A46852" w:rsidP="001E03DE">
      <w:r>
        <w:separator/>
      </w:r>
    </w:p>
  </w:footnote>
  <w:footnote w:type="continuationSeparator" w:id="0">
    <w:p w:rsidR="00A46852" w:rsidRDefault="00A46852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9B1" w:rsidRPr="00DF53EF" w:rsidRDefault="005179B1" w:rsidP="00DF53EF">
    <w:pPr>
      <w:pStyle w:val="a5"/>
      <w:spacing w:after="0" w:line="240" w:lineRule="auto"/>
      <w:ind w:left="-567"/>
      <w:rPr>
        <w:rFonts w:ascii="Arial" w:hAnsi="Arial" w:cs="Arial"/>
        <w:szCs w:val="22"/>
      </w:rPr>
    </w:pP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Name </w:instrText>
    </w:r>
    <w:r>
      <w:rPr>
        <w:rFonts w:ascii="Arial" w:hAnsi="Arial" w:cs="Arial"/>
        <w:szCs w:val="22"/>
      </w:rPr>
      <w:fldChar w:fldCharType="separate"/>
    </w:r>
    <w:r w:rsidR="00986FCE">
      <w:rPr>
        <w:rStyle w:val="Formatvorlage10"/>
        <w:noProof/>
        <w:sz w:val="22"/>
      </w:rPr>
      <w:t>${name}</w:t>
    </w:r>
    <w:r>
      <w:rPr>
        <w:rFonts w:ascii="Arial" w:hAnsi="Arial" w:cs="Arial"/>
        <w:szCs w:val="22"/>
      </w:rPr>
      <w:fldChar w:fldCharType="end"/>
    </w:r>
    <w:r w:rsidRPr="00DF53EF">
      <w:rPr>
        <w:rFonts w:ascii="Arial" w:hAnsi="Arial" w:cs="Arial"/>
        <w:szCs w:val="22"/>
      </w:rPr>
      <w:t xml:space="preserve">, </w:t>
    </w:r>
    <w:r w:rsidR="00986FCE">
      <w:rPr>
        <w:rFonts w:ascii="Arial" w:hAnsi="Arial" w:cs="Arial"/>
        <w:szCs w:val="22"/>
      </w:rPr>
      <w:t>${klasse}</w:t>
    </w:r>
    <w:r w:rsidRPr="00DF53EF">
      <w:rPr>
        <w:rFonts w:ascii="Arial" w:hAnsi="Arial" w:cs="Arial"/>
        <w:szCs w:val="22"/>
      </w:rPr>
      <w:t xml:space="preserve">, </w:t>
    </w:r>
    <w:r>
      <w:rPr>
        <w:rFonts w:ascii="Arial" w:hAnsi="Arial" w:cs="Arial"/>
        <w:szCs w:val="22"/>
      </w:rPr>
      <w:t>Schuljahr 20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SJ1 </w:instrText>
    </w:r>
    <w:r>
      <w:rPr>
        <w:rFonts w:ascii="Arial" w:hAnsi="Arial" w:cs="Arial"/>
        <w:szCs w:val="22"/>
      </w:rPr>
      <w:fldChar w:fldCharType="separate"/>
    </w:r>
    <w:r w:rsidR="00986FCE">
      <w:rPr>
        <w:rFonts w:ascii="Arial" w:hAnsi="Arial" w:cs="Arial"/>
        <w:noProof/>
        <w:szCs w:val="24"/>
      </w:rPr>
      <w:t>99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>/20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SJ2 </w:instrText>
    </w:r>
    <w:r>
      <w:rPr>
        <w:rFonts w:ascii="Arial" w:hAnsi="Arial" w:cs="Arial"/>
        <w:szCs w:val="22"/>
      </w:rPr>
      <w:fldChar w:fldCharType="separate"/>
    </w:r>
    <w:r w:rsidR="00986FCE">
      <w:rPr>
        <w:rFonts w:ascii="Arial" w:hAnsi="Arial" w:cs="Arial"/>
        <w:noProof/>
        <w:szCs w:val="24"/>
      </w:rPr>
      <w:t>99</w:t>
    </w:r>
    <w:r>
      <w:rPr>
        <w:rFonts w:ascii="Arial" w:hAnsi="Arial" w:cs="Arial"/>
        <w:szCs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q/DPObJgJss150m3e7ylp2W78XXP7Df4cG8lSPz+GDaggR5gXavE6QNhcdfPtI4/bO4yHYDW671Q4LSfWAtvrg==" w:salt="8f6/ZjeJONcX0Mg2Zi/2X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DE5"/>
    <w:rsid w:val="00003139"/>
    <w:rsid w:val="0000330D"/>
    <w:rsid w:val="00006C82"/>
    <w:rsid w:val="00020755"/>
    <w:rsid w:val="00020867"/>
    <w:rsid w:val="00023600"/>
    <w:rsid w:val="0002471B"/>
    <w:rsid w:val="0003391B"/>
    <w:rsid w:val="00035CB0"/>
    <w:rsid w:val="0004095A"/>
    <w:rsid w:val="00074037"/>
    <w:rsid w:val="00074179"/>
    <w:rsid w:val="00083D8A"/>
    <w:rsid w:val="00092B39"/>
    <w:rsid w:val="00093A8C"/>
    <w:rsid w:val="00097BE0"/>
    <w:rsid w:val="000A6AAE"/>
    <w:rsid w:val="000A6B5B"/>
    <w:rsid w:val="000B105B"/>
    <w:rsid w:val="000B5835"/>
    <w:rsid w:val="000C3ACB"/>
    <w:rsid w:val="000D0E40"/>
    <w:rsid w:val="000D2643"/>
    <w:rsid w:val="000D6107"/>
    <w:rsid w:val="000E48DD"/>
    <w:rsid w:val="000E598E"/>
    <w:rsid w:val="000F04FB"/>
    <w:rsid w:val="000F55EC"/>
    <w:rsid w:val="00107883"/>
    <w:rsid w:val="00113315"/>
    <w:rsid w:val="0011681D"/>
    <w:rsid w:val="001171DD"/>
    <w:rsid w:val="0012058B"/>
    <w:rsid w:val="00121CBB"/>
    <w:rsid w:val="00125C46"/>
    <w:rsid w:val="001302C2"/>
    <w:rsid w:val="00130CC3"/>
    <w:rsid w:val="001570B0"/>
    <w:rsid w:val="00164F0D"/>
    <w:rsid w:val="0016787F"/>
    <w:rsid w:val="00171711"/>
    <w:rsid w:val="00171E1D"/>
    <w:rsid w:val="001817CF"/>
    <w:rsid w:val="0019567B"/>
    <w:rsid w:val="001A2103"/>
    <w:rsid w:val="001A7EC4"/>
    <w:rsid w:val="001B28AE"/>
    <w:rsid w:val="001B49EE"/>
    <w:rsid w:val="001C0F88"/>
    <w:rsid w:val="001D5177"/>
    <w:rsid w:val="001E03DE"/>
    <w:rsid w:val="001E30BB"/>
    <w:rsid w:val="001E73E4"/>
    <w:rsid w:val="00215F85"/>
    <w:rsid w:val="002223B8"/>
    <w:rsid w:val="00222C03"/>
    <w:rsid w:val="0023154B"/>
    <w:rsid w:val="00245985"/>
    <w:rsid w:val="002512D4"/>
    <w:rsid w:val="00253CCD"/>
    <w:rsid w:val="002668E4"/>
    <w:rsid w:val="00270454"/>
    <w:rsid w:val="00296589"/>
    <w:rsid w:val="002A3253"/>
    <w:rsid w:val="002B1261"/>
    <w:rsid w:val="002B679A"/>
    <w:rsid w:val="002B739F"/>
    <w:rsid w:val="002C1560"/>
    <w:rsid w:val="002D1D69"/>
    <w:rsid w:val="002D410E"/>
    <w:rsid w:val="002E1A41"/>
    <w:rsid w:val="002E684B"/>
    <w:rsid w:val="002F298F"/>
    <w:rsid w:val="002F5823"/>
    <w:rsid w:val="00300B6B"/>
    <w:rsid w:val="00314522"/>
    <w:rsid w:val="003256D8"/>
    <w:rsid w:val="0032637F"/>
    <w:rsid w:val="0033388A"/>
    <w:rsid w:val="0036336E"/>
    <w:rsid w:val="00366286"/>
    <w:rsid w:val="0038538D"/>
    <w:rsid w:val="003A37A9"/>
    <w:rsid w:val="003B25E9"/>
    <w:rsid w:val="003B33CF"/>
    <w:rsid w:val="003E2269"/>
    <w:rsid w:val="003E65FF"/>
    <w:rsid w:val="003F3014"/>
    <w:rsid w:val="00403AD1"/>
    <w:rsid w:val="00404B23"/>
    <w:rsid w:val="00420BCB"/>
    <w:rsid w:val="00430908"/>
    <w:rsid w:val="00433773"/>
    <w:rsid w:val="0044328C"/>
    <w:rsid w:val="0044650F"/>
    <w:rsid w:val="00454D35"/>
    <w:rsid w:val="004D26D8"/>
    <w:rsid w:val="004D653F"/>
    <w:rsid w:val="004D6F9D"/>
    <w:rsid w:val="00503FFD"/>
    <w:rsid w:val="00510B07"/>
    <w:rsid w:val="005179B1"/>
    <w:rsid w:val="00521E19"/>
    <w:rsid w:val="00521F7F"/>
    <w:rsid w:val="00527579"/>
    <w:rsid w:val="00537659"/>
    <w:rsid w:val="005427D7"/>
    <w:rsid w:val="005460F3"/>
    <w:rsid w:val="005547EE"/>
    <w:rsid w:val="0055512B"/>
    <w:rsid w:val="00557BA8"/>
    <w:rsid w:val="00562761"/>
    <w:rsid w:val="00573C1C"/>
    <w:rsid w:val="00591E53"/>
    <w:rsid w:val="005A32CB"/>
    <w:rsid w:val="005C41DE"/>
    <w:rsid w:val="005E6BE7"/>
    <w:rsid w:val="005F22AA"/>
    <w:rsid w:val="005F7161"/>
    <w:rsid w:val="005F7E3F"/>
    <w:rsid w:val="0061664D"/>
    <w:rsid w:val="00626ABC"/>
    <w:rsid w:val="006311E3"/>
    <w:rsid w:val="0063651B"/>
    <w:rsid w:val="0064457B"/>
    <w:rsid w:val="00653FF8"/>
    <w:rsid w:val="006543E3"/>
    <w:rsid w:val="006648DA"/>
    <w:rsid w:val="00665ABA"/>
    <w:rsid w:val="0067497F"/>
    <w:rsid w:val="00677221"/>
    <w:rsid w:val="00695BD3"/>
    <w:rsid w:val="006A041B"/>
    <w:rsid w:val="006A6612"/>
    <w:rsid w:val="006A7C7D"/>
    <w:rsid w:val="006B0ED8"/>
    <w:rsid w:val="006C0949"/>
    <w:rsid w:val="006D06EF"/>
    <w:rsid w:val="006D2A46"/>
    <w:rsid w:val="006D4626"/>
    <w:rsid w:val="006D4AA4"/>
    <w:rsid w:val="00707B90"/>
    <w:rsid w:val="00713972"/>
    <w:rsid w:val="00752FF6"/>
    <w:rsid w:val="00761BD9"/>
    <w:rsid w:val="00767C8E"/>
    <w:rsid w:val="00772490"/>
    <w:rsid w:val="007762EF"/>
    <w:rsid w:val="00776709"/>
    <w:rsid w:val="007841DA"/>
    <w:rsid w:val="007D5BF6"/>
    <w:rsid w:val="00812A8E"/>
    <w:rsid w:val="0082253B"/>
    <w:rsid w:val="00822B3F"/>
    <w:rsid w:val="00832483"/>
    <w:rsid w:val="00833C2D"/>
    <w:rsid w:val="00844267"/>
    <w:rsid w:val="008612FD"/>
    <w:rsid w:val="008708C8"/>
    <w:rsid w:val="008761E4"/>
    <w:rsid w:val="00876C70"/>
    <w:rsid w:val="00882DE5"/>
    <w:rsid w:val="008A62F6"/>
    <w:rsid w:val="008A7911"/>
    <w:rsid w:val="008D2FCF"/>
    <w:rsid w:val="008D7B34"/>
    <w:rsid w:val="008E2F79"/>
    <w:rsid w:val="008F5CD6"/>
    <w:rsid w:val="009336C5"/>
    <w:rsid w:val="00933C8A"/>
    <w:rsid w:val="009533B3"/>
    <w:rsid w:val="00965A15"/>
    <w:rsid w:val="00965D31"/>
    <w:rsid w:val="009722C5"/>
    <w:rsid w:val="00980FD9"/>
    <w:rsid w:val="00986FCE"/>
    <w:rsid w:val="0099068B"/>
    <w:rsid w:val="009935DA"/>
    <w:rsid w:val="009A777F"/>
    <w:rsid w:val="009B0814"/>
    <w:rsid w:val="009C05F9"/>
    <w:rsid w:val="009D0D22"/>
    <w:rsid w:val="009D2AB0"/>
    <w:rsid w:val="009D4ECB"/>
    <w:rsid w:val="009D5621"/>
    <w:rsid w:val="00A12868"/>
    <w:rsid w:val="00A12FA5"/>
    <w:rsid w:val="00A245D0"/>
    <w:rsid w:val="00A34EF3"/>
    <w:rsid w:val="00A414D8"/>
    <w:rsid w:val="00A46852"/>
    <w:rsid w:val="00A47BF8"/>
    <w:rsid w:val="00A83F40"/>
    <w:rsid w:val="00A949B7"/>
    <w:rsid w:val="00AA46FB"/>
    <w:rsid w:val="00AA7634"/>
    <w:rsid w:val="00AA7743"/>
    <w:rsid w:val="00AD3A5C"/>
    <w:rsid w:val="00AE31ED"/>
    <w:rsid w:val="00AE392C"/>
    <w:rsid w:val="00B10A45"/>
    <w:rsid w:val="00B25EDB"/>
    <w:rsid w:val="00B34D2B"/>
    <w:rsid w:val="00B405CB"/>
    <w:rsid w:val="00B424E9"/>
    <w:rsid w:val="00B52007"/>
    <w:rsid w:val="00B61567"/>
    <w:rsid w:val="00B67428"/>
    <w:rsid w:val="00B70D90"/>
    <w:rsid w:val="00B7228E"/>
    <w:rsid w:val="00B76638"/>
    <w:rsid w:val="00B90567"/>
    <w:rsid w:val="00B90AA4"/>
    <w:rsid w:val="00B94E78"/>
    <w:rsid w:val="00BD0FC4"/>
    <w:rsid w:val="00BD10B4"/>
    <w:rsid w:val="00BE4491"/>
    <w:rsid w:val="00BF06D2"/>
    <w:rsid w:val="00C22DA6"/>
    <w:rsid w:val="00C37597"/>
    <w:rsid w:val="00C414F8"/>
    <w:rsid w:val="00C440C3"/>
    <w:rsid w:val="00C461C6"/>
    <w:rsid w:val="00C518E9"/>
    <w:rsid w:val="00C91EC2"/>
    <w:rsid w:val="00CA03D0"/>
    <w:rsid w:val="00CB0C1E"/>
    <w:rsid w:val="00CB0F44"/>
    <w:rsid w:val="00CC2869"/>
    <w:rsid w:val="00CD4624"/>
    <w:rsid w:val="00CD6932"/>
    <w:rsid w:val="00CE0F86"/>
    <w:rsid w:val="00D06C52"/>
    <w:rsid w:val="00D10A2F"/>
    <w:rsid w:val="00D16D4D"/>
    <w:rsid w:val="00D20041"/>
    <w:rsid w:val="00D22CCF"/>
    <w:rsid w:val="00D250F6"/>
    <w:rsid w:val="00D27078"/>
    <w:rsid w:val="00D35EC3"/>
    <w:rsid w:val="00D403FB"/>
    <w:rsid w:val="00D4691B"/>
    <w:rsid w:val="00D5242C"/>
    <w:rsid w:val="00D61916"/>
    <w:rsid w:val="00D65166"/>
    <w:rsid w:val="00D70A77"/>
    <w:rsid w:val="00D71EDD"/>
    <w:rsid w:val="00D74FAB"/>
    <w:rsid w:val="00D8658A"/>
    <w:rsid w:val="00DA1000"/>
    <w:rsid w:val="00DB67C6"/>
    <w:rsid w:val="00DD342A"/>
    <w:rsid w:val="00DE24A9"/>
    <w:rsid w:val="00DF53EF"/>
    <w:rsid w:val="00DF6914"/>
    <w:rsid w:val="00E10D52"/>
    <w:rsid w:val="00E32292"/>
    <w:rsid w:val="00E33680"/>
    <w:rsid w:val="00E422A4"/>
    <w:rsid w:val="00E56F3D"/>
    <w:rsid w:val="00E57507"/>
    <w:rsid w:val="00E57E59"/>
    <w:rsid w:val="00E7385B"/>
    <w:rsid w:val="00ED7AF5"/>
    <w:rsid w:val="00EE3730"/>
    <w:rsid w:val="00F029CD"/>
    <w:rsid w:val="00F156D1"/>
    <w:rsid w:val="00F175F3"/>
    <w:rsid w:val="00F21380"/>
    <w:rsid w:val="00F348B5"/>
    <w:rsid w:val="00F44A67"/>
    <w:rsid w:val="00F500FD"/>
    <w:rsid w:val="00F54BA4"/>
    <w:rsid w:val="00F60749"/>
    <w:rsid w:val="00F67FD5"/>
    <w:rsid w:val="00F912FD"/>
    <w:rsid w:val="00FC1A69"/>
    <w:rsid w:val="00FD24F3"/>
    <w:rsid w:val="00FD4F7B"/>
    <w:rsid w:val="00FD53A7"/>
    <w:rsid w:val="00FD5667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17E3E8"/>
  <w15:docId w15:val="{4924904A-B2A2-4E6E-9D56-7825102C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020755"/>
    <w:rPr>
      <w:rFonts w:ascii="Arial" w:hAnsi="Arial"/>
      <w:b/>
      <w:sz w:val="22"/>
    </w:rPr>
  </w:style>
  <w:style w:type="character" w:customStyle="1" w:styleId="Formatvorlage2">
    <w:name w:val="Formatvorlage2"/>
    <w:basedOn w:val="a0"/>
    <w:uiPriority w:val="1"/>
    <w:rsid w:val="00164F0D"/>
    <w:rPr>
      <w:rFonts w:ascii="Arial" w:hAnsi="Arial"/>
      <w:b w:val="0"/>
      <w:sz w:val="24"/>
    </w:rPr>
  </w:style>
  <w:style w:type="character" w:customStyle="1" w:styleId="Formatvorlage3">
    <w:name w:val="Formatvorlage3"/>
    <w:basedOn w:val="a0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4">
    <w:name w:val="Formatvorlage4"/>
    <w:basedOn w:val="a0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5">
    <w:name w:val="Formatvorlage5"/>
    <w:basedOn w:val="a0"/>
    <w:uiPriority w:val="1"/>
    <w:rsid w:val="00164F0D"/>
    <w:rPr>
      <w:rFonts w:ascii="Arial" w:hAnsi="Arial"/>
      <w:sz w:val="24"/>
    </w:rPr>
  </w:style>
  <w:style w:type="character" w:customStyle="1" w:styleId="Formatvorlage6">
    <w:name w:val="Formatvorlage6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7">
    <w:name w:val="Formatvorlage7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8">
    <w:name w:val="Formatvorlage8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9">
    <w:name w:val="Formatvorlage9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10">
    <w:name w:val="Formatvorlage10"/>
    <w:basedOn w:val="a0"/>
    <w:uiPriority w:val="1"/>
    <w:rsid w:val="003B33CF"/>
    <w:rPr>
      <w:rFonts w:ascii="Arial" w:hAnsi="Arial"/>
      <w:color w:val="000000" w:themeColor="text1"/>
      <w:sz w:val="24"/>
    </w:rPr>
  </w:style>
  <w:style w:type="character" w:customStyle="1" w:styleId="Formatvorlage11">
    <w:name w:val="Formatvorlage11"/>
    <w:basedOn w:val="a0"/>
    <w:uiPriority w:val="1"/>
    <w:rsid w:val="00A34EF3"/>
    <w:rPr>
      <w:rFonts w:ascii="Arial" w:hAnsi="Arial"/>
      <w:color w:val="000000" w:themeColor="text1"/>
      <w:sz w:val="24"/>
    </w:rPr>
  </w:style>
  <w:style w:type="character" w:customStyle="1" w:styleId="Formatvorlage12">
    <w:name w:val="Formatvorlage12"/>
    <w:basedOn w:val="a0"/>
    <w:uiPriority w:val="1"/>
    <w:rsid w:val="00A34EF3"/>
    <w:rPr>
      <w:rFonts w:ascii="Arial" w:hAnsi="Arial"/>
      <w:color w:val="000000" w:themeColor="text1"/>
      <w:sz w:val="24"/>
    </w:rPr>
  </w:style>
  <w:style w:type="character" w:customStyle="1" w:styleId="Formatvorlage13">
    <w:name w:val="Formatvorlage13"/>
    <w:basedOn w:val="a0"/>
    <w:uiPriority w:val="1"/>
    <w:rsid w:val="00E422A4"/>
    <w:rPr>
      <w:rFonts w:ascii="Arial" w:hAnsi="Arial"/>
      <w:sz w:val="20"/>
    </w:rPr>
  </w:style>
  <w:style w:type="character" w:customStyle="1" w:styleId="Formatvorlage14">
    <w:name w:val="Formatvorlage14"/>
    <w:basedOn w:val="a0"/>
    <w:uiPriority w:val="1"/>
    <w:rsid w:val="00E422A4"/>
    <w:rPr>
      <w:rFonts w:ascii="Arial" w:hAnsi="Arial"/>
      <w:b/>
      <w:sz w:val="22"/>
    </w:rPr>
  </w:style>
  <w:style w:type="character" w:customStyle="1" w:styleId="Formatvorlage15">
    <w:name w:val="Formatvorlage15"/>
    <w:basedOn w:val="a0"/>
    <w:uiPriority w:val="1"/>
    <w:rsid w:val="00E422A4"/>
    <w:rPr>
      <w:rFonts w:ascii="Arial" w:hAnsi="Arial"/>
      <w:sz w:val="20"/>
    </w:rPr>
  </w:style>
  <w:style w:type="character" w:customStyle="1" w:styleId="Formatvorlage67">
    <w:name w:val="Formatvorlage67"/>
    <w:basedOn w:val="a0"/>
    <w:uiPriority w:val="1"/>
    <w:rsid w:val="00ED7AF5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5179B1"/>
    <w:rPr>
      <w:rFonts w:ascii="Arial" w:hAnsi="Arial"/>
      <w:sz w:val="16"/>
    </w:rPr>
  </w:style>
  <w:style w:type="character" w:customStyle="1" w:styleId="Formatvorlage17">
    <w:name w:val="Formatvorlage17"/>
    <w:basedOn w:val="a0"/>
    <w:uiPriority w:val="1"/>
    <w:rsid w:val="005179B1"/>
    <w:rPr>
      <w:rFonts w:ascii="Arial" w:hAnsi="Arial"/>
      <w:sz w:val="16"/>
    </w:rPr>
  </w:style>
  <w:style w:type="character" w:customStyle="1" w:styleId="Formatvorlage18">
    <w:name w:val="Formatvorlage18"/>
    <w:basedOn w:val="a0"/>
    <w:uiPriority w:val="1"/>
    <w:rsid w:val="005179B1"/>
    <w:rPr>
      <w:rFonts w:ascii="Arial" w:hAnsi="Arial"/>
      <w:sz w:val="16"/>
    </w:rPr>
  </w:style>
  <w:style w:type="character" w:customStyle="1" w:styleId="Formatvorlage19">
    <w:name w:val="Formatvorlage19"/>
    <w:basedOn w:val="a0"/>
    <w:uiPriority w:val="1"/>
    <w:rsid w:val="00DD342A"/>
    <w:rPr>
      <w:rFonts w:ascii="Calibri" w:hAnsi="Calibri"/>
      <w:sz w:val="16"/>
    </w:rPr>
  </w:style>
  <w:style w:type="character" w:customStyle="1" w:styleId="Formatvorlage20">
    <w:name w:val="Formatvorlage20"/>
    <w:basedOn w:val="a0"/>
    <w:uiPriority w:val="1"/>
    <w:rsid w:val="00DD342A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Lernentwicklungsbericht%20_SJ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5F9B4AF9984CC79E7BCB65F0672D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E2CB01-9554-4419-8D77-8C0A2D8564AD}"/>
      </w:docPartPr>
      <w:docPartBody>
        <w:p w:rsidR="00D248DB" w:rsidRDefault="007105B2">
          <w:pPr>
            <w:pStyle w:val="BB5F9B4AF9984CC79E7BCB65F0672D3B"/>
          </w:pPr>
          <w:r w:rsidRPr="004D74C5">
            <w:rPr>
              <w:rStyle w:val="a3"/>
            </w:rPr>
            <w:t xml:space="preserve">Wählen Sie ein </w:t>
          </w:r>
          <w:r>
            <w:rPr>
              <w:rStyle w:val="a3"/>
            </w:rPr>
            <w:t>Fach</w:t>
          </w:r>
          <w:r w:rsidRPr="004D74C5">
            <w:rPr>
              <w:rStyle w:val="a3"/>
            </w:rPr>
            <w:t xml:space="preserve"> aus.</w:t>
          </w:r>
        </w:p>
      </w:docPartBody>
    </w:docPart>
    <w:docPart>
      <w:docPartPr>
        <w:name w:val="2B48D4D82D0F4CE6B766C3EFBBF6BA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F01C64-8352-4CE9-A70B-4D7CCB21B27F}"/>
      </w:docPartPr>
      <w:docPartBody>
        <w:p w:rsidR="00D248DB" w:rsidRDefault="007105B2">
          <w:pPr>
            <w:pStyle w:val="2B48D4D82D0F4CE6B766C3EFBBF6BA6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56590921FCC44C4A7CA4669DFDD1E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3C551D-B6C2-4A83-9D13-C707D58EBD21}"/>
      </w:docPartPr>
      <w:docPartBody>
        <w:p w:rsidR="00D248DB" w:rsidRDefault="007105B2">
          <w:pPr>
            <w:pStyle w:val="B56590921FCC44C4A7CA4669DFDD1ED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9C559B2042B43AE9AEDBE5FDDAC1C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55659D-02FD-4213-A806-8FAFEC07E217}"/>
      </w:docPartPr>
      <w:docPartBody>
        <w:p w:rsidR="00D248DB" w:rsidRDefault="007105B2">
          <w:pPr>
            <w:pStyle w:val="39C559B2042B43AE9AEDBE5FDDAC1C81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ECEA450C4C946E49C7E277D963E6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C5F51F-1F23-473C-9408-24F81322B24C}"/>
      </w:docPartPr>
      <w:docPartBody>
        <w:p w:rsidR="00D248DB" w:rsidRDefault="007105B2">
          <w:pPr>
            <w:pStyle w:val="0ECEA450C4C946E49C7E277D963E681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4C30E74752C4A99831E293EA6E735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440CA0-B491-4FD4-B464-12153EA46112}"/>
      </w:docPartPr>
      <w:docPartBody>
        <w:p w:rsidR="00D248DB" w:rsidRDefault="007105B2">
          <w:pPr>
            <w:pStyle w:val="04C30E74752C4A99831E293EA6E7352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458EE919A4340358ABE8E4438E46B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BF7077-6044-4A54-9CA8-F14CFE07AF50}"/>
      </w:docPartPr>
      <w:docPartBody>
        <w:p w:rsidR="00D248DB" w:rsidRDefault="007105B2">
          <w:pPr>
            <w:pStyle w:val="A458EE919A4340358ABE8E4438E46B4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E1FAE5FA82B4F2998ADEDA39D7ECE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0AF959-13CE-4018-A701-DDF541BC6085}"/>
      </w:docPartPr>
      <w:docPartBody>
        <w:p w:rsidR="00D248DB" w:rsidRDefault="007105B2">
          <w:pPr>
            <w:pStyle w:val="6E1FAE5FA82B4F2998ADEDA39D7ECEB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777DDAEAB5E437899AA7B67B7F112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9AB3C5-A319-4F79-890B-9AF3866851C6}"/>
      </w:docPartPr>
      <w:docPartBody>
        <w:p w:rsidR="00D248DB" w:rsidRDefault="007105B2">
          <w:pPr>
            <w:pStyle w:val="F777DDAEAB5E437899AA7B67B7F1127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73480E1A93BC401D87403677F3ED42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74DF78-4036-413D-9247-A38FBE4C5195}"/>
      </w:docPartPr>
      <w:docPartBody>
        <w:p w:rsidR="00D248DB" w:rsidRDefault="007105B2">
          <w:pPr>
            <w:pStyle w:val="73480E1A93BC401D87403677F3ED424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0B9B2F3E7AD4EB89493253C7A2E57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52A4F0-FAF7-4A1E-AA75-60BD04B759CD}"/>
      </w:docPartPr>
      <w:docPartBody>
        <w:p w:rsidR="00D248DB" w:rsidRDefault="007105B2">
          <w:pPr>
            <w:pStyle w:val="60B9B2F3E7AD4EB89493253C7A2E579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F679EBB4E13410682592727679BF0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261343-DC51-4800-9CF4-20B4174BE3BE}"/>
      </w:docPartPr>
      <w:docPartBody>
        <w:p w:rsidR="00D248DB" w:rsidRDefault="007105B2">
          <w:pPr>
            <w:pStyle w:val="BF679EBB4E13410682592727679BF04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8573AFCF7CC4DEB9CC6CDB01AA3F0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007EE-9B24-47D6-8E16-27EF077158F1}"/>
      </w:docPartPr>
      <w:docPartBody>
        <w:p w:rsidR="00D248DB" w:rsidRDefault="007105B2">
          <w:pPr>
            <w:pStyle w:val="38573AFCF7CC4DEB9CC6CDB01AA3F03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46A60E146354869841A344AB0FBAA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C5EE95-8551-453B-BECE-D7AD4EBCE288}"/>
      </w:docPartPr>
      <w:docPartBody>
        <w:p w:rsidR="00D248DB" w:rsidRDefault="007105B2">
          <w:pPr>
            <w:pStyle w:val="846A60E146354869841A344AB0FBAAE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80632A4E0E1419F952DE5B43F0D76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A103F8-0B42-4032-BF9F-ED09B5F8B836}"/>
      </w:docPartPr>
      <w:docPartBody>
        <w:p w:rsidR="00D248DB" w:rsidRDefault="007105B2">
          <w:pPr>
            <w:pStyle w:val="580632A4E0E1419F952DE5B43F0D766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4F6D0D21144946EEA51E2ACC146796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21C2AB-076E-4620-BF59-40129FD172A8}"/>
      </w:docPartPr>
      <w:docPartBody>
        <w:p w:rsidR="00D248DB" w:rsidRDefault="007105B2">
          <w:pPr>
            <w:pStyle w:val="4F6D0D21144946EEA51E2ACC1467968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1C07DBF18E445D28AB83D735A636C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2E2203-B507-4F21-ACE4-951EFA1B2BB7}"/>
      </w:docPartPr>
      <w:docPartBody>
        <w:p w:rsidR="00D248DB" w:rsidRDefault="007105B2">
          <w:pPr>
            <w:pStyle w:val="71C07DBF18E445D28AB83D735A636CD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18C185022AC43AD964FE85BC9B260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B2D465-38B4-4402-8AAD-84576AB9FEEF}"/>
      </w:docPartPr>
      <w:docPartBody>
        <w:p w:rsidR="00D248DB" w:rsidRDefault="007105B2">
          <w:pPr>
            <w:pStyle w:val="118C185022AC43AD964FE85BC9B2603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33D3C5B2FFD465F8E102C8CC361FE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30479F-8B4A-407F-AFD6-ED0A6B4C798D}"/>
      </w:docPartPr>
      <w:docPartBody>
        <w:p w:rsidR="00D248DB" w:rsidRDefault="007105B2">
          <w:pPr>
            <w:pStyle w:val="633D3C5B2FFD465F8E102C8CC361FEC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32BA7793CAB4847A06198FD3182A9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9D426A-690C-4563-84FC-6FBFD701F908}"/>
      </w:docPartPr>
      <w:docPartBody>
        <w:p w:rsidR="00D248DB" w:rsidRDefault="007105B2">
          <w:pPr>
            <w:pStyle w:val="D32BA7793CAB4847A06198FD3182A97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E53A9A51F2D496B958E220D802ED5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DA1C7C-69E8-4BC8-9B80-E5BD8568C4D0}"/>
      </w:docPartPr>
      <w:docPartBody>
        <w:p w:rsidR="00D248DB" w:rsidRDefault="007105B2">
          <w:pPr>
            <w:pStyle w:val="BE53A9A51F2D496B958E220D802ED55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1BB64CD9C5C41DBA90B15D81B2775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1656F3-B7F2-4EB6-9CF5-BFAA6EF35081}"/>
      </w:docPartPr>
      <w:docPartBody>
        <w:p w:rsidR="00D248DB" w:rsidRDefault="007105B2">
          <w:pPr>
            <w:pStyle w:val="D1BB64CD9C5C41DBA90B15D81B2775B4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A215B5D4FE9948EC99A3A6CC16E32F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D7D694-1F9B-4120-B414-DDDD56DE38E3}"/>
      </w:docPartPr>
      <w:docPartBody>
        <w:p w:rsidR="00D248DB" w:rsidRDefault="007105B2">
          <w:pPr>
            <w:pStyle w:val="A215B5D4FE9948EC99A3A6CC16E32FA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24A2F9F6F7E46D59572F081DCD147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0C4A81-45D0-4D47-8CF6-F8571870A520}"/>
      </w:docPartPr>
      <w:docPartBody>
        <w:p w:rsidR="00D248DB" w:rsidRDefault="007105B2">
          <w:pPr>
            <w:pStyle w:val="D24A2F9F6F7E46D59572F081DCD1477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6519EDBF8C74800A030BA69627846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A30A5B-FE05-4F99-AB91-13345F45D164}"/>
      </w:docPartPr>
      <w:docPartBody>
        <w:p w:rsidR="00D248DB" w:rsidRDefault="007105B2">
          <w:pPr>
            <w:pStyle w:val="16519EDBF8C74800A030BA69627846AB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40BFA4BFD4594A989C1AB38283D58C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71D281-4B57-4DFE-A9CD-6EE06B94DCF9}"/>
      </w:docPartPr>
      <w:docPartBody>
        <w:p w:rsidR="00D248DB" w:rsidRDefault="007105B2">
          <w:pPr>
            <w:pStyle w:val="40BFA4BFD4594A989C1AB38283D58C0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8D7909D21CF47868F8C3632325CF4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79EA55-1ED2-4F81-A6E7-3E2BDF5E9799}"/>
      </w:docPartPr>
      <w:docPartBody>
        <w:p w:rsidR="00D248DB" w:rsidRDefault="007105B2">
          <w:pPr>
            <w:pStyle w:val="78D7909D21CF47868F8C3632325CF4F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3F25675966A4BA98F7D203A0D68B4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B95296-6F6E-482D-8E41-803B97DEB218}"/>
      </w:docPartPr>
      <w:docPartBody>
        <w:p w:rsidR="00D248DB" w:rsidRDefault="007105B2">
          <w:pPr>
            <w:pStyle w:val="03F25675966A4BA98F7D203A0D68B434"/>
          </w:pPr>
          <w:r w:rsidRPr="005179B1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CA8B9440A738463183507038974042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A3619D-173F-4455-A309-BFEC19E1188E}"/>
      </w:docPartPr>
      <w:docPartBody>
        <w:p w:rsidR="00D248DB" w:rsidRDefault="007105B2">
          <w:pPr>
            <w:pStyle w:val="CA8B9440A7384631835070389740420F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01F66609F3834DE9911F79B9D21D9D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D9BEDF-6823-4CF0-AEC7-89EC36311994}"/>
      </w:docPartPr>
      <w:docPartBody>
        <w:p w:rsidR="00D248DB" w:rsidRDefault="007105B2">
          <w:pPr>
            <w:pStyle w:val="01F66609F3834DE9911F79B9D21D9D88"/>
          </w:pPr>
          <w:r w:rsidRPr="00DD342A">
            <w:rPr>
              <w:rStyle w:val="a3"/>
              <w:sz w:val="16"/>
              <w:szCs w:val="16"/>
            </w:rPr>
            <w:t>Wählen Sie ein Element aus.</w:t>
          </w:r>
        </w:p>
      </w:docPartBody>
    </w:docPart>
    <w:docPart>
      <w:docPartPr>
        <w:name w:val="97A61A58AE5B48828ACD204E723A9F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DDF8B5-DB54-4B88-A46F-3F7136E49714}"/>
      </w:docPartPr>
      <w:docPartBody>
        <w:p w:rsidR="00D248DB" w:rsidRDefault="007105B2">
          <w:pPr>
            <w:pStyle w:val="97A61A58AE5B48828ACD204E723A9FD2"/>
          </w:pPr>
          <w:r w:rsidRPr="005179B1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0AAE48D0E2A84288A9D32946DA372D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E79884-C6D8-42CD-9360-A7F1306C7BA3}"/>
      </w:docPartPr>
      <w:docPartBody>
        <w:p w:rsidR="00D248DB" w:rsidRDefault="007105B2">
          <w:pPr>
            <w:pStyle w:val="0AAE48D0E2A84288A9D32946DA372DB1"/>
          </w:pPr>
          <w:r w:rsidRPr="001A13DA">
            <w:rPr>
              <w:rStyle w:val="a3"/>
            </w:rPr>
            <w:t>Wählen Sie ein Element aus.</w:t>
          </w:r>
        </w:p>
      </w:docPartBody>
    </w:docPart>
    <w:docPart>
      <w:docPartPr>
        <w:name w:val="A4AB22E4E91B464C809BEE28234445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2405C6-C9F1-4D05-B17B-FCF613C9082C}"/>
      </w:docPartPr>
      <w:docPartBody>
        <w:p w:rsidR="00D248DB" w:rsidRDefault="007105B2">
          <w:pPr>
            <w:pStyle w:val="A4AB22E4E91B464C809BEE28234445DD"/>
          </w:pPr>
          <w:r w:rsidRPr="001A13DA">
            <w:rPr>
              <w:rStyle w:val="a3"/>
            </w:rPr>
            <w:t>Wählen Sie ein Element aus.</w:t>
          </w:r>
        </w:p>
      </w:docPartBody>
    </w:docPart>
    <w:docPart>
      <w:docPartPr>
        <w:name w:val="6301925FAAEA4B27A97A4C9D44C41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088377-4EC1-45BF-89A2-56C1E63B9CD8}"/>
      </w:docPartPr>
      <w:docPartBody>
        <w:p w:rsidR="00D248DB" w:rsidRDefault="007105B2">
          <w:pPr>
            <w:pStyle w:val="6301925FAAEA4B27A97A4C9D44C41828"/>
          </w:pPr>
          <w:r w:rsidRPr="001A13DA">
            <w:rPr>
              <w:rStyle w:val="a3"/>
            </w:rPr>
            <w:t>Wählen Sie ein Element aus.</w:t>
          </w:r>
        </w:p>
      </w:docPartBody>
    </w:docPart>
    <w:docPart>
      <w:docPartPr>
        <w:name w:val="4B4AF072A262417C96D5A85C405277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B25CB5-4F09-4F5F-BEFD-29995C4B73D0}"/>
      </w:docPartPr>
      <w:docPartBody>
        <w:p w:rsidR="0074564A" w:rsidRDefault="00D248DB" w:rsidP="00D248DB">
          <w:pPr>
            <w:pStyle w:val="4B4AF072A262417C96D5A85C40527751"/>
          </w:pPr>
          <w:r w:rsidRPr="001A13DA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B2"/>
    <w:rsid w:val="00503DE6"/>
    <w:rsid w:val="007105B2"/>
    <w:rsid w:val="0074564A"/>
    <w:rsid w:val="00C236F3"/>
    <w:rsid w:val="00D248DB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48DB"/>
    <w:rPr>
      <w:color w:val="808080"/>
    </w:rPr>
  </w:style>
  <w:style w:type="paragraph" w:customStyle="1" w:styleId="BB5F9B4AF9984CC79E7BCB65F0672D3B">
    <w:name w:val="BB5F9B4AF9984CC79E7BCB65F0672D3B"/>
  </w:style>
  <w:style w:type="paragraph" w:customStyle="1" w:styleId="2B48D4D82D0F4CE6B766C3EFBBF6BA62">
    <w:name w:val="2B48D4D82D0F4CE6B766C3EFBBF6BA62"/>
  </w:style>
  <w:style w:type="paragraph" w:customStyle="1" w:styleId="B56590921FCC44C4A7CA4669DFDD1EDE">
    <w:name w:val="B56590921FCC44C4A7CA4669DFDD1EDE"/>
  </w:style>
  <w:style w:type="paragraph" w:customStyle="1" w:styleId="39C559B2042B43AE9AEDBE5FDDAC1C81">
    <w:name w:val="39C559B2042B43AE9AEDBE5FDDAC1C81"/>
  </w:style>
  <w:style w:type="paragraph" w:customStyle="1" w:styleId="0ECEA450C4C946E49C7E277D963E6815">
    <w:name w:val="0ECEA450C4C946E49C7E277D963E6815"/>
  </w:style>
  <w:style w:type="paragraph" w:customStyle="1" w:styleId="04C30E74752C4A99831E293EA6E73528">
    <w:name w:val="04C30E74752C4A99831E293EA6E73528"/>
  </w:style>
  <w:style w:type="paragraph" w:customStyle="1" w:styleId="A458EE919A4340358ABE8E4438E46B4B">
    <w:name w:val="A458EE919A4340358ABE8E4438E46B4B"/>
  </w:style>
  <w:style w:type="paragraph" w:customStyle="1" w:styleId="6E1FAE5FA82B4F2998ADEDA39D7ECEB2">
    <w:name w:val="6E1FAE5FA82B4F2998ADEDA39D7ECEB2"/>
  </w:style>
  <w:style w:type="paragraph" w:customStyle="1" w:styleId="F777DDAEAB5E437899AA7B67B7F11277">
    <w:name w:val="F777DDAEAB5E437899AA7B67B7F11277"/>
  </w:style>
  <w:style w:type="paragraph" w:customStyle="1" w:styleId="73480E1A93BC401D87403677F3ED4249">
    <w:name w:val="73480E1A93BC401D87403677F3ED4249"/>
  </w:style>
  <w:style w:type="paragraph" w:customStyle="1" w:styleId="60B9B2F3E7AD4EB89493253C7A2E5797">
    <w:name w:val="60B9B2F3E7AD4EB89493253C7A2E5797"/>
  </w:style>
  <w:style w:type="paragraph" w:customStyle="1" w:styleId="BF679EBB4E13410682592727679BF046">
    <w:name w:val="BF679EBB4E13410682592727679BF046"/>
  </w:style>
  <w:style w:type="paragraph" w:customStyle="1" w:styleId="38573AFCF7CC4DEB9CC6CDB01AA3F035">
    <w:name w:val="38573AFCF7CC4DEB9CC6CDB01AA3F035"/>
  </w:style>
  <w:style w:type="paragraph" w:customStyle="1" w:styleId="846A60E146354869841A344AB0FBAAE4">
    <w:name w:val="846A60E146354869841A344AB0FBAAE4"/>
  </w:style>
  <w:style w:type="paragraph" w:customStyle="1" w:styleId="580632A4E0E1419F952DE5B43F0D7660">
    <w:name w:val="580632A4E0E1419F952DE5B43F0D7660"/>
  </w:style>
  <w:style w:type="paragraph" w:customStyle="1" w:styleId="4F6D0D21144946EEA51E2ACC14679683">
    <w:name w:val="4F6D0D21144946EEA51E2ACC14679683"/>
  </w:style>
  <w:style w:type="paragraph" w:customStyle="1" w:styleId="71C07DBF18E445D28AB83D735A636CDF">
    <w:name w:val="71C07DBF18E445D28AB83D735A636CDF"/>
  </w:style>
  <w:style w:type="paragraph" w:customStyle="1" w:styleId="118C185022AC43AD964FE85BC9B26039">
    <w:name w:val="118C185022AC43AD964FE85BC9B26039"/>
  </w:style>
  <w:style w:type="paragraph" w:customStyle="1" w:styleId="633D3C5B2FFD465F8E102C8CC361FEC5">
    <w:name w:val="633D3C5B2FFD465F8E102C8CC361FEC5"/>
  </w:style>
  <w:style w:type="paragraph" w:customStyle="1" w:styleId="D32BA7793CAB4847A06198FD3182A979">
    <w:name w:val="D32BA7793CAB4847A06198FD3182A979"/>
  </w:style>
  <w:style w:type="paragraph" w:customStyle="1" w:styleId="BE53A9A51F2D496B958E220D802ED55F">
    <w:name w:val="BE53A9A51F2D496B958E220D802ED55F"/>
  </w:style>
  <w:style w:type="paragraph" w:customStyle="1" w:styleId="D1BB64CD9C5C41DBA90B15D81B2775B4">
    <w:name w:val="D1BB64CD9C5C41DBA90B15D81B2775B4"/>
  </w:style>
  <w:style w:type="paragraph" w:customStyle="1" w:styleId="A215B5D4FE9948EC99A3A6CC16E32FA2">
    <w:name w:val="A215B5D4FE9948EC99A3A6CC16E32FA2"/>
  </w:style>
  <w:style w:type="paragraph" w:customStyle="1" w:styleId="D24A2F9F6F7E46D59572F081DCD14776">
    <w:name w:val="D24A2F9F6F7E46D59572F081DCD14776"/>
  </w:style>
  <w:style w:type="paragraph" w:customStyle="1" w:styleId="16519EDBF8C74800A030BA69627846AB">
    <w:name w:val="16519EDBF8C74800A030BA69627846AB"/>
  </w:style>
  <w:style w:type="paragraph" w:customStyle="1" w:styleId="40BFA4BFD4594A989C1AB38283D58C04">
    <w:name w:val="40BFA4BFD4594A989C1AB38283D58C04"/>
  </w:style>
  <w:style w:type="paragraph" w:customStyle="1" w:styleId="78D7909D21CF47868F8C3632325CF4FB">
    <w:name w:val="78D7909D21CF47868F8C3632325CF4FB"/>
  </w:style>
  <w:style w:type="paragraph" w:customStyle="1" w:styleId="03F25675966A4BA98F7D203A0D68B434">
    <w:name w:val="03F25675966A4BA98F7D203A0D68B434"/>
  </w:style>
  <w:style w:type="paragraph" w:customStyle="1" w:styleId="CA8B9440A7384631835070389740420F">
    <w:name w:val="CA8B9440A7384631835070389740420F"/>
  </w:style>
  <w:style w:type="paragraph" w:customStyle="1" w:styleId="01F66609F3834DE9911F79B9D21D9D88">
    <w:name w:val="01F66609F3834DE9911F79B9D21D9D88"/>
  </w:style>
  <w:style w:type="paragraph" w:customStyle="1" w:styleId="97A61A58AE5B48828ACD204E723A9FD2">
    <w:name w:val="97A61A58AE5B48828ACD204E723A9FD2"/>
  </w:style>
  <w:style w:type="paragraph" w:customStyle="1" w:styleId="0AAE48D0E2A84288A9D32946DA372DB1">
    <w:name w:val="0AAE48D0E2A84288A9D32946DA372DB1"/>
  </w:style>
  <w:style w:type="paragraph" w:customStyle="1" w:styleId="A4AB22E4E91B464C809BEE28234445DD">
    <w:name w:val="A4AB22E4E91B464C809BEE28234445DD"/>
  </w:style>
  <w:style w:type="paragraph" w:customStyle="1" w:styleId="6301925FAAEA4B27A97A4C9D44C41828">
    <w:name w:val="6301925FAAEA4B27A97A4C9D44C41828"/>
  </w:style>
  <w:style w:type="paragraph" w:customStyle="1" w:styleId="4B4AF072A262417C96D5A85C40527751">
    <w:name w:val="4B4AF072A262417C96D5A85C40527751"/>
    <w:rsid w:val="00D248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41024-841D-44D6-9869-60BE95AAB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_SJ 2004</Template>
  <TotalTime>11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5</cp:revision>
  <cp:lastPrinted>2019-02-07T09:45:00Z</cp:lastPrinted>
  <dcterms:created xsi:type="dcterms:W3CDTF">2019-06-03T10:12:00Z</dcterms:created>
  <dcterms:modified xsi:type="dcterms:W3CDTF">2019-06-05T13:23:00Z</dcterms:modified>
</cp:coreProperties>
</file>