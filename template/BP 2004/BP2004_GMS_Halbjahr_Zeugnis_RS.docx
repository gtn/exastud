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214DBA">
      <w:pPr>
        <w:spacing w:after="0"/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780"/>
        <w:gridCol w:w="1852"/>
        <w:gridCol w:w="1852"/>
        <w:gridCol w:w="1731"/>
        <w:gridCol w:w="1991"/>
      </w:tblGrid>
      <w:tr w:rsidR="0014703F" w:rsidRPr="006626CD" w:rsidTr="003570E5">
        <w:trPr>
          <w:trHeight w:hRule="exact" w:val="851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710BB5" w:rsidP="00DD7E45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bookmarkStart w:id="1" w:name="_GoBack"/>
            <w:r w:rsidR="00C77D6E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3570E5">
        <w:trPr>
          <w:trHeight w:hRule="exact" w:val="284"/>
        </w:trPr>
        <w:tc>
          <w:tcPr>
            <w:tcW w:w="1020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9026C" w:rsidTr="000C601D">
        <w:trPr>
          <w:trHeight w:val="868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0C601D" w:rsidRDefault="0014703F" w:rsidP="000C60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B060E1" w:rsidP="00B848BB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C77D6E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B848BB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C77D6E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B848BB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B848BB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216130" w:rsidRPr="00640BA3" w:rsidTr="003570E5">
        <w:trPr>
          <w:trHeight w:hRule="exact" w:val="22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130" w:rsidRDefault="00216130" w:rsidP="004F3820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43101A" w:rsidTr="003570E5">
        <w:trPr>
          <w:trHeight w:hRule="exact" w:val="454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570E5" w:rsidRDefault="004F3820" w:rsidP="00423AE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570E5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710BB5">
              <w:rPr>
                <w:rFonts w:ascii="Arial" w:hAnsi="Arial"/>
                <w:b/>
                <w:lang w:val="de-DE"/>
              </w:rPr>
              <w:t xml:space="preserve"> auf mittlerem Niveau:</w:t>
            </w:r>
          </w:p>
        </w:tc>
      </w:tr>
      <w:tr w:rsidR="002668C7" w:rsidRPr="0043101A" w:rsidTr="002D78F9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CE9CCB4585344D9F8C68BEEC103D1E6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8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4D238C" w:rsidRDefault="001525D9" w:rsidP="002D78F9">
            <w:pPr>
              <w:spacing w:after="0"/>
              <w:rPr>
                <w:rFonts w:ascii="Arial" w:hAnsi="Arial" w:cs="Arial"/>
                <w:sz w:val="20"/>
                <w:szCs w:val="14"/>
                <w:lang w:val="de-DE"/>
              </w:rPr>
            </w:pPr>
            <w:r w:rsidRPr="001525D9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6"/>
            </w:rPr>
            <w:id w:val="612326879"/>
            <w:placeholder>
              <w:docPart w:val="A45C174CEA874FC3AF6CB9E43EDE462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14703F" w:rsidRDefault="00C77D6E" w:rsidP="002D78F9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6"/>
                  </w:rPr>
                  <w:t>sgt</w:t>
                </w:r>
                <w:proofErr w:type="spellEnd"/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14703F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FFA" w:rsidRPr="00517A7D" w:rsidRDefault="00BD5FFA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D5FFA" w:rsidRPr="000F77F6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1525D9" w:rsidP="002D78F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852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5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CE9CCB4585344D9F8C68BEEC103D1E60"/>
            </w:placeholder>
            <w:dropDownList>
              <w:listItem w:value="Wählen Sie ein Element aus."/>
              <w:listItem w:displayText="---" w:value="---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Erdkunde, Wirtschaftskunde, </w:t>
            </w:r>
            <w:r w:rsidR="005C2D7F">
              <w:rPr>
                <w:rFonts w:ascii="Arial" w:hAnsi="Arial" w:cs="Arial"/>
                <w:lang w:val="de-DE"/>
              </w:rPr>
              <w:t>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43101A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5C2D7F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517A7D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CE9CCB4585344D9F8C68BEEC103D1E60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14703F" w:rsidTr="002D78F9">
        <w:trPr>
          <w:trHeight w:hRule="exact" w:val="454"/>
        </w:trPr>
        <w:tc>
          <w:tcPr>
            <w:tcW w:w="82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4D238C" w:rsidRDefault="00695699" w:rsidP="002D78F9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5699" w:rsidRPr="0014703F" w:rsidRDefault="00695699" w:rsidP="002D78F9">
            <w:pPr>
              <w:spacing w:after="0"/>
              <w:rPr>
                <w:lang w:val="de-DE"/>
              </w:rPr>
            </w:pPr>
          </w:p>
        </w:tc>
      </w:tr>
      <w:tr w:rsidR="00695699" w:rsidRPr="0043101A" w:rsidTr="002D78F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CE9CCB4585344D9F8C68BEEC103D1E60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472118" w:rsidRDefault="00C77D6E" w:rsidP="002D78F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CE9CCB4585344D9F8C68BEEC103D1E6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9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95699" w:rsidRPr="00266602" w:rsidRDefault="00C77D6E" w:rsidP="002D78F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95699" w:rsidRPr="00472118" w:rsidTr="00423AED">
        <w:trPr>
          <w:trHeight w:hRule="exact" w:val="1129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472118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${ags}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95699" w:rsidRPr="003570E5" w:rsidTr="003570E5">
        <w:trPr>
          <w:trHeight w:hRule="exact"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3570E5" w:rsidRDefault="00695699" w:rsidP="00B848BB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570E5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95699" w:rsidRPr="00472118" w:rsidTr="00423AED">
        <w:trPr>
          <w:trHeight w:hRule="exact" w:val="1320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95699" w:rsidRPr="00B060E1" w:rsidRDefault="00B848BB" w:rsidP="005A4D88">
            <w:pPr>
              <w:spacing w:after="0"/>
              <w:rPr>
                <w:rFonts w:ascii="Arial" w:hAnsi="Arial"/>
                <w:lang w:val="de-DE"/>
              </w:rPr>
            </w:pPr>
            <w:r w:rsidRPr="005C7804"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5C7804">
              <w:rPr>
                <w:rFonts w:ascii="Arial" w:hAnsi="Arial"/>
                <w:lang w:val="de-DE"/>
              </w:rPr>
              <w:instrText xml:space="preserve"> FORMTEXT </w:instrText>
            </w:r>
            <w:r w:rsidRPr="005C7804">
              <w:rPr>
                <w:rFonts w:ascii="Arial" w:hAnsi="Arial"/>
                <w:lang w:val="de-DE"/>
              </w:rPr>
            </w:r>
            <w:r w:rsidRPr="005C7804">
              <w:rPr>
                <w:rFonts w:ascii="Arial" w:hAnsi="Arial"/>
                <w:lang w:val="de-DE"/>
              </w:rPr>
              <w:fldChar w:fldCharType="separate"/>
            </w:r>
            <w:r w:rsidR="00C77D6E">
              <w:rPr>
                <w:rFonts w:ascii="Arial" w:hAnsi="Arial"/>
                <w:noProof/>
                <w:lang w:val="de-DE"/>
              </w:rPr>
              <w:t>${comments_short}</w:t>
            </w:r>
            <w:r w:rsidRPr="005C7804"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3570E5" w:rsidRPr="00322DF2" w:rsidTr="003570E5">
        <w:trPr>
          <w:trHeight w:hRule="exact" w:val="284"/>
        </w:trPr>
        <w:tc>
          <w:tcPr>
            <w:tcW w:w="4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322DF2" w:rsidRDefault="003570E5" w:rsidP="003570E5">
            <w:pPr>
              <w:rPr>
                <w:sz w:val="16"/>
                <w:szCs w:val="16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C77D6E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8F2826" w:rsidRDefault="003570E5" w:rsidP="00F0234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70E5" w:rsidRPr="0014703F" w:rsidRDefault="003570E5" w:rsidP="00266602">
            <w:pPr>
              <w:rPr>
                <w:lang w:val="de-DE"/>
              </w:rPr>
            </w:pPr>
          </w:p>
        </w:tc>
      </w:tr>
      <w:tr w:rsidR="008F2826" w:rsidRPr="00322DF2" w:rsidTr="00423AED">
        <w:trPr>
          <w:trHeight w:hRule="exact" w:val="847"/>
        </w:trPr>
        <w:tc>
          <w:tcPr>
            <w:tcW w:w="4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52" w:type="dxa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43101A" w:rsidTr="003570E5">
        <w:trPr>
          <w:trHeight w:hRule="exact" w:val="284"/>
        </w:trPr>
        <w:tc>
          <w:tcPr>
            <w:tcW w:w="4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406E95" w:rsidP="003E5C0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8"/>
                </w:rPr>
                <w:id w:val="-147221389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8"/>
                  </w:rPr>
                  <w:t>${</w:t>
                </w:r>
                <w:proofErr w:type="spellStart"/>
                <w:r w:rsidR="00C77D6E">
                  <w:rPr>
                    <w:rStyle w:val="Formatvorlage88"/>
                  </w:rPr>
                  <w:t>leiter</w:t>
                </w:r>
                <w:proofErr w:type="spellEnd"/>
                <w:r w:rsidR="00C77D6E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852" w:type="dxa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B848BB">
            <w:pPr>
              <w:spacing w:after="0"/>
              <w:rPr>
                <w:sz w:val="20"/>
                <w:szCs w:val="20"/>
                <w:lang w:val="de-DE"/>
              </w:rPr>
            </w:pPr>
          </w:p>
        </w:tc>
        <w:tc>
          <w:tcPr>
            <w:tcW w:w="37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8F2826" w:rsidRPr="00AE33FF" w:rsidRDefault="00406E95" w:rsidP="003E5C02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9"/>
                </w:rPr>
                <w:id w:val="394246374"/>
                <w:placeholder>
                  <w:docPart w:val="8E46D629E04F48938915981F572D62AF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C77D6E">
                  <w:rPr>
                    <w:rStyle w:val="Formatvorlage89"/>
                  </w:rPr>
                  <w:t>${</w:t>
                </w:r>
                <w:proofErr w:type="spellStart"/>
                <w:r w:rsidR="00C77D6E">
                  <w:rPr>
                    <w:rStyle w:val="Formatvorlage89"/>
                  </w:rPr>
                  <w:t>gruppen_leiter</w:t>
                </w:r>
                <w:proofErr w:type="spellEnd"/>
                <w:r w:rsidR="00C77D6E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B80B33" w:rsidRPr="005A4D88" w:rsidTr="003570E5">
        <w:trPr>
          <w:trHeight w:hRule="exact" w:val="45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5A4D8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A4D88" w:rsidRDefault="00B80B33" w:rsidP="00B848BB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B80B33" w:rsidRPr="00322DF2" w:rsidTr="003570E5">
        <w:trPr>
          <w:trHeight w:hRule="exact"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48BB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DD7E45" w:rsidRDefault="00DD7E45" w:rsidP="003F46FC">
      <w:pPr>
        <w:spacing w:before="44" w:after="0" w:line="160" w:lineRule="exact"/>
        <w:ind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695699" w:rsidRPr="00F22C5A" w:rsidRDefault="00695699" w:rsidP="0043101A">
      <w:pPr>
        <w:spacing w:before="44" w:after="0" w:line="160" w:lineRule="exact"/>
        <w:ind w:right="-58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43101A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>sgt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423AED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proofErr w:type="spellEnd"/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spell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proofErr w:type="spellStart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  <w:proofErr w:type="spellEnd"/>
    </w:p>
    <w:sectPr w:rsidR="00695699" w:rsidRPr="00F22C5A" w:rsidSect="0043101A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E95" w:rsidRDefault="00406E95" w:rsidP="001E03DE">
      <w:r>
        <w:separator/>
      </w:r>
    </w:p>
  </w:endnote>
  <w:endnote w:type="continuationSeparator" w:id="0">
    <w:p w:rsidR="00406E95" w:rsidRDefault="00406E9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E95" w:rsidRDefault="00406E95" w:rsidP="001E03DE">
      <w:r>
        <w:separator/>
      </w:r>
    </w:p>
  </w:footnote>
  <w:footnote w:type="continuationSeparator" w:id="0">
    <w:p w:rsidR="00406E95" w:rsidRDefault="00406E9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Oh2KTiI6ZF9VcEGaISaNCyUsUoL5LhDcdQQSx5HBabqAFxcUrcvUIQlL8CQTCk7BVR9WXA+TQa45VWOEg4URIg==" w:salt="umXuOT9ah1IN9otmOaOgl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AB"/>
    <w:rsid w:val="000458F8"/>
    <w:rsid w:val="00046B49"/>
    <w:rsid w:val="00050A30"/>
    <w:rsid w:val="00087551"/>
    <w:rsid w:val="000C601D"/>
    <w:rsid w:val="000D5399"/>
    <w:rsid w:val="000F379D"/>
    <w:rsid w:val="000F77F6"/>
    <w:rsid w:val="00130D2B"/>
    <w:rsid w:val="00131E31"/>
    <w:rsid w:val="001422D9"/>
    <w:rsid w:val="001442C3"/>
    <w:rsid w:val="0014703F"/>
    <w:rsid w:val="001525D9"/>
    <w:rsid w:val="00157045"/>
    <w:rsid w:val="001A2103"/>
    <w:rsid w:val="001B5288"/>
    <w:rsid w:val="001E03DE"/>
    <w:rsid w:val="00214DBA"/>
    <w:rsid w:val="00216130"/>
    <w:rsid w:val="002223B8"/>
    <w:rsid w:val="0022684A"/>
    <w:rsid w:val="002377AB"/>
    <w:rsid w:val="00252E17"/>
    <w:rsid w:val="00266602"/>
    <w:rsid w:val="002668C7"/>
    <w:rsid w:val="00296589"/>
    <w:rsid w:val="002A10F4"/>
    <w:rsid w:val="002A1999"/>
    <w:rsid w:val="002D2E1A"/>
    <w:rsid w:val="002D78F9"/>
    <w:rsid w:val="002E4144"/>
    <w:rsid w:val="00322DF2"/>
    <w:rsid w:val="003326CC"/>
    <w:rsid w:val="0033746F"/>
    <w:rsid w:val="003570E5"/>
    <w:rsid w:val="003967BD"/>
    <w:rsid w:val="003D1870"/>
    <w:rsid w:val="003D2124"/>
    <w:rsid w:val="003D594A"/>
    <w:rsid w:val="003E5C02"/>
    <w:rsid w:val="003F1F88"/>
    <w:rsid w:val="003F46FC"/>
    <w:rsid w:val="003F7EC7"/>
    <w:rsid w:val="00404C2D"/>
    <w:rsid w:val="00406E95"/>
    <w:rsid w:val="00423AED"/>
    <w:rsid w:val="0043101A"/>
    <w:rsid w:val="0044650F"/>
    <w:rsid w:val="00472118"/>
    <w:rsid w:val="00473E48"/>
    <w:rsid w:val="00483D6F"/>
    <w:rsid w:val="004D238C"/>
    <w:rsid w:val="004F3820"/>
    <w:rsid w:val="00517A7D"/>
    <w:rsid w:val="00524E27"/>
    <w:rsid w:val="00541171"/>
    <w:rsid w:val="005A4D88"/>
    <w:rsid w:val="005C2D7F"/>
    <w:rsid w:val="005C58F2"/>
    <w:rsid w:val="005C7804"/>
    <w:rsid w:val="005D1DAD"/>
    <w:rsid w:val="005F3E72"/>
    <w:rsid w:val="00635953"/>
    <w:rsid w:val="00640BA3"/>
    <w:rsid w:val="006626CD"/>
    <w:rsid w:val="00695699"/>
    <w:rsid w:val="006E188A"/>
    <w:rsid w:val="00710BB5"/>
    <w:rsid w:val="007320E0"/>
    <w:rsid w:val="007378D2"/>
    <w:rsid w:val="0079734E"/>
    <w:rsid w:val="00817C59"/>
    <w:rsid w:val="00822044"/>
    <w:rsid w:val="00844312"/>
    <w:rsid w:val="008736CB"/>
    <w:rsid w:val="00877AE7"/>
    <w:rsid w:val="00882674"/>
    <w:rsid w:val="008A7911"/>
    <w:rsid w:val="008E2A4E"/>
    <w:rsid w:val="008F2826"/>
    <w:rsid w:val="00902921"/>
    <w:rsid w:val="009533B3"/>
    <w:rsid w:val="0098518E"/>
    <w:rsid w:val="009935DA"/>
    <w:rsid w:val="00994D98"/>
    <w:rsid w:val="009A5DD4"/>
    <w:rsid w:val="009B72A1"/>
    <w:rsid w:val="009C05F9"/>
    <w:rsid w:val="009C354C"/>
    <w:rsid w:val="009F0BB3"/>
    <w:rsid w:val="009F622D"/>
    <w:rsid w:val="00A03F50"/>
    <w:rsid w:val="00A04B52"/>
    <w:rsid w:val="00A0676F"/>
    <w:rsid w:val="00A17050"/>
    <w:rsid w:val="00A23362"/>
    <w:rsid w:val="00A7189C"/>
    <w:rsid w:val="00AC1C3B"/>
    <w:rsid w:val="00AC3611"/>
    <w:rsid w:val="00AD640F"/>
    <w:rsid w:val="00AE33FF"/>
    <w:rsid w:val="00B060E1"/>
    <w:rsid w:val="00B75F60"/>
    <w:rsid w:val="00B80B33"/>
    <w:rsid w:val="00B848BB"/>
    <w:rsid w:val="00BD5FFA"/>
    <w:rsid w:val="00C04CE4"/>
    <w:rsid w:val="00C22DA6"/>
    <w:rsid w:val="00C35CD1"/>
    <w:rsid w:val="00C44EC5"/>
    <w:rsid w:val="00C5427E"/>
    <w:rsid w:val="00C77D6E"/>
    <w:rsid w:val="00C8447F"/>
    <w:rsid w:val="00C9026C"/>
    <w:rsid w:val="00CA1B2A"/>
    <w:rsid w:val="00CD4707"/>
    <w:rsid w:val="00CD6932"/>
    <w:rsid w:val="00D007AF"/>
    <w:rsid w:val="00D51FB3"/>
    <w:rsid w:val="00D53BAB"/>
    <w:rsid w:val="00D85308"/>
    <w:rsid w:val="00DA653D"/>
    <w:rsid w:val="00DC35C4"/>
    <w:rsid w:val="00DD7E45"/>
    <w:rsid w:val="00E07817"/>
    <w:rsid w:val="00E45AA8"/>
    <w:rsid w:val="00E5360B"/>
    <w:rsid w:val="00E62A48"/>
    <w:rsid w:val="00E7396D"/>
    <w:rsid w:val="00E962AA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16FE13-E3AD-40DB-9B32-95C54A8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1525D9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22DF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E5C02"/>
    <w:rPr>
      <w:rFonts w:ascii="Arial" w:hAnsi="Arial"/>
      <w:sz w:val="18"/>
    </w:rPr>
  </w:style>
  <w:style w:type="character" w:customStyle="1" w:styleId="Formatvorlage89">
    <w:name w:val="Formatvorlage89"/>
    <w:basedOn w:val="a0"/>
    <w:uiPriority w:val="1"/>
    <w:rsid w:val="003E5C0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RSA%20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9CCB4585344D9F8C68BEEC103D1E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C167-82E5-44F8-870C-0CDF306F54E6}"/>
      </w:docPartPr>
      <w:docPartBody>
        <w:p w:rsidR="00E91374" w:rsidRDefault="00895414">
          <w:pPr>
            <w:pStyle w:val="CE9CCB4585344D9F8C68BEEC103D1E60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45C174CEA874FC3AF6CB9E43EDE4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4A8F4-38C8-4104-AB46-706332BCA311}"/>
      </w:docPartPr>
      <w:docPartBody>
        <w:p w:rsidR="00E91374" w:rsidRDefault="00895414">
          <w:pPr>
            <w:pStyle w:val="A45C174CEA874FC3AF6CB9E43EDE4628"/>
          </w:pPr>
          <w:r w:rsidRPr="001525D9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E46D629E04F48938915981F572D6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4848D-0C49-419A-957F-21E6A7D381C4}"/>
      </w:docPartPr>
      <w:docPartBody>
        <w:p w:rsidR="00E91374" w:rsidRDefault="00E91374" w:rsidP="00E91374">
          <w:pPr>
            <w:pStyle w:val="8E46D629E04F48938915981F572D62AF1"/>
          </w:pPr>
          <w:r w:rsidRPr="003E5C02">
            <w:rPr>
              <w:rStyle w:val="a3"/>
              <w:sz w:val="16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14"/>
    <w:rsid w:val="00895414"/>
    <w:rsid w:val="00A631A0"/>
    <w:rsid w:val="00C818D6"/>
    <w:rsid w:val="00E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374"/>
    <w:rPr>
      <w:color w:val="808080"/>
    </w:rPr>
  </w:style>
  <w:style w:type="paragraph" w:customStyle="1" w:styleId="CE9CCB4585344D9F8C68BEEC103D1E60">
    <w:name w:val="CE9CCB4585344D9F8C68BEEC103D1E60"/>
  </w:style>
  <w:style w:type="paragraph" w:customStyle="1" w:styleId="A45C174CEA874FC3AF6CB9E43EDE4628">
    <w:name w:val="A45C174CEA874FC3AF6CB9E43EDE4628"/>
  </w:style>
  <w:style w:type="paragraph" w:customStyle="1" w:styleId="8E46D629E04F48938915981F572D62AF">
    <w:name w:val="8E46D629E04F48938915981F572D62AF"/>
  </w:style>
  <w:style w:type="paragraph" w:customStyle="1" w:styleId="8E46D629E04F48938915981F572D62AF1">
    <w:name w:val="8E46D629E04F48938915981F572D62AF1"/>
    <w:rsid w:val="00E91374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2087980-7941-4294-B797-AE6ADA1A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RSA  2004</Template>
  <TotalTime>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2019-03-21T13:21:00Z</cp:lastPrinted>
  <dcterms:created xsi:type="dcterms:W3CDTF">2019-06-03T09:32:00Z</dcterms:created>
  <dcterms:modified xsi:type="dcterms:W3CDTF">2019-06-04T09:27:00Z</dcterms:modified>
</cp:coreProperties>
</file>