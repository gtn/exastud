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185CA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185CA6">
              <w:rPr>
                <w:rFonts w:eastAsia="Times New Roman"/>
                <w:noProof/>
                <w:szCs w:val="24"/>
                <w:lang w:eastAsia="de-DE"/>
              </w:rPr>
              <w:t>16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185CA6">
              <w:rPr>
                <w:rFonts w:eastAsia="Times New Roman"/>
                <w:noProof/>
                <w:szCs w:val="24"/>
                <w:lang w:eastAsia="de-DE"/>
              </w:rPr>
              <w:t>17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3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185CA6">
        <w:rPr>
          <w:b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3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39EDFE5FAB684C40BC478A2E99CBBBD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</w:dropDownList>
      </w:sdtPr>
      <w:sdtEndPr>
        <w:rPr>
          <w:rStyle w:val="DefaultParagraphFont"/>
          <w:b w:val="0"/>
          <w:sz w:val="56"/>
          <w:szCs w:val="56"/>
        </w:rPr>
      </w:sdtEndPr>
      <w:sdtContent>
        <w:p w:rsidR="006D1D1F" w:rsidRPr="00285D75" w:rsidRDefault="00185CA6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Spanisch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185CA6" w:rsidRPr="00A41D1C">
        <w:rPr>
          <w:b/>
          <w:noProof/>
          <w:sz w:val="26"/>
          <w:szCs w:val="26"/>
        </w:rPr>
        <w:t>Vorname</w:t>
      </w:r>
      <w:r w:rsidR="00185CA6" w:rsidRPr="00185CA6">
        <w:rPr>
          <w:b/>
          <w:noProof/>
          <w:sz w:val="28"/>
          <w:szCs w:val="28"/>
        </w:rPr>
        <w:t xml:space="preserve"> </w:t>
      </w:r>
      <w:r w:rsidR="00185CA6" w:rsidRPr="00A41D1C">
        <w:rPr>
          <w:b/>
          <w:noProof/>
          <w:sz w:val="26"/>
          <w:szCs w:val="26"/>
        </w:rPr>
        <w:t>Name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TableGrid"/>
        <w:tblW w:w="10200" w:type="dxa"/>
        <w:tblLayout w:type="fixed"/>
        <w:tblLook w:val="04A0" w:firstRow="1" w:lastRow="0" w:firstColumn="1" w:lastColumn="0" w:noHBand="0" w:noVBand="1"/>
      </w:tblPr>
      <w:tblGrid>
        <w:gridCol w:w="3794"/>
        <w:gridCol w:w="2410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285E04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 w:rsidRPr="00285E04"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4" w:name="Text1"/>
            <w:r w:rsidRPr="00285E04">
              <w:rPr>
                <w:sz w:val="22"/>
                <w:szCs w:val="24"/>
              </w:rPr>
              <w:instrText xml:space="preserve"> FORMTEXT </w:instrText>
            </w:r>
            <w:r w:rsidRPr="00285E04">
              <w:rPr>
                <w:sz w:val="22"/>
                <w:szCs w:val="24"/>
              </w:rPr>
            </w:r>
            <w:r w:rsidRPr="00285E04">
              <w:rPr>
                <w:sz w:val="22"/>
                <w:szCs w:val="24"/>
              </w:rPr>
              <w:fldChar w:fldCharType="separate"/>
            </w:r>
            <w:r w:rsidRPr="00285E04">
              <w:rPr>
                <w:noProof/>
                <w:sz w:val="22"/>
                <w:szCs w:val="24"/>
              </w:rPr>
              <w:t> </w:t>
            </w:r>
            <w:r w:rsidRPr="00285E04">
              <w:rPr>
                <w:noProof/>
                <w:sz w:val="22"/>
                <w:szCs w:val="24"/>
              </w:rPr>
              <w:t> </w:t>
            </w:r>
            <w:r w:rsidRPr="00285E04">
              <w:rPr>
                <w:noProof/>
                <w:sz w:val="22"/>
                <w:szCs w:val="24"/>
              </w:rPr>
              <w:t> </w:t>
            </w:r>
            <w:r w:rsidRPr="00285E04">
              <w:rPr>
                <w:noProof/>
                <w:sz w:val="22"/>
                <w:szCs w:val="24"/>
              </w:rPr>
              <w:t> </w:t>
            </w:r>
            <w:r w:rsidRPr="00285E04">
              <w:rPr>
                <w:noProof/>
                <w:sz w:val="22"/>
                <w:szCs w:val="24"/>
              </w:rPr>
              <w:t> </w:t>
            </w:r>
            <w:r w:rsidRPr="00285E04">
              <w:rPr>
                <w:sz w:val="22"/>
                <w:szCs w:val="24"/>
              </w:rPr>
              <w:fldChar w:fldCharType="end"/>
            </w:r>
            <w:bookmarkEnd w:id="4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8064BE">
        <w:trPr>
          <w:trHeight w:hRule="exact" w:val="510"/>
        </w:trPr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8064BE" w:rsidP="00CF1DB1">
            <w:pPr>
              <w:jc w:val="center"/>
              <w:rPr>
                <w:sz w:val="20"/>
                <w:szCs w:val="20"/>
              </w:rPr>
            </w:pPr>
            <w:r w:rsidRPr="008064BE">
              <w:rPr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1"/>
            <w:r w:rsidRPr="008064BE">
              <w:rPr>
                <w:szCs w:val="20"/>
              </w:rPr>
              <w:instrText xml:space="preserve"> FORMTEXT </w:instrText>
            </w:r>
            <w:r w:rsidRPr="008064BE">
              <w:rPr>
                <w:szCs w:val="20"/>
              </w:rPr>
            </w:r>
            <w:r w:rsidRPr="008064BE">
              <w:rPr>
                <w:szCs w:val="20"/>
              </w:rPr>
              <w:fldChar w:fldCharType="separate"/>
            </w:r>
            <w:r w:rsidR="00185CA6">
              <w:rPr>
                <w:noProof/>
                <w:szCs w:val="20"/>
              </w:rPr>
              <w:t>${certdate}</w:t>
            </w:r>
            <w:bookmarkStart w:id="6" w:name="_GoBack"/>
            <w:bookmarkEnd w:id="6"/>
            <w:r w:rsidRPr="008064BE">
              <w:rPr>
                <w:szCs w:val="20"/>
              </w:rPr>
              <w:fldChar w:fldCharType="end"/>
            </w:r>
            <w:bookmarkEnd w:id="5"/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BA4157">
        <w:trPr>
          <w:trHeight w:hRule="exact" w:val="397"/>
        </w:trPr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8064BE">
            <w:pPr>
              <w:jc w:val="center"/>
              <w:rPr>
                <w:szCs w:val="24"/>
              </w:rPr>
            </w:pPr>
            <w:r w:rsidRPr="000445EF">
              <w:rPr>
                <w:sz w:val="20"/>
                <w:szCs w:val="24"/>
              </w:rPr>
              <w:t>Ort, Datum</w:t>
            </w:r>
          </w:p>
        </w:tc>
        <w:tc>
          <w:tcPr>
            <w:tcW w:w="241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CF1DB1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CF1DB1" w:rsidP="00CF1DB1">
            <w:pPr>
              <w:jc w:val="center"/>
              <w:rPr>
                <w:szCs w:val="24"/>
              </w:rPr>
            </w:pPr>
            <w:r w:rsidRPr="00CF1DB1">
              <w:rPr>
                <w:sz w:val="20"/>
                <w:szCs w:val="24"/>
              </w:rPr>
              <w:t>Schulleitung</w:t>
            </w:r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73" w:rsidRDefault="003A5B73" w:rsidP="001E03DE">
      <w:r>
        <w:separator/>
      </w:r>
    </w:p>
  </w:endnote>
  <w:endnote w:type="continuationSeparator" w:id="0">
    <w:p w:rsidR="003A5B73" w:rsidRDefault="003A5B7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73" w:rsidRDefault="003A5B73" w:rsidP="001E03DE">
      <w:r>
        <w:separator/>
      </w:r>
    </w:p>
  </w:footnote>
  <w:footnote w:type="continuationSeparator" w:id="0">
    <w:p w:rsidR="003A5B73" w:rsidRDefault="003A5B73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Full" w:cryptAlgorithmClass="hash" w:cryptAlgorithmType="typeAny" w:cryptAlgorithmSid="4" w:cryptSpinCount="100000" w:hash="dorto977cjQVly5God0C3JedryU=" w:salt="xJ4Gi4HD3AQO/eYUYG8fs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A6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54D03"/>
    <w:rsid w:val="00156812"/>
    <w:rsid w:val="00185046"/>
    <w:rsid w:val="00185CA6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563E1"/>
    <w:rsid w:val="0039633A"/>
    <w:rsid w:val="003A35CA"/>
    <w:rsid w:val="003A59D1"/>
    <w:rsid w:val="003A5B73"/>
    <w:rsid w:val="003A76C3"/>
    <w:rsid w:val="003D085F"/>
    <w:rsid w:val="003D3EAF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F6B2D"/>
    <w:rsid w:val="005109BC"/>
    <w:rsid w:val="005213C2"/>
    <w:rsid w:val="005436E5"/>
    <w:rsid w:val="005451E7"/>
    <w:rsid w:val="005566E0"/>
    <w:rsid w:val="0057381B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60867"/>
    <w:rsid w:val="00661DFA"/>
    <w:rsid w:val="006667BA"/>
    <w:rsid w:val="006932E1"/>
    <w:rsid w:val="006C28F3"/>
    <w:rsid w:val="006D1D1F"/>
    <w:rsid w:val="006F41A0"/>
    <w:rsid w:val="00702C27"/>
    <w:rsid w:val="007112F5"/>
    <w:rsid w:val="00735A76"/>
    <w:rsid w:val="0074623F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F0A7B"/>
    <w:rsid w:val="00BF1273"/>
    <w:rsid w:val="00C06BCF"/>
    <w:rsid w:val="00C158FC"/>
    <w:rsid w:val="00C22DA6"/>
    <w:rsid w:val="00C54315"/>
    <w:rsid w:val="00C54DF3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F0087"/>
    <w:rsid w:val="00DF4E9F"/>
    <w:rsid w:val="00E017BF"/>
    <w:rsid w:val="00E47157"/>
    <w:rsid w:val="00E751D0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952EE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FF019"/>
  <w15:docId w15:val="{E465D184-DEE5-4D40-92BD-6F33D9D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paragraph" w:styleId="BalloonText">
    <w:name w:val="Balloon Text"/>
    <w:basedOn w:val="Normal"/>
    <w:link w:val="BalloonTextChar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381B"/>
    <w:rPr>
      <w:color w:val="808080"/>
    </w:rPr>
  </w:style>
  <w:style w:type="table" w:styleId="TableGrid">
    <w:name w:val="Table Grid"/>
    <w:basedOn w:val="TableNormal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DefaultParagraphFont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DefaultParagraphFont"/>
    <w:uiPriority w:val="1"/>
    <w:rsid w:val="00A41D1C"/>
  </w:style>
  <w:style w:type="character" w:customStyle="1" w:styleId="Formatvorlage3">
    <w:name w:val="Formatvorlage3"/>
    <w:basedOn w:val="DefaultParagraphFont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DefaultParagraphFont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DefaultParagraphFont"/>
    <w:uiPriority w:val="1"/>
    <w:rsid w:val="005D690C"/>
    <w:rPr>
      <w:rFonts w:ascii="Arial" w:hAnsi="Arial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odle30\blocks\exastud\template\BP%202004\Zertifikat%20f&#252;r%20Profilfa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EDFE5FAB684C40BC478A2E99CBB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1533-B4CE-46ED-AA87-EEEE93736006}"/>
      </w:docPartPr>
      <w:docPartBody>
        <w:p w:rsidR="00000000" w:rsidRDefault="005C5BE9">
          <w:pPr>
            <w:pStyle w:val="39EDFE5FAB684C40BC478A2E99CBBBD2"/>
          </w:pPr>
          <w:r w:rsidRPr="00797D32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E9"/>
    <w:rsid w:val="005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9EDFE5FAB684C40BC478A2E99CBBBD2">
    <w:name w:val="39EDFE5FAB684C40BC478A2E99CBB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CF72-EBC5-4C85-9725-4CD7A450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für Profilfach.dotx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daniel daniel</cp:lastModifiedBy>
  <cp:revision>1</cp:revision>
  <cp:lastPrinted>2016-05-13T12:45:00Z</cp:lastPrinted>
  <dcterms:created xsi:type="dcterms:W3CDTF">2017-04-19T07:15:00Z</dcterms:created>
  <dcterms:modified xsi:type="dcterms:W3CDTF">2017-04-19T07:16:00Z</dcterms:modified>
</cp:coreProperties>
</file>