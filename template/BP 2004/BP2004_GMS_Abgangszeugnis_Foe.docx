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1499"/>
        <w:gridCol w:w="963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2977CD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14"/>
                  <w:enabled/>
                  <w:calcOnExit w:val="0"/>
                  <w:statusText w:type="text" w:val="Bitte den Schulnamen einfügen"/>
                  <w:textInput>
                    <w:maxLength w:val="250"/>
                  </w:textInput>
                </w:ffData>
              </w:fldChar>
            </w:r>
            <w:bookmarkStart w:id="0" w:name="Text14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7D3AF3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080059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6B7969" w:rsidRDefault="00080059" w:rsidP="00076BD9">
            <w:pPr>
              <w:jc w:val="center"/>
              <w:rPr>
                <w:b/>
                <w:sz w:val="28"/>
              </w:rPr>
            </w:pPr>
            <w:r>
              <w:rPr>
                <w:rStyle w:val="Formatvorlage62"/>
              </w:rPr>
              <w:t>A</w:t>
            </w:r>
            <w:r w:rsidR="0012504D">
              <w:rPr>
                <w:rStyle w:val="Formatvorlage62"/>
              </w:rPr>
              <w:t>bschlusszeugnis</w:t>
            </w:r>
            <w:r w:rsidR="00473366">
              <w:rPr>
                <w:rStyle w:val="Formatvorlage62"/>
              </w:rPr>
              <w:t xml:space="preserve"> Klasse </w:t>
            </w:r>
            <w:sdt>
              <w:sdtPr>
                <w:rPr>
                  <w:rStyle w:val="Formatvorlage66"/>
                </w:rPr>
                <w:id w:val="-441300446"/>
                <w:placeholder>
                  <w:docPart w:val="30178042F64C48D9A5422F9E2BB60FC6"/>
                </w:placeholder>
                <w:showingPlcHdr/>
                <w:dropDownList>
                  <w:listItem w:value="Wählen Sie ein Element aus."/>
                  <w:listItem w:displayText="9" w:value="9"/>
                  <w:listItem w:displayText="10" w:value="10"/>
                </w:dropDownList>
              </w:sdtPr>
              <w:sdtEndPr>
                <w:rPr>
                  <w:rStyle w:val="Formatvorlage62"/>
                  <w:sz w:val="18"/>
                  <w:szCs w:val="18"/>
                </w:rPr>
              </w:sdtEndPr>
              <w:sdtContent>
                <w:r w:rsidR="00940F5F" w:rsidRPr="00473366">
                  <w:rPr>
                    <w:rStyle w:val="ab"/>
                    <w:sz w:val="18"/>
                    <w:szCs w:val="18"/>
                  </w:rPr>
                  <w:t>Wählen Sie ein Element aus.</w:t>
                </w:r>
              </w:sdtContent>
            </w:sdt>
            <w:r w:rsidR="004D24D9">
              <w:rPr>
                <w:rStyle w:val="Formatvorlage62"/>
                <w:sz w:val="18"/>
                <w:szCs w:val="18"/>
              </w:rPr>
              <w:t xml:space="preserve"> </w:t>
            </w:r>
            <w:r w:rsidR="00F320F6">
              <w:rPr>
                <w:rStyle w:val="Formatvorlage66"/>
              </w:rPr>
              <w:t>der Gemeinschaftsschule</w:t>
            </w:r>
          </w:p>
        </w:tc>
      </w:tr>
      <w:tr w:rsidR="00F320F6" w:rsidRPr="00F320F6" w:rsidTr="00F320F6">
        <w:trPr>
          <w:trHeight w:hRule="exact" w:val="51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20F6" w:rsidRPr="00F320F6" w:rsidRDefault="00F320F6" w:rsidP="004D24D9">
            <w:pPr>
              <w:jc w:val="center"/>
              <w:rPr>
                <w:b/>
                <w:sz w:val="32"/>
              </w:rPr>
            </w:pPr>
            <w:r w:rsidRPr="00F320F6">
              <w:rPr>
                <w:b/>
                <w:sz w:val="28"/>
              </w:rPr>
              <w:t xml:space="preserve">Bildungsgang: Förderschwerpunkt </w:t>
            </w:r>
            <w:sdt>
              <w:sdtPr>
                <w:rPr>
                  <w:rStyle w:val="Formatvorlage70"/>
                  <w:sz w:val="28"/>
                </w:rPr>
                <w:id w:val="1860156345"/>
                <w:placeholder>
                  <w:docPart w:val="CD2838C3E18E42D1850746C7259797C3"/>
                </w:placeholder>
                <w:showingPlcHdr/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</w:dropDownList>
              </w:sdtPr>
              <w:sdtEndPr>
                <w:rPr>
                  <w:rStyle w:val="a0"/>
                  <w:b w:val="0"/>
                </w:rPr>
              </w:sdtEndPr>
              <w:sdtContent>
                <w:r w:rsidR="00940F5F" w:rsidRPr="004D24D9">
                  <w:rPr>
                    <w:rStyle w:val="ab"/>
                    <w:sz w:val="12"/>
                  </w:rPr>
                  <w:t>Wählen Sie ein Element aus.</w:t>
                </w:r>
              </w:sdtContent>
            </w:sdt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2"/>
          </w:p>
        </w:tc>
      </w:tr>
      <w:tr w:rsidR="009A717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7D3AF3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3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B91086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76BD9" w:rsidTr="0008005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2696C2AA393F4246A05E31A478A33FC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7D3AF3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alias w:val="---"/>
            <w:tag w:val="---"/>
            <w:id w:val="1202898027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alias w:val="---"/>
            <w:tag w:val="---"/>
            <w:id w:val="-131618337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08005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4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7D3AF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2"/>
                <w:w w:val="123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2696C2AA393F4246A05E31A478A33FC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7D3AF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4F4FEA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2696C2AA393F4246A05E31A478A33FC5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080059" w:rsidRDefault="007D3AF3" w:rsidP="0046436C">
                <w:pPr>
                  <w:rPr>
                    <w:sz w:val="20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2696C2AA393F4246A05E31A478A33FC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7D3AF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C112E9">
        <w:trPr>
          <w:trHeight w:hRule="exact" w:val="62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proofErr w:type="gramStart"/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  <w:proofErr w:type="gramEnd"/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5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7D3AF3" w:rsidRPr="007D3AF3">
              <w:rPr>
                <w:noProof/>
                <w:sz w:val="22"/>
              </w:rPr>
              <w:t>${projekt_thema}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tc>
          <w:tcPr>
            <w:tcW w:w="74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9A7179" w:rsidRDefault="007D3AF3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Pr="007D3AF3">
              <w:rPr>
                <w:noProof/>
                <w:sz w:val="22"/>
              </w:rPr>
              <w:t>${projekt_verbalbeurteilung}</w:t>
            </w:r>
            <w:r>
              <w:rPr>
                <w:sz w:val="22"/>
              </w:rPr>
              <w:fldChar w:fldCharType="end"/>
            </w:r>
          </w:p>
        </w:tc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076BD9" w:rsidRPr="00C02B9D" w:rsidRDefault="0012504D" w:rsidP="0096431B">
            <w:pPr>
              <w:rPr>
                <w:sz w:val="22"/>
              </w:rPr>
            </w:pPr>
            <w:r w:rsidRPr="00C02B9D">
              <w:rPr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"/>
            <w:r w:rsidRPr="00C02B9D">
              <w:rPr>
                <w:sz w:val="22"/>
              </w:rPr>
              <w:instrText xml:space="preserve"> FORMTEXT </w:instrText>
            </w:r>
            <w:r w:rsidRPr="00C02B9D">
              <w:rPr>
                <w:sz w:val="22"/>
              </w:rPr>
            </w:r>
            <w:r w:rsidRPr="00C02B9D">
              <w:rPr>
                <w:sz w:val="22"/>
              </w:rPr>
              <w:fldChar w:fldCharType="separate"/>
            </w:r>
            <w:r w:rsidR="007D3AF3" w:rsidRPr="00C02B9D">
              <w:rPr>
                <w:noProof/>
                <w:sz w:val="22"/>
              </w:rPr>
              <w:t>${ags}</w:t>
            </w:r>
            <w:r w:rsidRPr="00C02B9D">
              <w:rPr>
                <w:sz w:val="22"/>
              </w:rPr>
              <w:fldChar w:fldCharType="end"/>
            </w:r>
            <w:bookmarkEnd w:id="6"/>
          </w:p>
        </w:tc>
      </w:tr>
      <w:tr w:rsidR="00076BD9" w:rsidTr="00C112E9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320F6">
        <w:trPr>
          <w:trHeight w:hRule="exact" w:val="2098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F320F6" w:rsidRPr="00BA59E4" w:rsidRDefault="00080059" w:rsidP="00F04834">
            <w:pPr>
              <w:rPr>
                <w:rStyle w:val="Formatvorlage67"/>
              </w:rPr>
            </w:pPr>
            <w:r w:rsidRPr="00BA59E4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Name der Schülerin bzw. des Schülers"/>
                    <w:maxLength w:val="36"/>
                  </w:textInput>
                </w:ffData>
              </w:fldChar>
            </w:r>
            <w:bookmarkStart w:id="7" w:name="Text2"/>
            <w:r w:rsidRPr="00BA59E4">
              <w:rPr>
                <w:rStyle w:val="Formatvorlage21"/>
              </w:rPr>
              <w:instrText xml:space="preserve"> FORMTEXT </w:instrText>
            </w:r>
            <w:r w:rsidRPr="00BA59E4">
              <w:rPr>
                <w:rStyle w:val="Formatvorlage21"/>
              </w:rPr>
            </w:r>
            <w:r w:rsidRPr="00BA59E4">
              <w:rPr>
                <w:rStyle w:val="Formatvorlage21"/>
              </w:rPr>
              <w:fldChar w:fldCharType="separate"/>
            </w:r>
            <w:r w:rsidR="007D3AF3" w:rsidRPr="00BA59E4">
              <w:rPr>
                <w:rStyle w:val="Formatvorlage21"/>
                <w:noProof/>
              </w:rPr>
              <w:t>${name}</w:t>
            </w:r>
            <w:r w:rsidRPr="00BA59E4">
              <w:rPr>
                <w:rStyle w:val="Formatvorlage21"/>
              </w:rPr>
              <w:fldChar w:fldCharType="end"/>
            </w:r>
            <w:bookmarkEnd w:id="7"/>
            <w:r w:rsidRPr="00BA59E4">
              <w:rPr>
                <w:rStyle w:val="Formatvorlage21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69"/>
                </w:rPr>
                <w:id w:val="-742028007"/>
                <w:placeholder>
                  <w:docPart w:val="64366F474A0C4E6791B399E1EAA7BDAC"/>
                </w:placeholder>
                <w:showingPlcHdr/>
                <w:dropDownList>
                  <w:listItem w:value="Wählen Sie ein Element aus."/>
                  <w:listItem w:displayText="Lernen." w:value="Lernen."/>
                  <w:listItem w:displayText="geistige Entwicklung." w:value="geistige Entwicklung."/>
                </w:dropDownList>
              </w:sdtPr>
              <w:sdtEndPr>
                <w:rPr>
                  <w:rStyle w:val="Formatvorlage21"/>
                </w:rPr>
              </w:sdtEndPr>
              <w:sdtContent>
                <w:r w:rsidR="00940F5F" w:rsidRPr="00BA59E4">
                  <w:rPr>
                    <w:rStyle w:val="ab"/>
                    <w:sz w:val="22"/>
                  </w:rPr>
                  <w:t>Wählen Sie ein Element aus.</w:t>
                </w:r>
              </w:sdtContent>
            </w:sdt>
            <w:r w:rsidR="00F320F6" w:rsidRPr="00BA59E4">
              <w:rPr>
                <w:rStyle w:val="Formatvorlage67"/>
              </w:rPr>
              <w:t xml:space="preserve"> Das Ziel des Bildungsgangs Förderschwerpunkt </w:t>
            </w:r>
            <w:sdt>
              <w:sdtPr>
                <w:rPr>
                  <w:rStyle w:val="Formatvorlage67"/>
                </w:rPr>
                <w:id w:val="-1572720009"/>
                <w:placeholder>
                  <w:docPart w:val="F861A30FA9B14B09B02142303E2A0591"/>
                </w:placeholder>
                <w:showingPlcHdr/>
                <w:comboBox>
                  <w:listItem w:value="Wählen Sie ein Element aus."/>
                  <w:listItem w:displayText="Lernen" w:value="Lernen"/>
                  <w:listItem w:displayText="geistige Entwicklung" w:value="geistige Entwicklung"/>
                </w:comboBox>
              </w:sdtPr>
              <w:sdtEndPr>
                <w:rPr>
                  <w:rStyle w:val="Formatvorlage67"/>
                </w:rPr>
              </w:sdtEndPr>
              <w:sdtContent>
                <w:r w:rsidR="00441F3E" w:rsidRPr="00BA59E4">
                  <w:rPr>
                    <w:rStyle w:val="ab"/>
                    <w:sz w:val="22"/>
                  </w:rPr>
                  <w:t>Wählen Sie ein Element aus.</w:t>
                </w:r>
              </w:sdtContent>
            </w:sdt>
            <w:r w:rsidR="00F320F6" w:rsidRPr="00BA59E4">
              <w:rPr>
                <w:rStyle w:val="Formatvorlage67"/>
              </w:rPr>
              <w:t xml:space="preserve"> wurde erreicht.</w:t>
            </w:r>
          </w:p>
          <w:p w:rsidR="00F04834" w:rsidRPr="00BA59E4" w:rsidRDefault="00F04834" w:rsidP="00F04834">
            <w:pPr>
              <w:rPr>
                <w:rStyle w:val="Formatvorlage67"/>
              </w:rPr>
            </w:pPr>
            <w:r w:rsidRPr="00BA59E4">
              <w:rPr>
                <w:rStyle w:val="Formatvorlage67"/>
              </w:rPr>
              <w:t>(Verbalbeurteilung siehe Beiblatt)</w:t>
            </w:r>
          </w:p>
          <w:p w:rsidR="0026591B" w:rsidRPr="00BA59E4" w:rsidRDefault="0026591B" w:rsidP="00F04834">
            <w:pPr>
              <w:rPr>
                <w:rStyle w:val="Formatvorlage67"/>
              </w:rPr>
            </w:pPr>
          </w:p>
          <w:p w:rsidR="00F04834" w:rsidRPr="00080059" w:rsidRDefault="00F04834" w:rsidP="00F04834">
            <w:pPr>
              <w:rPr>
                <w:sz w:val="20"/>
                <w:szCs w:val="20"/>
              </w:rPr>
            </w:pPr>
            <w:r w:rsidRPr="00BA59E4">
              <w:rPr>
                <w:rStyle w:val="Formatvorlage67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8" w:name="Text13"/>
            <w:r w:rsidRPr="00BA59E4">
              <w:rPr>
                <w:rStyle w:val="Formatvorlage67"/>
              </w:rPr>
              <w:instrText xml:space="preserve"> FORMTEXT </w:instrText>
            </w:r>
            <w:r w:rsidRPr="00BA59E4">
              <w:rPr>
                <w:rStyle w:val="Formatvorlage67"/>
              </w:rPr>
            </w:r>
            <w:r w:rsidRPr="00BA59E4">
              <w:rPr>
                <w:rStyle w:val="Formatvorlage67"/>
              </w:rPr>
              <w:fldChar w:fldCharType="separate"/>
            </w:r>
            <w:r w:rsidRPr="00BA59E4">
              <w:rPr>
                <w:rStyle w:val="Formatvorlage67"/>
                <w:noProof/>
              </w:rPr>
              <w:t> </w:t>
            </w:r>
            <w:r w:rsidRPr="00BA59E4">
              <w:rPr>
                <w:rStyle w:val="Formatvorlage67"/>
                <w:noProof/>
              </w:rPr>
              <w:t> </w:t>
            </w:r>
            <w:r w:rsidRPr="00BA59E4">
              <w:rPr>
                <w:rStyle w:val="Formatvorlage67"/>
                <w:noProof/>
              </w:rPr>
              <w:t> </w:t>
            </w:r>
            <w:r w:rsidRPr="00BA59E4">
              <w:rPr>
                <w:rStyle w:val="Formatvorlage67"/>
                <w:noProof/>
              </w:rPr>
              <w:t> </w:t>
            </w:r>
            <w:r w:rsidRPr="00BA59E4">
              <w:rPr>
                <w:rStyle w:val="Formatvorlage67"/>
                <w:noProof/>
              </w:rPr>
              <w:t> </w:t>
            </w:r>
            <w:r w:rsidRPr="00BA59E4">
              <w:rPr>
                <w:rStyle w:val="Formatvorlage67"/>
              </w:rPr>
              <w:fldChar w:fldCharType="end"/>
            </w:r>
            <w:bookmarkEnd w:id="8"/>
          </w:p>
        </w:tc>
      </w:tr>
      <w:tr w:rsidR="006F4481" w:rsidTr="00C112E9">
        <w:trPr>
          <w:trHeight w:hRule="exact" w:val="397"/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4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7D3AF3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2D434F" w:rsidTr="00C112E9">
        <w:trPr>
          <w:trHeight w:hRule="exact" w:val="397"/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34F" w:rsidRDefault="002D434F" w:rsidP="0044650F"/>
        </w:tc>
        <w:tc>
          <w:tcPr>
            <w:tcW w:w="222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D434F" w:rsidRPr="002D434F" w:rsidRDefault="002D434F" w:rsidP="002D434F">
            <w:pPr>
              <w:jc w:val="center"/>
              <w:rPr>
                <w:sz w:val="14"/>
                <w:szCs w:val="16"/>
              </w:rPr>
            </w:pPr>
            <w:r w:rsidRPr="002D434F">
              <w:rPr>
                <w:sz w:val="14"/>
                <w:szCs w:val="16"/>
              </w:rPr>
              <w:t>(Dienstsiegel</w:t>
            </w:r>
          </w:p>
          <w:p w:rsidR="002D434F" w:rsidRDefault="002D434F" w:rsidP="002D434F">
            <w:pPr>
              <w:jc w:val="center"/>
            </w:pPr>
            <w:r w:rsidRPr="002D434F">
              <w:rPr>
                <w:sz w:val="14"/>
                <w:szCs w:val="16"/>
              </w:rPr>
              <w:t>der Schule)</w:t>
            </w:r>
          </w:p>
        </w:tc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434F" w:rsidRDefault="002D434F" w:rsidP="003F4608">
            <w:pPr>
              <w:jc w:val="center"/>
            </w:pPr>
          </w:p>
        </w:tc>
      </w:tr>
      <w:tr w:rsidR="002D434F" w:rsidTr="00C112E9">
        <w:trPr>
          <w:trHeight w:hRule="exact" w:val="227"/>
          <w:jc w:val="center"/>
        </w:trPr>
        <w:tc>
          <w:tcPr>
            <w:tcW w:w="42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Default="002D434F" w:rsidP="004D24D9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Schulleiterin/Schulleiter</w:t>
            </w:r>
          </w:p>
        </w:tc>
        <w:tc>
          <w:tcPr>
            <w:tcW w:w="2225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2D434F" w:rsidRDefault="002D434F" w:rsidP="002D434F">
            <w:pPr>
              <w:jc w:val="center"/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434F" w:rsidRPr="002D434F" w:rsidRDefault="002D434F" w:rsidP="004D24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Lerngruppenbegleiterin/Lerngruppenbegleiter</w:t>
            </w:r>
          </w:p>
        </w:tc>
      </w:tr>
    </w:tbl>
    <w:p w:rsidR="00747ADE" w:rsidRPr="0026591B" w:rsidRDefault="00747ADE" w:rsidP="0044650F">
      <w:pPr>
        <w:rPr>
          <w:sz w:val="12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4D24D9" w:rsidRPr="00D859CF" w:rsidRDefault="008E1881" w:rsidP="004D24D9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4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4D24D9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</w:t>
      </w:r>
      <w:r w:rsidR="004D24D9"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 xml:space="preserve"> </w:t>
      </w:r>
    </w:p>
    <w:p w:rsidR="008E1881" w:rsidRPr="00D859CF" w:rsidRDefault="008E1881" w:rsidP="008E1881">
      <w:pPr>
        <w:pStyle w:val="ac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473366">
      <w:pgSz w:w="11906" w:h="16838" w:code="9"/>
      <w:pgMar w:top="45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BC1" w:rsidRDefault="00771BC1" w:rsidP="001E03DE">
      <w:r>
        <w:separator/>
      </w:r>
    </w:p>
  </w:endnote>
  <w:endnote w:type="continuationSeparator" w:id="0">
    <w:p w:rsidR="00771BC1" w:rsidRDefault="00771BC1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BC1" w:rsidRDefault="00771BC1" w:rsidP="001E03DE">
      <w:r>
        <w:separator/>
      </w:r>
    </w:p>
  </w:footnote>
  <w:footnote w:type="continuationSeparator" w:id="0">
    <w:p w:rsidR="00771BC1" w:rsidRDefault="00771BC1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KoJGZnjEaeeHsiOApjw7+PqaTuiv1kX7lYU0g5wYDMP+5T3/x7WbkQmy+ynn2URI//j0H7nsBx1jYrghmhYPsg==" w:salt="u4Jb3yva9ntbBBPz7nN4d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6"/>
    <w:rsid w:val="00057CF8"/>
    <w:rsid w:val="000741E9"/>
    <w:rsid w:val="00076BD9"/>
    <w:rsid w:val="00080059"/>
    <w:rsid w:val="000A510C"/>
    <w:rsid w:val="000D449A"/>
    <w:rsid w:val="000E29D1"/>
    <w:rsid w:val="001164F4"/>
    <w:rsid w:val="00122971"/>
    <w:rsid w:val="0012504D"/>
    <w:rsid w:val="00146005"/>
    <w:rsid w:val="0016582B"/>
    <w:rsid w:val="001A2103"/>
    <w:rsid w:val="001E03DE"/>
    <w:rsid w:val="001E2078"/>
    <w:rsid w:val="001E4D4C"/>
    <w:rsid w:val="001E7CA1"/>
    <w:rsid w:val="00210F12"/>
    <w:rsid w:val="002223B8"/>
    <w:rsid w:val="00222837"/>
    <w:rsid w:val="00251028"/>
    <w:rsid w:val="0026591B"/>
    <w:rsid w:val="00296589"/>
    <w:rsid w:val="002977CD"/>
    <w:rsid w:val="002D434F"/>
    <w:rsid w:val="003A1654"/>
    <w:rsid w:val="003F4608"/>
    <w:rsid w:val="00441F3E"/>
    <w:rsid w:val="0044650F"/>
    <w:rsid w:val="0046436C"/>
    <w:rsid w:val="00473366"/>
    <w:rsid w:val="004961B4"/>
    <w:rsid w:val="004D24D9"/>
    <w:rsid w:val="004E77FA"/>
    <w:rsid w:val="004F4FEA"/>
    <w:rsid w:val="00515D17"/>
    <w:rsid w:val="00541053"/>
    <w:rsid w:val="00541839"/>
    <w:rsid w:val="00564767"/>
    <w:rsid w:val="005837DE"/>
    <w:rsid w:val="005A0475"/>
    <w:rsid w:val="005E6531"/>
    <w:rsid w:val="006B7969"/>
    <w:rsid w:val="006F4481"/>
    <w:rsid w:val="00747ADE"/>
    <w:rsid w:val="00771BC1"/>
    <w:rsid w:val="007863D4"/>
    <w:rsid w:val="007C64FB"/>
    <w:rsid w:val="007D3AF3"/>
    <w:rsid w:val="007E05A7"/>
    <w:rsid w:val="007E109A"/>
    <w:rsid w:val="00833F5D"/>
    <w:rsid w:val="008702B6"/>
    <w:rsid w:val="008921C3"/>
    <w:rsid w:val="008A7911"/>
    <w:rsid w:val="008C3D29"/>
    <w:rsid w:val="008C4296"/>
    <w:rsid w:val="008D440B"/>
    <w:rsid w:val="008E1881"/>
    <w:rsid w:val="00940F5F"/>
    <w:rsid w:val="009533B3"/>
    <w:rsid w:val="00956D3A"/>
    <w:rsid w:val="0096431B"/>
    <w:rsid w:val="009935DA"/>
    <w:rsid w:val="009A7179"/>
    <w:rsid w:val="009C05F9"/>
    <w:rsid w:val="009C7A38"/>
    <w:rsid w:val="009D4673"/>
    <w:rsid w:val="009F02C0"/>
    <w:rsid w:val="00A13DCC"/>
    <w:rsid w:val="00A91AF4"/>
    <w:rsid w:val="00A96C3E"/>
    <w:rsid w:val="00AB5C56"/>
    <w:rsid w:val="00AE5C68"/>
    <w:rsid w:val="00AE5D4C"/>
    <w:rsid w:val="00B50119"/>
    <w:rsid w:val="00B91086"/>
    <w:rsid w:val="00BA59E4"/>
    <w:rsid w:val="00BF577C"/>
    <w:rsid w:val="00C02B9D"/>
    <w:rsid w:val="00C112E9"/>
    <w:rsid w:val="00C22DA6"/>
    <w:rsid w:val="00C642E2"/>
    <w:rsid w:val="00C7555E"/>
    <w:rsid w:val="00C76A80"/>
    <w:rsid w:val="00CD6932"/>
    <w:rsid w:val="00CF749B"/>
    <w:rsid w:val="00D05661"/>
    <w:rsid w:val="00D3301F"/>
    <w:rsid w:val="00D430B1"/>
    <w:rsid w:val="00DB3718"/>
    <w:rsid w:val="00DD4D96"/>
    <w:rsid w:val="00EA568D"/>
    <w:rsid w:val="00ED07BE"/>
    <w:rsid w:val="00EF4D67"/>
    <w:rsid w:val="00F04834"/>
    <w:rsid w:val="00F0608C"/>
    <w:rsid w:val="00F31AC2"/>
    <w:rsid w:val="00F320F6"/>
    <w:rsid w:val="00F44A67"/>
    <w:rsid w:val="00F554DA"/>
    <w:rsid w:val="00F56E21"/>
    <w:rsid w:val="00FB3661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F9D07F-77A0-45D8-80D4-4A1946AB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5A0475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47336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AE5D4C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AE5D4C"/>
    <w:rPr>
      <w:rFonts w:ascii="Arial" w:hAnsi="Arial"/>
      <w:b/>
      <w:sz w:val="28"/>
    </w:rPr>
  </w:style>
  <w:style w:type="character" w:customStyle="1" w:styleId="Formatvorlage67">
    <w:name w:val="Formatvorlage67"/>
    <w:basedOn w:val="a0"/>
    <w:uiPriority w:val="1"/>
    <w:rsid w:val="00AE5D4C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F04834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F04834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4D24D9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07\htdocs\moodle\blocks\exastud\template\BP%202004\BP2004_GMS_Abgangszeugnis_Fo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178042F64C48D9A5422F9E2BB60F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A0755D-C8D3-47F7-B20C-B0EC67DBFC74}"/>
      </w:docPartPr>
      <w:docPartBody>
        <w:p w:rsidR="009D0E28" w:rsidRDefault="00280EF7">
          <w:pPr>
            <w:pStyle w:val="30178042F64C48D9A5422F9E2BB60FC6"/>
          </w:pPr>
          <w:r w:rsidRPr="00473366">
            <w:rPr>
              <w:rStyle w:val="a3"/>
              <w:sz w:val="18"/>
              <w:szCs w:val="18"/>
            </w:rPr>
            <w:t>Wählen Sie ein Element aus.</w:t>
          </w:r>
        </w:p>
      </w:docPartBody>
    </w:docPart>
    <w:docPart>
      <w:docPartPr>
        <w:name w:val="CD2838C3E18E42D1850746C7259797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FF6EB0-7C53-4452-94D6-EF5C0549812B}"/>
      </w:docPartPr>
      <w:docPartBody>
        <w:p w:rsidR="009D0E28" w:rsidRDefault="00280EF7">
          <w:pPr>
            <w:pStyle w:val="CD2838C3E18E42D1850746C7259797C3"/>
          </w:pPr>
          <w:r w:rsidRPr="004D24D9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696C2AA393F4246A05E31A478A33F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8DF76-6B53-467F-95EC-8A74B66C5D97}"/>
      </w:docPartPr>
      <w:docPartBody>
        <w:p w:rsidR="009D0E28" w:rsidRDefault="00280EF7">
          <w:pPr>
            <w:pStyle w:val="2696C2AA393F4246A05E31A478A33FC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4366F474A0C4E6791B399E1EAA7BD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C3F9E4-5370-434D-8596-3F99237BBD16}"/>
      </w:docPartPr>
      <w:docPartBody>
        <w:p w:rsidR="009D0E28" w:rsidRDefault="00280EF7">
          <w:pPr>
            <w:pStyle w:val="64366F474A0C4E6791B399E1EAA7BDAC"/>
          </w:pPr>
          <w:r w:rsidRPr="004D24D9">
            <w:rPr>
              <w:rStyle w:val="a3"/>
              <w:sz w:val="12"/>
              <w:szCs w:val="16"/>
            </w:rPr>
            <w:t>Wählen Sie ein Element aus.</w:t>
          </w:r>
        </w:p>
      </w:docPartBody>
    </w:docPart>
    <w:docPart>
      <w:docPartPr>
        <w:name w:val="F861A30FA9B14B09B02142303E2A05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64D56-AB96-46E6-B114-E0DB4D69854A}"/>
      </w:docPartPr>
      <w:docPartBody>
        <w:p w:rsidR="009D0E28" w:rsidRDefault="00280EF7">
          <w:pPr>
            <w:pStyle w:val="F861A30FA9B14B09B02142303E2A0591"/>
          </w:pPr>
          <w:r w:rsidRPr="009153C4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F7"/>
    <w:rsid w:val="00280EF7"/>
    <w:rsid w:val="007C25F1"/>
    <w:rsid w:val="008516C3"/>
    <w:rsid w:val="009D0E28"/>
    <w:rsid w:val="00B7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0178042F64C48D9A5422F9E2BB60FC6">
    <w:name w:val="30178042F64C48D9A5422F9E2BB60FC6"/>
  </w:style>
  <w:style w:type="paragraph" w:customStyle="1" w:styleId="CD2838C3E18E42D1850746C7259797C3">
    <w:name w:val="CD2838C3E18E42D1850746C7259797C3"/>
  </w:style>
  <w:style w:type="paragraph" w:customStyle="1" w:styleId="2696C2AA393F4246A05E31A478A33FC5">
    <w:name w:val="2696C2AA393F4246A05E31A478A33FC5"/>
  </w:style>
  <w:style w:type="paragraph" w:customStyle="1" w:styleId="64366F474A0C4E6791B399E1EAA7BDAC">
    <w:name w:val="64366F474A0C4E6791B399E1EAA7BDAC"/>
  </w:style>
  <w:style w:type="paragraph" w:customStyle="1" w:styleId="F861A30FA9B14B09B02142303E2A0591">
    <w:name w:val="F861A30FA9B14B09B02142303E2A05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BP2004_GMS_Abgangszeugnis_Foe</Template>
  <TotalTime>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Sergey Zavarzin</cp:lastModifiedBy>
  <cp:revision>5</cp:revision>
  <cp:lastPrinted>2017-10-30T13:28:00Z</cp:lastPrinted>
  <dcterms:created xsi:type="dcterms:W3CDTF">2018-12-18T16:04:00Z</dcterms:created>
  <dcterms:modified xsi:type="dcterms:W3CDTF">2019-01-07T13:47:00Z</dcterms:modified>
</cp:coreProperties>
</file>