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781213" w:rsidTr="00A142B8">
        <w:trPr>
          <w:cantSplit/>
          <w:trHeight w:hRule="exact" w:val="1134"/>
        </w:trPr>
        <w:tc>
          <w:tcPr>
            <w:tcW w:w="10200" w:type="dxa"/>
            <w:vAlign w:val="center"/>
            <w:hideMark/>
          </w:tcPr>
          <w:p w:rsidR="00781213" w:rsidRPr="00D33039" w:rsidRDefault="00A41D1C" w:rsidP="003A35CA">
            <w:pPr>
              <w:spacing w:line="276" w:lineRule="auto"/>
              <w:jc w:val="center"/>
              <w:rPr>
                <w:rFonts w:eastAsia="Times New Roman"/>
                <w:b/>
                <w:sz w:val="44"/>
                <w:szCs w:val="56"/>
                <w:lang w:eastAsia="de-DE"/>
              </w:rPr>
            </w:pPr>
            <w:r>
              <w:rPr>
                <w:rFonts w:eastAsia="Times New Roman"/>
                <w:b/>
                <w:sz w:val="44"/>
                <w:szCs w:val="56"/>
                <w:lang w:eastAsia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Schulname"/>
                    <w:maxLength w:val="100"/>
                  </w:textInput>
                </w:ffData>
              </w:fldChar>
            </w:r>
            <w:bookmarkStart w:id="0" w:name="Text7"/>
            <w:r>
              <w:rPr>
                <w:rFonts w:eastAsia="Times New Roman"/>
                <w:b/>
                <w:sz w:val="44"/>
                <w:szCs w:val="56"/>
                <w:lang w:eastAsia="de-DE"/>
              </w:rPr>
              <w:instrText xml:space="preserve"> FORMTEXT </w:instrText>
            </w:r>
            <w:r>
              <w:rPr>
                <w:rFonts w:eastAsia="Times New Roman"/>
                <w:b/>
                <w:sz w:val="44"/>
                <w:szCs w:val="56"/>
                <w:lang w:eastAsia="de-DE"/>
              </w:rPr>
            </w:r>
            <w:r>
              <w:rPr>
                <w:rFonts w:eastAsia="Times New Roman"/>
                <w:b/>
                <w:sz w:val="44"/>
                <w:szCs w:val="56"/>
                <w:lang w:eastAsia="de-DE"/>
              </w:rPr>
              <w:fldChar w:fldCharType="separate"/>
            </w:r>
            <w:r w:rsidR="00185CA6">
              <w:rPr>
                <w:rFonts w:eastAsia="Times New Roman"/>
                <w:b/>
                <w:noProof/>
                <w:sz w:val="44"/>
                <w:szCs w:val="56"/>
                <w:lang w:eastAsia="de-DE"/>
              </w:rPr>
              <w:t>${schule}</w:t>
            </w:r>
            <w:r>
              <w:rPr>
                <w:rFonts w:eastAsia="Times New Roman"/>
                <w:b/>
                <w:sz w:val="44"/>
                <w:szCs w:val="56"/>
                <w:lang w:eastAsia="de-DE"/>
              </w:rPr>
              <w:fldChar w:fldCharType="end"/>
            </w:r>
            <w:bookmarkEnd w:id="0"/>
          </w:p>
        </w:tc>
      </w:tr>
      <w:tr w:rsidR="00A142B8" w:rsidTr="00A142B8">
        <w:trPr>
          <w:cantSplit/>
          <w:trHeight w:hRule="exact" w:val="696"/>
        </w:trPr>
        <w:tc>
          <w:tcPr>
            <w:tcW w:w="10200" w:type="dxa"/>
            <w:vAlign w:val="bottom"/>
          </w:tcPr>
          <w:p w:rsidR="00A142B8" w:rsidRPr="00A142B8" w:rsidRDefault="00A142B8" w:rsidP="00BA4157">
            <w:pPr>
              <w:jc w:val="center"/>
              <w:rPr>
                <w:rFonts w:eastAsia="Times New Roman"/>
                <w:szCs w:val="24"/>
                <w:lang w:eastAsia="de-DE"/>
              </w:rPr>
            </w:pPr>
            <w:r w:rsidRPr="00A142B8">
              <w:rPr>
                <w:rFonts w:eastAsia="Times New Roman"/>
                <w:szCs w:val="24"/>
                <w:lang w:eastAsia="de-DE"/>
              </w:rPr>
              <w:t>Anlage zum Abschlusszeugnis der Gemeinschaftsschule 20</w:t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1" w:name="Text9"/>
            <w:r w:rsidR="00BA4157">
              <w:rPr>
                <w:rFonts w:eastAsia="Times New Roman"/>
                <w:szCs w:val="24"/>
                <w:lang w:eastAsia="de-DE"/>
              </w:rPr>
              <w:instrText xml:space="preserve"> FORMTEXT </w:instrText>
            </w:r>
            <w:r w:rsidR="00BA4157">
              <w:rPr>
                <w:rFonts w:eastAsia="Times New Roman"/>
                <w:szCs w:val="24"/>
                <w:lang w:eastAsia="de-DE"/>
              </w:rPr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separate"/>
            </w:r>
            <w:r w:rsidR="003155AA">
              <w:rPr>
                <w:rFonts w:eastAsia="Times New Roman"/>
                <w:noProof/>
                <w:szCs w:val="24"/>
                <w:lang w:eastAsia="de-DE"/>
              </w:rPr>
              <w:t>99</w:t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end"/>
            </w:r>
            <w:bookmarkEnd w:id="1"/>
            <w:r>
              <w:rPr>
                <w:rFonts w:eastAsia="Times New Roman"/>
                <w:szCs w:val="24"/>
                <w:lang w:eastAsia="de-DE"/>
              </w:rPr>
              <w:t>/20</w:t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" w:name="Text10"/>
            <w:r w:rsidR="00BA4157">
              <w:rPr>
                <w:rFonts w:eastAsia="Times New Roman"/>
                <w:szCs w:val="24"/>
                <w:lang w:eastAsia="de-DE"/>
              </w:rPr>
              <w:instrText xml:space="preserve"> FORMTEXT </w:instrText>
            </w:r>
            <w:r w:rsidR="00BA4157">
              <w:rPr>
                <w:rFonts w:eastAsia="Times New Roman"/>
                <w:szCs w:val="24"/>
                <w:lang w:eastAsia="de-DE"/>
              </w:rPr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separate"/>
            </w:r>
            <w:r w:rsidR="003155AA">
              <w:rPr>
                <w:rFonts w:eastAsia="Times New Roman"/>
                <w:noProof/>
                <w:szCs w:val="24"/>
                <w:lang w:eastAsia="de-DE"/>
              </w:rPr>
              <w:t>99</w:t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end"/>
            </w:r>
            <w:bookmarkEnd w:id="2"/>
          </w:p>
        </w:tc>
      </w:tr>
    </w:tbl>
    <w:p w:rsidR="003A76C3" w:rsidRPr="005B204F" w:rsidRDefault="003A76C3" w:rsidP="0044650F">
      <w:pPr>
        <w:rPr>
          <w:sz w:val="16"/>
          <w:szCs w:val="16"/>
        </w:rPr>
      </w:pPr>
    </w:p>
    <w:p w:rsidR="008E0302" w:rsidRDefault="008E0302" w:rsidP="00BB120B">
      <w:pPr>
        <w:jc w:val="center"/>
        <w:rPr>
          <w:sz w:val="22"/>
          <w:szCs w:val="28"/>
        </w:rPr>
      </w:pPr>
    </w:p>
    <w:p w:rsidR="008E0302" w:rsidRDefault="008E0302" w:rsidP="00BB120B">
      <w:pPr>
        <w:jc w:val="center"/>
        <w:rPr>
          <w:sz w:val="22"/>
          <w:szCs w:val="28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8240" behindDoc="0" locked="1" layoutInCell="1" allowOverlap="1" wp14:anchorId="318CF064" wp14:editId="06EEFF6D">
            <wp:simplePos x="0" y="0"/>
            <wp:positionH relativeFrom="margin">
              <wp:posOffset>1755775</wp:posOffset>
            </wp:positionH>
            <wp:positionV relativeFrom="page">
              <wp:posOffset>1988820</wp:posOffset>
            </wp:positionV>
            <wp:extent cx="2696400" cy="1530000"/>
            <wp:effectExtent l="0" t="0" r="8890" b="0"/>
            <wp:wrapSquare wrapText="bothSides"/>
            <wp:docPr id="1" name="Grafik 1" descr="http://www.landesrecht-bw.de/jportal/docs/anlage/bwh/pdf/bw2015+865+anl1.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andesrecht-bw.de/jportal/docs/anlage/bwh/pdf/bw2015+865+anl1.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400" cy="15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120B" w:rsidRPr="000445EF" w:rsidRDefault="00BB120B" w:rsidP="00BB120B">
      <w:pPr>
        <w:jc w:val="center"/>
        <w:rPr>
          <w:sz w:val="22"/>
          <w:szCs w:val="28"/>
        </w:rPr>
      </w:pPr>
    </w:p>
    <w:p w:rsidR="00CF1DB1" w:rsidRDefault="00CF1DB1" w:rsidP="00BB120B">
      <w:pPr>
        <w:jc w:val="center"/>
        <w:rPr>
          <w:sz w:val="28"/>
          <w:szCs w:val="28"/>
        </w:rPr>
      </w:pPr>
    </w:p>
    <w:p w:rsidR="00CF1DB1" w:rsidRDefault="00CF1DB1" w:rsidP="00BB120B">
      <w:pPr>
        <w:jc w:val="center"/>
        <w:rPr>
          <w:sz w:val="28"/>
          <w:szCs w:val="28"/>
        </w:rPr>
      </w:pPr>
    </w:p>
    <w:p w:rsidR="00CF1DB1" w:rsidRDefault="00CF1DB1" w:rsidP="00BB120B">
      <w:pPr>
        <w:jc w:val="center"/>
        <w:rPr>
          <w:sz w:val="28"/>
          <w:szCs w:val="28"/>
        </w:rPr>
      </w:pPr>
    </w:p>
    <w:p w:rsidR="00CF1DB1" w:rsidRDefault="00CF1DB1" w:rsidP="00BB120B">
      <w:pPr>
        <w:jc w:val="center"/>
        <w:rPr>
          <w:sz w:val="28"/>
          <w:szCs w:val="28"/>
        </w:rPr>
      </w:pPr>
    </w:p>
    <w:p w:rsidR="0084080D" w:rsidRDefault="0084080D" w:rsidP="0044650F">
      <w:pPr>
        <w:rPr>
          <w:sz w:val="28"/>
          <w:szCs w:val="28"/>
        </w:rPr>
      </w:pPr>
    </w:p>
    <w:p w:rsidR="00CF1DB1" w:rsidRDefault="00CF1DB1" w:rsidP="0084080D">
      <w:pPr>
        <w:jc w:val="center"/>
        <w:rPr>
          <w:b/>
          <w:sz w:val="56"/>
          <w:szCs w:val="56"/>
        </w:rPr>
      </w:pPr>
    </w:p>
    <w:p w:rsidR="00CF1DB1" w:rsidRPr="000445EF" w:rsidRDefault="00CF1DB1" w:rsidP="0084080D">
      <w:pPr>
        <w:jc w:val="center"/>
        <w:rPr>
          <w:b/>
          <w:sz w:val="44"/>
          <w:szCs w:val="56"/>
        </w:rPr>
      </w:pPr>
    </w:p>
    <w:p w:rsidR="0084080D" w:rsidRPr="00F24C0F" w:rsidRDefault="0084080D" w:rsidP="0084080D">
      <w:pPr>
        <w:jc w:val="center"/>
        <w:rPr>
          <w:b/>
          <w:sz w:val="56"/>
          <w:szCs w:val="56"/>
        </w:rPr>
      </w:pPr>
      <w:r w:rsidRPr="00F24C0F">
        <w:rPr>
          <w:b/>
          <w:sz w:val="56"/>
          <w:szCs w:val="56"/>
        </w:rPr>
        <w:t>Zertifikat</w:t>
      </w:r>
    </w:p>
    <w:p w:rsidR="008F469C" w:rsidRPr="00735A76" w:rsidRDefault="008F469C" w:rsidP="0084080D">
      <w:pPr>
        <w:jc w:val="center"/>
        <w:rPr>
          <w:sz w:val="36"/>
          <w:szCs w:val="36"/>
        </w:rPr>
      </w:pPr>
    </w:p>
    <w:p w:rsidR="003A76C3" w:rsidRPr="00A41D1C" w:rsidRDefault="00A41D1C" w:rsidP="00D52883">
      <w:pPr>
        <w:jc w:val="center"/>
        <w:rPr>
          <w:sz w:val="26"/>
          <w:szCs w:val="26"/>
        </w:rPr>
      </w:pPr>
      <w:r w:rsidRPr="00A41D1C">
        <w:rPr>
          <w:b/>
          <w:sz w:val="26"/>
          <w:szCs w:val="26"/>
        </w:rPr>
        <w:fldChar w:fldCharType="begin">
          <w:ffData>
            <w:name w:val="Text8"/>
            <w:enabled/>
            <w:calcOnExit/>
            <w:textInput>
              <w:default w:val="Vorname Name"/>
              <w:maxLength w:val="45"/>
            </w:textInput>
          </w:ffData>
        </w:fldChar>
      </w:r>
      <w:bookmarkStart w:id="3" w:name="Text8"/>
      <w:r w:rsidRPr="00A41D1C">
        <w:rPr>
          <w:b/>
          <w:sz w:val="26"/>
          <w:szCs w:val="26"/>
        </w:rPr>
        <w:instrText xml:space="preserve"> FORMTEXT </w:instrText>
      </w:r>
      <w:r w:rsidRPr="00A41D1C">
        <w:rPr>
          <w:b/>
          <w:sz w:val="26"/>
          <w:szCs w:val="26"/>
        </w:rPr>
      </w:r>
      <w:r w:rsidRPr="00A41D1C">
        <w:rPr>
          <w:b/>
          <w:sz w:val="26"/>
          <w:szCs w:val="26"/>
        </w:rPr>
        <w:fldChar w:fldCharType="separate"/>
      </w:r>
      <w:r w:rsidR="00185CA6">
        <w:rPr>
          <w:b/>
          <w:sz w:val="26"/>
          <w:szCs w:val="26"/>
        </w:rPr>
        <w:t>${name}</w:t>
      </w:r>
      <w:r w:rsidRPr="00A41D1C">
        <w:rPr>
          <w:b/>
          <w:sz w:val="26"/>
          <w:szCs w:val="26"/>
        </w:rPr>
        <w:fldChar w:fldCharType="end"/>
      </w:r>
      <w:bookmarkEnd w:id="3"/>
      <w:r w:rsidR="00A142B8" w:rsidRPr="00A41D1C">
        <w:rPr>
          <w:sz w:val="26"/>
          <w:szCs w:val="26"/>
        </w:rPr>
        <w:t xml:space="preserve"> </w:t>
      </w:r>
      <w:r w:rsidR="005D0A59" w:rsidRPr="00A41D1C">
        <w:rPr>
          <w:sz w:val="26"/>
          <w:szCs w:val="26"/>
        </w:rPr>
        <w:t xml:space="preserve">hat </w:t>
      </w:r>
      <w:r w:rsidR="003A76C3" w:rsidRPr="00A41D1C">
        <w:rPr>
          <w:sz w:val="26"/>
          <w:szCs w:val="26"/>
        </w:rPr>
        <w:t xml:space="preserve">ab Klassenstufe 8 </w:t>
      </w:r>
      <w:r w:rsidR="00454D70" w:rsidRPr="00A41D1C">
        <w:rPr>
          <w:sz w:val="26"/>
          <w:szCs w:val="26"/>
        </w:rPr>
        <w:t>das</w:t>
      </w:r>
      <w:r w:rsidR="00BB120B" w:rsidRPr="00A41D1C">
        <w:rPr>
          <w:sz w:val="26"/>
          <w:szCs w:val="26"/>
        </w:rPr>
        <w:t xml:space="preserve"> </w:t>
      </w:r>
      <w:r w:rsidR="0005174F" w:rsidRPr="00A41D1C">
        <w:rPr>
          <w:b/>
          <w:sz w:val="26"/>
          <w:szCs w:val="26"/>
        </w:rPr>
        <w:t>Profilfach</w:t>
      </w:r>
    </w:p>
    <w:p w:rsidR="003A76C3" w:rsidRPr="009C777A" w:rsidRDefault="003A76C3" w:rsidP="009C777A">
      <w:pPr>
        <w:rPr>
          <w:sz w:val="18"/>
          <w:szCs w:val="18"/>
        </w:rPr>
      </w:pPr>
    </w:p>
    <w:sdt>
      <w:sdtPr>
        <w:rPr>
          <w:rStyle w:val="Formatvorlage5"/>
        </w:rPr>
        <w:id w:val="802043260"/>
        <w:placeholder>
          <w:docPart w:val="39EDFE5FAB684C40BC478A2E99CBBBD2"/>
        </w:placeholder>
        <w:dropDownList>
          <w:listItem w:value="Wählen Sie ein Element aus."/>
          <w:listItem w:displayText="Naturwissenschaft und Technik (NwT)" w:value="Naturwissenschaft und Technik (NwT)"/>
          <w:listItem w:displayText="Sport" w:value="Sport"/>
          <w:listItem w:displayText="Musik" w:value="Musik"/>
          <w:listItem w:displayText="Bildende Kunst" w:value="Bildende Kunst"/>
          <w:listItem w:displayText="Spanisch" w:value="Spanisch"/>
        </w:dropDownList>
      </w:sdtPr>
      <w:sdtEndPr>
        <w:rPr>
          <w:rStyle w:val="Absatz-Standardschriftart"/>
          <w:b w:val="0"/>
          <w:sz w:val="56"/>
          <w:szCs w:val="56"/>
        </w:rPr>
      </w:sdtEndPr>
      <w:sdtContent>
        <w:p w:rsidR="006D1D1F" w:rsidRPr="00285D75" w:rsidRDefault="00185CA6" w:rsidP="009C777A">
          <w:pPr>
            <w:spacing w:before="160"/>
            <w:jc w:val="center"/>
            <w:rPr>
              <w:b/>
              <w:sz w:val="56"/>
              <w:szCs w:val="56"/>
            </w:rPr>
          </w:pPr>
          <w:r>
            <w:rPr>
              <w:rStyle w:val="Formatvorlage5"/>
            </w:rPr>
            <w:t>Spanisch</w:t>
          </w:r>
        </w:p>
      </w:sdtContent>
    </w:sdt>
    <w:p w:rsidR="005D690C" w:rsidRPr="005D690C" w:rsidRDefault="005D690C" w:rsidP="009C777A">
      <w:pPr>
        <w:spacing w:before="160"/>
        <w:jc w:val="center"/>
        <w:rPr>
          <w:sz w:val="18"/>
          <w:szCs w:val="18"/>
        </w:rPr>
      </w:pPr>
    </w:p>
    <w:p w:rsidR="005D0A59" w:rsidRPr="00A41D1C" w:rsidRDefault="00BB120B" w:rsidP="009C777A">
      <w:pPr>
        <w:spacing w:before="160"/>
        <w:jc w:val="center"/>
        <w:rPr>
          <w:sz w:val="26"/>
          <w:szCs w:val="26"/>
        </w:rPr>
      </w:pPr>
      <w:r w:rsidRPr="00A41D1C">
        <w:rPr>
          <w:sz w:val="26"/>
          <w:szCs w:val="26"/>
        </w:rPr>
        <w:t>belegt</w:t>
      </w:r>
      <w:r w:rsidR="005D0A59" w:rsidRPr="00A41D1C">
        <w:rPr>
          <w:sz w:val="26"/>
          <w:szCs w:val="26"/>
        </w:rPr>
        <w:t>.</w:t>
      </w:r>
    </w:p>
    <w:p w:rsidR="008611A9" w:rsidRDefault="008611A9" w:rsidP="00BB120B">
      <w:pPr>
        <w:spacing w:line="360" w:lineRule="atLeast"/>
        <w:rPr>
          <w:sz w:val="28"/>
        </w:rPr>
      </w:pPr>
    </w:p>
    <w:p w:rsidR="00BB120B" w:rsidRPr="007112F5" w:rsidRDefault="00316740" w:rsidP="00BB120B">
      <w:pPr>
        <w:spacing w:line="360" w:lineRule="atLeast"/>
        <w:rPr>
          <w:sz w:val="28"/>
          <w:szCs w:val="28"/>
        </w:rPr>
      </w:pPr>
      <w:r w:rsidRPr="00A41D1C">
        <w:rPr>
          <w:b/>
          <w:sz w:val="26"/>
          <w:szCs w:val="26"/>
        </w:rPr>
        <w:fldChar w:fldCharType="begin">
          <w:ffData>
            <w:name w:val="Text8"/>
            <w:enabled/>
            <w:calcOnExit/>
            <w:textInput>
              <w:default w:val="Vorname Name"/>
              <w:maxLength w:val="45"/>
            </w:textInput>
          </w:ffData>
        </w:fldChar>
      </w:r>
      <w:r w:rsidRPr="00A41D1C">
        <w:rPr>
          <w:b/>
          <w:sz w:val="26"/>
          <w:szCs w:val="26"/>
        </w:rPr>
        <w:instrText xml:space="preserve"> FORMTEXT </w:instrText>
      </w:r>
      <w:r w:rsidRPr="00A41D1C">
        <w:rPr>
          <w:b/>
          <w:sz w:val="26"/>
          <w:szCs w:val="26"/>
        </w:rPr>
      </w:r>
      <w:r w:rsidRPr="00A41D1C">
        <w:rPr>
          <w:b/>
          <w:sz w:val="26"/>
          <w:szCs w:val="26"/>
        </w:rPr>
        <w:fldChar w:fldCharType="separate"/>
      </w:r>
      <w:r>
        <w:rPr>
          <w:b/>
          <w:sz w:val="26"/>
          <w:szCs w:val="26"/>
        </w:rPr>
        <w:t>${na</w:t>
      </w:r>
      <w:r w:rsidR="00BE1953">
        <w:rPr>
          <w:b/>
          <w:sz w:val="26"/>
          <w:szCs w:val="26"/>
        </w:rPr>
        <w:t>m</w:t>
      </w:r>
      <w:r>
        <w:rPr>
          <w:b/>
          <w:sz w:val="26"/>
          <w:szCs w:val="26"/>
        </w:rPr>
        <w:t>e}</w:t>
      </w:r>
      <w:r w:rsidRPr="00A41D1C">
        <w:rPr>
          <w:b/>
          <w:sz w:val="26"/>
          <w:szCs w:val="26"/>
        </w:rPr>
        <w:fldChar w:fldCharType="end"/>
      </w:r>
      <w:r w:rsidR="00D33039">
        <w:rPr>
          <w:b/>
          <w:sz w:val="28"/>
          <w:szCs w:val="28"/>
        </w:rPr>
        <w:t xml:space="preserve"> </w:t>
      </w:r>
      <w:r w:rsidR="00BB120B" w:rsidRPr="00A41D1C">
        <w:rPr>
          <w:sz w:val="26"/>
          <w:szCs w:val="26"/>
        </w:rPr>
        <w:t>hat dabei besondere Kompetenzen in den aufgeführten Bereichen erworben:</w:t>
      </w:r>
    </w:p>
    <w:p w:rsidR="008F469C" w:rsidRDefault="008F469C" w:rsidP="0044650F">
      <w:pPr>
        <w:rPr>
          <w:sz w:val="28"/>
        </w:rPr>
      </w:pPr>
    </w:p>
    <w:tbl>
      <w:tblPr>
        <w:tblStyle w:val="Tabellenraster"/>
        <w:tblW w:w="10200" w:type="dxa"/>
        <w:tblLayout w:type="fixed"/>
        <w:tblLook w:val="04A0" w:firstRow="1" w:lastRow="0" w:firstColumn="1" w:lastColumn="0" w:noHBand="0" w:noVBand="1"/>
      </w:tblPr>
      <w:tblGrid>
        <w:gridCol w:w="3794"/>
        <w:gridCol w:w="2410"/>
        <w:gridCol w:w="3996"/>
      </w:tblGrid>
      <w:tr w:rsidR="00925BF9" w:rsidTr="00BB2D65">
        <w:trPr>
          <w:trHeight w:hRule="exact" w:val="3402"/>
        </w:trPr>
        <w:tc>
          <w:tcPr>
            <w:tcW w:w="102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BF9" w:rsidRPr="00285E04" w:rsidRDefault="00285E04" w:rsidP="00061A36">
            <w:pPr>
              <w:spacing w:line="240" w:lineRule="atLeast"/>
              <w:ind w:left="113" w:right="113"/>
              <w:rPr>
                <w:sz w:val="22"/>
                <w:szCs w:val="24"/>
              </w:rPr>
            </w:pPr>
            <w:r w:rsidRPr="00285E04">
              <w:rPr>
                <w:sz w:val="22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bookmarkStart w:id="4" w:name="Text1"/>
            <w:r w:rsidRPr="00285E04">
              <w:rPr>
                <w:sz w:val="22"/>
                <w:szCs w:val="24"/>
              </w:rPr>
              <w:instrText xml:space="preserve"> FORMTEXT </w:instrText>
            </w:r>
            <w:r w:rsidRPr="00285E04">
              <w:rPr>
                <w:sz w:val="22"/>
                <w:szCs w:val="24"/>
              </w:rPr>
            </w:r>
            <w:r w:rsidRPr="00285E04">
              <w:rPr>
                <w:sz w:val="22"/>
                <w:szCs w:val="24"/>
              </w:rPr>
              <w:fldChar w:fldCharType="separate"/>
            </w:r>
            <w:bookmarkStart w:id="5" w:name="_GoBack"/>
            <w:bookmarkEnd w:id="5"/>
            <w:r w:rsidR="002F08D5">
              <w:rPr>
                <w:noProof/>
                <w:sz w:val="22"/>
                <w:szCs w:val="24"/>
              </w:rPr>
              <w:t>${besondere_kompetenzen}</w:t>
            </w:r>
            <w:r w:rsidRPr="00285E04">
              <w:rPr>
                <w:sz w:val="22"/>
                <w:szCs w:val="24"/>
              </w:rPr>
              <w:fldChar w:fldCharType="end"/>
            </w:r>
            <w:bookmarkEnd w:id="4"/>
          </w:p>
        </w:tc>
      </w:tr>
      <w:tr w:rsidR="00CF1DB1" w:rsidTr="00BA4157">
        <w:trPr>
          <w:trHeight w:hRule="exact" w:val="851"/>
        </w:trPr>
        <w:tc>
          <w:tcPr>
            <w:tcW w:w="10200" w:type="dxa"/>
            <w:gridSpan w:val="3"/>
            <w:tcBorders>
              <w:left w:val="nil"/>
              <w:bottom w:val="nil"/>
              <w:right w:val="nil"/>
            </w:tcBorders>
          </w:tcPr>
          <w:p w:rsidR="00CF1DB1" w:rsidRDefault="00CF1DB1" w:rsidP="0044650F">
            <w:pPr>
              <w:rPr>
                <w:szCs w:val="24"/>
              </w:rPr>
            </w:pPr>
          </w:p>
        </w:tc>
      </w:tr>
      <w:tr w:rsidR="00CF1DB1" w:rsidTr="008064BE">
        <w:trPr>
          <w:trHeight w:hRule="exact" w:val="510"/>
        </w:trPr>
        <w:tc>
          <w:tcPr>
            <w:tcW w:w="37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1DB1" w:rsidRPr="00CF1DB1" w:rsidRDefault="008064BE" w:rsidP="00CF1DB1">
            <w:pPr>
              <w:jc w:val="center"/>
              <w:rPr>
                <w:sz w:val="20"/>
                <w:szCs w:val="20"/>
              </w:rPr>
            </w:pPr>
            <w:r w:rsidRPr="008064BE">
              <w:rPr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6" w:name="Text11"/>
            <w:r w:rsidRPr="008064BE">
              <w:rPr>
                <w:szCs w:val="20"/>
              </w:rPr>
              <w:instrText xml:space="preserve"> FORMTEXT </w:instrText>
            </w:r>
            <w:r w:rsidRPr="008064BE">
              <w:rPr>
                <w:szCs w:val="20"/>
              </w:rPr>
            </w:r>
            <w:r w:rsidRPr="008064BE">
              <w:rPr>
                <w:szCs w:val="20"/>
              </w:rPr>
              <w:fldChar w:fldCharType="separate"/>
            </w:r>
            <w:r w:rsidR="0044119D">
              <w:rPr>
                <w:szCs w:val="20"/>
              </w:rPr>
              <w:t xml:space="preserve">${ort}, </w:t>
            </w:r>
            <w:r w:rsidR="00185CA6">
              <w:rPr>
                <w:noProof/>
                <w:szCs w:val="20"/>
              </w:rPr>
              <w:t>${certda}</w:t>
            </w:r>
            <w:r w:rsidRPr="008064BE">
              <w:rPr>
                <w:szCs w:val="20"/>
              </w:rPr>
              <w:fldChar w:fldCharType="end"/>
            </w:r>
            <w:bookmarkEnd w:id="6"/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C2134" w:rsidRDefault="001C2134" w:rsidP="00CF1DB1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(</w:t>
            </w:r>
            <w:r w:rsidR="00CF1DB1" w:rsidRPr="00CF1DB1">
              <w:rPr>
                <w:sz w:val="20"/>
                <w:szCs w:val="24"/>
              </w:rPr>
              <w:t>Dienstsiegel</w:t>
            </w:r>
            <w:r>
              <w:rPr>
                <w:sz w:val="20"/>
                <w:szCs w:val="24"/>
              </w:rPr>
              <w:t xml:space="preserve"> </w:t>
            </w:r>
          </w:p>
          <w:p w:rsidR="00CF1DB1" w:rsidRDefault="001C2134" w:rsidP="00CF1DB1">
            <w:pPr>
              <w:jc w:val="center"/>
              <w:rPr>
                <w:szCs w:val="24"/>
              </w:rPr>
            </w:pPr>
            <w:r>
              <w:rPr>
                <w:sz w:val="20"/>
                <w:szCs w:val="24"/>
              </w:rPr>
              <w:t>der Schule)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1DB1" w:rsidRDefault="00CF1DB1" w:rsidP="0044650F">
            <w:pPr>
              <w:rPr>
                <w:szCs w:val="24"/>
              </w:rPr>
            </w:pPr>
          </w:p>
        </w:tc>
      </w:tr>
      <w:tr w:rsidR="00CF1DB1" w:rsidTr="00BA4157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1DB1" w:rsidRDefault="008064BE" w:rsidP="008064BE">
            <w:pPr>
              <w:jc w:val="center"/>
              <w:rPr>
                <w:szCs w:val="24"/>
              </w:rPr>
            </w:pPr>
            <w:r w:rsidRPr="000445EF">
              <w:rPr>
                <w:sz w:val="20"/>
                <w:szCs w:val="24"/>
              </w:rPr>
              <w:t>Ort, Datum</w:t>
            </w:r>
          </w:p>
        </w:tc>
        <w:tc>
          <w:tcPr>
            <w:tcW w:w="241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1DB1" w:rsidRPr="00CF1DB1" w:rsidRDefault="00CF1DB1" w:rsidP="00CF1DB1">
            <w:pPr>
              <w:jc w:val="center"/>
              <w:rPr>
                <w:sz w:val="20"/>
                <w:szCs w:val="24"/>
              </w:rPr>
            </w:pPr>
          </w:p>
        </w:tc>
        <w:tc>
          <w:tcPr>
            <w:tcW w:w="39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1DB1" w:rsidRDefault="00CF1DB1" w:rsidP="00CF1DB1">
            <w:pPr>
              <w:jc w:val="center"/>
              <w:rPr>
                <w:szCs w:val="24"/>
              </w:rPr>
            </w:pPr>
            <w:r w:rsidRPr="00CF1DB1">
              <w:rPr>
                <w:sz w:val="20"/>
                <w:szCs w:val="24"/>
              </w:rPr>
              <w:t>Schulleitung</w:t>
            </w:r>
          </w:p>
        </w:tc>
      </w:tr>
    </w:tbl>
    <w:p w:rsidR="003E1164" w:rsidRPr="005D0A59" w:rsidRDefault="003E1164" w:rsidP="00CF1DB1">
      <w:pPr>
        <w:tabs>
          <w:tab w:val="left" w:pos="3969"/>
          <w:tab w:val="left" w:pos="6237"/>
        </w:tabs>
        <w:rPr>
          <w:sz w:val="20"/>
        </w:rPr>
      </w:pPr>
    </w:p>
    <w:sectPr w:rsidR="003E1164" w:rsidRPr="005D0A59" w:rsidSect="00F50073">
      <w:pgSz w:w="11906" w:h="16838" w:code="9"/>
      <w:pgMar w:top="1021" w:right="1134" w:bottom="28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1E0A" w:rsidRDefault="00301E0A" w:rsidP="001E03DE">
      <w:r>
        <w:separator/>
      </w:r>
    </w:p>
  </w:endnote>
  <w:endnote w:type="continuationSeparator" w:id="0">
    <w:p w:rsidR="00301E0A" w:rsidRDefault="00301E0A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1E0A" w:rsidRDefault="00301E0A" w:rsidP="001E03DE">
      <w:r>
        <w:separator/>
      </w:r>
    </w:p>
  </w:footnote>
  <w:footnote w:type="continuationSeparator" w:id="0">
    <w:p w:rsidR="00301E0A" w:rsidRDefault="00301E0A" w:rsidP="001E0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ocumentProtection w:edit="forms" w:enforcement="1" w:cryptProviderType="rsaAES" w:cryptAlgorithmClass="hash" w:cryptAlgorithmType="typeAny" w:cryptAlgorithmSid="14" w:cryptSpinCount="100000" w:hash="zvj5oV6NKiXBavImvoGbQilTlvEHt5o9pXJ0WJ2Gl6QaRl3jc4uqtj5dYnDKdMwaZSEdGYwMsE8QC4M70vVG2Q==" w:salt="8VMRquBcRTTTySToFg0bN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CA6"/>
    <w:rsid w:val="0000658A"/>
    <w:rsid w:val="00012A6C"/>
    <w:rsid w:val="000432B4"/>
    <w:rsid w:val="000445EF"/>
    <w:rsid w:val="0005174F"/>
    <w:rsid w:val="00057F6A"/>
    <w:rsid w:val="00061A36"/>
    <w:rsid w:val="00082212"/>
    <w:rsid w:val="000916E0"/>
    <w:rsid w:val="00096DDA"/>
    <w:rsid w:val="000A14C1"/>
    <w:rsid w:val="000B6BEE"/>
    <w:rsid w:val="000C350B"/>
    <w:rsid w:val="000D17C3"/>
    <w:rsid w:val="000F3158"/>
    <w:rsid w:val="000F53F0"/>
    <w:rsid w:val="001078DF"/>
    <w:rsid w:val="00154D03"/>
    <w:rsid w:val="00156812"/>
    <w:rsid w:val="00185046"/>
    <w:rsid w:val="00185CA6"/>
    <w:rsid w:val="001A2103"/>
    <w:rsid w:val="001A5FC6"/>
    <w:rsid w:val="001C2134"/>
    <w:rsid w:val="001E03DE"/>
    <w:rsid w:val="001F53C9"/>
    <w:rsid w:val="00200B66"/>
    <w:rsid w:val="00212857"/>
    <w:rsid w:val="00212B00"/>
    <w:rsid w:val="002223B8"/>
    <w:rsid w:val="002446CD"/>
    <w:rsid w:val="00252A39"/>
    <w:rsid w:val="002555F3"/>
    <w:rsid w:val="00273441"/>
    <w:rsid w:val="00285D75"/>
    <w:rsid w:val="00285E04"/>
    <w:rsid w:val="00292458"/>
    <w:rsid w:val="00296589"/>
    <w:rsid w:val="002A16C3"/>
    <w:rsid w:val="002B3437"/>
    <w:rsid w:val="002F08D5"/>
    <w:rsid w:val="002F79EA"/>
    <w:rsid w:val="00301E0A"/>
    <w:rsid w:val="003155AA"/>
    <w:rsid w:val="00316740"/>
    <w:rsid w:val="00320682"/>
    <w:rsid w:val="00336829"/>
    <w:rsid w:val="003563E1"/>
    <w:rsid w:val="0039633A"/>
    <w:rsid w:val="003A35CA"/>
    <w:rsid w:val="003A59D1"/>
    <w:rsid w:val="003A5B73"/>
    <w:rsid w:val="003A76C3"/>
    <w:rsid w:val="003D085F"/>
    <w:rsid w:val="003D3EAF"/>
    <w:rsid w:val="003E1164"/>
    <w:rsid w:val="003F71E3"/>
    <w:rsid w:val="00402D56"/>
    <w:rsid w:val="004078DC"/>
    <w:rsid w:val="0041591D"/>
    <w:rsid w:val="00433C78"/>
    <w:rsid w:val="0044119D"/>
    <w:rsid w:val="00441592"/>
    <w:rsid w:val="0044650F"/>
    <w:rsid w:val="004503A2"/>
    <w:rsid w:val="00454A00"/>
    <w:rsid w:val="00454D70"/>
    <w:rsid w:val="00460505"/>
    <w:rsid w:val="004D4D0B"/>
    <w:rsid w:val="004F6B2D"/>
    <w:rsid w:val="005109BC"/>
    <w:rsid w:val="005152FF"/>
    <w:rsid w:val="005213C2"/>
    <w:rsid w:val="005436E5"/>
    <w:rsid w:val="005451E7"/>
    <w:rsid w:val="005566E0"/>
    <w:rsid w:val="0057381B"/>
    <w:rsid w:val="005A16ED"/>
    <w:rsid w:val="005A2F10"/>
    <w:rsid w:val="005A4B4D"/>
    <w:rsid w:val="005B204F"/>
    <w:rsid w:val="005B28E1"/>
    <w:rsid w:val="005D0A59"/>
    <w:rsid w:val="005D0EE4"/>
    <w:rsid w:val="005D2EDB"/>
    <w:rsid w:val="005D690C"/>
    <w:rsid w:val="00601381"/>
    <w:rsid w:val="00660867"/>
    <w:rsid w:val="00661DFA"/>
    <w:rsid w:val="006667BA"/>
    <w:rsid w:val="006932E1"/>
    <w:rsid w:val="006C28F3"/>
    <w:rsid w:val="006D1D1F"/>
    <w:rsid w:val="006F41A0"/>
    <w:rsid w:val="00702C27"/>
    <w:rsid w:val="007112F5"/>
    <w:rsid w:val="00735A76"/>
    <w:rsid w:val="0074623F"/>
    <w:rsid w:val="00781213"/>
    <w:rsid w:val="00796CA4"/>
    <w:rsid w:val="008063C1"/>
    <w:rsid w:val="008064BE"/>
    <w:rsid w:val="00822C5F"/>
    <w:rsid w:val="008306FA"/>
    <w:rsid w:val="008362A3"/>
    <w:rsid w:val="0084080D"/>
    <w:rsid w:val="00840885"/>
    <w:rsid w:val="008611A9"/>
    <w:rsid w:val="008A7911"/>
    <w:rsid w:val="008B47BD"/>
    <w:rsid w:val="008B6512"/>
    <w:rsid w:val="008D4FEE"/>
    <w:rsid w:val="008E0302"/>
    <w:rsid w:val="008E5A89"/>
    <w:rsid w:val="008F1318"/>
    <w:rsid w:val="008F469C"/>
    <w:rsid w:val="00925BF9"/>
    <w:rsid w:val="00930759"/>
    <w:rsid w:val="00934696"/>
    <w:rsid w:val="009443CE"/>
    <w:rsid w:val="0094708F"/>
    <w:rsid w:val="009533B3"/>
    <w:rsid w:val="0095660E"/>
    <w:rsid w:val="00960B7B"/>
    <w:rsid w:val="0096470F"/>
    <w:rsid w:val="00966179"/>
    <w:rsid w:val="0097229E"/>
    <w:rsid w:val="00975F67"/>
    <w:rsid w:val="009935DA"/>
    <w:rsid w:val="009B0AED"/>
    <w:rsid w:val="009C05F9"/>
    <w:rsid w:val="009C777A"/>
    <w:rsid w:val="009D17A9"/>
    <w:rsid w:val="009D4661"/>
    <w:rsid w:val="009F1B75"/>
    <w:rsid w:val="00A12924"/>
    <w:rsid w:val="00A142B8"/>
    <w:rsid w:val="00A16D11"/>
    <w:rsid w:val="00A220E5"/>
    <w:rsid w:val="00A41D1C"/>
    <w:rsid w:val="00A7001F"/>
    <w:rsid w:val="00A8520E"/>
    <w:rsid w:val="00AF06E7"/>
    <w:rsid w:val="00B037E6"/>
    <w:rsid w:val="00B1200C"/>
    <w:rsid w:val="00B12511"/>
    <w:rsid w:val="00B27F53"/>
    <w:rsid w:val="00B51054"/>
    <w:rsid w:val="00B91397"/>
    <w:rsid w:val="00B94576"/>
    <w:rsid w:val="00BA4157"/>
    <w:rsid w:val="00BB120B"/>
    <w:rsid w:val="00BB2D65"/>
    <w:rsid w:val="00BB5F8F"/>
    <w:rsid w:val="00BD0A02"/>
    <w:rsid w:val="00BE1953"/>
    <w:rsid w:val="00BF0A7B"/>
    <w:rsid w:val="00BF1273"/>
    <w:rsid w:val="00C06BCF"/>
    <w:rsid w:val="00C158FC"/>
    <w:rsid w:val="00C22DA6"/>
    <w:rsid w:val="00C54315"/>
    <w:rsid w:val="00C54DF3"/>
    <w:rsid w:val="00C82DCC"/>
    <w:rsid w:val="00C93492"/>
    <w:rsid w:val="00CD6932"/>
    <w:rsid w:val="00CF0DB7"/>
    <w:rsid w:val="00CF1DB1"/>
    <w:rsid w:val="00D01655"/>
    <w:rsid w:val="00D110C7"/>
    <w:rsid w:val="00D33039"/>
    <w:rsid w:val="00D43E34"/>
    <w:rsid w:val="00D50119"/>
    <w:rsid w:val="00D52883"/>
    <w:rsid w:val="00D5743E"/>
    <w:rsid w:val="00D76CCF"/>
    <w:rsid w:val="00DF0087"/>
    <w:rsid w:val="00DF4E9F"/>
    <w:rsid w:val="00E017BF"/>
    <w:rsid w:val="00E47157"/>
    <w:rsid w:val="00E751D0"/>
    <w:rsid w:val="00E97D79"/>
    <w:rsid w:val="00EA5A21"/>
    <w:rsid w:val="00ED7985"/>
    <w:rsid w:val="00EE57D2"/>
    <w:rsid w:val="00EE74CB"/>
    <w:rsid w:val="00F019FF"/>
    <w:rsid w:val="00F24C0F"/>
    <w:rsid w:val="00F3037A"/>
    <w:rsid w:val="00F44A67"/>
    <w:rsid w:val="00F50073"/>
    <w:rsid w:val="00F952EE"/>
    <w:rsid w:val="00FD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AC972F"/>
  <w15:docId w15:val="{E465D184-DEE5-4D40-92BD-6F33D9D7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MTimesNewRoman8">
    <w:name w:val="KM_TimesNewRoman_8"/>
    <w:basedOn w:val="Standard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bsatz-Standardschriftar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Fuzeile">
    <w:name w:val="footer"/>
    <w:basedOn w:val="Standard"/>
    <w:link w:val="FuzeileZchn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rsid w:val="00F44A67"/>
    <w:rPr>
      <w:rFonts w:eastAsia="Times New Roman" w:cs="Times New Roman"/>
      <w:sz w:val="16"/>
      <w:szCs w:val="20"/>
      <w:lang w:eastAsia="de-DE"/>
    </w:rPr>
  </w:style>
  <w:style w:type="paragraph" w:styleId="Kopfzeile">
    <w:name w:val="header"/>
    <w:basedOn w:val="Standard"/>
    <w:link w:val="KopfzeileZchn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rsid w:val="00F44A67"/>
    <w:rPr>
      <w:rFonts w:eastAsia="Times New Roman" w:cs="Times New Roman"/>
      <w:szCs w:val="20"/>
      <w:lang w:eastAsia="de-DE"/>
    </w:rPr>
  </w:style>
  <w:style w:type="character" w:styleId="Seitenzahl">
    <w:name w:val="page number"/>
    <w:basedOn w:val="Absatz-Standardschriftart"/>
    <w:rsid w:val="00F44A6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0A5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0A59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57381B"/>
    <w:rPr>
      <w:color w:val="808080"/>
    </w:rPr>
  </w:style>
  <w:style w:type="table" w:styleId="Tabellenraster">
    <w:name w:val="Table Grid"/>
    <w:basedOn w:val="NormaleTabelle"/>
    <w:uiPriority w:val="99"/>
    <w:rsid w:val="00ED79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1">
    <w:name w:val="Formatvorlage1"/>
    <w:basedOn w:val="Absatz-Standardschriftart"/>
    <w:uiPriority w:val="1"/>
    <w:rsid w:val="003A35CA"/>
    <w:rPr>
      <w:rFonts w:ascii="Arial" w:hAnsi="Arial"/>
      <w:b/>
      <w:sz w:val="32"/>
    </w:rPr>
  </w:style>
  <w:style w:type="character" w:customStyle="1" w:styleId="Formatvorlage2">
    <w:name w:val="Formatvorlage2"/>
    <w:basedOn w:val="Absatz-Standardschriftart"/>
    <w:uiPriority w:val="1"/>
    <w:rsid w:val="00A41D1C"/>
  </w:style>
  <w:style w:type="character" w:customStyle="1" w:styleId="Formatvorlage3">
    <w:name w:val="Formatvorlage3"/>
    <w:basedOn w:val="Absatz-Standardschriftart"/>
    <w:uiPriority w:val="1"/>
    <w:rsid w:val="00A41D1C"/>
    <w:rPr>
      <w:rFonts w:ascii="Arial" w:hAnsi="Arial"/>
      <w:sz w:val="28"/>
    </w:rPr>
  </w:style>
  <w:style w:type="character" w:customStyle="1" w:styleId="Formatvorlage4">
    <w:name w:val="Formatvorlage4"/>
    <w:basedOn w:val="Absatz-Standardschriftart"/>
    <w:uiPriority w:val="1"/>
    <w:rsid w:val="000916E0"/>
    <w:rPr>
      <w:rFonts w:ascii="Arial" w:hAnsi="Arial"/>
      <w:b/>
      <w:sz w:val="28"/>
    </w:rPr>
  </w:style>
  <w:style w:type="character" w:customStyle="1" w:styleId="Formatvorlage5">
    <w:name w:val="Formatvorlage5"/>
    <w:basedOn w:val="Absatz-Standardschriftart"/>
    <w:uiPriority w:val="1"/>
    <w:rsid w:val="005D690C"/>
    <w:rPr>
      <w:rFonts w:ascii="Arial" w:hAnsi="Arial"/>
      <w:b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3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moodle30\blocks\exastud\template\BP%202004\Zertifikat%20f&#252;r%20Profilfac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9EDFE5FAB684C40BC478A2E99CBB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91533-B4CE-46ED-AA87-EEEE93736006}"/>
      </w:docPartPr>
      <w:docPartBody>
        <w:p w:rsidR="00315177" w:rsidRDefault="005C5BE9">
          <w:pPr>
            <w:pStyle w:val="39EDFE5FAB684C40BC478A2E99CBBBD2"/>
          </w:pPr>
          <w:r w:rsidRPr="00797D32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E9"/>
    <w:rsid w:val="002609CB"/>
    <w:rsid w:val="00315177"/>
    <w:rsid w:val="005C5BE9"/>
    <w:rsid w:val="006E7CE1"/>
    <w:rsid w:val="008E44A8"/>
    <w:rsid w:val="00DD0A27"/>
    <w:rsid w:val="00DD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39EDFE5FAB684C40BC478A2E99CBBBD2">
    <w:name w:val="39EDFE5FAB684C40BC478A2E99CBBB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00937-0EE8-470F-A76E-6A2969780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Zertifikat für Profilfach.dotx</Template>
  <TotalTime>0</TotalTime>
  <Pages>1</Pages>
  <Words>61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 Baden-Württemberg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daniel</dc:creator>
  <cp:lastModifiedBy>fabio</cp:lastModifiedBy>
  <cp:revision>8</cp:revision>
  <cp:lastPrinted>2016-05-13T12:45:00Z</cp:lastPrinted>
  <dcterms:created xsi:type="dcterms:W3CDTF">2017-04-19T07:15:00Z</dcterms:created>
  <dcterms:modified xsi:type="dcterms:W3CDTF">2018-07-06T07:29:00Z</dcterms:modified>
</cp:coreProperties>
</file>