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1357"/>
        <w:gridCol w:w="1105"/>
        <w:gridCol w:w="738"/>
        <w:gridCol w:w="1417"/>
        <w:gridCol w:w="2834"/>
      </w:tblGrid>
      <w:tr w:rsidR="00747ADE" w:rsidTr="000850DB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0806FE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Schulname (einschließlich Schulart)"/>
                  </w:textInput>
                </w:ffData>
              </w:fldChar>
            </w:r>
            <w:bookmarkStart w:id="0" w:name="Text14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8D1983">
              <w:rPr>
                <w:b/>
                <w:noProof/>
                <w:sz w:val="26"/>
                <w:lang w:val="en-US"/>
              </w:rPr>
              <w:t>${schule</w:t>
            </w:r>
            <w:r w:rsidR="008B645A">
              <w:rPr>
                <w:b/>
                <w:noProof/>
                <w:sz w:val="26"/>
                <w:lang w:val="en-US"/>
              </w:rPr>
              <w:t>_nametype</w:t>
            </w:r>
            <w:r w:rsidR="008D1983">
              <w:rPr>
                <w:b/>
                <w:noProof/>
                <w:sz w:val="26"/>
                <w:lang w:val="en-US"/>
              </w:rPr>
              <w:t>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076BD9" w:rsidTr="005F7230">
        <w:trPr>
          <w:trHeight w:hRule="exact" w:val="1293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F7230" w:rsidRPr="005F7230" w:rsidRDefault="005F7230" w:rsidP="005F7230">
            <w:pPr>
              <w:pStyle w:val="ad"/>
              <w:spacing w:before="0"/>
              <w:jc w:val="center"/>
              <w:rPr>
                <w:rStyle w:val="Formatvorlage62"/>
                <w:rFonts w:cs="Arial"/>
                <w:b w:val="0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450F39" w:rsidRDefault="00080059" w:rsidP="005F7230">
            <w:pPr>
              <w:jc w:val="center"/>
              <w:rPr>
                <w:rStyle w:val="Formatvorlage62"/>
              </w:rPr>
            </w:pPr>
            <w:r>
              <w:rPr>
                <w:rStyle w:val="Formatvorlage62"/>
              </w:rPr>
              <w:t>A</w:t>
            </w:r>
            <w:r w:rsidR="0012504D">
              <w:rPr>
                <w:rStyle w:val="Formatvorlage62"/>
              </w:rPr>
              <w:t>bschlusszeugnis</w:t>
            </w:r>
          </w:p>
          <w:p w:rsidR="00076BD9" w:rsidRPr="006B7969" w:rsidRDefault="00450F39" w:rsidP="007B6986">
            <w:pPr>
              <w:jc w:val="center"/>
              <w:rPr>
                <w:b/>
                <w:sz w:val="28"/>
              </w:rPr>
            </w:pPr>
            <w:r>
              <w:rPr>
                <w:rStyle w:val="Formatvorlage62"/>
              </w:rPr>
              <w:t xml:space="preserve">Bildungsgang: Förderschwerpunkt </w:t>
            </w:r>
            <w:sdt>
              <w:sdtPr>
                <w:rPr>
                  <w:rStyle w:val="Formatvorlage62"/>
                </w:rPr>
                <w:id w:val="513965075"/>
                <w:placeholder>
                  <w:docPart w:val="EC11264488A04CDB8E54D7C704F1F31D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dropDownList>
              </w:sdtPr>
              <w:sdtEndPr>
                <w:rPr>
                  <w:rStyle w:val="Formatvorlage62"/>
                </w:rPr>
              </w:sdtEndPr>
              <w:sdtContent>
                <w:r w:rsidR="008D1983">
                  <w:rPr>
                    <w:rStyle w:val="Formatvorlage62"/>
                  </w:rPr>
                  <w:t>${focus}</w:t>
                </w:r>
              </w:sdtContent>
            </w:sdt>
          </w:p>
        </w:tc>
      </w:tr>
      <w:tr w:rsidR="00F320F6" w:rsidRPr="005870E1" w:rsidTr="000850DB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0F6" w:rsidRPr="00F320F6" w:rsidRDefault="00450F39" w:rsidP="00BA1427">
            <w:pPr>
              <w:jc w:val="center"/>
              <w:rPr>
                <w:b/>
                <w:sz w:val="32"/>
              </w:rPr>
            </w:pPr>
            <w:r>
              <w:rPr>
                <w:rStyle w:val="Formatvorlage62"/>
              </w:rPr>
              <w:t xml:space="preserve">Klasse </w:t>
            </w:r>
            <w:sdt>
              <w:sdtPr>
                <w:rPr>
                  <w:rStyle w:val="Formatvorlage66"/>
                </w:rPr>
                <w:id w:val="1671285077"/>
                <w:placeholder>
                  <w:docPart w:val="66AE68B694C74A32830111374636BF3B"/>
                </w:placeholder>
                <w:dropDownList>
                  <w:listItem w:value="Wählen Sie ein Element aus."/>
                  <w:listItem w:displayText="9" w:value="9"/>
                  <w:listItem w:displayText="10" w:value="10"/>
                  <w:listItem w:displayText="${class}" w:value="${class}"/>
                </w:dropDownList>
              </w:sdtPr>
              <w:sdtEndPr>
                <w:rPr>
                  <w:rStyle w:val="Formatvorlage62"/>
                  <w:sz w:val="18"/>
                  <w:szCs w:val="18"/>
                </w:rPr>
              </w:sdtEndPr>
              <w:sdtContent>
                <w:r w:rsidR="008D1983">
                  <w:rPr>
                    <w:rStyle w:val="Formatvorlage66"/>
                  </w:rPr>
                  <w:t>${class}</w:t>
                </w:r>
              </w:sdtContent>
            </w:sdt>
            <w:r w:rsidRPr="00BA1427">
              <w:rPr>
                <w:b/>
                <w:sz w:val="28"/>
              </w:rPr>
              <w:t xml:space="preserve"> </w:t>
            </w:r>
            <w:r w:rsidR="00BA1427" w:rsidRPr="00BA1427">
              <w:rPr>
                <w:b/>
                <w:sz w:val="28"/>
              </w:rPr>
              <w:t>der Gemeinschaftsschule</w:t>
            </w:r>
            <w:r w:rsidR="00BA1427" w:rsidRPr="00BA1427">
              <w:rPr>
                <w:rStyle w:val="Formatvorlage70"/>
                <w:sz w:val="28"/>
              </w:rPr>
              <w:t xml:space="preserve"> </w:t>
            </w:r>
          </w:p>
        </w:tc>
      </w:tr>
      <w:tr w:rsidR="00076BD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8D1983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1"/>
          </w:p>
        </w:tc>
      </w:tr>
      <w:tr w:rsidR="009A717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8C4296" w:rsidP="008C4296">
            <w:pPr>
              <w:rPr>
                <w:sz w:val="22"/>
              </w:rPr>
            </w:pPr>
            <w:r w:rsidRPr="008C4296"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8C4296">
              <w:rPr>
                <w:sz w:val="22"/>
              </w:rPr>
              <w:instrText xml:space="preserve"> FORMTEXT </w:instrText>
            </w:r>
            <w:r w:rsidRPr="008C4296">
              <w:rPr>
                <w:sz w:val="22"/>
              </w:rPr>
            </w:r>
            <w:r w:rsidRPr="008C4296">
              <w:rPr>
                <w:sz w:val="22"/>
              </w:rPr>
              <w:fldChar w:fldCharType="separate"/>
            </w:r>
            <w:r w:rsidR="008D1983">
              <w:rPr>
                <w:noProof/>
                <w:sz w:val="22"/>
              </w:rPr>
              <w:t>${geburt}</w:t>
            </w:r>
            <w:r w:rsidRPr="008C4296">
              <w:rPr>
                <w:sz w:val="22"/>
              </w:rPr>
              <w:fldChar w:fldCharType="end"/>
            </w:r>
            <w:bookmarkEnd w:id="2"/>
          </w:p>
        </w:tc>
      </w:tr>
      <w:tr w:rsidR="00076BD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8D1983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747ADE" w:rsidRPr="00407A41" w:rsidTr="00DB6D9B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07A41" w:rsidRDefault="00747ADE" w:rsidP="00407A41">
            <w:pPr>
              <w:rPr>
                <w:rFonts w:eastAsia="Arial"/>
                <w:b/>
              </w:rPr>
            </w:pP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Leistungen in den einzelnen Fächern und Fächerverbünden:</w:t>
            </w:r>
          </w:p>
        </w:tc>
      </w:tr>
      <w:tr w:rsidR="007B6986" w:rsidRPr="007B6986" w:rsidTr="00394442">
        <w:trPr>
          <w:trHeight w:hRule="exact" w:val="454"/>
          <w:jc w:val="center"/>
        </w:trPr>
        <w:sdt>
          <w:sdtPr>
            <w:rPr>
              <w:rStyle w:val="Formatvorlage42"/>
            </w:rPr>
            <w:id w:val="-799451166"/>
            <w:placeholder>
              <w:docPart w:val="A267307D4D4E4E208E568AC067793190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755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A267307D4D4E4E208E568AC06779319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sz w:val="2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ind w:right="641"/>
              <w:rPr>
                <w:rFonts w:eastAsia="Arial"/>
                <w:sz w:val="22"/>
              </w:rPr>
            </w:pPr>
            <w:r w:rsidRPr="007B6986">
              <w:rPr>
                <w:rFonts w:eastAsia="Arial"/>
                <w:sz w:val="22"/>
              </w:rPr>
              <w:t>Geschichte</w:t>
            </w:r>
          </w:p>
        </w:tc>
        <w:sdt>
          <w:sdtPr>
            <w:rPr>
              <w:rStyle w:val="Formatvorlage42"/>
            </w:rPr>
            <w:id w:val="-1340461049"/>
            <w:placeholder>
              <w:docPart w:val="916B729A585040F5837093935C07EBF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B6986" w:rsidRPr="007B6986" w:rsidTr="00F8223F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sz w:val="22"/>
              </w:rPr>
              <w:t>Deutsch</w:t>
            </w:r>
          </w:p>
        </w:tc>
        <w:sdt>
          <w:sdtPr>
            <w:rPr>
              <w:rStyle w:val="Formatvorlage42"/>
            </w:rPr>
            <w:id w:val="-435058358"/>
            <w:placeholder>
              <w:docPart w:val="05D20405BAD94015A4AD92D4AEA64CF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sz w:val="22"/>
              </w:rPr>
              <w:t>Bildende Kunst</w:t>
            </w:r>
          </w:p>
        </w:tc>
        <w:sdt>
          <w:sdtPr>
            <w:rPr>
              <w:rStyle w:val="Formatvorlage42"/>
            </w:rPr>
            <w:id w:val="-281423133"/>
            <w:placeholder>
              <w:docPart w:val="21AA91EC58494DC2A2DAFD9A4F05A43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B6986" w:rsidRPr="007B6986" w:rsidTr="00F8223F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sz w:val="22"/>
              </w:rPr>
              <w:t>Mathematik</w:t>
            </w:r>
          </w:p>
        </w:tc>
        <w:sdt>
          <w:sdtPr>
            <w:rPr>
              <w:rStyle w:val="Formatvorlage42"/>
            </w:rPr>
            <w:id w:val="-1727513841"/>
            <w:placeholder>
              <w:docPart w:val="E1E2FEA54F184374A387BD6C2C704E2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sz w:val="22"/>
              </w:rPr>
              <w:t>Musik</w:t>
            </w:r>
          </w:p>
        </w:tc>
        <w:sdt>
          <w:sdtPr>
            <w:rPr>
              <w:rStyle w:val="Formatvorlage42"/>
            </w:rPr>
            <w:id w:val="1913663035"/>
            <w:placeholder>
              <w:docPart w:val="8BEA3D2AB29B4B7C92F3EEF23B8B040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B6986" w:rsidRPr="007B6986" w:rsidTr="00F8223F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sz w:val="22"/>
              </w:rPr>
              <w:t>Englisch</w:t>
            </w:r>
          </w:p>
        </w:tc>
        <w:sdt>
          <w:sdtPr>
            <w:rPr>
              <w:rStyle w:val="Formatvorlage42"/>
            </w:rPr>
            <w:id w:val="575395216"/>
            <w:placeholder>
              <w:docPart w:val="1ADAC5FFAE6347218A3B44629B7BEB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sz w:val="22"/>
              </w:rPr>
              <w:t>Sport</w:t>
            </w:r>
          </w:p>
        </w:tc>
        <w:sdt>
          <w:sdtPr>
            <w:rPr>
              <w:rStyle w:val="Formatvorlage42"/>
            </w:rPr>
            <w:id w:val="1942953635"/>
            <w:placeholder>
              <w:docPart w:val="4156B67D7D3E4208941E8A32FEE6D60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B6986" w:rsidRPr="007B6986" w:rsidTr="00F8223F">
        <w:trPr>
          <w:trHeight w:hRule="exact" w:val="454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rFonts w:eastAsia="Arial"/>
                <w:position w:val="-1"/>
                <w:sz w:val="22"/>
              </w:rPr>
              <w:t>Erdkunde, Wirtschaftskunde, Gemeinschaftskunde</w:t>
            </w:r>
          </w:p>
        </w:tc>
        <w:sdt>
          <w:sdtPr>
            <w:rPr>
              <w:rStyle w:val="Formatvorlage42"/>
            </w:rPr>
            <w:id w:val="-2048050850"/>
            <w:placeholder>
              <w:docPart w:val="11B8A7C8655940198850B7674A97697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B6986" w:rsidRPr="007B6986" w:rsidTr="00F8223F">
        <w:trPr>
          <w:trHeight w:hRule="exact" w:val="454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6986" w:rsidRPr="007B6986" w:rsidRDefault="007B6986" w:rsidP="007B6986">
            <w:pPr>
              <w:rPr>
                <w:sz w:val="22"/>
              </w:rPr>
            </w:pPr>
            <w:r w:rsidRPr="007B6986">
              <w:rPr>
                <w:rFonts w:eastAsia="Arial"/>
                <w:position w:val="-1"/>
                <w:sz w:val="22"/>
              </w:rPr>
              <w:t>Naturwissenschaftliches Arbeiten</w:t>
            </w:r>
          </w:p>
        </w:tc>
        <w:sdt>
          <w:sdtPr>
            <w:rPr>
              <w:rStyle w:val="Formatvorlage42"/>
            </w:rPr>
            <w:id w:val="-127005277"/>
            <w:placeholder>
              <w:docPart w:val="1D2D3329661749A2B81BEE552E2AEE4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47ADE" w:rsidRPr="007B6986" w:rsidTr="00F8223F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ADE" w:rsidRPr="007B6986" w:rsidRDefault="00747ADE" w:rsidP="00F8223F">
            <w:pPr>
              <w:rPr>
                <w:sz w:val="22"/>
              </w:rPr>
            </w:pPr>
            <w:r w:rsidRPr="007B6986">
              <w:rPr>
                <w:rFonts w:eastAsia="Arial"/>
                <w:spacing w:val="-1"/>
                <w:w w:val="112"/>
                <w:position w:val="-1"/>
                <w:sz w:val="22"/>
              </w:rPr>
              <w:t>Leistungen im Wahlpflichtbereich:</w:t>
            </w:r>
          </w:p>
        </w:tc>
      </w:tr>
      <w:tr w:rsidR="007B6986" w:rsidRPr="007B6986" w:rsidTr="00F8223F">
        <w:trPr>
          <w:trHeight w:hRule="exact" w:val="454"/>
          <w:jc w:val="center"/>
        </w:trPr>
        <w:sdt>
          <w:sdtPr>
            <w:rPr>
              <w:rStyle w:val="ab"/>
              <w:color w:val="auto"/>
              <w:sz w:val="22"/>
            </w:rPr>
            <w:id w:val="816996385"/>
            <w:placeholder>
              <w:docPart w:val="C7BA33724A9F4C68B1F2BCE30D0C83A4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b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ab"/>
                    <w:sz w:val="22"/>
                  </w:rPr>
                </w:pPr>
                <w:r>
                  <w:rPr>
                    <w:rStyle w:val="ab"/>
                    <w:color w:val="auto"/>
                    <w:sz w:val="22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42"/>
            </w:rPr>
            <w:id w:val="2008482398"/>
            <w:placeholder>
              <w:docPart w:val="0478BB812DD940768CE0FB434182257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47ADE" w:rsidRPr="007B6986" w:rsidTr="00F8223F">
        <w:trPr>
          <w:trHeight w:hRule="exact" w:val="34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ADE" w:rsidRPr="007B6986" w:rsidRDefault="00747ADE" w:rsidP="00F8223F">
            <w:pPr>
              <w:rPr>
                <w:sz w:val="22"/>
              </w:rPr>
            </w:pPr>
            <w:r w:rsidRPr="007B6986">
              <w:rPr>
                <w:rFonts w:eastAsia="Arial"/>
                <w:spacing w:val="-1"/>
                <w:w w:val="112"/>
                <w:position w:val="-1"/>
                <w:sz w:val="22"/>
              </w:rPr>
              <w:t>Leistungen im Profilfach:</w:t>
            </w:r>
          </w:p>
        </w:tc>
      </w:tr>
      <w:tr w:rsidR="007B6986" w:rsidRPr="007B6986" w:rsidTr="00F8223F">
        <w:trPr>
          <w:trHeight w:hRule="exact" w:val="454"/>
          <w:jc w:val="center"/>
        </w:trPr>
        <w:sdt>
          <w:sdtPr>
            <w:rPr>
              <w:rStyle w:val="ab"/>
              <w:color w:val="auto"/>
              <w:sz w:val="22"/>
            </w:rPr>
            <w:id w:val="624350532"/>
            <w:placeholder>
              <w:docPart w:val="008A4A4DDF1C4254A4E87076E4C02CB3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b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ab"/>
                    <w:sz w:val="22"/>
                  </w:rPr>
                </w:pPr>
                <w:r>
                  <w:rPr>
                    <w:rStyle w:val="ab"/>
                    <w:color w:val="auto"/>
                    <w:sz w:val="22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42"/>
            </w:rPr>
            <w:id w:val="-1284881307"/>
            <w:placeholder>
              <w:docPart w:val="F5F535F17A1B467EB9B1D82BF262F8E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42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7B6986" w:rsidRPr="007B6986" w:rsidRDefault="008D1983" w:rsidP="007B6986">
                <w:pPr>
                  <w:rPr>
                    <w:rStyle w:val="Formatvorlage42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747ADE" w:rsidRPr="000B2623" w:rsidTr="00F8223F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ADE" w:rsidRPr="000B2623" w:rsidRDefault="00747ADE" w:rsidP="00F8223F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0B2623">
              <w:rPr>
                <w:rFonts w:eastAsia="Arial"/>
                <w:b/>
                <w:spacing w:val="-3"/>
                <w:w w:val="108"/>
                <w:sz w:val="22"/>
              </w:rPr>
              <w:t>Teilnahme an Arbeitsgemeinschaften/ergänzenden Angeboten:</w:t>
            </w:r>
          </w:p>
        </w:tc>
      </w:tr>
      <w:tr w:rsidR="00076BD9" w:rsidRPr="006F4481" w:rsidTr="00E94610">
        <w:trPr>
          <w:trHeight w:hRule="exact" w:val="851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76BD9" w:rsidRPr="006F4481" w:rsidRDefault="00421E52" w:rsidP="00E94610">
            <w:pPr>
              <w:spacing w:before="60"/>
              <w:rPr>
                <w:sz w:val="22"/>
              </w:rPr>
            </w:pPr>
            <w:r w:rsidRPr="00421E52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"/>
            <w:r w:rsidRPr="00421E52">
              <w:rPr>
                <w:sz w:val="22"/>
              </w:rPr>
              <w:instrText xml:space="preserve"> FORMTEXT </w:instrText>
            </w:r>
            <w:r w:rsidRPr="00421E52">
              <w:rPr>
                <w:sz w:val="22"/>
              </w:rPr>
            </w:r>
            <w:r w:rsidRPr="00421E52">
              <w:rPr>
                <w:sz w:val="22"/>
              </w:rPr>
              <w:fldChar w:fldCharType="separate"/>
            </w:r>
            <w:r w:rsidR="008D1983">
              <w:rPr>
                <w:noProof/>
                <w:sz w:val="22"/>
              </w:rPr>
              <w:t>${ags}</w:t>
            </w:r>
            <w:r w:rsidRPr="00421E52">
              <w:rPr>
                <w:sz w:val="22"/>
              </w:rPr>
              <w:fldChar w:fldCharType="end"/>
            </w:r>
            <w:bookmarkEnd w:id="4"/>
          </w:p>
        </w:tc>
      </w:tr>
      <w:tr w:rsidR="00076BD9" w:rsidRPr="000B2623" w:rsidTr="00E94610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0B2623" w:rsidRDefault="00076BD9" w:rsidP="00076BD9">
            <w:pPr>
              <w:rPr>
                <w:b/>
              </w:rPr>
            </w:pPr>
            <w:r w:rsidRPr="000B2623">
              <w:rPr>
                <w:rFonts w:eastAsia="Arial"/>
                <w:b/>
                <w:w w:val="111"/>
                <w:sz w:val="22"/>
              </w:rPr>
              <w:t>Bemerkungen:</w:t>
            </w:r>
          </w:p>
        </w:tc>
      </w:tr>
      <w:tr w:rsidR="00076BD9" w:rsidTr="00E94610">
        <w:trPr>
          <w:trHeight w:hRule="exact" w:val="2835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320F6" w:rsidRDefault="009458FE" w:rsidP="00E94610">
            <w:pPr>
              <w:spacing w:beforeLines="60" w:before="144"/>
              <w:rPr>
                <w:rStyle w:val="Formatvorlage67"/>
              </w:rPr>
            </w:pPr>
            <w:r>
              <w:rPr>
                <w:rStyle w:val="Formatvorlage21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Name der Schülerin bzw. des Schülers"/>
                    <w:maxLength w:val="50"/>
                  </w:textInput>
                </w:ffData>
              </w:fldChar>
            </w:r>
            <w:bookmarkStart w:id="5" w:name="Text2"/>
            <w:r>
              <w:rPr>
                <w:rStyle w:val="Formatvorlage21"/>
                <w:szCs w:val="20"/>
              </w:rPr>
              <w:instrText xml:space="preserve"> FORMTEXT </w:instrText>
            </w:r>
            <w:r>
              <w:rPr>
                <w:rStyle w:val="Formatvorlage21"/>
                <w:szCs w:val="20"/>
              </w:rPr>
            </w:r>
            <w:r>
              <w:rPr>
                <w:rStyle w:val="Formatvorlage21"/>
                <w:szCs w:val="20"/>
              </w:rPr>
              <w:fldChar w:fldCharType="separate"/>
            </w:r>
            <w:r w:rsidR="008D1983">
              <w:rPr>
                <w:rStyle w:val="Formatvorlage21"/>
                <w:noProof/>
                <w:szCs w:val="20"/>
              </w:rPr>
              <w:t>${name}</w:t>
            </w:r>
            <w:r>
              <w:rPr>
                <w:rStyle w:val="Formatvorlage21"/>
                <w:szCs w:val="20"/>
              </w:rPr>
              <w:fldChar w:fldCharType="end"/>
            </w:r>
            <w:bookmarkEnd w:id="5"/>
            <w:r w:rsidR="00080059" w:rsidRPr="005A0475">
              <w:rPr>
                <w:rStyle w:val="Formatvorlage21"/>
                <w:szCs w:val="20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69"/>
                </w:rPr>
                <w:id w:val="-742028007"/>
                <w:placeholder>
                  <w:docPart w:val="5E717A81CBD548A5A62747DB9E075B77"/>
                </w:placeholder>
                <w:dropDownList>
                  <w:listItem w:value="Wählen Sie ein Element aus."/>
                  <w:listItem w:displayText="Lernen." w:value="Lernen."/>
                  <w:listItem w:displayText="geistige Entwicklung." w:value="geistige Entwicklung."/>
                  <w:listItem w:displayText="${focus}" w:value="${focus}"/>
                </w:dropDownList>
              </w:sdtPr>
              <w:sdtEndPr>
                <w:rPr>
                  <w:rStyle w:val="Formatvorlage21"/>
                  <w:sz w:val="20"/>
                  <w:szCs w:val="20"/>
                </w:rPr>
              </w:sdtEndPr>
              <w:sdtContent>
                <w:r w:rsidR="008D1983">
                  <w:rPr>
                    <w:rStyle w:val="Formatvorlage69"/>
                  </w:rPr>
                  <w:t>${focus}</w:t>
                </w:r>
              </w:sdtContent>
            </w:sdt>
            <w:r w:rsidR="00F320F6">
              <w:rPr>
                <w:rStyle w:val="Formatvorlage67"/>
              </w:rPr>
              <w:t xml:space="preserve"> Das Ziel des Bildungsgangs </w:t>
            </w:r>
            <w:r w:rsidR="00F320F6" w:rsidRPr="00F320F6">
              <w:rPr>
                <w:rStyle w:val="Formatvorlage67"/>
              </w:rPr>
              <w:t xml:space="preserve">Förderschwerpunkt </w:t>
            </w:r>
            <w:sdt>
              <w:sdtPr>
                <w:rPr>
                  <w:rStyle w:val="Formatvorlage71"/>
                </w:rPr>
                <w:id w:val="-472602406"/>
                <w:placeholder>
                  <w:docPart w:val="D769122AD14B48DDB23DBAFEE9DB96AA"/>
                </w:placeholder>
                <w:comboBox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8D1983">
                  <w:rPr>
                    <w:rStyle w:val="Formatvorlage71"/>
                  </w:rPr>
                  <w:t>${focus}</w:t>
                </w:r>
              </w:sdtContent>
            </w:sdt>
            <w:r w:rsidR="00F320F6">
              <w:rPr>
                <w:rStyle w:val="Formatvorlage67"/>
              </w:rPr>
              <w:t xml:space="preserve"> wurde erreicht.</w:t>
            </w:r>
          </w:p>
          <w:p w:rsidR="00F04834" w:rsidRPr="00F320F6" w:rsidRDefault="00F04834" w:rsidP="00E94610">
            <w:pPr>
              <w:spacing w:beforeLines="60" w:before="144" w:after="120"/>
              <w:rPr>
                <w:rStyle w:val="Formatvorlage67"/>
              </w:rPr>
            </w:pPr>
            <w:r w:rsidRPr="00F04834">
              <w:rPr>
                <w:rStyle w:val="Formatvorlage67"/>
                <w:sz w:val="20"/>
              </w:rPr>
              <w:t>(Verbalberurteilung siehe Beiblatt)</w:t>
            </w:r>
          </w:p>
          <w:p w:rsidR="00F04834" w:rsidRPr="00080059" w:rsidRDefault="00F04834" w:rsidP="00E94610">
            <w:pPr>
              <w:spacing w:beforeLines="60" w:before="144"/>
              <w:rPr>
                <w:sz w:val="20"/>
                <w:szCs w:val="20"/>
              </w:rPr>
            </w:pPr>
            <w:r w:rsidRPr="00F04834">
              <w:rPr>
                <w:rStyle w:val="Formatvorlage67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6" w:name="Text13"/>
            <w:r w:rsidRPr="00F04834">
              <w:rPr>
                <w:rStyle w:val="Formatvorlage67"/>
              </w:rPr>
              <w:instrText xml:space="preserve"> FORMTEXT </w:instrText>
            </w:r>
            <w:r w:rsidRPr="00F04834">
              <w:rPr>
                <w:rStyle w:val="Formatvorlage67"/>
              </w:rPr>
            </w:r>
            <w:r w:rsidRPr="00F04834">
              <w:rPr>
                <w:rStyle w:val="Formatvorlage67"/>
              </w:rPr>
              <w:fldChar w:fldCharType="separate"/>
            </w:r>
            <w:r w:rsidR="008D1983">
              <w:rPr>
                <w:rStyle w:val="Formatvorlage67"/>
                <w:noProof/>
              </w:rPr>
              <w:t>${comments_short}</w:t>
            </w:r>
            <w:r w:rsidRPr="00F04834">
              <w:rPr>
                <w:rStyle w:val="Formatvorlage67"/>
              </w:rPr>
              <w:fldChar w:fldCharType="end"/>
            </w:r>
            <w:bookmarkEnd w:id="6"/>
          </w:p>
        </w:tc>
      </w:tr>
      <w:tr w:rsidR="00E94610" w:rsidTr="00E94610">
        <w:trPr>
          <w:trHeight w:hRule="exact" w:val="454"/>
          <w:jc w:val="center"/>
        </w:trPr>
        <w:tc>
          <w:tcPr>
            <w:tcW w:w="41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610" w:rsidRPr="00E94610" w:rsidRDefault="00E94610" w:rsidP="00E94610">
            <w:pPr>
              <w:rPr>
                <w:sz w:val="22"/>
              </w:rPr>
            </w:pPr>
            <w:r w:rsidRPr="00E94610">
              <w:rPr>
                <w:rFonts w:eastAsia="Arial"/>
                <w:w w:val="102"/>
                <w:sz w:val="22"/>
              </w:rPr>
              <w:t>Datum</w:t>
            </w:r>
            <w:bookmarkStart w:id="7" w:name="Text11"/>
            <w:r w:rsidRPr="00E94610">
              <w:rPr>
                <w:rFonts w:eastAsia="Arial"/>
                <w:w w:val="102"/>
                <w:sz w:val="22"/>
              </w:rPr>
              <w:t xml:space="preserve">: </w:t>
            </w:r>
            <w:r w:rsidRPr="00E94610">
              <w:rPr>
                <w:rFonts w:eastAsia="Arial"/>
                <w:w w:val="102"/>
                <w:sz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" w:name="Text17"/>
            <w:r w:rsidRPr="00E94610">
              <w:rPr>
                <w:rFonts w:eastAsia="Arial"/>
                <w:w w:val="102"/>
                <w:sz w:val="22"/>
              </w:rPr>
              <w:instrText xml:space="preserve"> FORMTEXT </w:instrText>
            </w:r>
            <w:r w:rsidRPr="00E94610">
              <w:rPr>
                <w:rFonts w:eastAsia="Arial"/>
                <w:w w:val="102"/>
                <w:sz w:val="22"/>
              </w:rPr>
            </w:r>
            <w:r w:rsidRPr="00E94610">
              <w:rPr>
                <w:rFonts w:eastAsia="Arial"/>
                <w:w w:val="102"/>
                <w:sz w:val="22"/>
              </w:rPr>
              <w:fldChar w:fldCharType="separate"/>
            </w:r>
            <w:r w:rsidR="008D1983">
              <w:rPr>
                <w:rFonts w:eastAsia="Arial"/>
                <w:noProof/>
                <w:w w:val="102"/>
                <w:sz w:val="22"/>
              </w:rPr>
              <w:t>${certda}</w:t>
            </w:r>
            <w:r w:rsidRPr="00E94610">
              <w:rPr>
                <w:rFonts w:eastAsia="Arial"/>
                <w:w w:val="102"/>
                <w:sz w:val="22"/>
              </w:rPr>
              <w:fldChar w:fldCharType="end"/>
            </w:r>
            <w:bookmarkEnd w:id="8"/>
          </w:p>
        </w:tc>
        <w:bookmarkEnd w:id="7"/>
        <w:tc>
          <w:tcPr>
            <w:tcW w:w="1843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94610" w:rsidRPr="002D434F" w:rsidRDefault="00E94610" w:rsidP="00AA7256">
            <w:pPr>
              <w:jc w:val="center"/>
              <w:rPr>
                <w:sz w:val="14"/>
                <w:szCs w:val="16"/>
              </w:rPr>
            </w:pPr>
            <w:r w:rsidRPr="002D434F">
              <w:rPr>
                <w:sz w:val="14"/>
                <w:szCs w:val="16"/>
              </w:rPr>
              <w:t>(Dienstsiegel</w:t>
            </w:r>
          </w:p>
          <w:p w:rsidR="00E94610" w:rsidRPr="007E05A7" w:rsidRDefault="00E94610" w:rsidP="00AA7256">
            <w:pPr>
              <w:jc w:val="center"/>
              <w:rPr>
                <w:sz w:val="22"/>
              </w:rPr>
            </w:pPr>
            <w:r w:rsidRPr="002D434F">
              <w:rPr>
                <w:sz w:val="14"/>
                <w:szCs w:val="16"/>
              </w:rPr>
              <w:t>der Schule)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610" w:rsidRDefault="00E94610" w:rsidP="000850DB"/>
        </w:tc>
      </w:tr>
      <w:tr w:rsidR="00E94610" w:rsidTr="00E94610">
        <w:trPr>
          <w:trHeight w:hRule="exact" w:val="454"/>
          <w:jc w:val="center"/>
        </w:trPr>
        <w:tc>
          <w:tcPr>
            <w:tcW w:w="41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4610" w:rsidRPr="00E94610" w:rsidRDefault="00E94610" w:rsidP="0044650F"/>
        </w:tc>
        <w:tc>
          <w:tcPr>
            <w:tcW w:w="1843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E94610" w:rsidRDefault="00E94610" w:rsidP="002D434F">
            <w:pPr>
              <w:jc w:val="center"/>
            </w:pPr>
          </w:p>
        </w:tc>
        <w:tc>
          <w:tcPr>
            <w:tcW w:w="42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94610" w:rsidRDefault="00E94610" w:rsidP="003F4608">
            <w:pPr>
              <w:jc w:val="center"/>
            </w:pPr>
          </w:p>
        </w:tc>
      </w:tr>
      <w:tr w:rsidR="00AA7256" w:rsidTr="00E94610">
        <w:trPr>
          <w:trHeight w:hRule="exact" w:val="284"/>
          <w:jc w:val="center"/>
        </w:trPr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256" w:rsidRPr="00E94610" w:rsidRDefault="002847E9" w:rsidP="00E94610">
            <w:pPr>
              <w:jc w:val="center"/>
            </w:pPr>
            <w:sdt>
              <w:sdtPr>
                <w:rPr>
                  <w:rStyle w:val="Formatvorlage72"/>
                </w:rPr>
                <w:id w:val="2119023501"/>
                <w:placeholder>
                  <w:docPart w:val="79F6C5646296493AAE9E888D89E1E597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eastAsia="Arial"/>
                  <w:w w:val="103"/>
                  <w:sz w:val="16"/>
                  <w:szCs w:val="16"/>
                </w:rPr>
              </w:sdtEndPr>
              <w:sdtContent>
                <w:r w:rsidR="008D1983">
                  <w:rPr>
                    <w:rStyle w:val="Formatvorlage72"/>
                  </w:rPr>
                  <w:t>${leiter}</w:t>
                </w:r>
              </w:sdtContent>
            </w:sdt>
          </w:p>
        </w:tc>
        <w:tc>
          <w:tcPr>
            <w:tcW w:w="1843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A7256" w:rsidRDefault="00AA7256" w:rsidP="00E94610">
            <w:pPr>
              <w:jc w:val="center"/>
            </w:pPr>
          </w:p>
        </w:tc>
        <w:tc>
          <w:tcPr>
            <w:tcW w:w="42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7256" w:rsidRPr="002D434F" w:rsidRDefault="002847E9" w:rsidP="00E94610">
            <w:pPr>
              <w:jc w:val="center"/>
              <w:rPr>
                <w:sz w:val="16"/>
                <w:szCs w:val="16"/>
              </w:rPr>
            </w:pPr>
            <w:sdt>
              <w:sdtPr>
                <w:rPr>
                  <w:rStyle w:val="Formatvorlage73"/>
                </w:rPr>
                <w:id w:val="968638832"/>
                <w:placeholder>
                  <w:docPart w:val="79F6C5646296493AAE9E888D89E1E597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sz w:val="24"/>
                  <w:szCs w:val="16"/>
                </w:rPr>
              </w:sdtEndPr>
              <w:sdtContent>
                <w:r w:rsidR="008D1983">
                  <w:rPr>
                    <w:rStyle w:val="Formatvorlage73"/>
                  </w:rPr>
                  <w:t>${</w:t>
                </w:r>
                <w:proofErr w:type="spellStart"/>
                <w:r w:rsidR="008D1983">
                  <w:rPr>
                    <w:rStyle w:val="Formatvorlage73"/>
                  </w:rPr>
                  <w:t>gruppen_leiter</w:t>
                </w:r>
                <w:proofErr w:type="spellEnd"/>
                <w:r w:rsidR="008D1983">
                  <w:rPr>
                    <w:rStyle w:val="Formatvorlage73"/>
                  </w:rPr>
                  <w:t>}</w:t>
                </w:r>
              </w:sdtContent>
            </w:sdt>
          </w:p>
        </w:tc>
      </w:tr>
    </w:tbl>
    <w:p w:rsidR="008E1881" w:rsidRDefault="00F0608C" w:rsidP="00F359B5">
      <w:pPr>
        <w:spacing w:line="200" w:lineRule="exact"/>
        <w:ind w:left="-567"/>
        <w:rPr>
          <w:rFonts w:eastAsia="Arial"/>
          <w:b/>
          <w:szCs w:val="24"/>
        </w:rPr>
      </w:pPr>
      <w:r w:rsidRPr="005F7230">
        <w:rPr>
          <w:rFonts w:eastAsia="Arial"/>
          <w:b/>
          <w:i/>
          <w:sz w:val="14"/>
          <w:szCs w:val="12"/>
        </w:rPr>
        <w:t>N</w:t>
      </w:r>
      <w:r w:rsidRPr="005F7230">
        <w:rPr>
          <w:rFonts w:eastAsia="Arial"/>
          <w:b/>
          <w:i/>
          <w:spacing w:val="1"/>
          <w:sz w:val="14"/>
          <w:szCs w:val="12"/>
        </w:rPr>
        <w:t>o</w:t>
      </w:r>
      <w:r w:rsidRPr="005F7230">
        <w:rPr>
          <w:rFonts w:eastAsia="Arial"/>
          <w:b/>
          <w:i/>
          <w:sz w:val="14"/>
          <w:szCs w:val="12"/>
        </w:rPr>
        <w:t>t</w:t>
      </w:r>
      <w:r w:rsidRPr="005F7230">
        <w:rPr>
          <w:rFonts w:eastAsia="Arial"/>
          <w:b/>
          <w:i/>
          <w:spacing w:val="1"/>
          <w:sz w:val="14"/>
          <w:szCs w:val="12"/>
        </w:rPr>
        <w:t>en</w:t>
      </w:r>
      <w:r w:rsidRPr="005F7230">
        <w:rPr>
          <w:rFonts w:eastAsia="Arial"/>
          <w:b/>
          <w:i/>
          <w:sz w:val="14"/>
          <w:szCs w:val="12"/>
        </w:rPr>
        <w:t>st</w:t>
      </w:r>
      <w:r w:rsidRPr="005F7230">
        <w:rPr>
          <w:rFonts w:eastAsia="Arial"/>
          <w:b/>
          <w:i/>
          <w:spacing w:val="1"/>
          <w:sz w:val="14"/>
          <w:szCs w:val="12"/>
        </w:rPr>
        <w:t>u</w:t>
      </w:r>
      <w:r w:rsidRPr="005F7230">
        <w:rPr>
          <w:rFonts w:eastAsia="Arial"/>
          <w:b/>
          <w:i/>
          <w:sz w:val="14"/>
          <w:szCs w:val="12"/>
        </w:rPr>
        <w:t>f</w:t>
      </w:r>
      <w:r w:rsidRPr="005F7230">
        <w:rPr>
          <w:rFonts w:eastAsia="Arial"/>
          <w:b/>
          <w:i/>
          <w:spacing w:val="1"/>
          <w:sz w:val="14"/>
          <w:szCs w:val="12"/>
        </w:rPr>
        <w:t>e</w:t>
      </w:r>
      <w:r w:rsidRPr="005F7230">
        <w:rPr>
          <w:rFonts w:eastAsia="Arial"/>
          <w:b/>
          <w:i/>
          <w:sz w:val="14"/>
          <w:szCs w:val="12"/>
        </w:rPr>
        <w:t>n:</w:t>
      </w:r>
      <w:r w:rsidR="00F048CC">
        <w:rPr>
          <w:rFonts w:eastAsia="Arial"/>
          <w:b/>
          <w:i/>
          <w:sz w:val="14"/>
          <w:szCs w:val="12"/>
        </w:rPr>
        <w:t xml:space="preserve"> </w:t>
      </w:r>
      <w:r w:rsidR="008B645A">
        <w:rPr>
          <w:rFonts w:eastAsia="Arial"/>
          <w:b/>
          <w:i/>
          <w:sz w:val="14"/>
          <w:szCs w:val="12"/>
        </w:rPr>
        <w:br/>
      </w:r>
      <w:r w:rsidRPr="000850DB">
        <w:rPr>
          <w:rFonts w:eastAsia="Arial"/>
          <w:i/>
          <w:spacing w:val="2"/>
          <w:sz w:val="14"/>
          <w:szCs w:val="12"/>
        </w:rPr>
        <w:t>s</w:t>
      </w:r>
      <w:r w:rsidRPr="000850DB">
        <w:rPr>
          <w:rFonts w:eastAsia="Arial"/>
          <w:i/>
          <w:spacing w:val="-2"/>
          <w:sz w:val="14"/>
          <w:szCs w:val="12"/>
        </w:rPr>
        <w:t>e</w:t>
      </w:r>
      <w:r w:rsidRPr="000850DB">
        <w:rPr>
          <w:rFonts w:eastAsia="Arial"/>
          <w:i/>
          <w:spacing w:val="1"/>
          <w:sz w:val="14"/>
          <w:szCs w:val="12"/>
        </w:rPr>
        <w:t>h</w:t>
      </w:r>
      <w:r w:rsidRPr="000850DB">
        <w:rPr>
          <w:rFonts w:eastAsia="Arial"/>
          <w:i/>
          <w:sz w:val="14"/>
          <w:szCs w:val="12"/>
        </w:rPr>
        <w:t>r</w:t>
      </w:r>
      <w:r w:rsidRPr="000850DB">
        <w:rPr>
          <w:rFonts w:ascii="Times New Roman" w:eastAsia="Times New Roman" w:hAnsi="Times New Roman" w:cs="Times New Roman"/>
          <w:i/>
          <w:spacing w:val="2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g</w:t>
      </w:r>
      <w:r w:rsidRPr="000850DB">
        <w:rPr>
          <w:rFonts w:eastAsia="Arial"/>
          <w:i/>
          <w:spacing w:val="-2"/>
          <w:sz w:val="14"/>
          <w:szCs w:val="12"/>
        </w:rPr>
        <w:t>u</w:t>
      </w:r>
      <w:r w:rsidRPr="000850DB">
        <w:rPr>
          <w:rFonts w:eastAsia="Arial"/>
          <w:i/>
          <w:sz w:val="14"/>
          <w:szCs w:val="12"/>
        </w:rPr>
        <w:t>t</w:t>
      </w:r>
      <w:r w:rsidRPr="000850DB">
        <w:rPr>
          <w:rFonts w:ascii="Times New Roman" w:eastAsia="Times New Roman" w:hAnsi="Times New Roman" w:cs="Times New Roman"/>
          <w:i/>
          <w:spacing w:val="5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1)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gu</w:t>
      </w:r>
      <w:r w:rsidRPr="000850DB">
        <w:rPr>
          <w:rFonts w:eastAsia="Arial"/>
          <w:i/>
          <w:sz w:val="14"/>
          <w:szCs w:val="12"/>
        </w:rPr>
        <w:t>t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(</w:t>
      </w:r>
      <w:r w:rsidRPr="000850DB">
        <w:rPr>
          <w:rFonts w:eastAsia="Arial"/>
          <w:i/>
          <w:spacing w:val="-2"/>
          <w:sz w:val="14"/>
          <w:szCs w:val="12"/>
        </w:rPr>
        <w:t>2</w:t>
      </w:r>
      <w:r w:rsidRPr="000850DB">
        <w:rPr>
          <w:rFonts w:eastAsia="Arial"/>
          <w:i/>
          <w:spacing w:val="1"/>
          <w:sz w:val="14"/>
          <w:szCs w:val="12"/>
        </w:rPr>
        <w:t>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be</w:t>
      </w:r>
      <w:r w:rsidRPr="000850DB">
        <w:rPr>
          <w:rFonts w:eastAsia="Arial"/>
          <w:i/>
          <w:sz w:val="14"/>
          <w:szCs w:val="12"/>
        </w:rPr>
        <w:t>f</w:t>
      </w:r>
      <w:r w:rsidRPr="000850DB">
        <w:rPr>
          <w:rFonts w:eastAsia="Arial"/>
          <w:i/>
          <w:spacing w:val="1"/>
          <w:sz w:val="14"/>
          <w:szCs w:val="12"/>
        </w:rPr>
        <w:t>r</w:t>
      </w:r>
      <w:r w:rsidRPr="000850DB">
        <w:rPr>
          <w:rFonts w:eastAsia="Arial"/>
          <w:i/>
          <w:sz w:val="14"/>
          <w:szCs w:val="12"/>
        </w:rPr>
        <w:t>i</w:t>
      </w:r>
      <w:r w:rsidRPr="000850DB">
        <w:rPr>
          <w:rFonts w:eastAsia="Arial"/>
          <w:i/>
          <w:spacing w:val="1"/>
          <w:sz w:val="14"/>
          <w:szCs w:val="12"/>
        </w:rPr>
        <w:t>e</w:t>
      </w:r>
      <w:r w:rsidRPr="000850DB">
        <w:rPr>
          <w:rFonts w:eastAsia="Arial"/>
          <w:i/>
          <w:spacing w:val="-2"/>
          <w:sz w:val="14"/>
          <w:szCs w:val="12"/>
        </w:rPr>
        <w:t>d</w:t>
      </w:r>
      <w:r w:rsidRPr="000850DB">
        <w:rPr>
          <w:rFonts w:eastAsia="Arial"/>
          <w:i/>
          <w:spacing w:val="2"/>
          <w:sz w:val="14"/>
          <w:szCs w:val="12"/>
        </w:rPr>
        <w:t>i</w:t>
      </w:r>
      <w:r w:rsidRPr="000850DB">
        <w:rPr>
          <w:rFonts w:eastAsia="Arial"/>
          <w:i/>
          <w:spacing w:val="-2"/>
          <w:sz w:val="14"/>
          <w:szCs w:val="12"/>
        </w:rPr>
        <w:t>g</w:t>
      </w:r>
      <w:r w:rsidRPr="000850DB">
        <w:rPr>
          <w:rFonts w:eastAsia="Arial"/>
          <w:i/>
          <w:spacing w:val="1"/>
          <w:sz w:val="14"/>
          <w:szCs w:val="12"/>
        </w:rPr>
        <w:t>en</w:t>
      </w:r>
      <w:r w:rsidRPr="000850DB">
        <w:rPr>
          <w:rFonts w:eastAsia="Arial"/>
          <w:i/>
          <w:sz w:val="14"/>
          <w:szCs w:val="12"/>
        </w:rPr>
        <w:t>d</w:t>
      </w:r>
      <w:r w:rsidRPr="000850DB">
        <w:rPr>
          <w:rFonts w:ascii="Times New Roman" w:eastAsia="Times New Roman" w:hAnsi="Times New Roman" w:cs="Times New Roman"/>
          <w:i/>
          <w:spacing w:val="-2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3)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au</w:t>
      </w:r>
      <w:r w:rsidRPr="000850DB">
        <w:rPr>
          <w:rFonts w:eastAsia="Arial"/>
          <w:i/>
          <w:sz w:val="14"/>
          <w:szCs w:val="12"/>
        </w:rPr>
        <w:t>s</w:t>
      </w:r>
      <w:r w:rsidRPr="000850DB">
        <w:rPr>
          <w:rFonts w:eastAsia="Arial"/>
          <w:i/>
          <w:spacing w:val="1"/>
          <w:sz w:val="14"/>
          <w:szCs w:val="12"/>
        </w:rPr>
        <w:t>r</w:t>
      </w:r>
      <w:r w:rsidRPr="000850DB">
        <w:rPr>
          <w:rFonts w:eastAsia="Arial"/>
          <w:i/>
          <w:spacing w:val="-2"/>
          <w:sz w:val="14"/>
          <w:szCs w:val="12"/>
        </w:rPr>
        <w:t>e</w:t>
      </w:r>
      <w:r w:rsidRPr="000850DB">
        <w:rPr>
          <w:rFonts w:eastAsia="Arial"/>
          <w:i/>
          <w:spacing w:val="2"/>
          <w:sz w:val="14"/>
          <w:szCs w:val="12"/>
        </w:rPr>
        <w:t>i</w:t>
      </w:r>
      <w:r w:rsidRPr="000850DB">
        <w:rPr>
          <w:rFonts w:eastAsia="Arial"/>
          <w:i/>
          <w:sz w:val="14"/>
          <w:szCs w:val="12"/>
        </w:rPr>
        <w:t>c</w:t>
      </w:r>
      <w:r w:rsidRPr="000850DB">
        <w:rPr>
          <w:rFonts w:eastAsia="Arial"/>
          <w:i/>
          <w:spacing w:val="1"/>
          <w:sz w:val="14"/>
          <w:szCs w:val="12"/>
        </w:rPr>
        <w:t>he</w:t>
      </w:r>
      <w:r w:rsidRPr="000850DB">
        <w:rPr>
          <w:rFonts w:eastAsia="Arial"/>
          <w:i/>
          <w:spacing w:val="-2"/>
          <w:sz w:val="14"/>
          <w:szCs w:val="12"/>
        </w:rPr>
        <w:t>n</w:t>
      </w:r>
      <w:r w:rsidRPr="000850DB">
        <w:rPr>
          <w:rFonts w:eastAsia="Arial"/>
          <w:i/>
          <w:sz w:val="14"/>
          <w:szCs w:val="12"/>
        </w:rPr>
        <w:t>d</w:t>
      </w:r>
      <w:r w:rsidRPr="000850DB">
        <w:rPr>
          <w:rFonts w:ascii="Times New Roman" w:eastAsia="Times New Roman" w:hAnsi="Times New Roman" w:cs="Times New Roman"/>
          <w:i/>
          <w:spacing w:val="-2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(4</w:t>
      </w:r>
      <w:r w:rsidRPr="000850DB">
        <w:rPr>
          <w:rFonts w:eastAsia="Arial"/>
          <w:i/>
          <w:spacing w:val="-2"/>
          <w:sz w:val="14"/>
          <w:szCs w:val="12"/>
        </w:rPr>
        <w:t>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5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mang</w:t>
      </w:r>
      <w:r w:rsidRPr="000850DB">
        <w:rPr>
          <w:rFonts w:eastAsia="Arial"/>
          <w:i/>
          <w:spacing w:val="-2"/>
          <w:sz w:val="14"/>
          <w:szCs w:val="12"/>
        </w:rPr>
        <w:t>e</w:t>
      </w:r>
      <w:r w:rsidRPr="000850DB">
        <w:rPr>
          <w:rFonts w:eastAsia="Arial"/>
          <w:i/>
          <w:spacing w:val="2"/>
          <w:sz w:val="14"/>
          <w:szCs w:val="12"/>
        </w:rPr>
        <w:t>l</w:t>
      </w:r>
      <w:r w:rsidRPr="000850DB">
        <w:rPr>
          <w:rFonts w:eastAsia="Arial"/>
          <w:i/>
          <w:spacing w:val="-2"/>
          <w:sz w:val="14"/>
          <w:szCs w:val="12"/>
        </w:rPr>
        <w:t>h</w:t>
      </w:r>
      <w:r w:rsidRPr="000850DB">
        <w:rPr>
          <w:rFonts w:eastAsia="Arial"/>
          <w:i/>
          <w:spacing w:val="1"/>
          <w:sz w:val="14"/>
          <w:szCs w:val="12"/>
        </w:rPr>
        <w:t>a</w:t>
      </w:r>
      <w:r w:rsidRPr="000850DB">
        <w:rPr>
          <w:rFonts w:eastAsia="Arial"/>
          <w:i/>
          <w:sz w:val="14"/>
          <w:szCs w:val="12"/>
        </w:rPr>
        <w:t>ft</w:t>
      </w:r>
      <w:r w:rsidRPr="000850DB">
        <w:rPr>
          <w:rFonts w:ascii="Times New Roman" w:eastAsia="Times New Roman" w:hAnsi="Times New Roman" w:cs="Times New Roman"/>
          <w:i/>
          <w:spacing w:val="1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5)</w:t>
      </w:r>
      <w:r w:rsidRPr="000850DB">
        <w:rPr>
          <w:rFonts w:eastAsia="Arial"/>
          <w:i/>
          <w:sz w:val="14"/>
          <w:szCs w:val="12"/>
        </w:rPr>
        <w:t>,</w:t>
      </w:r>
      <w:r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Pr="000850DB">
        <w:rPr>
          <w:rFonts w:eastAsia="Arial"/>
          <w:i/>
          <w:spacing w:val="1"/>
          <w:sz w:val="14"/>
          <w:szCs w:val="12"/>
        </w:rPr>
        <w:t>un</w:t>
      </w:r>
      <w:r w:rsidRPr="000850DB">
        <w:rPr>
          <w:rFonts w:eastAsia="Arial"/>
          <w:i/>
          <w:spacing w:val="-2"/>
          <w:sz w:val="14"/>
          <w:szCs w:val="12"/>
        </w:rPr>
        <w:t>g</w:t>
      </w:r>
      <w:r w:rsidRPr="000850DB">
        <w:rPr>
          <w:rFonts w:eastAsia="Arial"/>
          <w:i/>
          <w:spacing w:val="1"/>
          <w:sz w:val="14"/>
          <w:szCs w:val="12"/>
        </w:rPr>
        <w:t>enü</w:t>
      </w:r>
      <w:r w:rsidRPr="000850DB">
        <w:rPr>
          <w:rFonts w:eastAsia="Arial"/>
          <w:i/>
          <w:spacing w:val="-2"/>
          <w:sz w:val="14"/>
          <w:szCs w:val="12"/>
        </w:rPr>
        <w:t>g</w:t>
      </w:r>
      <w:r w:rsidRPr="000850DB">
        <w:rPr>
          <w:rFonts w:eastAsia="Arial"/>
          <w:i/>
          <w:spacing w:val="1"/>
          <w:sz w:val="14"/>
          <w:szCs w:val="12"/>
        </w:rPr>
        <w:t>en</w:t>
      </w:r>
      <w:r w:rsidRPr="000850DB">
        <w:rPr>
          <w:rFonts w:eastAsia="Arial"/>
          <w:i/>
          <w:sz w:val="14"/>
          <w:szCs w:val="12"/>
        </w:rPr>
        <w:t>d</w:t>
      </w:r>
      <w:r w:rsidRPr="000850DB">
        <w:rPr>
          <w:rFonts w:ascii="Times New Roman" w:eastAsia="Times New Roman" w:hAnsi="Times New Roman" w:cs="Times New Roman"/>
          <w:i/>
          <w:spacing w:val="-3"/>
          <w:sz w:val="14"/>
          <w:szCs w:val="12"/>
        </w:rPr>
        <w:t xml:space="preserve"> </w:t>
      </w:r>
      <w:r w:rsidRPr="000850DB">
        <w:rPr>
          <w:rFonts w:eastAsia="Arial"/>
          <w:i/>
          <w:spacing w:val="-2"/>
          <w:sz w:val="14"/>
          <w:szCs w:val="12"/>
        </w:rPr>
        <w:t>(</w:t>
      </w:r>
      <w:r w:rsidRPr="000850DB">
        <w:rPr>
          <w:rFonts w:eastAsia="Arial"/>
          <w:i/>
          <w:spacing w:val="1"/>
          <w:sz w:val="14"/>
          <w:szCs w:val="12"/>
        </w:rPr>
        <w:t>6</w:t>
      </w:r>
      <w:r w:rsidRPr="000850DB">
        <w:rPr>
          <w:rFonts w:eastAsia="Arial"/>
          <w:i/>
          <w:sz w:val="14"/>
          <w:szCs w:val="12"/>
        </w:rPr>
        <w:t>)</w:t>
      </w:r>
    </w:p>
    <w:sectPr w:rsidR="008E1881" w:rsidSect="00473366">
      <w:pgSz w:w="11906" w:h="16838" w:code="9"/>
      <w:pgMar w:top="45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7E9" w:rsidRDefault="002847E9" w:rsidP="001E03DE">
      <w:r>
        <w:separator/>
      </w:r>
    </w:p>
  </w:endnote>
  <w:endnote w:type="continuationSeparator" w:id="0">
    <w:p w:rsidR="002847E9" w:rsidRDefault="002847E9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7E9" w:rsidRDefault="002847E9" w:rsidP="001E03DE">
      <w:r>
        <w:separator/>
      </w:r>
    </w:p>
  </w:footnote>
  <w:footnote w:type="continuationSeparator" w:id="0">
    <w:p w:rsidR="002847E9" w:rsidRDefault="002847E9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/aXjyEAagf3S09DOu0YP9aTgES401FL/RiPlCYtqTZnbzKdWUCDe7J0hDY3cg9be6d+faYGJpjAXwxttYgNlsA==" w:salt="lTy4Hqg+flsz2QtbhFDLx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70"/>
    <w:rsid w:val="000144C2"/>
    <w:rsid w:val="00057CF8"/>
    <w:rsid w:val="0006637C"/>
    <w:rsid w:val="000741E9"/>
    <w:rsid w:val="00076BD9"/>
    <w:rsid w:val="00080059"/>
    <w:rsid w:val="000806FE"/>
    <w:rsid w:val="000850DB"/>
    <w:rsid w:val="000A510C"/>
    <w:rsid w:val="000B2623"/>
    <w:rsid w:val="000D449A"/>
    <w:rsid w:val="001164F4"/>
    <w:rsid w:val="00122971"/>
    <w:rsid w:val="0012504D"/>
    <w:rsid w:val="00146005"/>
    <w:rsid w:val="0016582B"/>
    <w:rsid w:val="001A2103"/>
    <w:rsid w:val="001E03DE"/>
    <w:rsid w:val="001E2078"/>
    <w:rsid w:val="001E4D4C"/>
    <w:rsid w:val="001E7CA1"/>
    <w:rsid w:val="00210F12"/>
    <w:rsid w:val="002223B8"/>
    <w:rsid w:val="00222837"/>
    <w:rsid w:val="00251028"/>
    <w:rsid w:val="0026591B"/>
    <w:rsid w:val="00271D37"/>
    <w:rsid w:val="002847E9"/>
    <w:rsid w:val="00296589"/>
    <w:rsid w:val="002D434F"/>
    <w:rsid w:val="002F40D1"/>
    <w:rsid w:val="00364DD9"/>
    <w:rsid w:val="00394442"/>
    <w:rsid w:val="003A1654"/>
    <w:rsid w:val="003A2366"/>
    <w:rsid w:val="003F4608"/>
    <w:rsid w:val="00407A41"/>
    <w:rsid w:val="00414437"/>
    <w:rsid w:val="00416CDD"/>
    <w:rsid w:val="00421E52"/>
    <w:rsid w:val="0044650F"/>
    <w:rsid w:val="00450F39"/>
    <w:rsid w:val="0046436C"/>
    <w:rsid w:val="00473366"/>
    <w:rsid w:val="004800CC"/>
    <w:rsid w:val="004961B4"/>
    <w:rsid w:val="004D24D9"/>
    <w:rsid w:val="004E77FA"/>
    <w:rsid w:val="004F4FEA"/>
    <w:rsid w:val="00515D17"/>
    <w:rsid w:val="00541053"/>
    <w:rsid w:val="00541839"/>
    <w:rsid w:val="0055431B"/>
    <w:rsid w:val="00564767"/>
    <w:rsid w:val="005870E1"/>
    <w:rsid w:val="005A0475"/>
    <w:rsid w:val="005E6531"/>
    <w:rsid w:val="005F7230"/>
    <w:rsid w:val="00643C5B"/>
    <w:rsid w:val="006A1AFD"/>
    <w:rsid w:val="006B7969"/>
    <w:rsid w:val="006E17B1"/>
    <w:rsid w:val="006F3901"/>
    <w:rsid w:val="006F4481"/>
    <w:rsid w:val="006F5F24"/>
    <w:rsid w:val="00705FD7"/>
    <w:rsid w:val="00747ADE"/>
    <w:rsid w:val="0078006E"/>
    <w:rsid w:val="007863D4"/>
    <w:rsid w:val="007B6986"/>
    <w:rsid w:val="007C64FB"/>
    <w:rsid w:val="007E05A7"/>
    <w:rsid w:val="007E109A"/>
    <w:rsid w:val="008702B6"/>
    <w:rsid w:val="008921C3"/>
    <w:rsid w:val="008A7911"/>
    <w:rsid w:val="008B645A"/>
    <w:rsid w:val="008B64B0"/>
    <w:rsid w:val="008C3D29"/>
    <w:rsid w:val="008C4296"/>
    <w:rsid w:val="008D1983"/>
    <w:rsid w:val="008D440B"/>
    <w:rsid w:val="008E1881"/>
    <w:rsid w:val="008F2AC9"/>
    <w:rsid w:val="009458FE"/>
    <w:rsid w:val="009533B3"/>
    <w:rsid w:val="00961A18"/>
    <w:rsid w:val="0096431B"/>
    <w:rsid w:val="009935DA"/>
    <w:rsid w:val="009A7179"/>
    <w:rsid w:val="009C05F9"/>
    <w:rsid w:val="009C7A38"/>
    <w:rsid w:val="009F02C0"/>
    <w:rsid w:val="00A13DCC"/>
    <w:rsid w:val="00A91AF4"/>
    <w:rsid w:val="00A968FA"/>
    <w:rsid w:val="00A96C3E"/>
    <w:rsid w:val="00AA0D28"/>
    <w:rsid w:val="00AA7256"/>
    <w:rsid w:val="00AB5C56"/>
    <w:rsid w:val="00AE5C68"/>
    <w:rsid w:val="00AE5D4C"/>
    <w:rsid w:val="00B57301"/>
    <w:rsid w:val="00B66E15"/>
    <w:rsid w:val="00BA1427"/>
    <w:rsid w:val="00BF23D5"/>
    <w:rsid w:val="00C22DA6"/>
    <w:rsid w:val="00C642E2"/>
    <w:rsid w:val="00C7555E"/>
    <w:rsid w:val="00C912AC"/>
    <w:rsid w:val="00CD6932"/>
    <w:rsid w:val="00CF749B"/>
    <w:rsid w:val="00D05661"/>
    <w:rsid w:val="00D3301F"/>
    <w:rsid w:val="00D430B1"/>
    <w:rsid w:val="00DA3863"/>
    <w:rsid w:val="00DA6370"/>
    <w:rsid w:val="00DB3718"/>
    <w:rsid w:val="00DB6D9B"/>
    <w:rsid w:val="00DD4D96"/>
    <w:rsid w:val="00DF6CB9"/>
    <w:rsid w:val="00E94610"/>
    <w:rsid w:val="00EA568D"/>
    <w:rsid w:val="00ED07BE"/>
    <w:rsid w:val="00EF4D67"/>
    <w:rsid w:val="00F04834"/>
    <w:rsid w:val="00F048CC"/>
    <w:rsid w:val="00F0608C"/>
    <w:rsid w:val="00F31AC2"/>
    <w:rsid w:val="00F320F6"/>
    <w:rsid w:val="00F359B5"/>
    <w:rsid w:val="00F36BCA"/>
    <w:rsid w:val="00F44A67"/>
    <w:rsid w:val="00F554DA"/>
    <w:rsid w:val="00F56E21"/>
    <w:rsid w:val="00F8223F"/>
    <w:rsid w:val="00F97BF5"/>
    <w:rsid w:val="00FB3661"/>
    <w:rsid w:val="00FC5CE9"/>
    <w:rsid w:val="00FD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499ABA"/>
  <w15:docId w15:val="{F8A528B7-5ECE-4EC6-9922-991211BF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5A0475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47336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AE5D4C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AE5D4C"/>
    <w:rPr>
      <w:rFonts w:ascii="Arial" w:hAnsi="Arial"/>
      <w:b/>
      <w:sz w:val="28"/>
    </w:rPr>
  </w:style>
  <w:style w:type="character" w:customStyle="1" w:styleId="Formatvorlage67">
    <w:name w:val="Formatvorlage67"/>
    <w:basedOn w:val="a0"/>
    <w:uiPriority w:val="1"/>
    <w:rsid w:val="00AE5D4C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F04834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F04834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4D24D9"/>
    <w:rPr>
      <w:rFonts w:ascii="Arial" w:hAnsi="Arial"/>
      <w:b/>
      <w:sz w:val="24"/>
    </w:rPr>
  </w:style>
  <w:style w:type="character" w:customStyle="1" w:styleId="Formatvorlage71">
    <w:name w:val="Formatvorlage71"/>
    <w:basedOn w:val="a0"/>
    <w:uiPriority w:val="1"/>
    <w:rsid w:val="00961A18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B66E15"/>
    <w:rPr>
      <w:rFonts w:ascii="Arial" w:hAnsi="Arial"/>
      <w:sz w:val="18"/>
    </w:rPr>
  </w:style>
  <w:style w:type="character" w:customStyle="1" w:styleId="Formatvorlage73">
    <w:name w:val="Formatvorlage73"/>
    <w:basedOn w:val="a0"/>
    <w:uiPriority w:val="1"/>
    <w:rsid w:val="00B66E15"/>
    <w:rPr>
      <w:rFonts w:ascii="Arial" w:hAnsi="Arial"/>
      <w:sz w:val="18"/>
    </w:rPr>
  </w:style>
  <w:style w:type="paragraph" w:styleId="ad">
    <w:name w:val="Body Text"/>
    <w:basedOn w:val="a"/>
    <w:link w:val="ae"/>
    <w:qFormat/>
    <w:rsid w:val="005F7230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5F7230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Abschlusszeugnis%20FSP%20L_G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11264488A04CDB8E54D7C704F1F3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2DFE7-6E2D-40FA-929C-A9B431685760}"/>
      </w:docPartPr>
      <w:docPartBody>
        <w:p w:rsidR="006666A6" w:rsidRDefault="00C05B0F">
          <w:pPr>
            <w:pStyle w:val="EC11264488A04CDB8E54D7C704F1F31D"/>
          </w:pPr>
          <w:r w:rsidRPr="00C23316">
            <w:rPr>
              <w:rStyle w:val="a3"/>
            </w:rPr>
            <w:t>Wählen Sie ein Element aus.</w:t>
          </w:r>
        </w:p>
      </w:docPartBody>
    </w:docPart>
    <w:docPart>
      <w:docPartPr>
        <w:name w:val="66AE68B694C74A32830111374636BF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A9F739-4A18-41C2-90E2-A4A0725B58D6}"/>
      </w:docPartPr>
      <w:docPartBody>
        <w:p w:rsidR="006666A6" w:rsidRDefault="00C05B0F">
          <w:pPr>
            <w:pStyle w:val="66AE68B694C74A32830111374636BF3B"/>
          </w:pPr>
          <w:r w:rsidRPr="00473366">
            <w:rPr>
              <w:rStyle w:val="a3"/>
              <w:sz w:val="18"/>
              <w:szCs w:val="18"/>
            </w:rPr>
            <w:t>Wählen Sie ein Element aus.</w:t>
          </w:r>
        </w:p>
      </w:docPartBody>
    </w:docPart>
    <w:docPart>
      <w:docPartPr>
        <w:name w:val="A267307D4D4E4E208E568AC0677931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4EDA6D-E58B-4CFA-8370-6D3E579B8D41}"/>
      </w:docPartPr>
      <w:docPartBody>
        <w:p w:rsidR="006666A6" w:rsidRDefault="00C05B0F">
          <w:pPr>
            <w:pStyle w:val="A267307D4D4E4E208E568AC067793190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916B729A585040F5837093935C07EB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4F715F-3007-4B2F-AE5F-4BF7CB508078}"/>
      </w:docPartPr>
      <w:docPartBody>
        <w:p w:rsidR="006666A6" w:rsidRDefault="00C05B0F">
          <w:pPr>
            <w:pStyle w:val="916B729A585040F5837093935C07EBF1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05D20405BAD94015A4AD92D4AEA64C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5F372-70D2-4C9D-8A65-8CA8FBE02FA2}"/>
      </w:docPartPr>
      <w:docPartBody>
        <w:p w:rsidR="006666A6" w:rsidRDefault="00C05B0F">
          <w:pPr>
            <w:pStyle w:val="05D20405BAD94015A4AD92D4AEA64CF7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21AA91EC58494DC2A2DAFD9A4F05A4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3B8001-B8C4-44D0-A875-BC4B75FB31F0}"/>
      </w:docPartPr>
      <w:docPartBody>
        <w:p w:rsidR="006666A6" w:rsidRDefault="00C05B0F">
          <w:pPr>
            <w:pStyle w:val="21AA91EC58494DC2A2DAFD9A4F05A43C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1E2FEA54F184374A387BD6C2C704E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CD4983-41AB-4913-B79A-3AAA18FA8F16}"/>
      </w:docPartPr>
      <w:docPartBody>
        <w:p w:rsidR="006666A6" w:rsidRDefault="00C05B0F">
          <w:pPr>
            <w:pStyle w:val="E1E2FEA54F184374A387BD6C2C704E23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8BEA3D2AB29B4B7C92F3EEF23B8B04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D00ED1-488C-406E-B771-E7079F0B4F52}"/>
      </w:docPartPr>
      <w:docPartBody>
        <w:p w:rsidR="006666A6" w:rsidRDefault="00C05B0F">
          <w:pPr>
            <w:pStyle w:val="8BEA3D2AB29B4B7C92F3EEF23B8B0404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1ADAC5FFAE6347218A3B44629B7BEB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F76FD-C685-4AAD-B8DD-DDCE250CC9E7}"/>
      </w:docPartPr>
      <w:docPartBody>
        <w:p w:rsidR="006666A6" w:rsidRDefault="00C05B0F">
          <w:pPr>
            <w:pStyle w:val="1ADAC5FFAE6347218A3B44629B7BEBB9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4156B67D7D3E4208941E8A32FEE6D6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A5D740-2DD8-48EF-A780-B45D982C4522}"/>
      </w:docPartPr>
      <w:docPartBody>
        <w:p w:rsidR="006666A6" w:rsidRDefault="00C05B0F">
          <w:pPr>
            <w:pStyle w:val="4156B67D7D3E4208941E8A32FEE6D604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11B8A7C8655940198850B7674A976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59C4DE-8506-4D03-90D2-8E4EF74C8E07}"/>
      </w:docPartPr>
      <w:docPartBody>
        <w:p w:rsidR="006666A6" w:rsidRDefault="00C05B0F">
          <w:pPr>
            <w:pStyle w:val="11B8A7C8655940198850B7674A97697B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1D2D3329661749A2B81BEE552E2AEE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A0DB71-F18D-4510-9439-F34559BFCD04}"/>
      </w:docPartPr>
      <w:docPartBody>
        <w:p w:rsidR="006666A6" w:rsidRDefault="00C05B0F">
          <w:pPr>
            <w:pStyle w:val="1D2D3329661749A2B81BEE552E2AEE4C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C7BA33724A9F4C68B1F2BCE30D0C83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A4C8BC-61C4-4EDD-8FA0-E00FA2E76CA8}"/>
      </w:docPartPr>
      <w:docPartBody>
        <w:p w:rsidR="006666A6" w:rsidRDefault="00C05B0F">
          <w:pPr>
            <w:pStyle w:val="C7BA33724A9F4C68B1F2BCE30D0C83A4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0478BB812DD940768CE0FB43418225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DECF6-864A-4CDF-A90D-1DCD51B95450}"/>
      </w:docPartPr>
      <w:docPartBody>
        <w:p w:rsidR="006666A6" w:rsidRDefault="00C05B0F">
          <w:pPr>
            <w:pStyle w:val="0478BB812DD940768CE0FB4341822576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008A4A4DDF1C4254A4E87076E4C02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9D9371-1C8C-4E8F-A836-0B4B2B3B178B}"/>
      </w:docPartPr>
      <w:docPartBody>
        <w:p w:rsidR="006666A6" w:rsidRDefault="00C05B0F">
          <w:pPr>
            <w:pStyle w:val="008A4A4DDF1C4254A4E87076E4C02CB3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F5F535F17A1B467EB9B1D82BF262F8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B151A5-B09C-405E-BF40-B30F2CB0E5F9}"/>
      </w:docPartPr>
      <w:docPartBody>
        <w:p w:rsidR="006666A6" w:rsidRDefault="00C05B0F">
          <w:pPr>
            <w:pStyle w:val="F5F535F17A1B467EB9B1D82BF262F8E0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E717A81CBD548A5A62747DB9E075B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9B1521-5124-4B47-9D16-1E8DA285462F}"/>
      </w:docPartPr>
      <w:docPartBody>
        <w:p w:rsidR="006666A6" w:rsidRDefault="00C05B0F">
          <w:pPr>
            <w:pStyle w:val="5E717A81CBD548A5A62747DB9E075B77"/>
          </w:pPr>
          <w:r w:rsidRPr="004D24D9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D769122AD14B48DDB23DBAFEE9DB96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E5E171-8FF4-4DD6-9F96-F0BFEE0434C2}"/>
      </w:docPartPr>
      <w:docPartBody>
        <w:p w:rsidR="006666A6" w:rsidRDefault="00C05B0F">
          <w:pPr>
            <w:pStyle w:val="D769122AD14B48DDB23DBAFEE9DB96AA"/>
          </w:pPr>
          <w:r w:rsidRPr="00304EC6">
            <w:rPr>
              <w:rStyle w:val="a3"/>
            </w:rPr>
            <w:t>Wählen Sie ein Element aus.</w:t>
          </w:r>
        </w:p>
      </w:docPartBody>
    </w:docPart>
    <w:docPart>
      <w:docPartPr>
        <w:name w:val="79F6C5646296493AAE9E888D89E1E5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EF1122-BEA0-4001-BDD4-0CA105E46B67}"/>
      </w:docPartPr>
      <w:docPartBody>
        <w:p w:rsidR="006666A6" w:rsidRDefault="00C05B0F">
          <w:pPr>
            <w:pStyle w:val="79F6C5646296493AAE9E888D89E1E597"/>
          </w:pPr>
          <w:r w:rsidRPr="00304EC6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0F"/>
    <w:rsid w:val="001213C0"/>
    <w:rsid w:val="003E0868"/>
    <w:rsid w:val="0049325B"/>
    <w:rsid w:val="006666A6"/>
    <w:rsid w:val="00C0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C11264488A04CDB8E54D7C704F1F31D">
    <w:name w:val="EC11264488A04CDB8E54D7C704F1F31D"/>
  </w:style>
  <w:style w:type="paragraph" w:customStyle="1" w:styleId="66AE68B694C74A32830111374636BF3B">
    <w:name w:val="66AE68B694C74A32830111374636BF3B"/>
  </w:style>
  <w:style w:type="paragraph" w:customStyle="1" w:styleId="A267307D4D4E4E208E568AC067793190">
    <w:name w:val="A267307D4D4E4E208E568AC067793190"/>
  </w:style>
  <w:style w:type="paragraph" w:customStyle="1" w:styleId="916B729A585040F5837093935C07EBF1">
    <w:name w:val="916B729A585040F5837093935C07EBF1"/>
  </w:style>
  <w:style w:type="paragraph" w:customStyle="1" w:styleId="05D20405BAD94015A4AD92D4AEA64CF7">
    <w:name w:val="05D20405BAD94015A4AD92D4AEA64CF7"/>
  </w:style>
  <w:style w:type="paragraph" w:customStyle="1" w:styleId="21AA91EC58494DC2A2DAFD9A4F05A43C">
    <w:name w:val="21AA91EC58494DC2A2DAFD9A4F05A43C"/>
  </w:style>
  <w:style w:type="paragraph" w:customStyle="1" w:styleId="E1E2FEA54F184374A387BD6C2C704E23">
    <w:name w:val="E1E2FEA54F184374A387BD6C2C704E23"/>
  </w:style>
  <w:style w:type="paragraph" w:customStyle="1" w:styleId="8BEA3D2AB29B4B7C92F3EEF23B8B0404">
    <w:name w:val="8BEA3D2AB29B4B7C92F3EEF23B8B0404"/>
  </w:style>
  <w:style w:type="paragraph" w:customStyle="1" w:styleId="1ADAC5FFAE6347218A3B44629B7BEBB9">
    <w:name w:val="1ADAC5FFAE6347218A3B44629B7BEBB9"/>
  </w:style>
  <w:style w:type="paragraph" w:customStyle="1" w:styleId="4156B67D7D3E4208941E8A32FEE6D604">
    <w:name w:val="4156B67D7D3E4208941E8A32FEE6D604"/>
  </w:style>
  <w:style w:type="paragraph" w:customStyle="1" w:styleId="11B8A7C8655940198850B7674A97697B">
    <w:name w:val="11B8A7C8655940198850B7674A97697B"/>
  </w:style>
  <w:style w:type="paragraph" w:customStyle="1" w:styleId="1D2D3329661749A2B81BEE552E2AEE4C">
    <w:name w:val="1D2D3329661749A2B81BEE552E2AEE4C"/>
  </w:style>
  <w:style w:type="paragraph" w:customStyle="1" w:styleId="C7BA33724A9F4C68B1F2BCE30D0C83A4">
    <w:name w:val="C7BA33724A9F4C68B1F2BCE30D0C83A4"/>
  </w:style>
  <w:style w:type="paragraph" w:customStyle="1" w:styleId="0478BB812DD940768CE0FB4341822576">
    <w:name w:val="0478BB812DD940768CE0FB4341822576"/>
  </w:style>
  <w:style w:type="paragraph" w:customStyle="1" w:styleId="008A4A4DDF1C4254A4E87076E4C02CB3">
    <w:name w:val="008A4A4DDF1C4254A4E87076E4C02CB3"/>
  </w:style>
  <w:style w:type="paragraph" w:customStyle="1" w:styleId="F5F535F17A1B467EB9B1D82BF262F8E0">
    <w:name w:val="F5F535F17A1B467EB9B1D82BF262F8E0"/>
  </w:style>
  <w:style w:type="paragraph" w:customStyle="1" w:styleId="5E717A81CBD548A5A62747DB9E075B77">
    <w:name w:val="5E717A81CBD548A5A62747DB9E075B77"/>
  </w:style>
  <w:style w:type="paragraph" w:customStyle="1" w:styleId="D769122AD14B48DDB23DBAFEE9DB96AA">
    <w:name w:val="D769122AD14B48DDB23DBAFEE9DB96AA"/>
  </w:style>
  <w:style w:type="paragraph" w:customStyle="1" w:styleId="79F6C5646296493AAE9E888D89E1E597">
    <w:name w:val="79F6C5646296493AAE9E888D89E1E5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Abschlusszeugnis FSP L_G 2004</Template>
  <TotalTime>25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6</cp:revision>
  <cp:lastPrinted>2019-03-29T12:21:00Z</cp:lastPrinted>
  <dcterms:created xsi:type="dcterms:W3CDTF">2019-06-03T08:51:00Z</dcterms:created>
  <dcterms:modified xsi:type="dcterms:W3CDTF">2019-06-05T10:01:00Z</dcterms:modified>
</cp:coreProperties>
</file>