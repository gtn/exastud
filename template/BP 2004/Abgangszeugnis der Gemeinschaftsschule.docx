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showingPlcHdr/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DF0FFD" w:rsidRPr="00F377E6">
                  <w:rPr>
                    <w:rStyle w:val="PlaceholderText"/>
                  </w:rPr>
                  <w:t>Wählen Sie ein Element aus.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85055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9448F" w:rsidRPr="0089448F">
              <w:rPr>
                <w:noProof/>
                <w:sz w:val="20"/>
              </w:rPr>
              <w:t>${teilnahme}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6F4481" w:rsidRDefault="00DF0FF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9448F" w:rsidRPr="0089448F">
              <w:rPr>
                <w:rStyle w:val="Formatvorlage21"/>
                <w:noProof/>
                <w:sz w:val="20"/>
              </w:rPr>
              <w:t>${bemerkungen}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6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7" w:name="Text11"/>
          </w:p>
        </w:tc>
        <w:bookmarkEnd w:id="7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showingPlcHdr/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704BAC" w:rsidRPr="00F377E6">
            <w:rPr>
              <w:rStyle w:val="PlaceholderText"/>
            </w:rPr>
            <w:t>Wählen Sie ein Element aus.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80A" w:rsidRDefault="000E380A" w:rsidP="001E03DE">
      <w:r>
        <w:separator/>
      </w:r>
    </w:p>
  </w:endnote>
  <w:endnote w:type="continuationSeparator" w:id="0">
    <w:p w:rsidR="000E380A" w:rsidRDefault="000E380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80A" w:rsidRDefault="000E380A" w:rsidP="001E03DE">
      <w:r>
        <w:separator/>
      </w:r>
    </w:p>
  </w:footnote>
  <w:footnote w:type="continuationSeparator" w:id="0">
    <w:p w:rsidR="000E380A" w:rsidRDefault="000E380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UJgQGv8p2I2kbGBH8vzkbbGgEWfNwiq1JzxGxa18NhB4RNOiVmXBNrS7nyzfdEUFM1h4N9XRA7hvsRf8cUCl7w==" w:salt="1q8sWJtbDEiidwR3bl/k4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DE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102FE"/>
    <w:rsid w:val="00443B4F"/>
    <w:rsid w:val="0044650F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F4481"/>
    <w:rsid w:val="00704BAC"/>
    <w:rsid w:val="00707782"/>
    <w:rsid w:val="00747ADE"/>
    <w:rsid w:val="007717AC"/>
    <w:rsid w:val="007C64FB"/>
    <w:rsid w:val="007E05A7"/>
    <w:rsid w:val="007E40F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91268"/>
    <w:rsid w:val="00A96C3E"/>
    <w:rsid w:val="00AA7AEA"/>
    <w:rsid w:val="00AE5C68"/>
    <w:rsid w:val="00B9513B"/>
    <w:rsid w:val="00BD06F8"/>
    <w:rsid w:val="00C22DA6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F0608C"/>
    <w:rsid w:val="00F407DE"/>
    <w:rsid w:val="00F44A67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86719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PlaceholderText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E"/>
    <w:rsid w:val="00047F71"/>
    <w:rsid w:val="00257936"/>
    <w:rsid w:val="00324664"/>
    <w:rsid w:val="003A574E"/>
    <w:rsid w:val="00BF5BA8"/>
    <w:rsid w:val="00DB515B"/>
    <w:rsid w:val="00E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Abgangszeugnis_der_Gemeinschaftsschule_(Formular).dotx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daniel</cp:lastModifiedBy>
  <cp:revision>4</cp:revision>
  <cp:lastPrinted>2016-11-10T12:58:00Z</cp:lastPrinted>
  <dcterms:created xsi:type="dcterms:W3CDTF">2017-04-18T08:42:00Z</dcterms:created>
  <dcterms:modified xsi:type="dcterms:W3CDTF">2017-04-18T09:18:00Z</dcterms:modified>
</cp:coreProperties>
</file>