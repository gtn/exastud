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6C" w:rsidRDefault="0084296C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65298" w:rsidTr="00B70C0C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C65298" w:rsidRDefault="002E4D83" w:rsidP="00B70C0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12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D0703C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</w:t>
            </w:r>
            <w:r w:rsidR="006636C9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_nametype</w:t>
            </w:r>
            <w:r w:rsidR="00D0703C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Default="00537659" w:rsidP="00537659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Pr="00C85040" w:rsidRDefault="00D35EC3" w:rsidP="004E796B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 w:rsidRPr="008724B1"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 w:rsidR="00537659" w:rsidRPr="008724B1">
        <w:rPr>
          <w:rFonts w:ascii="Arial" w:hAnsi="Arial" w:cs="Arial"/>
          <w:noProof/>
          <w:sz w:val="24"/>
          <w:szCs w:val="24"/>
          <w:lang w:eastAsia="de-DE"/>
        </w:rPr>
        <w:t>Schulhalbjahr</w:t>
      </w:r>
      <w:r w:rsidR="0012156D"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bookmarkStart w:id="1" w:name="Schulhalbjahr"/>
      <w:bookmarkStart w:id="2" w:name="Schulhalbjahr12neu"/>
      <w:r w:rsidR="0012156D">
        <w:rPr>
          <w:rFonts w:ascii="Arial" w:hAnsi="Arial" w:cs="Arial"/>
          <w:noProof/>
          <w:sz w:val="24"/>
          <w:szCs w:val="24"/>
          <w:lang w:eastAsia="de-DE"/>
        </w:rPr>
        <w:t>20</w:t>
      </w:r>
      <w:bookmarkStart w:id="3" w:name="Schulhalbjahr12"/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HJ1"/>
            <w:enabled/>
            <w:calcOnExit/>
            <w:textInput>
              <w:default w:val="XX"/>
              <w:maxLength w:val="2"/>
            </w:textInput>
          </w:ffData>
        </w:fldChar>
      </w:r>
      <w:bookmarkStart w:id="4" w:name="HJ1"/>
      <w:r w:rsidR="00B70C0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hAnsi="Arial" w:cs="Arial"/>
          <w:noProof/>
          <w:sz w:val="24"/>
          <w:szCs w:val="24"/>
          <w:lang w:eastAsia="de-DE"/>
        </w:rPr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0703C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  <w:r w:rsidR="0012156D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bookmarkEnd w:id="2"/>
      <w:bookmarkEnd w:id="3"/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HJ2"/>
            <w:enabled/>
            <w:calcOnExit/>
            <w:textInput>
              <w:default w:val="XY"/>
              <w:maxLength w:val="2"/>
            </w:textInput>
          </w:ffData>
        </w:fldChar>
      </w:r>
      <w:bookmarkStart w:id="5" w:name="HJ2"/>
      <w:r w:rsidR="00B70C0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hAnsi="Arial" w:cs="Arial"/>
          <w:noProof/>
          <w:sz w:val="24"/>
          <w:szCs w:val="24"/>
          <w:lang w:eastAsia="de-DE"/>
        </w:rPr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0703C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B70C0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5"/>
    </w:p>
    <w:p w:rsidR="0084296C" w:rsidRDefault="0084296C" w:rsidP="000D6107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CF431F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50"/>
            </w:textInput>
          </w:ffData>
        </w:fldChar>
      </w:r>
      <w:bookmarkStart w:id="6" w:name="Nam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0703C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7" w:name="Text5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  <w:r w:rsidR="002376B4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8" w:name="Text6"/>
      <w:r w:rsidR="00D767E7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767E7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D767E7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537659" w:rsidRPr="003B04BB" w:rsidRDefault="00537659" w:rsidP="00CF431F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9" w:name="Lerngruppe"/>
      <w:r w:rsidR="00B70C0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0703C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B70C0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84296C" w:rsidRDefault="0084296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AA641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AA6416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37659" w:rsidRPr="001F42DB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10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</w:tr>
      <w:tr w:rsidR="00D5242C" w:rsidTr="0071418D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A028CD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71418D" w:rsidRPr="00A028CD" w:rsidRDefault="00D250F6" w:rsidP="0071418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>m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it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Angabe der Niveaustufe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 xml:space="preserve"> (G, M</w:t>
            </w:r>
            <w:r w:rsidR="006636C9">
              <w:rPr>
                <w:rFonts w:ascii="Arial" w:hAnsi="Arial" w:cs="Arial"/>
                <w:sz w:val="18"/>
                <w:szCs w:val="18"/>
              </w:rPr>
              <w:t>,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 xml:space="preserve"> E)</w:t>
            </w:r>
            <w:r w:rsidR="006636C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>*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 auf der 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die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 xml:space="preserve">Leistungen 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 xml:space="preserve">überwiegend </w:t>
            </w:r>
            <w:r w:rsidR="000F04FB" w:rsidRPr="00A028CD">
              <w:rPr>
                <w:rFonts w:ascii="Arial" w:hAnsi="Arial" w:cs="Arial"/>
                <w:sz w:val="18"/>
                <w:szCs w:val="18"/>
              </w:rPr>
              <w:t>erbracht wurden</w:t>
            </w:r>
            <w:r w:rsidR="00D5242C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D5242C" w:rsidRPr="00752FF6" w:rsidRDefault="00D5242C" w:rsidP="0071418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A028CD">
              <w:rPr>
                <w:rFonts w:ascii="Arial" w:hAnsi="Arial" w:cs="Arial"/>
                <w:sz w:val="18"/>
                <w:szCs w:val="18"/>
              </w:rPr>
              <w:t xml:space="preserve">Auf Elternwunsch </w:t>
            </w:r>
            <w:r w:rsidR="00E32292" w:rsidRPr="00A028CD">
              <w:rPr>
                <w:rFonts w:ascii="Arial" w:hAnsi="Arial" w:cs="Arial"/>
                <w:sz w:val="18"/>
                <w:szCs w:val="18"/>
              </w:rPr>
              <w:t>zusätzl</w:t>
            </w:r>
            <w:r w:rsidR="0071418D" w:rsidRPr="00A028CD">
              <w:rPr>
                <w:rFonts w:ascii="Arial" w:hAnsi="Arial" w:cs="Arial"/>
                <w:sz w:val="18"/>
                <w:szCs w:val="18"/>
              </w:rPr>
              <w:t>ich mit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028CD">
              <w:rPr>
                <w:rFonts w:ascii="Arial" w:hAnsi="Arial" w:cs="Arial"/>
                <w:sz w:val="18"/>
                <w:szCs w:val="18"/>
              </w:rPr>
              <w:t>Note</w:t>
            </w:r>
            <w:r w:rsidR="00113315" w:rsidRPr="00A028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A6416" w:rsidTr="00AA6416">
        <w:trPr>
          <w:trHeight w:hRule="exact" w:val="567"/>
          <w:jc w:val="center"/>
        </w:trPr>
        <w:sdt>
          <w:sdtPr>
            <w:rPr>
              <w:rFonts w:ascii="Arial" w:hAnsi="Arial" w:cs="Arial"/>
              <w:b/>
            </w:rPr>
            <w:id w:val="-1917783628"/>
            <w:placeholder>
              <w:docPart w:val="04A3E6DFF0954D05BF359D6B1B986E3A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  <w:listItem w:displayText="Religionslehre" w:value="Religionslehre"/>
            </w:dropDownList>
          </w:sdtPr>
          <w:sdtEndPr/>
          <w:sdtContent>
            <w:tc>
              <w:tcPr>
                <w:tcW w:w="10269" w:type="dxa"/>
                <w:gridSpan w:val="2"/>
                <w:tcBorders>
                  <w:bottom w:val="single" w:sz="4" w:space="0" w:color="auto"/>
                </w:tcBorders>
                <w:shd w:val="clear" w:color="auto" w:fill="D9D9D9" w:themeFill="background1" w:themeFillShade="D9"/>
                <w:vAlign w:val="bottom"/>
              </w:tcPr>
              <w:p w:rsidR="00AA6416" w:rsidRDefault="00D0703C" w:rsidP="00D250F6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Ethik</w:t>
                </w:r>
              </w:p>
            </w:tc>
          </w:sdtContent>
        </w:sdt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1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7"/>
              </w:rPr>
              <w:alias w:val="Bitte die Niveaustufe auswählen"/>
              <w:tag w:val="Bitte die Niveaustufe auswählen"/>
              <w:id w:val="235207103"/>
              <w:placeholder>
                <w:docPart w:val="2CE5242A72A24A40AEF2C0120EBA17F3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7"/>
              </w:rPr>
            </w:sdtEndPr>
            <w:sdtContent>
              <w:p w:rsidR="008A24EA" w:rsidRDefault="00FF16DC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7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8"/>
              </w:rPr>
              <w:alias w:val="ggf. Note"/>
              <w:tag w:val="ggf. Note"/>
              <w:id w:val="-2081511829"/>
              <w:placeholder>
                <w:docPart w:val="0A209E973D944188956DF3D94E94083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8"/>
              </w:rPr>
            </w:sdtEndPr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Style w:val="Formatvorlage8"/>
                  </w:rPr>
                  <w:t>ggf. Note</w:t>
                </w:r>
              </w:p>
            </w:sdtContent>
          </w:sdt>
        </w:tc>
      </w:tr>
      <w:tr w:rsidR="00AA6416" w:rsidTr="001B30E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Pr="00F85AE4" w:rsidRDefault="00B70C0C" w:rsidP="003C476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2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89632083"/>
              <w:placeholder>
                <w:docPart w:val="22AF5C660F5043CB8B3441580B45B5EF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3C476D" w:rsidRDefault="00FF16DC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980728046"/>
              <w:placeholder>
                <w:docPart w:val="162AEC83DF8F4B1BA498254A5DEEAD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FD3B7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3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750233476"/>
              <w:placeholder>
                <w:docPart w:val="A1A2D7ED92D14496810E3C9DC538989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545263691"/>
              <w:placeholder>
                <w:docPart w:val="4329F318F5784D3EAF00CB60301F24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84296C" w:rsidRDefault="0084296C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AA6416" w:rsidTr="00AB6FE6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4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771576"/>
              <w:placeholder>
                <w:docPart w:val="8421DFB2C21A45048F809D94E99F529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Pr="003C476D" w:rsidRDefault="00A8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313411863"/>
              <w:placeholder>
                <w:docPart w:val="E2134927FAE842A7A804A4F293A65C6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Pr="003C476D" w:rsidRDefault="008A24EA" w:rsidP="003C476D">
                <w:pPr>
                  <w:rPr>
                    <w:rFonts w:ascii="Arial" w:hAnsi="Arial" w:cs="Arial"/>
                    <w:sz w:val="20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F321DB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Erdkunde, Wirtschaft</w:t>
            </w:r>
            <w:r w:rsidR="00150B92">
              <w:rPr>
                <w:rFonts w:ascii="Arial" w:hAnsi="Arial" w:cs="Arial"/>
                <w:b/>
              </w:rPr>
              <w:t>skunde, Gemeinschaftskunde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5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77028143"/>
              <w:placeholder>
                <w:docPart w:val="F74CBABF6ECE4EF8A5FDBC51C1A6820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A8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2125346765"/>
              <w:placeholder>
                <w:docPart w:val="74608CF2249A48AAA9ED52AC594DC5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2652DE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F346B2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Naturw</w:t>
            </w:r>
            <w:r w:rsidR="00150B92">
              <w:rPr>
                <w:rFonts w:ascii="Arial" w:hAnsi="Arial" w:cs="Arial"/>
                <w:b/>
              </w:rPr>
              <w:t>issenschaftliches Arbeiten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6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453628383"/>
              <w:placeholder>
                <w:docPart w:val="06648060AE1B461183F428E07CD239F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110712432"/>
              <w:placeholder>
                <w:docPart w:val="33998018B0F74867B31457233B123DA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8449A4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7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454324149"/>
              <w:placeholder>
                <w:docPart w:val="9707C3BB200F4958840D7BF9D6E890E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3C476D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083126992"/>
              <w:placeholder>
                <w:docPart w:val="DC413F13282540E2954E7E3A47C67E0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B4554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8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${bilden</w:t>
            </w:r>
            <w:r w:rsidR="001E2D10">
              <w:rPr>
                <w:rFonts w:ascii="Arial" w:hAnsi="Arial" w:cs="Arial"/>
                <w:noProof/>
                <w:sz w:val="20"/>
              </w:rPr>
              <w:t>d</w:t>
            </w:r>
            <w:r w:rsidR="00D0703C">
              <w:rPr>
                <w:rFonts w:ascii="Arial" w:hAnsi="Arial" w:cs="Arial"/>
                <w:noProof/>
                <w:sz w:val="20"/>
              </w:rPr>
              <w:t>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54039244"/>
              <w:placeholder>
                <w:docPart w:val="C04FD0024CD845A29A8DA283EE8D1D5B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52801121"/>
              <w:placeholder>
                <w:docPart w:val="B4816B84B04143DFA0FFD768CC98EA0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78253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19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75702159"/>
              <w:placeholder>
                <w:docPart w:val="D73A1EF6E2E942F782BD9769D536BF5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629021783"/>
              <w:placeholder>
                <w:docPart w:val="A2B06E2E2EFB4EF5B1843B07C8E741E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D20D82" w:rsidRDefault="00D20D82">
      <w:r>
        <w:br w:type="page"/>
      </w: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AA6416" w:rsidTr="00DE2D4C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0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501190493"/>
              <w:placeholder>
                <w:docPart w:val="DF7A158A6FC8400290B5DE094910EA5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661593529"/>
              <w:placeholder>
                <w:docPart w:val="6AE2E15396A748D0A51D5E12EA38CD7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A6416" w:rsidTr="00501CB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6416" w:rsidRPr="00E60C94" w:rsidRDefault="00AA6416" w:rsidP="002F0CBD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9F8339686F58411DA5DECB651A9BAA87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" w:value="Mensch und Umwelt"/>
                  <w:listItem w:displayText="Französisch" w:value="Französisch"/>
                </w:comboBox>
              </w:sdtPr>
              <w:sdtEndPr/>
              <w:sdtContent>
                <w:r w:rsidR="00D0703C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</w:p>
        </w:tc>
      </w:tr>
      <w:tr w:rsidR="008A24EA" w:rsidTr="00AA641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54647693"/>
              <w:placeholder>
                <w:docPart w:val="A0714131F55B420DBDD5FFE92A65978B"/>
              </w:placeholder>
              <w:dropDownList>
                <w:listItem w:displayText="Bitte die Niveaustufe auswählen" w:value="Bitte die Niveaustufe auswählen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FF16DC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58322415"/>
              <w:placeholder>
                <w:docPart w:val="D0115CD329114E97B688D76AF9CD5A4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F04FB" w:rsidTr="00AA6416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4F169B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3"/>
                </w:rPr>
                <w:id w:val="1695425516"/>
                <w:lock w:val="sdtLocked"/>
                <w:placeholder>
                  <w:docPart w:val="106FCBAE420E48CA8B823493F7655930"/>
                </w:placeholder>
                <w:comboBox>
                  <w:listItem w:value="Wählen Sie ein Element aus."/>
                  <w:listItem w:displayText="   " w:value="   "/>
                  <w:listItem w:displayText="Naturwissenschaft und Technik" w:value="Naturwissenschaft und Techn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Informatik, Mathematik, Physik" w:value="Informatik, Mathematik, Physik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D0703C">
                  <w:rPr>
                    <w:rStyle w:val="Formatvorlage3"/>
                  </w:rPr>
                  <w:t>Spanisch</w:t>
                </w:r>
              </w:sdtContent>
            </w:sdt>
          </w:p>
        </w:tc>
        <w:tc>
          <w:tcPr>
            <w:tcW w:w="2482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2F0CBD">
            <w:pPr>
              <w:spacing w:after="60"/>
              <w:rPr>
                <w:rFonts w:ascii="Arial" w:hAnsi="Arial" w:cs="Arial"/>
              </w:rPr>
            </w:pPr>
          </w:p>
        </w:tc>
      </w:tr>
      <w:tr w:rsidR="008A24EA" w:rsidTr="003C476D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EA" w:rsidRDefault="00B70C0C" w:rsidP="003C476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427"/>
                  </w:textInput>
                </w:ffData>
              </w:fldChar>
            </w:r>
            <w:bookmarkStart w:id="21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34302111"/>
              <w:placeholder>
                <w:docPart w:val="C8860B153A1643F59E9E25E817E4E0E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563260092"/>
              <w:placeholder>
                <w:docPart w:val="44D10394AEA247B99F3A6A26F53940B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8A24EA" w:rsidRDefault="008A24EA" w:rsidP="003C476D">
                <w:pPr>
                  <w:rPr>
                    <w:rFonts w:ascii="Arial" w:hAnsi="Arial" w:cs="Arial"/>
                  </w:rPr>
                </w:pPr>
                <w:r w:rsidRPr="007C791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14773B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9474B3" w:rsidTr="00A92AB7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474B3" w:rsidRPr="00967B62" w:rsidRDefault="00B70C0C" w:rsidP="00562A76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2" w:name="Text21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D0703C">
              <w:rPr>
                <w:rStyle w:val="Formatvorlage67"/>
                <w:noProof/>
                <w:sz w:val="20"/>
              </w:rPr>
              <w:t>${student_name}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2"/>
            <w:r w:rsidR="009474B3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F2952810D2A548C297DB76511725F87D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0703C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0703C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D0703C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9474B3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65D5DC8A4828448D8D55D83D45CE19B8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0703C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0703C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D0703C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F2952810D2A548C297DB76511725F87D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474B3" w:rsidRDefault="009474B3" w:rsidP="00562A76">
                <w:pPr>
                  <w:spacing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9474B3" w:rsidRPr="009053A2" w:rsidRDefault="00B70C0C" w:rsidP="00A92AB7">
            <w:pPr>
              <w:spacing w:before="60" w:after="0"/>
              <w:rPr>
                <w:rFonts w:ascii="Arial" w:hAnsi="Arial" w:cs="Arial"/>
              </w:rPr>
            </w:pPr>
            <w:r w:rsidRPr="00913093"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3" w:name="Text22"/>
            <w:r w:rsidRPr="009130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913093">
              <w:rPr>
                <w:rFonts w:ascii="Arial" w:hAnsi="Arial" w:cs="Arial"/>
                <w:sz w:val="20"/>
              </w:rPr>
            </w:r>
            <w:r w:rsidRPr="00913093">
              <w:rPr>
                <w:rFonts w:ascii="Arial" w:hAnsi="Arial" w:cs="Arial"/>
                <w:sz w:val="20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20"/>
              </w:rPr>
              <w:t>${comments}</w:t>
            </w:r>
            <w:r w:rsidRPr="00913093"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6F7164" w:rsidRDefault="006F7164" w:rsidP="00E95631">
      <w:pPr>
        <w:tabs>
          <w:tab w:val="left" w:pos="0"/>
        </w:tabs>
        <w:spacing w:after="0" w:line="269" w:lineRule="auto"/>
        <w:ind w:left="-142"/>
        <w:rPr>
          <w:rFonts w:ascii="Arial" w:hAnsi="Arial" w:cs="Arial"/>
          <w:sz w:val="20"/>
          <w:szCs w:val="20"/>
        </w:rPr>
      </w:pPr>
      <w:r w:rsidRPr="006F716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6F7164">
        <w:rPr>
          <w:rFonts w:ascii="Arial" w:hAnsi="Arial" w:cs="Arial"/>
          <w:sz w:val="20"/>
          <w:szCs w:val="20"/>
        </w:rPr>
        <w:t>G = Grundlegendes Niveau, entspricht den Bildungsstandards der Hauptschule</w:t>
      </w:r>
    </w:p>
    <w:p w:rsidR="000F55EC" w:rsidRPr="000F55EC" w:rsidRDefault="000F55EC" w:rsidP="00E95631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FC6CDC" w:rsidRPr="00D20D82" w:rsidRDefault="000F55EC" w:rsidP="00D20D82">
      <w:pPr>
        <w:spacing w:after="0" w:line="269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tbl>
      <w:tblPr>
        <w:tblStyle w:val="a8"/>
        <w:tblW w:w="10238" w:type="dxa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84"/>
        <w:gridCol w:w="2034"/>
        <w:gridCol w:w="4120"/>
      </w:tblGrid>
      <w:tr w:rsidR="009F66F5" w:rsidTr="00D20D82">
        <w:trPr>
          <w:jc w:val="center"/>
        </w:trPr>
        <w:tc>
          <w:tcPr>
            <w:tcW w:w="408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F66F5" w:rsidRDefault="009474B3" w:rsidP="00D20D82">
            <w:pPr>
              <w:spacing w:after="12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44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4" w:name="Text44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bookmarkStart w:id="25" w:name="_GoBack"/>
            <w:r w:rsidR="00D0703C">
              <w:rPr>
                <w:rFonts w:ascii="Arial" w:hAnsi="Arial" w:cs="Arial"/>
                <w:noProof/>
                <w:sz w:val="20"/>
              </w:rPr>
              <w:t>${ort}, ${certda}</w:t>
            </w:r>
            <w:bookmarkEnd w:id="25"/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4"/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F66F5" w:rsidRDefault="009F66F5" w:rsidP="00D20D8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F66F5" w:rsidRDefault="009F66F5" w:rsidP="00D20D82">
            <w:pPr>
              <w:jc w:val="center"/>
              <w:rPr>
                <w:rFonts w:ascii="Arial" w:hAnsi="Arial" w:cs="Arial"/>
                <w:noProof/>
              </w:rPr>
            </w:pPr>
          </w:p>
          <w:p w:rsidR="009F66F5" w:rsidRDefault="009F66F5" w:rsidP="00D20D82">
            <w:pPr>
              <w:spacing w:after="120"/>
              <w:jc w:val="center"/>
              <w:rPr>
                <w:rFonts w:ascii="Arial" w:hAnsi="Arial" w:cs="Arial"/>
                <w:noProof/>
              </w:rPr>
            </w:pPr>
          </w:p>
        </w:tc>
      </w:tr>
      <w:tr w:rsidR="00F31196" w:rsidTr="00D20D82">
        <w:trPr>
          <w:jc w:val="center"/>
        </w:trPr>
        <w:tc>
          <w:tcPr>
            <w:tcW w:w="408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690B4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690B49">
              <w:rPr>
                <w:rFonts w:ascii="Arial" w:hAnsi="Arial" w:cs="Arial"/>
                <w:noProof/>
                <w:sz w:val="18"/>
                <w:szCs w:val="18"/>
              </w:rPr>
              <w:t>Ort, Datum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1196" w:rsidRDefault="00F31196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F31196" w:rsidRDefault="0071418D" w:rsidP="0071418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6" w:name="Text45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D0703C">
              <w:rPr>
                <w:rFonts w:ascii="Arial" w:hAnsi="Arial" w:cs="Arial"/>
                <w:noProof/>
                <w:sz w:val="18"/>
                <w:szCs w:val="18"/>
              </w:rPr>
              <w:t>${</w:t>
            </w:r>
            <w:r w:rsidR="00D0703C" w:rsidRPr="00D0703C">
              <w:rPr>
                <w:rFonts w:ascii="Arial" w:hAnsi="Arial" w:cs="Arial"/>
                <w:noProof/>
                <w:sz w:val="18"/>
                <w:szCs w:val="18"/>
              </w:rPr>
              <w:t>gruppen_leiter_name</w:t>
            </w:r>
            <w:r w:rsidR="00D0703C">
              <w:rPr>
                <w:rFonts w:ascii="Arial" w:hAnsi="Arial" w:cs="Arial"/>
                <w:noProof/>
                <w:sz w:val="18"/>
                <w:szCs w:val="18"/>
              </w:rPr>
              <w:t>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6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noProof/>
                  <w:sz w:val="18"/>
                  <w:szCs w:val="18"/>
                </w:rPr>
                <w:id w:val="-1415467996"/>
                <w:placeholder>
                  <w:docPart w:val="C625CA4204824EB094D3E98686EB5C7D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D0703C">
                  <w:rPr>
                    <w:rFonts w:ascii="Arial" w:hAnsi="Arial" w:cs="Arial"/>
                    <w:noProof/>
                    <w:sz w:val="18"/>
                    <w:szCs w:val="18"/>
                  </w:rPr>
                  <w:t>${gruppen_leiter}</w:t>
                </w:r>
              </w:sdtContent>
            </w:sdt>
          </w:p>
        </w:tc>
      </w:tr>
      <w:tr w:rsidR="009474B3" w:rsidTr="00D20D82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73"/>
          <w:jc w:val="center"/>
        </w:trPr>
        <w:tc>
          <w:tcPr>
            <w:tcW w:w="4084" w:type="dxa"/>
            <w:tcBorders>
              <w:top w:val="nil"/>
              <w:left w:val="nil"/>
              <w:right w:val="nil"/>
            </w:tcBorders>
          </w:tcPr>
          <w:p w:rsidR="009474B3" w:rsidRDefault="009474B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6154" w:type="dxa"/>
            <w:gridSpan w:val="2"/>
            <w:tcBorders>
              <w:top w:val="nil"/>
              <w:left w:val="nil"/>
              <w:right w:val="nil"/>
            </w:tcBorders>
          </w:tcPr>
          <w:p w:rsidR="009474B3" w:rsidRDefault="009474B3">
            <w:pPr>
              <w:rPr>
                <w:rFonts w:ascii="Arial" w:hAnsi="Arial" w:cs="Arial"/>
                <w:noProof/>
              </w:rPr>
            </w:pPr>
          </w:p>
        </w:tc>
      </w:tr>
      <w:tr w:rsidR="006543E3" w:rsidTr="00D20D82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0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A661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Sc</w:t>
            </w:r>
            <w:r w:rsidR="006543E3" w:rsidRPr="00F0051B">
              <w:rPr>
                <w:rFonts w:ascii="Arial" w:hAnsi="Arial" w:cs="Arial"/>
                <w:noProof/>
                <w:sz w:val="18"/>
                <w:szCs w:val="18"/>
              </w:rPr>
              <w:t>hülerin/Schüler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543E3" w:rsidRDefault="006543E3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F0051B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90B49" w:rsidRDefault="00690B49" w:rsidP="009474B3">
      <w:pPr>
        <w:spacing w:after="0"/>
        <w:rPr>
          <w:rFonts w:ascii="Arial" w:hAnsi="Arial" w:cs="Arial"/>
          <w:noProof/>
          <w:sz w:val="18"/>
          <w:szCs w:val="18"/>
          <w:lang w:eastAsia="de-DE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727847723"/>
        <w:placeholder>
          <w:docPart w:val="FED410A49C0045FCB52608145F22629C"/>
        </w:placeholder>
        <w:comboBox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:rsidR="009474B3" w:rsidRPr="00A13A34" w:rsidRDefault="00D0703C" w:rsidP="009474B3">
          <w:pPr>
            <w:spacing w:before="56" w:after="0" w:line="269" w:lineRule="auto"/>
            <w:ind w:left="-113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p>
      </w:sdtContent>
    </w:sdt>
    <w:p w:rsidR="009474B3" w:rsidRDefault="009474B3" w:rsidP="009474B3">
      <w:pPr>
        <w:spacing w:before="56" w:after="0" w:line="269" w:lineRule="auto"/>
        <w:rPr>
          <w:rFonts w:ascii="Arial" w:hAnsi="Arial" w:cs="Arial"/>
          <w:noProof/>
          <w:sz w:val="18"/>
          <w:szCs w:val="18"/>
          <w:lang w:eastAsia="de-DE"/>
        </w:rPr>
      </w:pPr>
    </w:p>
    <w:p w:rsidR="00D20D82" w:rsidRDefault="003145BD" w:rsidP="009474B3">
      <w:pPr>
        <w:spacing w:before="56" w:after="0" w:line="269" w:lineRule="auto"/>
        <w:ind w:left="4253" w:hanging="4366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843672197"/>
          <w:placeholder>
            <w:docPart w:val="C625CA4204824EB094D3E98686EB5C7D"/>
          </w:placeholder>
          <w:comboBox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</w:t>
          </w:r>
          <w:proofErr w:type="spellStart"/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bottom_note_title</w:t>
          </w:r>
          <w:proofErr w:type="spellEnd"/>
          <w:r w:rsidR="00D0703C">
            <w:rPr>
              <w:rFonts w:ascii="Arial" w:eastAsia="Arial" w:hAnsi="Arial" w:cs="Arial"/>
              <w:i/>
              <w:spacing w:val="-2"/>
              <w:sz w:val="16"/>
              <w:szCs w:val="20"/>
            </w:rPr>
            <w:t>}</w:t>
          </w:r>
        </w:sdtContent>
      </w:sdt>
      <w:r w:rsidR="0028257B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675545865"/>
          <w:placeholder>
            <w:docPart w:val="C625CA4204824EB094D3E98686EB5C7D"/>
          </w:placeholder>
          <w:comboBox>
            <w:listItem w:value="Wählen Sie ein Element aus."/>
            <w:listItem w:displayText="   " w:value="   "/>
            <w:listItem w:displayText="sehr gut (1) = sgt, gut (2) = gut, befriedigend (3) = bfr," w:value="sehr gut (1) = sgt, gut (2) = gut, befriedigend (3) = bfr,"/>
            <w:listItem w:displayText="${bottom_note1}" w:value="${bottom_note1}"/>
          </w:comboBox>
        </w:sdtPr>
        <w:sdtEndPr/>
        <w:sdtContent>
          <w:r w:rsidR="006636C9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</w:p>
    <w:sdt>
      <w:sdtPr>
        <w:rPr>
          <w:rFonts w:ascii="Arial" w:eastAsia="Arial" w:hAnsi="Arial" w:cs="Arial"/>
          <w:i/>
          <w:spacing w:val="-2"/>
          <w:sz w:val="16"/>
          <w:szCs w:val="20"/>
        </w:rPr>
        <w:id w:val="564769187"/>
        <w:placeholder>
          <w:docPart w:val="C625CA4204824EB094D3E98686EB5C7D"/>
        </w:placeholder>
        <w:comboBox>
          <w:listItem w:value="Wählen Sie ein Element aus."/>
          <w:listItem w:displayText="   " w:value="   "/>
          <w:listItem w:displayText="ausreichend (4) = ausr, mangelhaft (5) = mgh, ungenügend (6) = ung" w:value="ausreichend (4) = ausr, mangelhaft (5) = mgh, ungenügend (6) = ung"/>
          <w:listItem w:displayText="${bottom_note2}" w:value="${bottom_note2}"/>
        </w:comboBox>
      </w:sdtPr>
      <w:sdtEndPr/>
      <w:sdtContent>
        <w:p w:rsidR="00690B49" w:rsidRPr="002652DE" w:rsidRDefault="006636C9" w:rsidP="009474B3">
          <w:pPr>
            <w:spacing w:before="56" w:after="0" w:line="269" w:lineRule="auto"/>
            <w:ind w:left="4956" w:hanging="708"/>
            <w:rPr>
              <w:rFonts w:ascii="Arial" w:eastAsia="Arial" w:hAnsi="Arial" w:cs="Arial"/>
              <w:i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p>
      </w:sdtContent>
    </w:sdt>
    <w:sectPr w:rsidR="00690B49" w:rsidRPr="002652DE" w:rsidSect="00D20D82">
      <w:headerReference w:type="default" r:id="rId8"/>
      <w:footerReference w:type="default" r:id="rId9"/>
      <w:pgSz w:w="11906" w:h="16838" w:code="9"/>
      <w:pgMar w:top="1134" w:right="1418" w:bottom="568" w:left="1418" w:header="709" w:footer="38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5BD" w:rsidRDefault="003145BD" w:rsidP="001E03DE">
      <w:r>
        <w:separator/>
      </w:r>
    </w:p>
  </w:endnote>
  <w:endnote w:type="continuationSeparator" w:id="0">
    <w:p w:rsidR="003145BD" w:rsidRDefault="003145B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91" w:rsidRDefault="003A2991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D20D82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D20D82"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5BD" w:rsidRDefault="003145BD" w:rsidP="001E03DE">
      <w:r>
        <w:separator/>
      </w:r>
    </w:p>
  </w:footnote>
  <w:footnote w:type="continuationSeparator" w:id="0">
    <w:p w:rsidR="003145BD" w:rsidRDefault="003145BD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991" w:rsidRPr="00262C9E" w:rsidRDefault="003A2991" w:rsidP="00262C9E">
    <w:pPr>
      <w:pStyle w:val="a5"/>
      <w:spacing w:after="0"/>
      <w:ind w:left="-567"/>
      <w:rPr>
        <w:rFonts w:ascii="Arial" w:hAnsi="Arial" w:cs="Arial"/>
        <w:color w:val="808080" w:themeColor="background1" w:themeShade="80"/>
        <w:szCs w:val="22"/>
      </w:rPr>
    </w:pP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Name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 xml:space="preserve">, 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Lerngruppe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, 1. Schulhalbjahr 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HJ1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Cs w:val="22"/>
      </w:rPr>
      <w:fldChar w:fldCharType="end"/>
    </w:r>
    <w:r>
      <w:rPr>
        <w:rFonts w:ascii="Arial" w:hAnsi="Arial" w:cs="Arial"/>
        <w:szCs w:val="22"/>
      </w:rPr>
      <w:t>/20</w:t>
    </w:r>
    <w:r>
      <w:rPr>
        <w:rFonts w:ascii="Arial" w:hAnsi="Arial" w:cs="Arial"/>
        <w:szCs w:val="22"/>
      </w:rPr>
      <w:fldChar w:fldCharType="begin"/>
    </w:r>
    <w:r>
      <w:rPr>
        <w:rFonts w:ascii="Arial" w:hAnsi="Arial" w:cs="Arial"/>
        <w:szCs w:val="22"/>
      </w:rPr>
      <w:instrText xml:space="preserve"> REF  HJ2 </w:instrText>
    </w:r>
    <w:r>
      <w:rPr>
        <w:rFonts w:ascii="Arial" w:hAnsi="Arial" w:cs="Arial"/>
        <w:szCs w:val="22"/>
      </w:rPr>
      <w:fldChar w:fldCharType="separate"/>
    </w:r>
    <w:r w:rsidR="00D0703C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7FB5"/>
    <w:multiLevelType w:val="hybridMultilevel"/>
    <w:tmpl w:val="24E6FA6C"/>
    <w:lvl w:ilvl="0" w:tplc="28EC316A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4GrBKOtx4MVnTc/NOOMzyKGHDcP/ptbrjoofMLFocPx9RcFq9hRbpik+dq8time0EohQuB4A14Ue4P7/LJjRTg==" w:salt="4lS6V7+w1YGkTvznqxZr1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7E"/>
    <w:rsid w:val="00000348"/>
    <w:rsid w:val="00002E7E"/>
    <w:rsid w:val="00003139"/>
    <w:rsid w:val="0000330D"/>
    <w:rsid w:val="00012EC3"/>
    <w:rsid w:val="00020867"/>
    <w:rsid w:val="0002471B"/>
    <w:rsid w:val="00057B98"/>
    <w:rsid w:val="0007086F"/>
    <w:rsid w:val="0007183D"/>
    <w:rsid w:val="00072961"/>
    <w:rsid w:val="00083D8A"/>
    <w:rsid w:val="00092B39"/>
    <w:rsid w:val="000A5483"/>
    <w:rsid w:val="000A6B5B"/>
    <w:rsid w:val="000B329D"/>
    <w:rsid w:val="000C14CC"/>
    <w:rsid w:val="000C1A66"/>
    <w:rsid w:val="000D53B3"/>
    <w:rsid w:val="000D6107"/>
    <w:rsid w:val="000E28DE"/>
    <w:rsid w:val="000E2F0E"/>
    <w:rsid w:val="000E48DD"/>
    <w:rsid w:val="000E578C"/>
    <w:rsid w:val="000E598E"/>
    <w:rsid w:val="000E7BDF"/>
    <w:rsid w:val="000F04FB"/>
    <w:rsid w:val="000F55EC"/>
    <w:rsid w:val="001078EF"/>
    <w:rsid w:val="00113315"/>
    <w:rsid w:val="00115712"/>
    <w:rsid w:val="0012156D"/>
    <w:rsid w:val="00125C46"/>
    <w:rsid w:val="001302C2"/>
    <w:rsid w:val="0014773B"/>
    <w:rsid w:val="001508BF"/>
    <w:rsid w:val="00150B92"/>
    <w:rsid w:val="001515BD"/>
    <w:rsid w:val="00157B01"/>
    <w:rsid w:val="001817CF"/>
    <w:rsid w:val="00183482"/>
    <w:rsid w:val="00183769"/>
    <w:rsid w:val="0019567B"/>
    <w:rsid w:val="001A2103"/>
    <w:rsid w:val="001A47C2"/>
    <w:rsid w:val="001A6FD6"/>
    <w:rsid w:val="001B49EE"/>
    <w:rsid w:val="001C2044"/>
    <w:rsid w:val="001D5177"/>
    <w:rsid w:val="001E03DE"/>
    <w:rsid w:val="001E2D10"/>
    <w:rsid w:val="001E30BB"/>
    <w:rsid w:val="001F42DB"/>
    <w:rsid w:val="001F61B1"/>
    <w:rsid w:val="0020633C"/>
    <w:rsid w:val="00212195"/>
    <w:rsid w:val="00215408"/>
    <w:rsid w:val="002223B8"/>
    <w:rsid w:val="00233A24"/>
    <w:rsid w:val="002376B4"/>
    <w:rsid w:val="002406FC"/>
    <w:rsid w:val="00253CCD"/>
    <w:rsid w:val="00262C9E"/>
    <w:rsid w:val="002652DE"/>
    <w:rsid w:val="002668E4"/>
    <w:rsid w:val="0028257B"/>
    <w:rsid w:val="002872C4"/>
    <w:rsid w:val="002878BA"/>
    <w:rsid w:val="00292F89"/>
    <w:rsid w:val="00296589"/>
    <w:rsid w:val="002A7837"/>
    <w:rsid w:val="002B704E"/>
    <w:rsid w:val="002C1560"/>
    <w:rsid w:val="002C36D6"/>
    <w:rsid w:val="002C5F03"/>
    <w:rsid w:val="002D3ABA"/>
    <w:rsid w:val="002E1A41"/>
    <w:rsid w:val="002E35A0"/>
    <w:rsid w:val="002E4D83"/>
    <w:rsid w:val="002F0CBD"/>
    <w:rsid w:val="002F298F"/>
    <w:rsid w:val="003101E6"/>
    <w:rsid w:val="00314522"/>
    <w:rsid w:val="003145BD"/>
    <w:rsid w:val="00321CF3"/>
    <w:rsid w:val="003228C1"/>
    <w:rsid w:val="003256D8"/>
    <w:rsid w:val="00353486"/>
    <w:rsid w:val="003563EE"/>
    <w:rsid w:val="00366286"/>
    <w:rsid w:val="003752C3"/>
    <w:rsid w:val="003828D6"/>
    <w:rsid w:val="00387B41"/>
    <w:rsid w:val="003A2991"/>
    <w:rsid w:val="003C476D"/>
    <w:rsid w:val="003E31A4"/>
    <w:rsid w:val="003E564E"/>
    <w:rsid w:val="003F0294"/>
    <w:rsid w:val="003F06C3"/>
    <w:rsid w:val="00420BCB"/>
    <w:rsid w:val="00420DFF"/>
    <w:rsid w:val="004257F3"/>
    <w:rsid w:val="00441F44"/>
    <w:rsid w:val="0044650F"/>
    <w:rsid w:val="00447FF8"/>
    <w:rsid w:val="00454D35"/>
    <w:rsid w:val="004602B6"/>
    <w:rsid w:val="004615A7"/>
    <w:rsid w:val="004664A8"/>
    <w:rsid w:val="0047063F"/>
    <w:rsid w:val="004741B7"/>
    <w:rsid w:val="00497ECF"/>
    <w:rsid w:val="004B7CC9"/>
    <w:rsid w:val="004C5272"/>
    <w:rsid w:val="004D26D8"/>
    <w:rsid w:val="004D653F"/>
    <w:rsid w:val="004E796B"/>
    <w:rsid w:val="004F169B"/>
    <w:rsid w:val="00503FFD"/>
    <w:rsid w:val="00504295"/>
    <w:rsid w:val="00510B07"/>
    <w:rsid w:val="00520DB0"/>
    <w:rsid w:val="00522F4A"/>
    <w:rsid w:val="00527579"/>
    <w:rsid w:val="00532A52"/>
    <w:rsid w:val="00537585"/>
    <w:rsid w:val="00537659"/>
    <w:rsid w:val="005427D7"/>
    <w:rsid w:val="0054407E"/>
    <w:rsid w:val="005460F3"/>
    <w:rsid w:val="00557BA8"/>
    <w:rsid w:val="00562761"/>
    <w:rsid w:val="00562A76"/>
    <w:rsid w:val="00573C1C"/>
    <w:rsid w:val="00595F9C"/>
    <w:rsid w:val="005A32CB"/>
    <w:rsid w:val="005B3985"/>
    <w:rsid w:val="005B3DFF"/>
    <w:rsid w:val="005D301E"/>
    <w:rsid w:val="005D4943"/>
    <w:rsid w:val="005D67F1"/>
    <w:rsid w:val="005E6FA2"/>
    <w:rsid w:val="00611F12"/>
    <w:rsid w:val="006206CB"/>
    <w:rsid w:val="0063651B"/>
    <w:rsid w:val="0064457B"/>
    <w:rsid w:val="00653FF8"/>
    <w:rsid w:val="006543E3"/>
    <w:rsid w:val="00655805"/>
    <w:rsid w:val="00656357"/>
    <w:rsid w:val="006636C9"/>
    <w:rsid w:val="00665ABA"/>
    <w:rsid w:val="0067497F"/>
    <w:rsid w:val="00677221"/>
    <w:rsid w:val="006857A6"/>
    <w:rsid w:val="00690B49"/>
    <w:rsid w:val="00691325"/>
    <w:rsid w:val="0069675E"/>
    <w:rsid w:val="006A1B50"/>
    <w:rsid w:val="006A6612"/>
    <w:rsid w:val="006A7E71"/>
    <w:rsid w:val="006B28CC"/>
    <w:rsid w:val="006D0D6C"/>
    <w:rsid w:val="006D2A46"/>
    <w:rsid w:val="006E1699"/>
    <w:rsid w:val="006F7164"/>
    <w:rsid w:val="0070390F"/>
    <w:rsid w:val="00707482"/>
    <w:rsid w:val="00707B90"/>
    <w:rsid w:val="00710979"/>
    <w:rsid w:val="00710AD6"/>
    <w:rsid w:val="0071418D"/>
    <w:rsid w:val="00722D7E"/>
    <w:rsid w:val="00723697"/>
    <w:rsid w:val="00734E3C"/>
    <w:rsid w:val="00746066"/>
    <w:rsid w:val="00752FF6"/>
    <w:rsid w:val="00761BD9"/>
    <w:rsid w:val="00772490"/>
    <w:rsid w:val="0078075A"/>
    <w:rsid w:val="00781DEC"/>
    <w:rsid w:val="007841DA"/>
    <w:rsid w:val="007905CC"/>
    <w:rsid w:val="007A48EF"/>
    <w:rsid w:val="007A5891"/>
    <w:rsid w:val="007C0EE4"/>
    <w:rsid w:val="007C1474"/>
    <w:rsid w:val="007C7918"/>
    <w:rsid w:val="007D055B"/>
    <w:rsid w:val="007D24B0"/>
    <w:rsid w:val="007E7605"/>
    <w:rsid w:val="00805F58"/>
    <w:rsid w:val="00812A8E"/>
    <w:rsid w:val="0081576F"/>
    <w:rsid w:val="0082427B"/>
    <w:rsid w:val="00824C46"/>
    <w:rsid w:val="00833C2D"/>
    <w:rsid w:val="0084296C"/>
    <w:rsid w:val="00844267"/>
    <w:rsid w:val="00851AAB"/>
    <w:rsid w:val="00853824"/>
    <w:rsid w:val="008724B1"/>
    <w:rsid w:val="008761E4"/>
    <w:rsid w:val="008773EE"/>
    <w:rsid w:val="008777FB"/>
    <w:rsid w:val="00883A4E"/>
    <w:rsid w:val="00891A72"/>
    <w:rsid w:val="008A24EA"/>
    <w:rsid w:val="008A7911"/>
    <w:rsid w:val="008D18FD"/>
    <w:rsid w:val="008D5E16"/>
    <w:rsid w:val="008D7B34"/>
    <w:rsid w:val="008F1256"/>
    <w:rsid w:val="008F709D"/>
    <w:rsid w:val="00913093"/>
    <w:rsid w:val="0091543B"/>
    <w:rsid w:val="009474B3"/>
    <w:rsid w:val="009521AD"/>
    <w:rsid w:val="009533B3"/>
    <w:rsid w:val="0095738D"/>
    <w:rsid w:val="00957C80"/>
    <w:rsid w:val="00984C78"/>
    <w:rsid w:val="009935DA"/>
    <w:rsid w:val="009A719E"/>
    <w:rsid w:val="009C05F9"/>
    <w:rsid w:val="009D1A47"/>
    <w:rsid w:val="009D1CCE"/>
    <w:rsid w:val="009D2AB4"/>
    <w:rsid w:val="009D4ECB"/>
    <w:rsid w:val="009E2082"/>
    <w:rsid w:val="009F66F5"/>
    <w:rsid w:val="00A028CD"/>
    <w:rsid w:val="00A125AA"/>
    <w:rsid w:val="00A12704"/>
    <w:rsid w:val="00A257E3"/>
    <w:rsid w:val="00A414D8"/>
    <w:rsid w:val="00A513D8"/>
    <w:rsid w:val="00A706ED"/>
    <w:rsid w:val="00A71AB0"/>
    <w:rsid w:val="00A7486A"/>
    <w:rsid w:val="00A812B6"/>
    <w:rsid w:val="00A824EA"/>
    <w:rsid w:val="00A92AB7"/>
    <w:rsid w:val="00AA6416"/>
    <w:rsid w:val="00AB1360"/>
    <w:rsid w:val="00AC4869"/>
    <w:rsid w:val="00AD3651"/>
    <w:rsid w:val="00AD7322"/>
    <w:rsid w:val="00AD7CF5"/>
    <w:rsid w:val="00AE35E7"/>
    <w:rsid w:val="00B03E67"/>
    <w:rsid w:val="00B424E9"/>
    <w:rsid w:val="00B43985"/>
    <w:rsid w:val="00B47EBC"/>
    <w:rsid w:val="00B52007"/>
    <w:rsid w:val="00B52A54"/>
    <w:rsid w:val="00B53534"/>
    <w:rsid w:val="00B70C0C"/>
    <w:rsid w:val="00B7228E"/>
    <w:rsid w:val="00B73FA4"/>
    <w:rsid w:val="00B75F53"/>
    <w:rsid w:val="00B802F7"/>
    <w:rsid w:val="00B81B1A"/>
    <w:rsid w:val="00B82FA8"/>
    <w:rsid w:val="00B944BE"/>
    <w:rsid w:val="00BA31FB"/>
    <w:rsid w:val="00BA48D5"/>
    <w:rsid w:val="00BA6373"/>
    <w:rsid w:val="00BB1CA1"/>
    <w:rsid w:val="00BC41F4"/>
    <w:rsid w:val="00BC5A5C"/>
    <w:rsid w:val="00BD10B4"/>
    <w:rsid w:val="00BD541D"/>
    <w:rsid w:val="00BD555B"/>
    <w:rsid w:val="00BF1C85"/>
    <w:rsid w:val="00BF72E8"/>
    <w:rsid w:val="00C20217"/>
    <w:rsid w:val="00C22DA6"/>
    <w:rsid w:val="00C34EB0"/>
    <w:rsid w:val="00C37597"/>
    <w:rsid w:val="00C440C3"/>
    <w:rsid w:val="00C461C6"/>
    <w:rsid w:val="00C47C4D"/>
    <w:rsid w:val="00C52EED"/>
    <w:rsid w:val="00C5420E"/>
    <w:rsid w:val="00C634FD"/>
    <w:rsid w:val="00C65298"/>
    <w:rsid w:val="00C678B6"/>
    <w:rsid w:val="00C71BA8"/>
    <w:rsid w:val="00C85040"/>
    <w:rsid w:val="00CA041F"/>
    <w:rsid w:val="00CA1BFE"/>
    <w:rsid w:val="00CB1173"/>
    <w:rsid w:val="00CB2898"/>
    <w:rsid w:val="00CD31DB"/>
    <w:rsid w:val="00CD6932"/>
    <w:rsid w:val="00CE375C"/>
    <w:rsid w:val="00CE41BA"/>
    <w:rsid w:val="00CF431F"/>
    <w:rsid w:val="00D0703C"/>
    <w:rsid w:val="00D16D4D"/>
    <w:rsid w:val="00D20D82"/>
    <w:rsid w:val="00D250F6"/>
    <w:rsid w:val="00D27078"/>
    <w:rsid w:val="00D35EC3"/>
    <w:rsid w:val="00D37FCB"/>
    <w:rsid w:val="00D5242C"/>
    <w:rsid w:val="00D70A77"/>
    <w:rsid w:val="00D74A6F"/>
    <w:rsid w:val="00D767E7"/>
    <w:rsid w:val="00D84B1A"/>
    <w:rsid w:val="00D8658A"/>
    <w:rsid w:val="00DB6EC1"/>
    <w:rsid w:val="00DC160F"/>
    <w:rsid w:val="00DC2ADE"/>
    <w:rsid w:val="00DC4766"/>
    <w:rsid w:val="00DF246B"/>
    <w:rsid w:val="00DF3286"/>
    <w:rsid w:val="00DF4A41"/>
    <w:rsid w:val="00E00C7F"/>
    <w:rsid w:val="00E05DBA"/>
    <w:rsid w:val="00E10D52"/>
    <w:rsid w:val="00E13CBC"/>
    <w:rsid w:val="00E32292"/>
    <w:rsid w:val="00E33680"/>
    <w:rsid w:val="00E474E9"/>
    <w:rsid w:val="00E56F3D"/>
    <w:rsid w:val="00E605DD"/>
    <w:rsid w:val="00E62641"/>
    <w:rsid w:val="00E64984"/>
    <w:rsid w:val="00E7017F"/>
    <w:rsid w:val="00E82C87"/>
    <w:rsid w:val="00E95631"/>
    <w:rsid w:val="00E97FB6"/>
    <w:rsid w:val="00EA1F4D"/>
    <w:rsid w:val="00EC0EEC"/>
    <w:rsid w:val="00EC37D5"/>
    <w:rsid w:val="00EF5342"/>
    <w:rsid w:val="00F000D1"/>
    <w:rsid w:val="00F0051B"/>
    <w:rsid w:val="00F029CD"/>
    <w:rsid w:val="00F115FC"/>
    <w:rsid w:val="00F156D1"/>
    <w:rsid w:val="00F27BF5"/>
    <w:rsid w:val="00F31196"/>
    <w:rsid w:val="00F44A67"/>
    <w:rsid w:val="00F54BA4"/>
    <w:rsid w:val="00F60749"/>
    <w:rsid w:val="00F63C5D"/>
    <w:rsid w:val="00F67FD5"/>
    <w:rsid w:val="00F70D06"/>
    <w:rsid w:val="00F87694"/>
    <w:rsid w:val="00F90879"/>
    <w:rsid w:val="00F912FD"/>
    <w:rsid w:val="00FB2D83"/>
    <w:rsid w:val="00FB6633"/>
    <w:rsid w:val="00FC6CDC"/>
    <w:rsid w:val="00FE18CE"/>
    <w:rsid w:val="00FE19F0"/>
    <w:rsid w:val="00FF16DC"/>
    <w:rsid w:val="00FF62E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CD7A29-FC76-4708-8D5C-EC3A0BB4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5">
    <w:name w:val="Formatvorlage5"/>
    <w:basedOn w:val="a0"/>
    <w:uiPriority w:val="1"/>
    <w:rsid w:val="008F1256"/>
    <w:rPr>
      <w:color w:val="BFBFBF" w:themeColor="background1" w:themeShade="BF"/>
    </w:rPr>
  </w:style>
  <w:style w:type="character" w:customStyle="1" w:styleId="Lern-undSozialverhalten">
    <w:name w:val="Lern- und Sozialverhalten"/>
    <w:basedOn w:val="a0"/>
    <w:uiPriority w:val="1"/>
    <w:rsid w:val="00BF72E8"/>
    <w:rPr>
      <w:rFonts w:ascii="Arial" w:hAnsi="Arial"/>
      <w:sz w:val="22"/>
    </w:rPr>
  </w:style>
  <w:style w:type="character" w:customStyle="1" w:styleId="Schuljahrauswahl">
    <w:name w:val="Schuljahrauswahl"/>
    <w:basedOn w:val="a0"/>
    <w:uiPriority w:val="1"/>
    <w:rsid w:val="009A719E"/>
    <w:rPr>
      <w:rFonts w:ascii="Arial" w:hAnsi="Arial"/>
      <w:sz w:val="22"/>
    </w:rPr>
  </w:style>
  <w:style w:type="character" w:customStyle="1" w:styleId="Formatvorlage1">
    <w:name w:val="Formatvorlage1"/>
    <w:basedOn w:val="a0"/>
    <w:uiPriority w:val="1"/>
    <w:rsid w:val="00851AAB"/>
    <w:rPr>
      <w:rFonts w:ascii="Arial" w:hAnsi="Arial"/>
      <w:sz w:val="24"/>
    </w:rPr>
  </w:style>
  <w:style w:type="character" w:customStyle="1" w:styleId="Formatvorlage2">
    <w:name w:val="Formatvorlage2"/>
    <w:basedOn w:val="a0"/>
    <w:uiPriority w:val="1"/>
    <w:rsid w:val="00853824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B53534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1078EF"/>
    <w:rPr>
      <w:rFonts w:ascii="Arial" w:hAnsi="Arial"/>
      <w:color w:val="A6A6A6" w:themeColor="background1" w:themeShade="A6"/>
      <w:sz w:val="24"/>
    </w:rPr>
  </w:style>
  <w:style w:type="character" w:customStyle="1" w:styleId="Formatvorlage6">
    <w:name w:val="Formatvorlage6"/>
    <w:basedOn w:val="a0"/>
    <w:uiPriority w:val="1"/>
    <w:rsid w:val="00D767E7"/>
    <w:rPr>
      <w:rFonts w:ascii="Arial" w:hAnsi="Arial"/>
      <w:b/>
      <w:sz w:val="22"/>
    </w:rPr>
  </w:style>
  <w:style w:type="character" w:customStyle="1" w:styleId="Formatvorlage7">
    <w:name w:val="Formatvorlage7"/>
    <w:basedOn w:val="a0"/>
    <w:uiPriority w:val="1"/>
    <w:rsid w:val="002652DE"/>
    <w:rPr>
      <w:rFonts w:ascii="Arial" w:hAnsi="Arial"/>
      <w:sz w:val="20"/>
    </w:rPr>
  </w:style>
  <w:style w:type="character" w:customStyle="1" w:styleId="Formatvorlage8">
    <w:name w:val="Formatvorlage8"/>
    <w:basedOn w:val="a0"/>
    <w:uiPriority w:val="1"/>
    <w:rsid w:val="002652D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9474B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Lernentwicklungsbericht%20_HJ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3E6DFF0954D05BF359D6B1B986E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EF4497-D4FE-4254-8095-940EAD8AA3A0}"/>
      </w:docPartPr>
      <w:docPartBody>
        <w:p w:rsidR="001E7691" w:rsidRDefault="0050088F">
          <w:pPr>
            <w:pStyle w:val="04A3E6DFF0954D05BF359D6B1B986E3A"/>
          </w:pPr>
          <w:r w:rsidRPr="000B0C4A">
            <w:rPr>
              <w:rStyle w:val="a3"/>
            </w:rPr>
            <w:t>Wählen Sie ein Element aus.</w:t>
          </w:r>
        </w:p>
      </w:docPartBody>
    </w:docPart>
    <w:docPart>
      <w:docPartPr>
        <w:name w:val="2CE5242A72A24A40AEF2C0120EBA17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BE37C-596B-41B1-9E0A-9373E21C9920}"/>
      </w:docPartPr>
      <w:docPartBody>
        <w:p w:rsidR="001E7691" w:rsidRDefault="0050088F">
          <w:pPr>
            <w:pStyle w:val="2CE5242A72A24A40AEF2C0120EBA17F3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0A209E973D944188956DF3D94E9408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A9FEFC-B66C-4AA4-BB0C-708551583955}"/>
      </w:docPartPr>
      <w:docPartBody>
        <w:p w:rsidR="001E7691" w:rsidRDefault="0050088F">
          <w:pPr>
            <w:pStyle w:val="0A209E973D944188956DF3D94E94083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22AF5C660F5043CB8B3441580B45B5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70503F-681F-4EFD-A2B4-284E9E61D07B}"/>
      </w:docPartPr>
      <w:docPartBody>
        <w:p w:rsidR="001E7691" w:rsidRDefault="0050088F">
          <w:pPr>
            <w:pStyle w:val="22AF5C660F5043CB8B3441580B45B5EF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162AEC83DF8F4B1BA498254A5DEEAD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30116E-5016-4561-AD53-57E5DED4F526}"/>
      </w:docPartPr>
      <w:docPartBody>
        <w:p w:rsidR="001E7691" w:rsidRDefault="0050088F">
          <w:pPr>
            <w:pStyle w:val="162AEC83DF8F4B1BA498254A5DEEADBE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A1A2D7ED92D14496810E3C9DC5389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3469B0-B675-4A16-B5AE-F26F93DB6DA7}"/>
      </w:docPartPr>
      <w:docPartBody>
        <w:p w:rsidR="001E7691" w:rsidRDefault="0050088F">
          <w:pPr>
            <w:pStyle w:val="A1A2D7ED92D14496810E3C9DC5389897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329F318F5784D3EAF00CB60301F24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A74313-D1A6-409C-8FC4-8ACB5C7D6BE3}"/>
      </w:docPartPr>
      <w:docPartBody>
        <w:p w:rsidR="001E7691" w:rsidRDefault="0050088F">
          <w:pPr>
            <w:pStyle w:val="4329F318F5784D3EAF00CB60301F24C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8421DFB2C21A45048F809D94E99F52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68EA30-3044-4F6A-886B-DEC8CDAFB3CE}"/>
      </w:docPartPr>
      <w:docPartBody>
        <w:p w:rsidR="001E7691" w:rsidRDefault="0050088F">
          <w:pPr>
            <w:pStyle w:val="8421DFB2C21A45048F809D94E99F529E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E2134927FAE842A7A804A4F293A65C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505325-0A60-4B1F-A826-283028B8589C}"/>
      </w:docPartPr>
      <w:docPartBody>
        <w:p w:rsidR="001E7691" w:rsidRDefault="0050088F">
          <w:pPr>
            <w:pStyle w:val="E2134927FAE842A7A804A4F293A65C60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74CBABF6ECE4EF8A5FDBC51C1A682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5AAC83-1E9F-4E1A-BA71-83D22DC8E28A}"/>
      </w:docPartPr>
      <w:docPartBody>
        <w:p w:rsidR="001E7691" w:rsidRDefault="0050088F">
          <w:pPr>
            <w:pStyle w:val="F74CBABF6ECE4EF8A5FDBC51C1A68206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74608CF2249A48AAA9ED52AC594DC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6767B8-8143-491A-BAFA-E79F751F457E}"/>
      </w:docPartPr>
      <w:docPartBody>
        <w:p w:rsidR="001E7691" w:rsidRDefault="0050088F">
          <w:pPr>
            <w:pStyle w:val="74608CF2249A48AAA9ED52AC594DC526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06648060AE1B461183F428E07CD239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63301-5273-4D81-81BB-A07FDC2A5FBE}"/>
      </w:docPartPr>
      <w:docPartBody>
        <w:p w:rsidR="001E7691" w:rsidRDefault="0050088F">
          <w:pPr>
            <w:pStyle w:val="06648060AE1B461183F428E07CD239F2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33998018B0F74867B31457233B123D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A0AF97-6A6F-447A-82C5-28D6F8C0F3FF}"/>
      </w:docPartPr>
      <w:docPartBody>
        <w:p w:rsidR="001E7691" w:rsidRDefault="0050088F">
          <w:pPr>
            <w:pStyle w:val="33998018B0F74867B31457233B123DA1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9707C3BB200F4958840D7BF9D6E89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AADD0C-17B2-4D50-A95D-1EA6DCA54AD8}"/>
      </w:docPartPr>
      <w:docPartBody>
        <w:p w:rsidR="001E7691" w:rsidRDefault="0050088F">
          <w:pPr>
            <w:pStyle w:val="9707C3BB200F4958840D7BF9D6E890E8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C413F13282540E2954E7E3A47C67E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95121-F225-4A73-BF15-0BAE699540AF}"/>
      </w:docPartPr>
      <w:docPartBody>
        <w:p w:rsidR="001E7691" w:rsidRDefault="0050088F">
          <w:pPr>
            <w:pStyle w:val="DC413F13282540E2954E7E3A47C67E0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C04FD0024CD845A29A8DA283EE8D1D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E66B94-1BF3-4EA4-97F9-81D1081BB592}"/>
      </w:docPartPr>
      <w:docPartBody>
        <w:p w:rsidR="001E7691" w:rsidRDefault="0050088F">
          <w:pPr>
            <w:pStyle w:val="C04FD0024CD845A29A8DA283EE8D1D5B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B4816B84B04143DFA0FFD768CC98EA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15186-3CD0-4D84-BE98-D736A4560D89}"/>
      </w:docPartPr>
      <w:docPartBody>
        <w:p w:rsidR="001E7691" w:rsidRDefault="0050088F">
          <w:pPr>
            <w:pStyle w:val="B4816B84B04143DFA0FFD768CC98EA0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73A1EF6E2E942F782BD9769D536B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01004-F821-4CAD-94D8-7A3750D883BF}"/>
      </w:docPartPr>
      <w:docPartBody>
        <w:p w:rsidR="001E7691" w:rsidRDefault="0050088F">
          <w:pPr>
            <w:pStyle w:val="D73A1EF6E2E942F782BD9769D536BF5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A2B06E2E2EFB4EF5B1843B07C8E741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D021C-3F55-4BD0-B12E-2FFF005A7917}"/>
      </w:docPartPr>
      <w:docPartBody>
        <w:p w:rsidR="001E7691" w:rsidRDefault="0050088F">
          <w:pPr>
            <w:pStyle w:val="A2B06E2E2EFB4EF5B1843B07C8E741EB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DF7A158A6FC8400290B5DE094910EA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56988F-A1BB-4741-8F1F-31A5862DEEE7}"/>
      </w:docPartPr>
      <w:docPartBody>
        <w:p w:rsidR="001E7691" w:rsidRDefault="0050088F">
          <w:pPr>
            <w:pStyle w:val="DF7A158A6FC8400290B5DE094910EA58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6AE2E15396A748D0A51D5E12EA38CD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6B0FA-B619-4931-8945-E7BDDF40C61A}"/>
      </w:docPartPr>
      <w:docPartBody>
        <w:p w:rsidR="001E7691" w:rsidRDefault="0050088F">
          <w:pPr>
            <w:pStyle w:val="6AE2E15396A748D0A51D5E12EA38CD75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9F8339686F58411DA5DECB651A9BA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33EAE-3256-4F5C-92B1-CC4B8C1F9352}"/>
      </w:docPartPr>
      <w:docPartBody>
        <w:p w:rsidR="001E7691" w:rsidRDefault="0050088F">
          <w:pPr>
            <w:pStyle w:val="9F8339686F58411DA5DECB651A9BAA87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A0714131F55B420DBDD5FFE92A659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3A9736-E4CA-4E2B-B779-89FBEEEF9FAE}"/>
      </w:docPartPr>
      <w:docPartBody>
        <w:p w:rsidR="001E7691" w:rsidRDefault="0050088F">
          <w:pPr>
            <w:pStyle w:val="A0714131F55B420DBDD5FFE92A65978B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D0115CD329114E97B688D76AF9CD5A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5A75CD-9F40-4594-B5CD-8E0C035B6EEB}"/>
      </w:docPartPr>
      <w:docPartBody>
        <w:p w:rsidR="001E7691" w:rsidRDefault="0050088F">
          <w:pPr>
            <w:pStyle w:val="D0115CD329114E97B688D76AF9CD5A48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106FCBAE420E48CA8B823493F76559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3E564-294C-4FD3-B303-D908A6EE4CC2}"/>
      </w:docPartPr>
      <w:docPartBody>
        <w:p w:rsidR="001E7691" w:rsidRDefault="0050088F">
          <w:pPr>
            <w:pStyle w:val="106FCBAE420E48CA8B823493F7655930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8860B153A1643F59E9E25E817E4E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CE1CE9-82E2-42F1-92C3-0E3D52A8AEFE}"/>
      </w:docPartPr>
      <w:docPartBody>
        <w:p w:rsidR="001E7691" w:rsidRDefault="0050088F">
          <w:pPr>
            <w:pStyle w:val="C8860B153A1643F59E9E25E817E4E0E5"/>
          </w:pPr>
          <w:r>
            <w:rPr>
              <w:rStyle w:val="a3"/>
            </w:rPr>
            <w:t>Bitte</w:t>
          </w:r>
          <w:r w:rsidRPr="008761E4">
            <w:rPr>
              <w:rStyle w:val="a3"/>
            </w:rPr>
            <w:t xml:space="preserve"> die Niveaustufe aus</w:t>
          </w:r>
          <w:r>
            <w:rPr>
              <w:rStyle w:val="a3"/>
            </w:rPr>
            <w:t>wählen</w:t>
          </w:r>
          <w:r w:rsidRPr="008761E4">
            <w:rPr>
              <w:rStyle w:val="a3"/>
            </w:rPr>
            <w:t>,</w:t>
          </w:r>
          <w:r>
            <w:rPr>
              <w:rStyle w:val="a3"/>
            </w:rPr>
            <w:t xml:space="preserve"> </w:t>
          </w:r>
          <w:r w:rsidRPr="008761E4">
            <w:rPr>
              <w:rStyle w:val="a3"/>
            </w:rPr>
            <w:t>auf der überwiegend gelernt wurde</w:t>
          </w:r>
          <w:r>
            <w:rPr>
              <w:rStyle w:val="a3"/>
            </w:rPr>
            <w:t>.</w:t>
          </w:r>
        </w:p>
      </w:docPartBody>
    </w:docPart>
    <w:docPart>
      <w:docPartPr>
        <w:name w:val="44D10394AEA247B99F3A6A26F5394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471F4C-334B-45C3-9D6F-042508E02753}"/>
      </w:docPartPr>
      <w:docPartBody>
        <w:p w:rsidR="001E7691" w:rsidRDefault="0050088F">
          <w:pPr>
            <w:pStyle w:val="44D10394AEA247B99F3A6A26F53940BD"/>
          </w:pPr>
          <w:r w:rsidRPr="00420BCB">
            <w:rPr>
              <w:rStyle w:val="a3"/>
            </w:rPr>
            <w:t>ggf. Note</w:t>
          </w:r>
        </w:p>
      </w:docPartBody>
    </w:docPart>
    <w:docPart>
      <w:docPartPr>
        <w:name w:val="F2952810D2A548C297DB76511725F8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2F251-2553-4AB9-B731-3B0DEAE68620}"/>
      </w:docPartPr>
      <w:docPartBody>
        <w:p w:rsidR="001E7691" w:rsidRDefault="0050088F">
          <w:pPr>
            <w:pStyle w:val="F2952810D2A548C297DB76511725F87D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65D5DC8A4828448D8D55D83D45CE19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F33789-4B9D-4E81-89C1-352528B3085E}"/>
      </w:docPartPr>
      <w:docPartBody>
        <w:p w:rsidR="001E7691" w:rsidRDefault="0050088F">
          <w:pPr>
            <w:pStyle w:val="65D5DC8A4828448D8D55D83D45CE19B8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C625CA4204824EB094D3E98686EB5C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C61E21-3F8F-4A22-83C8-3E0CEE0C3327}"/>
      </w:docPartPr>
      <w:docPartBody>
        <w:p w:rsidR="001E7691" w:rsidRDefault="0050088F">
          <w:pPr>
            <w:pStyle w:val="C625CA4204824EB094D3E98686EB5C7D"/>
          </w:pPr>
          <w:r w:rsidRPr="001A13DA">
            <w:rPr>
              <w:rStyle w:val="a3"/>
            </w:rPr>
            <w:t>Wählen Sie ein Element aus.</w:t>
          </w:r>
        </w:p>
      </w:docPartBody>
    </w:docPart>
    <w:docPart>
      <w:docPartPr>
        <w:name w:val="FED410A49C0045FCB52608145F2262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BE7B7-B9ED-4DC4-878E-B2B46DB3EBF5}"/>
      </w:docPartPr>
      <w:docPartBody>
        <w:p w:rsidR="001E7691" w:rsidRDefault="0050088F">
          <w:pPr>
            <w:pStyle w:val="FED410A49C0045FCB52608145F22629C"/>
          </w:pPr>
          <w:r w:rsidRPr="001A13DA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8F"/>
    <w:rsid w:val="001D4818"/>
    <w:rsid w:val="001E7691"/>
    <w:rsid w:val="0027387C"/>
    <w:rsid w:val="0050088F"/>
    <w:rsid w:val="005038EB"/>
    <w:rsid w:val="005B34C9"/>
    <w:rsid w:val="006B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4A3E6DFF0954D05BF359D6B1B986E3A">
    <w:name w:val="04A3E6DFF0954D05BF359D6B1B986E3A"/>
  </w:style>
  <w:style w:type="paragraph" w:customStyle="1" w:styleId="2CE5242A72A24A40AEF2C0120EBA17F3">
    <w:name w:val="2CE5242A72A24A40AEF2C0120EBA17F3"/>
  </w:style>
  <w:style w:type="paragraph" w:customStyle="1" w:styleId="0A209E973D944188956DF3D94E94083B">
    <w:name w:val="0A209E973D944188956DF3D94E94083B"/>
  </w:style>
  <w:style w:type="paragraph" w:customStyle="1" w:styleId="22AF5C660F5043CB8B3441580B45B5EF">
    <w:name w:val="22AF5C660F5043CB8B3441580B45B5EF"/>
  </w:style>
  <w:style w:type="paragraph" w:customStyle="1" w:styleId="162AEC83DF8F4B1BA498254A5DEEADBE">
    <w:name w:val="162AEC83DF8F4B1BA498254A5DEEADBE"/>
  </w:style>
  <w:style w:type="paragraph" w:customStyle="1" w:styleId="A1A2D7ED92D14496810E3C9DC5389897">
    <w:name w:val="A1A2D7ED92D14496810E3C9DC5389897"/>
  </w:style>
  <w:style w:type="paragraph" w:customStyle="1" w:styleId="4329F318F5784D3EAF00CB60301F24CD">
    <w:name w:val="4329F318F5784D3EAF00CB60301F24CD"/>
  </w:style>
  <w:style w:type="paragraph" w:customStyle="1" w:styleId="8421DFB2C21A45048F809D94E99F529E">
    <w:name w:val="8421DFB2C21A45048F809D94E99F529E"/>
  </w:style>
  <w:style w:type="paragraph" w:customStyle="1" w:styleId="E2134927FAE842A7A804A4F293A65C60">
    <w:name w:val="E2134927FAE842A7A804A4F293A65C60"/>
  </w:style>
  <w:style w:type="paragraph" w:customStyle="1" w:styleId="F74CBABF6ECE4EF8A5FDBC51C1A68206">
    <w:name w:val="F74CBABF6ECE4EF8A5FDBC51C1A68206"/>
  </w:style>
  <w:style w:type="paragraph" w:customStyle="1" w:styleId="74608CF2249A48AAA9ED52AC594DC526">
    <w:name w:val="74608CF2249A48AAA9ED52AC594DC526"/>
  </w:style>
  <w:style w:type="paragraph" w:customStyle="1" w:styleId="06648060AE1B461183F428E07CD239F2">
    <w:name w:val="06648060AE1B461183F428E07CD239F2"/>
  </w:style>
  <w:style w:type="paragraph" w:customStyle="1" w:styleId="33998018B0F74867B31457233B123DA1">
    <w:name w:val="33998018B0F74867B31457233B123DA1"/>
  </w:style>
  <w:style w:type="paragraph" w:customStyle="1" w:styleId="9707C3BB200F4958840D7BF9D6E890E8">
    <w:name w:val="9707C3BB200F4958840D7BF9D6E890E8"/>
  </w:style>
  <w:style w:type="paragraph" w:customStyle="1" w:styleId="DC413F13282540E2954E7E3A47C67E0B">
    <w:name w:val="DC413F13282540E2954E7E3A47C67E0B"/>
  </w:style>
  <w:style w:type="paragraph" w:customStyle="1" w:styleId="C04FD0024CD845A29A8DA283EE8D1D5B">
    <w:name w:val="C04FD0024CD845A29A8DA283EE8D1D5B"/>
  </w:style>
  <w:style w:type="paragraph" w:customStyle="1" w:styleId="B4816B84B04143DFA0FFD768CC98EA0D">
    <w:name w:val="B4816B84B04143DFA0FFD768CC98EA0D"/>
  </w:style>
  <w:style w:type="paragraph" w:customStyle="1" w:styleId="D73A1EF6E2E942F782BD9769D536BF55">
    <w:name w:val="D73A1EF6E2E942F782BD9769D536BF55"/>
  </w:style>
  <w:style w:type="paragraph" w:customStyle="1" w:styleId="A2B06E2E2EFB4EF5B1843B07C8E741EB">
    <w:name w:val="A2B06E2E2EFB4EF5B1843B07C8E741EB"/>
  </w:style>
  <w:style w:type="paragraph" w:customStyle="1" w:styleId="DF7A158A6FC8400290B5DE094910EA58">
    <w:name w:val="DF7A158A6FC8400290B5DE094910EA58"/>
  </w:style>
  <w:style w:type="paragraph" w:customStyle="1" w:styleId="6AE2E15396A748D0A51D5E12EA38CD75">
    <w:name w:val="6AE2E15396A748D0A51D5E12EA38CD75"/>
  </w:style>
  <w:style w:type="paragraph" w:customStyle="1" w:styleId="9F8339686F58411DA5DECB651A9BAA87">
    <w:name w:val="9F8339686F58411DA5DECB651A9BAA87"/>
  </w:style>
  <w:style w:type="paragraph" w:customStyle="1" w:styleId="A0714131F55B420DBDD5FFE92A65978B">
    <w:name w:val="A0714131F55B420DBDD5FFE92A65978B"/>
  </w:style>
  <w:style w:type="paragraph" w:customStyle="1" w:styleId="D0115CD329114E97B688D76AF9CD5A48">
    <w:name w:val="D0115CD329114E97B688D76AF9CD5A48"/>
  </w:style>
  <w:style w:type="paragraph" w:customStyle="1" w:styleId="106FCBAE420E48CA8B823493F7655930">
    <w:name w:val="106FCBAE420E48CA8B823493F7655930"/>
  </w:style>
  <w:style w:type="paragraph" w:customStyle="1" w:styleId="C8860B153A1643F59E9E25E817E4E0E5">
    <w:name w:val="C8860B153A1643F59E9E25E817E4E0E5"/>
  </w:style>
  <w:style w:type="paragraph" w:customStyle="1" w:styleId="44D10394AEA247B99F3A6A26F53940BD">
    <w:name w:val="44D10394AEA247B99F3A6A26F53940BD"/>
  </w:style>
  <w:style w:type="paragraph" w:customStyle="1" w:styleId="F2952810D2A548C297DB76511725F87D">
    <w:name w:val="F2952810D2A548C297DB76511725F87D"/>
  </w:style>
  <w:style w:type="paragraph" w:customStyle="1" w:styleId="65D5DC8A4828448D8D55D83D45CE19B8">
    <w:name w:val="65D5DC8A4828448D8D55D83D45CE19B8"/>
  </w:style>
  <w:style w:type="paragraph" w:customStyle="1" w:styleId="C625CA4204824EB094D3E98686EB5C7D">
    <w:name w:val="C625CA4204824EB094D3E98686EB5C7D"/>
  </w:style>
  <w:style w:type="paragraph" w:customStyle="1" w:styleId="FED410A49C0045FCB52608145F22629C">
    <w:name w:val="FED410A49C0045FCB52608145F2262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3AB85-987F-4B09-AC02-7C013B6B5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_HJ 2004</Template>
  <TotalTime>12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6</cp:revision>
  <cp:lastPrinted>2019-02-07T09:46:00Z</cp:lastPrinted>
  <dcterms:created xsi:type="dcterms:W3CDTF">2019-06-03T09:47:00Z</dcterms:created>
  <dcterms:modified xsi:type="dcterms:W3CDTF">2019-06-25T06:43:00Z</dcterms:modified>
</cp:coreProperties>
</file>