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6075EB">
        <w:trPr>
          <w:trHeight w:hRule="exact" w:val="737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703F" w:rsidRPr="005F38C9" w:rsidRDefault="005F38C9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 w:rsidRPr="005F38C9"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6075EB">
        <w:trPr>
          <w:trHeight w:hRule="exact" w:val="113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C8293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C8293F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0A04FB">
            <w:pPr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0C3B85" w:rsidRPr="000C3B85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7508A0">
            <w:pPr>
              <w:jc w:val="center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0C3B85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0C3B85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7508A0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0A04FB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B8124B" w:rsidP="000A04FB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940C1E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Default="004F3820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 und Fächerverbünden</w:t>
            </w:r>
            <w:r w:rsidR="001516B3">
              <w:rPr>
                <w:rFonts w:ascii="Arial" w:hAnsi="Arial"/>
                <w:lang w:val="de-DE"/>
              </w:rPr>
              <w:t>:</w:t>
            </w:r>
          </w:p>
        </w:tc>
      </w:tr>
      <w:tr w:rsidR="006075EB" w:rsidRPr="00940C1E" w:rsidTr="006075EB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E8207296A56F46F59FF50D248496F264"/>
            </w:placeholder>
            <w:dropDownList>
              <w:listItem w:displayText="Religion/Ethik" w:value="Religion/Ethik"/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E8207296A56F46F59FF50D248496F26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A970AD" w:rsidRDefault="000C3B85" w:rsidP="000A04FB">
                <w:pPr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E8207296A56F46F59FF50D248496F26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472118" w:rsidRDefault="006075EB" w:rsidP="000A04FB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1EB65A82BCAA4841B6846D1B0E5F9487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F799D" w:rsidRDefault="000C3B85" w:rsidP="000A04FB">
                <w:pPr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7084BC16D34C436AA5812F42E599CAC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066A6E720E384E25ADC7C4ADAA2FD25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066A6E720E384E25ADC7C4ADAA2FD25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0F77F6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6E8A4FF2634140F89DB31EA97FC0BB2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C3C8C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6E8A4FF2634140F89DB31EA97FC0BB2F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940C1E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0A04FB">
            <w:pPr>
              <w:rPr>
                <w:lang w:val="de-DE"/>
              </w:rPr>
            </w:pPr>
          </w:p>
        </w:tc>
      </w:tr>
      <w:tr w:rsidR="006075EB" w:rsidRPr="00940C1E" w:rsidTr="006075EB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8FB5EAE557184C5EBE0E91F2F07E9646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181B61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F160CF" w:rsidRDefault="006075EB" w:rsidP="000A04FB">
            <w:pPr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0A04FB" w:rsidRDefault="006075EB" w:rsidP="000A04FB">
            <w:pPr>
              <w:rPr>
                <w:lang w:val="de-DE"/>
              </w:rPr>
            </w:pPr>
          </w:p>
        </w:tc>
      </w:tr>
      <w:tr w:rsidR="006075EB" w:rsidRPr="00940C1E" w:rsidTr="006075EB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8FB5EAE557184C5EBE0E91F2F07E9646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181B61" w:rsidP="000A04FB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8FB5EAE557184C5EBE0E91F2F07E96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0C3B85" w:rsidP="000A04FB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14703F" w:rsidTr="006075EB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0A04FB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6075EB" w:rsidRPr="00472118" w:rsidTr="006075EB">
        <w:trPr>
          <w:trHeight w:hRule="exact" w:val="1021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075EB" w:rsidRPr="00472118" w:rsidRDefault="006075EB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075EB" w:rsidRPr="0014703F" w:rsidTr="006075EB">
        <w:trPr>
          <w:trHeight w:hRule="exact" w:val="340"/>
        </w:trPr>
        <w:tc>
          <w:tcPr>
            <w:tcW w:w="10206" w:type="dxa"/>
            <w:gridSpan w:val="8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472118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6075EB" w:rsidRPr="00472118" w:rsidTr="006075EB">
        <w:trPr>
          <w:trHeight w:hRule="exact" w:val="1021"/>
        </w:trPr>
        <w:tc>
          <w:tcPr>
            <w:tcW w:w="10206" w:type="dxa"/>
            <w:gridSpan w:val="8"/>
            <w:tcBorders>
              <w:bottom w:val="single" w:sz="4" w:space="0" w:color="auto"/>
            </w:tcBorders>
            <w:vAlign w:val="center"/>
          </w:tcPr>
          <w:p w:rsidR="006075EB" w:rsidRPr="00B060E1" w:rsidRDefault="006075EB" w:rsidP="00472118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7" w:name="_GoBack"/>
            <w:r w:rsidR="000C3B85" w:rsidRPr="000C3B85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bookmarkEnd w:id="7"/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6075EB" w:rsidRPr="00472118" w:rsidTr="006075EB">
        <w:trPr>
          <w:trHeight w:hRule="exact" w:val="227"/>
        </w:trPr>
        <w:tc>
          <w:tcPr>
            <w:tcW w:w="10206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940C1E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6075EB" w:rsidRDefault="006075EB" w:rsidP="00C8293F">
            <w:pPr>
              <w:ind w:left="567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075EB" w:rsidRPr="00940C1E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8F2826" w:rsidTr="0078187F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075EB" w:rsidRPr="00517A7D" w:rsidRDefault="006075EB" w:rsidP="003B5E8E">
            <w:pPr>
              <w:rPr>
                <w:rFonts w:ascii="Arial" w:hAnsi="Arial" w:cs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472118" w:rsidRDefault="006075EB" w:rsidP="005F38C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0C3B85" w:rsidRPr="000C3B85">
              <w:rPr>
                <w:rFonts w:ascii="Arial" w:hAnsi="Arial"/>
                <w:noProof/>
                <w:lang w:val="de-DE"/>
              </w:rPr>
              <w:t>${certda}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8F2826" w:rsidRDefault="006075EB" w:rsidP="0078187F">
            <w:pPr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5F38C9">
            <w:pPr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5F38C9">
            <w:pPr>
              <w:rPr>
                <w:lang w:val="de-DE"/>
              </w:rPr>
            </w:pPr>
          </w:p>
        </w:tc>
      </w:tr>
      <w:tr w:rsidR="006075EB" w:rsidRPr="008F2826" w:rsidTr="0078187F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5EB" w:rsidRPr="0014703F" w:rsidRDefault="006075EB" w:rsidP="0044650F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6075EB" w:rsidRPr="0014703F" w:rsidRDefault="006075EB" w:rsidP="0044650F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75EB" w:rsidRPr="0014703F" w:rsidRDefault="006075EB" w:rsidP="0044650F">
            <w:pPr>
              <w:rPr>
                <w:lang w:val="de-DE"/>
              </w:rPr>
            </w:pPr>
          </w:p>
        </w:tc>
      </w:tr>
      <w:tr w:rsidR="006075EB" w:rsidRPr="008F2826" w:rsidTr="0078187F">
        <w:trPr>
          <w:trHeight w:hRule="exact" w:val="284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3D1870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Schulleiter/in</w:t>
            </w: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6075EB" w:rsidRPr="00517A7D" w:rsidRDefault="006075EB" w:rsidP="00472118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</w:tcPr>
          <w:p w:rsidR="006075EB" w:rsidRPr="00517A7D" w:rsidRDefault="006075EB" w:rsidP="008F2826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516B3">
              <w:rPr>
                <w:rFonts w:ascii="Arial" w:hAnsi="Arial" w:cs="Arial"/>
                <w:sz w:val="18"/>
                <w:szCs w:val="20"/>
                <w:lang w:val="de-DE"/>
              </w:rPr>
              <w:t>Lerngruppenbegleiter/in</w:t>
            </w:r>
          </w:p>
        </w:tc>
      </w:tr>
      <w:tr w:rsidR="006075EB" w:rsidRPr="008F2826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</w:tcPr>
          <w:p w:rsidR="006075EB" w:rsidRPr="00517A7D" w:rsidRDefault="006075EB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075EB" w:rsidRPr="00517A7D" w:rsidRDefault="006075EB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075EB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Pr="00517A7D" w:rsidRDefault="006075EB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DC372A" w:rsidRPr="00A13A34" w:rsidRDefault="00A13A34" w:rsidP="00A13A34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 und Fächerverbünden: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p w:rsidR="00F47C3C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spacing w:val="-2"/>
          <w:sz w:val="14"/>
          <w:szCs w:val="20"/>
          <w:lang w:val="de-DE"/>
        </w:rPr>
      </w:pPr>
    </w:p>
    <w:sectPr w:rsidR="00F47C3C" w:rsidRPr="00A13A34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6EF" w:rsidRDefault="00EF56EF" w:rsidP="001E03DE">
      <w:r>
        <w:separator/>
      </w:r>
    </w:p>
  </w:endnote>
  <w:endnote w:type="continuationSeparator" w:id="0">
    <w:p w:rsidR="00EF56EF" w:rsidRDefault="00EF56E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6EF" w:rsidRDefault="00EF56EF" w:rsidP="001E03DE">
      <w:r>
        <w:separator/>
      </w:r>
    </w:p>
  </w:footnote>
  <w:footnote w:type="continuationSeparator" w:id="0">
    <w:p w:rsidR="00EF56EF" w:rsidRDefault="00EF56E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UldBx7sRo0zzdXgj7R7XQ1ARewhOxnojAeuvpVflZHUlvoOlY2QbsaaGem2C7/6edxT42lj3OAGsIOgB3H6Hvw==" w:salt="eBuqbbvNiH38nJ68gmT1w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85"/>
    <w:rsid w:val="000458F8"/>
    <w:rsid w:val="00046B49"/>
    <w:rsid w:val="000A04FB"/>
    <w:rsid w:val="000C3B85"/>
    <w:rsid w:val="000F77F6"/>
    <w:rsid w:val="00130D2B"/>
    <w:rsid w:val="001442C3"/>
    <w:rsid w:val="0014703F"/>
    <w:rsid w:val="001516B3"/>
    <w:rsid w:val="00181B61"/>
    <w:rsid w:val="001A2103"/>
    <w:rsid w:val="001E03DE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B0A46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F38C9"/>
    <w:rsid w:val="006075EB"/>
    <w:rsid w:val="00635953"/>
    <w:rsid w:val="006626CD"/>
    <w:rsid w:val="00687B19"/>
    <w:rsid w:val="00695699"/>
    <w:rsid w:val="006B2D3D"/>
    <w:rsid w:val="006E188A"/>
    <w:rsid w:val="00721379"/>
    <w:rsid w:val="007320E0"/>
    <w:rsid w:val="007508A0"/>
    <w:rsid w:val="0078187F"/>
    <w:rsid w:val="00790402"/>
    <w:rsid w:val="00817C59"/>
    <w:rsid w:val="00822044"/>
    <w:rsid w:val="008736CB"/>
    <w:rsid w:val="008A7911"/>
    <w:rsid w:val="008F2826"/>
    <w:rsid w:val="00940C1E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85308"/>
    <w:rsid w:val="00DA653D"/>
    <w:rsid w:val="00DC372A"/>
    <w:rsid w:val="00E07817"/>
    <w:rsid w:val="00E5360B"/>
    <w:rsid w:val="00E62A48"/>
    <w:rsid w:val="00EF56EF"/>
    <w:rsid w:val="00F02349"/>
    <w:rsid w:val="00F160CF"/>
    <w:rsid w:val="00F44A67"/>
    <w:rsid w:val="00F47C3C"/>
    <w:rsid w:val="00F603B2"/>
    <w:rsid w:val="00F64B4C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036E12-9F21-4F79-AD78-B8971ED7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Halbjahr\Halbjahresinformation%20f&#252;r%20SuS%20Klassenstufe%2010%20mit%20erweitertem%20Niveau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207296A56F46F59FF50D248496F2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6B3827-10EA-49D6-A1E7-4088D4009FD7}"/>
      </w:docPartPr>
      <w:docPartBody>
        <w:p w:rsidR="002811BF" w:rsidRDefault="00FF4F74">
          <w:pPr>
            <w:pStyle w:val="E8207296A56F46F59FF50D248496F26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1EB65A82BCAA4841B6846D1B0E5F94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B438F5-D4D1-4771-97B1-7D2419E1A4AB}"/>
      </w:docPartPr>
      <w:docPartBody>
        <w:p w:rsidR="002811BF" w:rsidRDefault="00FF4F74">
          <w:pPr>
            <w:pStyle w:val="1EB65A82BCAA4841B6846D1B0E5F9487"/>
          </w:pPr>
          <w:r w:rsidRPr="00432C50">
            <w:rPr>
              <w:rStyle w:val="a3"/>
            </w:rPr>
            <w:t>Wählen Sie ein Element aus.</w:t>
          </w:r>
        </w:p>
      </w:docPartBody>
    </w:docPart>
    <w:docPart>
      <w:docPartPr>
        <w:name w:val="7084BC16D34C436AA5812F42E599CA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1CFFB-4114-4795-B3A4-D581A39EA0D5}"/>
      </w:docPartPr>
      <w:docPartBody>
        <w:p w:rsidR="002811BF" w:rsidRDefault="00FF4F74">
          <w:pPr>
            <w:pStyle w:val="7084BC16D34C436AA5812F42E599CAC9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066A6E720E384E25ADC7C4ADAA2FD2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7ABAF4-A367-4457-BE83-2A74B5A822EF}"/>
      </w:docPartPr>
      <w:docPartBody>
        <w:p w:rsidR="002811BF" w:rsidRDefault="00FF4F74">
          <w:pPr>
            <w:pStyle w:val="066A6E720E384E25ADC7C4ADAA2FD254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6E8A4FF2634140F89DB31EA97FC0BB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EBAB72-C223-46E2-A6A3-3C6D829F3716}"/>
      </w:docPartPr>
      <w:docPartBody>
        <w:p w:rsidR="002811BF" w:rsidRDefault="00FF4F74">
          <w:pPr>
            <w:pStyle w:val="6E8A4FF2634140F89DB31EA97FC0BB2F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8FB5EAE557184C5EBE0E91F2F07E96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A43F6-AAD5-4356-88B6-C26A3F92AE85}"/>
      </w:docPartPr>
      <w:docPartBody>
        <w:p w:rsidR="002811BF" w:rsidRDefault="00FF4F74">
          <w:pPr>
            <w:pStyle w:val="8FB5EAE557184C5EBE0E91F2F07E9646"/>
          </w:pPr>
          <w:r w:rsidRPr="00326EC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4"/>
    <w:rsid w:val="002811BF"/>
    <w:rsid w:val="00B56E82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8207296A56F46F59FF50D248496F264">
    <w:name w:val="E8207296A56F46F59FF50D248496F264"/>
  </w:style>
  <w:style w:type="paragraph" w:customStyle="1" w:styleId="1EB65A82BCAA4841B6846D1B0E5F9487">
    <w:name w:val="1EB65A82BCAA4841B6846D1B0E5F9487"/>
  </w:style>
  <w:style w:type="paragraph" w:customStyle="1" w:styleId="7084BC16D34C436AA5812F42E599CAC9">
    <w:name w:val="7084BC16D34C436AA5812F42E599CAC9"/>
  </w:style>
  <w:style w:type="paragraph" w:customStyle="1" w:styleId="066A6E720E384E25ADC7C4ADAA2FD254">
    <w:name w:val="066A6E720E384E25ADC7C4ADAA2FD254"/>
  </w:style>
  <w:style w:type="paragraph" w:customStyle="1" w:styleId="6E8A4FF2634140F89DB31EA97FC0BB2F">
    <w:name w:val="6E8A4FF2634140F89DB31EA97FC0BB2F"/>
  </w:style>
  <w:style w:type="paragraph" w:customStyle="1" w:styleId="8FB5EAE557184C5EBE0E91F2F07E9646">
    <w:name w:val="8FB5EAE557184C5EBE0E91F2F07E9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für SuS Klassenstufe 10 mit erweitertem Niveau_Stand 11_2018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2</cp:revision>
  <cp:lastPrinted>2018-11-14T15:13:00Z</cp:lastPrinted>
  <dcterms:created xsi:type="dcterms:W3CDTF">2018-12-18T14:12:00Z</dcterms:created>
  <dcterms:modified xsi:type="dcterms:W3CDTF">2019-01-24T17:07:00Z</dcterms:modified>
</cp:coreProperties>
</file>