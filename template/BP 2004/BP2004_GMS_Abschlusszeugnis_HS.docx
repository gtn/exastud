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932" w:rsidRDefault="000D449A" w:rsidP="00747ADE">
      <w:pPr>
        <w:jc w:val="center"/>
      </w:pPr>
      <w:r>
        <w:rPr>
          <w:noProof/>
          <w:lang w:eastAsia="de-DE"/>
        </w:rPr>
        <w:drawing>
          <wp:inline distT="0" distB="0" distL="0" distR="0" wp14:anchorId="13236BD9" wp14:editId="50ED1DC0">
            <wp:extent cx="1152000" cy="6543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ppe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000" cy="6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ADE" w:rsidRPr="00FB3661" w:rsidRDefault="00747ADE" w:rsidP="00747ADE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 w:rsidRPr="00FB3661">
        <w:rPr>
          <w:rFonts w:eastAsia="Times New Roman" w:cs="Times New Roman"/>
          <w:spacing w:val="-1"/>
          <w:w w:val="102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a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d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n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-</w:t>
      </w:r>
      <w:r w:rsidRPr="00FB3661">
        <w:rPr>
          <w:rFonts w:eastAsia="Times New Roman" w:cs="Times New Roman"/>
          <w:spacing w:val="2"/>
          <w:w w:val="102"/>
          <w:sz w:val="28"/>
          <w:szCs w:val="28"/>
        </w:rPr>
        <w:t>W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ü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2"/>
          <w:sz w:val="28"/>
          <w:szCs w:val="28"/>
        </w:rPr>
        <w:t>tt</w:t>
      </w:r>
      <w:r w:rsidRPr="00FB3661">
        <w:rPr>
          <w:rFonts w:eastAsia="Times New Roman" w:cs="Times New Roman"/>
          <w:spacing w:val="1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-4"/>
          <w:w w:val="102"/>
          <w:sz w:val="28"/>
          <w:szCs w:val="28"/>
        </w:rPr>
        <w:t>m</w:t>
      </w:r>
      <w:r w:rsidRPr="00FB3661">
        <w:rPr>
          <w:rFonts w:eastAsia="Times New Roman" w:cs="Times New Roman"/>
          <w:spacing w:val="-1"/>
          <w:w w:val="101"/>
          <w:sz w:val="28"/>
          <w:szCs w:val="28"/>
        </w:rPr>
        <w:t>b</w:t>
      </w:r>
      <w:r w:rsidRPr="00FB3661">
        <w:rPr>
          <w:rFonts w:eastAsia="Times New Roman" w:cs="Times New Roman"/>
          <w:spacing w:val="-2"/>
          <w:w w:val="102"/>
          <w:sz w:val="28"/>
          <w:szCs w:val="28"/>
        </w:rPr>
        <w:t>e</w:t>
      </w:r>
      <w:r w:rsidRPr="00FB3661">
        <w:rPr>
          <w:rFonts w:eastAsia="Times New Roman" w:cs="Times New Roman"/>
          <w:spacing w:val="1"/>
          <w:w w:val="101"/>
          <w:sz w:val="28"/>
          <w:szCs w:val="28"/>
        </w:rPr>
        <w:t>r</w:t>
      </w:r>
      <w:r w:rsidRPr="00FB3661">
        <w:rPr>
          <w:rFonts w:eastAsia="Times New Roman" w:cs="Times New Roman"/>
          <w:w w:val="101"/>
          <w:sz w:val="28"/>
          <w:szCs w:val="28"/>
        </w:rPr>
        <w:t>g</w:t>
      </w:r>
    </w:p>
    <w:p w:rsidR="00747ADE" w:rsidRPr="00E64547" w:rsidRDefault="00747ADE" w:rsidP="00E64547">
      <w:pPr>
        <w:rPr>
          <w:rStyle w:val="Formatvorlage75"/>
          <w:szCs w:val="20"/>
        </w:rPr>
      </w:pP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411"/>
        <w:gridCol w:w="142"/>
        <w:gridCol w:w="2410"/>
        <w:gridCol w:w="992"/>
        <w:gridCol w:w="1417"/>
        <w:gridCol w:w="970"/>
        <w:gridCol w:w="1864"/>
      </w:tblGrid>
      <w:tr w:rsidR="00747ADE" w:rsidTr="006B43B8">
        <w:trPr>
          <w:trHeight w:hRule="exact" w:val="56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47ADE" w:rsidRPr="00FC5CE9" w:rsidRDefault="00544823" w:rsidP="000A510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B376FE">
              <w:rPr>
                <w:b/>
                <w:noProof/>
                <w:sz w:val="26"/>
              </w:rPr>
              <w:t>${schule_nametype}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076BD9" w:rsidTr="00B15825">
        <w:trPr>
          <w:trHeight w:hRule="exact" w:val="78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9329A5" w:rsidRPr="005F7230" w:rsidRDefault="009329A5" w:rsidP="009329A5">
            <w:pPr>
              <w:pStyle w:val="ad"/>
              <w:spacing w:before="0"/>
              <w:jc w:val="center"/>
              <w:rPr>
                <w:rStyle w:val="Formatvorlage62"/>
                <w:rFonts w:cs="Arial"/>
                <w:b w:val="0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076BD9" w:rsidRPr="0016582B" w:rsidRDefault="00CC6D24" w:rsidP="009329A5">
            <w:pPr>
              <w:jc w:val="center"/>
              <w:rPr>
                <w:b/>
              </w:rPr>
            </w:pPr>
            <w:r>
              <w:rPr>
                <w:rStyle w:val="Formatvorlage62"/>
              </w:rPr>
              <w:t>Zeugnis über den Hauptschulabschluss</w:t>
            </w:r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-2"/>
                <w:sz w:val="20"/>
                <w:szCs w:val="20"/>
              </w:rPr>
              <w:t>V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z w:val="20"/>
                <w:szCs w:val="20"/>
              </w:rPr>
              <w:t>-</w:t>
            </w:r>
            <w:r w:rsidRPr="00177791">
              <w:rPr>
                <w:rFonts w:ascii="Times New Roman" w:eastAsia="Times New Roman" w:hAnsi="Times New Roman" w:cs="Times New Roman"/>
                <w:spacing w:val="17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u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z w:val="20"/>
                <w:szCs w:val="20"/>
              </w:rPr>
              <w:t>d</w:t>
            </w:r>
            <w:r w:rsidRPr="00177791">
              <w:rPr>
                <w:rFonts w:ascii="Times New Roman" w:eastAsia="Times New Roman" w:hAnsi="Times New Roman" w:cs="Times New Roman"/>
                <w:spacing w:val="16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Zu</w:t>
            </w:r>
            <w:r w:rsidRPr="00177791">
              <w:rPr>
                <w:rFonts w:eastAsia="Arial"/>
                <w:spacing w:val="2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spacing w:val="4"/>
                <w:sz w:val="20"/>
                <w:szCs w:val="20"/>
              </w:rPr>
              <w:t>m</w:t>
            </w:r>
            <w:r w:rsidRPr="00177791">
              <w:rPr>
                <w:rFonts w:eastAsia="Arial"/>
                <w:sz w:val="20"/>
                <w:szCs w:val="20"/>
              </w:rPr>
              <w:t>e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12504D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${name}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9A717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9A7179" w:rsidP="008C4296">
            <w:pPr>
              <w:rPr>
                <w:sz w:val="20"/>
                <w:szCs w:val="20"/>
              </w:rPr>
            </w:pP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g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b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o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r</w:t>
            </w:r>
            <w:r w:rsidRPr="00177791">
              <w:rPr>
                <w:rFonts w:eastAsia="Arial"/>
                <w:spacing w:val="-1"/>
                <w:position w:val="-1"/>
                <w:sz w:val="20"/>
                <w:szCs w:val="20"/>
              </w:rPr>
              <w:t>e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n</w:t>
            </w:r>
            <w:r w:rsidRPr="00177791">
              <w:rPr>
                <w:rFonts w:eastAsia="Arial"/>
                <w:spacing w:val="19"/>
                <w:position w:val="-1"/>
                <w:sz w:val="20"/>
                <w:szCs w:val="20"/>
              </w:rPr>
              <w:t xml:space="preserve"> </w:t>
            </w:r>
            <w:r w:rsidRPr="00177791">
              <w:rPr>
                <w:rFonts w:eastAsia="Arial"/>
                <w:spacing w:val="2"/>
                <w:position w:val="-1"/>
                <w:sz w:val="20"/>
                <w:szCs w:val="20"/>
              </w:rPr>
              <w:t>a</w:t>
            </w:r>
            <w:r w:rsidRPr="00177791">
              <w:rPr>
                <w:rFonts w:eastAsia="Arial"/>
                <w:position w:val="-1"/>
                <w:sz w:val="20"/>
                <w:szCs w:val="20"/>
              </w:rPr>
              <w:t>m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177791" w:rsidRDefault="008C4296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${geburt}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076BD9" w:rsidRPr="00177791" w:rsidTr="00BD0219">
        <w:trPr>
          <w:trHeight w:hRule="exact" w:val="397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076BD9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t>in</w:t>
            </w:r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177791" w:rsidRDefault="003F4608" w:rsidP="008C4296">
            <w:pPr>
              <w:rPr>
                <w:sz w:val="20"/>
                <w:szCs w:val="20"/>
              </w:rPr>
            </w:pPr>
            <w:r w:rsidRPr="0017779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 w:rsidRPr="00177791">
              <w:rPr>
                <w:sz w:val="20"/>
                <w:szCs w:val="20"/>
              </w:rPr>
              <w:instrText xml:space="preserve"> FORMTEXT </w:instrText>
            </w:r>
            <w:r w:rsidRPr="00177791">
              <w:rPr>
                <w:sz w:val="20"/>
                <w:szCs w:val="20"/>
              </w:rPr>
            </w:r>
            <w:r w:rsidRPr="00177791">
              <w:rPr>
                <w:sz w:val="20"/>
                <w:szCs w:val="20"/>
              </w:rPr>
              <w:fldChar w:fldCharType="separate"/>
            </w:r>
            <w:r w:rsidR="00B376FE">
              <w:rPr>
                <w:noProof/>
                <w:sz w:val="20"/>
                <w:szCs w:val="20"/>
              </w:rPr>
              <w:t>${gebort}</w:t>
            </w:r>
            <w:r w:rsidRPr="00177791">
              <w:rPr>
                <w:sz w:val="20"/>
                <w:szCs w:val="20"/>
              </w:rPr>
              <w:fldChar w:fldCharType="end"/>
            </w:r>
            <w:bookmarkEnd w:id="4"/>
          </w:p>
        </w:tc>
      </w:tr>
      <w:tr w:rsidR="00E75DC3" w:rsidRPr="005D6875" w:rsidTr="00544823">
        <w:trPr>
          <w:trHeight w:hRule="exact" w:val="64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5D6875" w:rsidRDefault="00E75DC3" w:rsidP="00E75DC3">
            <w:pPr>
              <w:rPr>
                <w:rFonts w:eastAsia="Arial"/>
                <w:b/>
                <w:sz w:val="20"/>
                <w:szCs w:val="20"/>
              </w:rPr>
            </w:pPr>
            <w:r w:rsidRPr="005D6875">
              <w:rPr>
                <w:rFonts w:eastAsia="Arial"/>
                <w:b/>
                <w:sz w:val="20"/>
                <w:szCs w:val="20"/>
              </w:rPr>
              <w:t>Schriftliche Prüfungsfächer: Deutsch, Mathematik</w:t>
            </w:r>
            <w:sdt>
              <w:sdtPr>
                <w:rPr>
                  <w:rFonts w:eastAsia="Arial"/>
                  <w:b/>
                  <w:sz w:val="20"/>
                  <w:szCs w:val="20"/>
                </w:rPr>
                <w:id w:val="-1976058929"/>
                <w:placeholder>
                  <w:docPart w:val="60FF74F8DB48471CA714677514097DE9"/>
                </w:placeholder>
                <w:dropDownList>
                  <w:listItem w:value="Wählen Sie ein Element aus."/>
                  <w:listItem w:displayText=", Englisch" w:value=", Englisch"/>
                  <w:listItem w:displayText=" " w:value=" "/>
                  <w:listItem w:displayText="${exam_english}" w:value="${exam_english}"/>
                </w:dropDownList>
              </w:sdtPr>
              <w:sdtEndPr/>
              <w:sdtContent>
                <w:r w:rsidR="00B376FE">
                  <w:rPr>
                    <w:rFonts w:eastAsia="Arial"/>
                    <w:b/>
                    <w:sz w:val="20"/>
                    <w:szCs w:val="20"/>
                  </w:rPr>
                  <w:t>${exam_english}</w:t>
                </w:r>
              </w:sdtContent>
            </w:sdt>
          </w:p>
        </w:tc>
      </w:tr>
      <w:tr w:rsidR="00747ADE" w:rsidRPr="00177791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92F2F" w:rsidRDefault="00747ADE" w:rsidP="00793CCA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den einzelnen Fächern und Fächerverbünden:</w:t>
            </w:r>
          </w:p>
        </w:tc>
      </w:tr>
      <w:tr w:rsidR="00ED5F5C" w:rsidRPr="00E64547" w:rsidTr="00ED5F5C">
        <w:trPr>
          <w:trHeight w:hRule="exact" w:val="397"/>
          <w:jc w:val="center"/>
        </w:trPr>
        <w:sdt>
          <w:sdtPr>
            <w:rPr>
              <w:sz w:val="20"/>
            </w:rPr>
            <w:id w:val="-799451166"/>
            <w:placeholder>
              <w:docPart w:val="983C5741402544348D3FD0987D19D5C0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Formatvorlage75"/>
              <w:szCs w:val="20"/>
            </w:rPr>
          </w:sdtEndPr>
          <w:sdtContent>
            <w:tc>
              <w:tcPr>
                <w:tcW w:w="241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49277970"/>
            <w:placeholder>
              <w:docPart w:val="983C5741402544348D3FD0987D19D5C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Geschichte</w:t>
            </w:r>
          </w:p>
        </w:tc>
        <w:sdt>
          <w:sdtPr>
            <w:rPr>
              <w:rStyle w:val="Formatvorlage75"/>
              <w:szCs w:val="20"/>
            </w:rPr>
            <w:id w:val="425009005"/>
            <w:placeholder>
              <w:docPart w:val="BAC012F1B0254EC89649E0B56D9084C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Deutsch</w:t>
            </w:r>
          </w:p>
        </w:tc>
        <w:sdt>
          <w:sdtPr>
            <w:rPr>
              <w:rStyle w:val="Formatvorlage75"/>
              <w:szCs w:val="20"/>
            </w:rPr>
            <w:id w:val="-78523621"/>
            <w:placeholder>
              <w:docPart w:val="3304188648294B77B0906E1E64D843F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Bildende Kunst</w:t>
            </w:r>
          </w:p>
        </w:tc>
        <w:sdt>
          <w:sdtPr>
            <w:rPr>
              <w:rStyle w:val="Formatvorlage75"/>
              <w:szCs w:val="20"/>
            </w:rPr>
            <w:id w:val="1400239441"/>
            <w:placeholder>
              <w:docPart w:val="A7D927F20DAC4276936F0F9E98D897FC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Mathematik</w:t>
            </w:r>
          </w:p>
        </w:tc>
        <w:sdt>
          <w:sdtPr>
            <w:rPr>
              <w:rStyle w:val="Formatvorlage75"/>
              <w:szCs w:val="20"/>
            </w:rPr>
            <w:id w:val="1252010393"/>
            <w:placeholder>
              <w:docPart w:val="47B7834A0EE64FCE8F6B3CE72F13A42E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Musik</w:t>
            </w:r>
          </w:p>
        </w:tc>
        <w:sdt>
          <w:sdtPr>
            <w:rPr>
              <w:rStyle w:val="Formatvorlage75"/>
              <w:szCs w:val="20"/>
            </w:rPr>
            <w:id w:val="-1643031805"/>
            <w:placeholder>
              <w:docPart w:val="081A9094F4B24916BDA5B8F28B742ED0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RPr="00E64547" w:rsidTr="00ED5F5C">
        <w:trPr>
          <w:trHeight w:hRule="exact" w:val="397"/>
          <w:jc w:val="center"/>
        </w:trPr>
        <w:tc>
          <w:tcPr>
            <w:tcW w:w="24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75DC3" w:rsidP="00ED5F5C">
            <w:pPr>
              <w:rPr>
                <w:rStyle w:val="Formatvorlage75"/>
                <w:szCs w:val="20"/>
              </w:rPr>
            </w:pPr>
            <w:r>
              <w:rPr>
                <w:rStyle w:val="Formatvorlage75"/>
                <w:szCs w:val="20"/>
              </w:rPr>
              <w:t>Englisch</w:t>
            </w:r>
          </w:p>
        </w:tc>
        <w:sdt>
          <w:sdtPr>
            <w:rPr>
              <w:rStyle w:val="Formatvorlage75"/>
              <w:szCs w:val="20"/>
            </w:rPr>
            <w:id w:val="-1562166153"/>
            <w:placeholder>
              <w:docPart w:val="6F0E37E1AE424B72ADC407136D3215FD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55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Sport</w:t>
            </w:r>
          </w:p>
        </w:tc>
        <w:sdt>
          <w:sdtPr>
            <w:rPr>
              <w:rStyle w:val="Formatvorlage75"/>
              <w:szCs w:val="20"/>
            </w:rPr>
            <w:id w:val="-1614053103"/>
            <w:placeholder>
              <w:docPart w:val="42F6C1570F26445C80D48204146CFF17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Erdkunde, Wirtschaftskunde, Gemeinschaftskunde</w:t>
            </w:r>
          </w:p>
        </w:tc>
        <w:sdt>
          <w:sdtPr>
            <w:rPr>
              <w:rStyle w:val="Formatvorlage75"/>
              <w:szCs w:val="20"/>
            </w:rPr>
            <w:id w:val="817315273"/>
            <w:placeholder>
              <w:docPart w:val="9CBC254B2551440C8D011449DB4335BB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D5F5C" w:rsidTr="00606B7B">
        <w:trPr>
          <w:trHeight w:hRule="exact" w:val="397"/>
          <w:jc w:val="center"/>
        </w:trPr>
        <w:tc>
          <w:tcPr>
            <w:tcW w:w="73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677019" w:rsidRDefault="00ED5F5C" w:rsidP="00ED5F5C">
            <w:pPr>
              <w:rPr>
                <w:rStyle w:val="Formatvorlage75"/>
                <w:szCs w:val="20"/>
              </w:rPr>
            </w:pPr>
            <w:r w:rsidRPr="00677019">
              <w:rPr>
                <w:rStyle w:val="Formatvorlage75"/>
                <w:szCs w:val="20"/>
              </w:rPr>
              <w:t>Naturwissenschaftliches Arbeiten</w:t>
            </w:r>
          </w:p>
        </w:tc>
        <w:sdt>
          <w:sdtPr>
            <w:rPr>
              <w:rStyle w:val="Formatvorlage75"/>
              <w:szCs w:val="20"/>
            </w:rPr>
            <w:id w:val="-1364361448"/>
            <w:placeholder>
              <w:docPart w:val="0C96D09DD63349BE9C6A2E71AA9E8731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Wahlpflichtbereich:</w:t>
            </w:r>
          </w:p>
        </w:tc>
      </w:tr>
      <w:tr w:rsidR="00ED5F5C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816996385"/>
            <w:placeholder>
              <w:docPart w:val="7A928086813E44FCB0C84DB762FD865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1241288008"/>
            <w:placeholder>
              <w:docPart w:val="AE0664F90990486799CB02715C94DF1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747ADE" w:rsidRPr="00677019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77019" w:rsidRDefault="00747ADE" w:rsidP="00606B7B">
            <w:pPr>
              <w:rPr>
                <w:rFonts w:eastAsia="Arial"/>
                <w:b/>
                <w:spacing w:val="-1"/>
                <w:w w:val="112"/>
                <w:position w:val="-1"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im Profilfach:</w:t>
            </w:r>
          </w:p>
        </w:tc>
      </w:tr>
      <w:tr w:rsidR="00ED5F5C" w:rsidRPr="009A7179" w:rsidTr="00606B7B">
        <w:trPr>
          <w:trHeight w:hRule="exact" w:val="397"/>
          <w:jc w:val="center"/>
        </w:trPr>
        <w:sdt>
          <w:sdtPr>
            <w:rPr>
              <w:rStyle w:val="Formatvorlage75"/>
              <w:szCs w:val="20"/>
            </w:rPr>
            <w:id w:val="624350532"/>
            <w:placeholder>
              <w:docPart w:val="4184BE078F7D48B0B1B41C2A3A2817AD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372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75"/>
              <w:szCs w:val="20"/>
            </w:rPr>
            <w:id w:val="-1192676196"/>
            <w:placeholder>
              <w:docPart w:val="53EB3E7FDDFC46A0A83EA748642C74A8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28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E75DC3" w:rsidRPr="00E64547" w:rsidTr="00A94AB6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Pr="00692F2F" w:rsidRDefault="00E75DC3" w:rsidP="00A94AB6">
            <w:pPr>
              <w:rPr>
                <w:rFonts w:eastAsia="Arial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Niveau der erworbenen Kenntnisse in den angegebenen Fremdsprachen*:</w:t>
            </w:r>
          </w:p>
        </w:tc>
      </w:tr>
      <w:tr w:rsidR="00E75DC3" w:rsidTr="00A94AB6">
        <w:trPr>
          <w:trHeight w:hRule="exact" w:val="454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DC3" w:rsidRDefault="00E75DC3" w:rsidP="00A94AB6">
            <w:r w:rsidRPr="00793CCA">
              <w:rPr>
                <w:sz w:val="20"/>
              </w:rPr>
              <w:t xml:space="preserve">Englisch: </w:t>
            </w:r>
            <w:r>
              <w:rPr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5" w:name="Text16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5"/>
            <w:r>
              <w:t xml:space="preserve">          </w:t>
            </w:r>
            <w:sdt>
              <w:sdtPr>
                <w:rPr>
                  <w:rStyle w:val="Formatvorlage90"/>
                </w:rPr>
                <w:id w:val="-1916863091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376FE">
                  <w:rPr>
                    <w:rStyle w:val="Formatvorlage90"/>
                  </w:rPr>
                  <w:t>${fra_graded}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7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6"/>
            <w:r>
              <w:t xml:space="preserve">           </w:t>
            </w:r>
            <w:sdt>
              <w:sdtPr>
                <w:rPr>
                  <w:rStyle w:val="Formatvorlage91"/>
                </w:rPr>
                <w:id w:val="-606040632"/>
                <w:placeholder>
                  <w:docPart w:val="B7808C77F59C44B18AFCC2E06F6EAEF5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B376FE">
                  <w:rPr>
                    <w:rStyle w:val="Formatvorlage91"/>
                  </w:rPr>
                  <w:t>${spa_graded}</w:t>
                </w:r>
              </w:sdtContent>
            </w:sdt>
            <w: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18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7"/>
            <w:r>
              <w:t xml:space="preserve">               </w:t>
            </w:r>
          </w:p>
        </w:tc>
      </w:tr>
      <w:tr w:rsidR="00747ADE" w:rsidRPr="00177791" w:rsidTr="00606B7B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Leistungen in der themenorientierten Projektprüfung:</w:t>
            </w:r>
          </w:p>
        </w:tc>
      </w:tr>
      <w:tr w:rsidR="00076BD9" w:rsidTr="009329A5">
        <w:trPr>
          <w:trHeight w:hRule="exact" w:val="44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177791" w:rsidRDefault="00076BD9" w:rsidP="00606B7B">
            <w:pPr>
              <w:rPr>
                <w:sz w:val="20"/>
              </w:rPr>
            </w:pPr>
            <w:proofErr w:type="gramStart"/>
            <w:r w:rsidRPr="00177791">
              <w:rPr>
                <w:rFonts w:eastAsia="Arial"/>
                <w:spacing w:val="-1"/>
                <w:position w:val="-1"/>
                <w:sz w:val="20"/>
              </w:rPr>
              <w:t>T</w:t>
            </w:r>
            <w:r w:rsidRPr="00177791">
              <w:rPr>
                <w:rFonts w:eastAsia="Arial"/>
                <w:spacing w:val="2"/>
                <w:position w:val="-1"/>
                <w:sz w:val="20"/>
              </w:rPr>
              <w:t>h</w:t>
            </w:r>
            <w:r w:rsidRPr="00177791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177791">
              <w:rPr>
                <w:rFonts w:eastAsia="Arial"/>
                <w:spacing w:val="4"/>
                <w:position w:val="-1"/>
                <w:sz w:val="20"/>
              </w:rPr>
              <w:t>m</w:t>
            </w:r>
            <w:r w:rsidRPr="00177791">
              <w:rPr>
                <w:rFonts w:eastAsia="Arial"/>
                <w:position w:val="-1"/>
                <w:sz w:val="20"/>
              </w:rPr>
              <w:t>a</w:t>
            </w:r>
            <w:r w:rsidRPr="00177791">
              <w:rPr>
                <w:rFonts w:eastAsia="Arial"/>
                <w:spacing w:val="-47"/>
                <w:position w:val="-1"/>
                <w:sz w:val="20"/>
              </w:rPr>
              <w:t xml:space="preserve"> :</w:t>
            </w:r>
            <w:proofErr w:type="gramEnd"/>
          </w:p>
        </w:tc>
        <w:tc>
          <w:tcPr>
            <w:tcW w:w="76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76BD9" w:rsidRPr="009A7179" w:rsidRDefault="00177791" w:rsidP="00606B7B">
            <w:pPr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8" w:name="Text12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376FE">
              <w:rPr>
                <w:noProof/>
                <w:sz w:val="20"/>
              </w:rPr>
              <w:t>${projekt_thema}</w:t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ED5F5C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D5F5C" w:rsidRPr="00E64547" w:rsidRDefault="00ED5F5C" w:rsidP="00ED5F5C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Note:</w:t>
            </w:r>
          </w:p>
        </w:tc>
        <w:sdt>
          <w:sdtPr>
            <w:rPr>
              <w:rStyle w:val="Formatvorlage75"/>
              <w:szCs w:val="20"/>
            </w:rPr>
            <w:id w:val="402733035"/>
            <w:placeholder>
              <w:docPart w:val="EACD989D5F784EA6A552F1E91052FF5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Formatvorlage75"/>
            </w:rPr>
          </w:sdtEndPr>
          <w:sdtContent>
            <w:tc>
              <w:tcPr>
                <w:tcW w:w="7653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ED5F5C" w:rsidRPr="00E64547" w:rsidRDefault="00B376FE" w:rsidP="00ED5F5C">
                <w:pPr>
                  <w:rPr>
                    <w:rStyle w:val="Formatvorlage75"/>
                    <w:szCs w:val="20"/>
                  </w:rPr>
                </w:pPr>
                <w:r>
                  <w:rPr>
                    <w:rStyle w:val="Formatvorlage75"/>
                    <w:szCs w:val="20"/>
                  </w:rPr>
                  <w:t>sehr gut</w:t>
                </w:r>
              </w:p>
            </w:tc>
          </w:sdtContent>
        </w:sdt>
      </w:tr>
      <w:tr w:rsidR="00541839" w:rsidTr="00606B7B">
        <w:trPr>
          <w:trHeight w:hRule="exact" w:val="22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1839" w:rsidRDefault="00541839" w:rsidP="00606B7B">
            <w:r w:rsidRPr="00F56888">
              <w:rPr>
                <w:sz w:val="13"/>
                <w:szCs w:val="13"/>
              </w:rPr>
              <w:t>(</w:t>
            </w:r>
            <w:r w:rsidRPr="000741E9">
              <w:rPr>
                <w:rFonts w:eastAsia="Arial"/>
                <w:spacing w:val="-1"/>
                <w:w w:val="113"/>
                <w:sz w:val="15"/>
                <w:szCs w:val="13"/>
              </w:rPr>
              <w:t>Verbalbeurteilung siehe Beiblatt)</w:t>
            </w:r>
          </w:p>
        </w:tc>
      </w:tr>
      <w:tr w:rsidR="00222837" w:rsidTr="00F91934">
        <w:trPr>
          <w:trHeight w:hRule="exact" w:val="397"/>
          <w:jc w:val="center"/>
        </w:trPr>
        <w:tc>
          <w:tcPr>
            <w:tcW w:w="59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8B1E86" w:rsidRDefault="00222837" w:rsidP="00076BD9">
            <w:pPr>
              <w:rPr>
                <w:b/>
                <w:sz w:val="22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Gesamtnote und Durchschnitt der Gesamtleistungen:</w:t>
            </w:r>
          </w:p>
        </w:tc>
        <w:tc>
          <w:tcPr>
            <w:tcW w:w="425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22837" w:rsidRPr="007D6909" w:rsidRDefault="009C282E" w:rsidP="0096431B">
            <w:pPr>
              <w:jc w:val="center"/>
              <w:rPr>
                <w:sz w:val="20"/>
                <w:szCs w:val="20"/>
              </w:rPr>
            </w:pPr>
            <w:sdt>
              <w:sdtPr>
                <w:rPr>
                  <w:rStyle w:val="Formatvorlage75"/>
                  <w:szCs w:val="20"/>
                </w:rPr>
                <w:id w:val="1795565187"/>
                <w:placeholder>
                  <w:docPart w:val="6745FDBDF808409F9B70AD1A5240F364"/>
                </w:placeholder>
                <w:dropDownList>
                  <w:listItem w:value="Wählen Sie ein Element aus."/>
                  <w:listItem w:displayText="sehr gut" w:value="sehr gut"/>
                  <w:listItem w:displayText="gut" w:value="gut"/>
                  <w:listItem w:displayText="befriedigend" w:value="befriedigend"/>
                  <w:listItem w:displayText="ausreichend" w:value="ausreichend"/>
                  <w:listItem w:displayText="mangelhaft" w:value="mangelhaft"/>
                  <w:listItem w:displayText="ungenügend" w:value="ungenügend"/>
                </w:dropDownList>
              </w:sdtPr>
              <w:sdtEndPr>
                <w:rPr>
                  <w:rStyle w:val="Formatvorlage75"/>
                </w:rPr>
              </w:sdtEndPr>
              <w:sdtContent>
                <w:r w:rsidR="00B376FE">
                  <w:rPr>
                    <w:rStyle w:val="Formatvorlage75"/>
                    <w:szCs w:val="20"/>
                  </w:rPr>
                  <w:t>sehr gut</w:t>
                </w:r>
              </w:sdtContent>
            </w:sdt>
            <w:r w:rsidR="00B376FE" w:rsidRPr="007D6909">
              <w:rPr>
                <w:rStyle w:val="Formatvorlage26"/>
                <w:sz w:val="20"/>
                <w:szCs w:val="20"/>
              </w:rPr>
              <w:t xml:space="preserve"> 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19"/>
                  </w:textInput>
                </w:ffData>
              </w:fldChar>
            </w:r>
            <w:bookmarkStart w:id="9" w:name="Text7"/>
            <w:r w:rsidR="00564767" w:rsidRPr="007D6909">
              <w:rPr>
                <w:rStyle w:val="Formatvorlage26"/>
                <w:sz w:val="20"/>
                <w:szCs w:val="20"/>
              </w:rPr>
              <w:instrText xml:space="preserve"> FORMTEXT </w:instrText>
            </w:r>
            <w:r w:rsidR="00564767" w:rsidRPr="007D6909">
              <w:rPr>
                <w:rStyle w:val="Formatvorlage26"/>
                <w:sz w:val="20"/>
                <w:szCs w:val="20"/>
              </w:rPr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separate"/>
            </w:r>
            <w:r w:rsidR="00B376FE">
              <w:rPr>
                <w:rStyle w:val="Formatvorlage26"/>
                <w:noProof/>
                <w:sz w:val="20"/>
                <w:szCs w:val="20"/>
              </w:rPr>
              <w:t>${gd}</w:t>
            </w:r>
            <w:r w:rsidR="00564767" w:rsidRPr="007D6909">
              <w:rPr>
                <w:rStyle w:val="Formatvorlage26"/>
                <w:sz w:val="20"/>
                <w:szCs w:val="20"/>
              </w:rPr>
              <w:fldChar w:fldCharType="end"/>
            </w:r>
            <w:bookmarkEnd w:id="9"/>
          </w:p>
        </w:tc>
      </w:tr>
      <w:tr w:rsidR="00747ADE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692F2F" w:rsidRDefault="00747ADE" w:rsidP="00692F2F">
            <w:pPr>
              <w:rPr>
                <w:rFonts w:eastAsia="Arial"/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Teilnahme an Arbeitsgemeinschaften/ergänzenden Angeboten:</w:t>
            </w:r>
          </w:p>
        </w:tc>
      </w:tr>
      <w:tr w:rsidR="00076BD9" w:rsidRPr="00E64547" w:rsidTr="00692F2F">
        <w:trPr>
          <w:trHeight w:hRule="exact" w:val="53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E64547" w:rsidRDefault="0012504D" w:rsidP="00E64547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1"/>
            <w:r w:rsidRPr="00E64547">
              <w:rPr>
                <w:rStyle w:val="Formatvorlage75"/>
                <w:szCs w:val="20"/>
              </w:rPr>
              <w:instrText xml:space="preserve"> FORMTEXT </w:instrText>
            </w:r>
            <w:r w:rsidRPr="00E64547">
              <w:rPr>
                <w:rStyle w:val="Formatvorlage75"/>
                <w:szCs w:val="20"/>
              </w:rPr>
            </w:r>
            <w:r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${ags}</w:t>
            </w:r>
            <w:r w:rsidRPr="00E64547">
              <w:rPr>
                <w:rStyle w:val="Formatvorlage75"/>
                <w:szCs w:val="20"/>
              </w:rPr>
              <w:fldChar w:fldCharType="end"/>
            </w:r>
            <w:bookmarkEnd w:id="10"/>
          </w:p>
        </w:tc>
      </w:tr>
      <w:tr w:rsidR="00076BD9" w:rsidRPr="00793CCA" w:rsidTr="00793CCA">
        <w:trPr>
          <w:trHeight w:hRule="exact" w:val="397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793CCA" w:rsidRDefault="00076BD9" w:rsidP="00076BD9">
            <w:pPr>
              <w:rPr>
                <w:b/>
                <w:sz w:val="20"/>
                <w:szCs w:val="20"/>
              </w:rPr>
            </w:pPr>
            <w:r w:rsidRPr="00692F2F">
              <w:rPr>
                <w:rFonts w:eastAsia="Arial"/>
                <w:b/>
                <w:sz w:val="20"/>
                <w:szCs w:val="20"/>
              </w:rPr>
              <w:t>Bemerkungen:</w:t>
            </w:r>
          </w:p>
        </w:tc>
      </w:tr>
      <w:tr w:rsidR="00076BD9" w:rsidTr="009329A5">
        <w:trPr>
          <w:trHeight w:hRule="exact" w:val="659"/>
          <w:jc w:val="center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076BD9" w:rsidRPr="006F4481" w:rsidRDefault="0012504D" w:rsidP="007D6909">
            <w:pPr>
              <w:spacing w:before="60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1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B376FE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1"/>
          </w:p>
        </w:tc>
      </w:tr>
      <w:tr w:rsidR="006F4481" w:rsidRPr="00E64547" w:rsidTr="00BD0219">
        <w:trPr>
          <w:trHeight w:hRule="exact" w:val="454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  <w:r w:rsidRPr="00E64547">
              <w:rPr>
                <w:rStyle w:val="Formatvorlage75"/>
                <w:szCs w:val="20"/>
              </w:rPr>
              <w:t>Datum</w:t>
            </w:r>
            <w:r w:rsidR="007D6909" w:rsidRPr="00E64547">
              <w:rPr>
                <w:rStyle w:val="Formatvorlage75"/>
                <w:szCs w:val="20"/>
              </w:rPr>
              <w:t xml:space="preserve">: </w:t>
            </w:r>
            <w:r w:rsidR="00793CCA" w:rsidRPr="00E64547">
              <w:rPr>
                <w:rStyle w:val="Formatvorlage75"/>
                <w:szCs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12" w:name="Text15"/>
            <w:r w:rsidR="00793CCA" w:rsidRPr="00E64547">
              <w:rPr>
                <w:rStyle w:val="Formatvorlage75"/>
                <w:szCs w:val="20"/>
              </w:rPr>
              <w:instrText xml:space="preserve"> FORMTEXT </w:instrText>
            </w:r>
            <w:r w:rsidR="00793CCA" w:rsidRPr="00E64547">
              <w:rPr>
                <w:rStyle w:val="Formatvorlage75"/>
                <w:szCs w:val="20"/>
              </w:rPr>
            </w:r>
            <w:r w:rsidR="00793CCA" w:rsidRPr="00E64547">
              <w:rPr>
                <w:rStyle w:val="Formatvorlage75"/>
                <w:szCs w:val="20"/>
              </w:rPr>
              <w:fldChar w:fldCharType="separate"/>
            </w:r>
            <w:r w:rsidR="00B376FE">
              <w:rPr>
                <w:rStyle w:val="Formatvorlage75"/>
                <w:szCs w:val="20"/>
              </w:rPr>
              <w:t>${certda}</w:t>
            </w:r>
            <w:r w:rsidR="00793CCA" w:rsidRPr="00E64547">
              <w:rPr>
                <w:rStyle w:val="Formatvorlage75"/>
                <w:szCs w:val="20"/>
              </w:rPr>
              <w:fldChar w:fldCharType="end"/>
            </w:r>
            <w:bookmarkEnd w:id="12"/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F4481" w:rsidRPr="00E64547" w:rsidRDefault="006F4481" w:rsidP="00F91934">
            <w:pPr>
              <w:rPr>
                <w:rStyle w:val="Formatvorlage75"/>
                <w:szCs w:val="20"/>
              </w:rPr>
            </w:pPr>
          </w:p>
        </w:tc>
      </w:tr>
      <w:tr w:rsidR="002F4C05" w:rsidTr="00692F2F">
        <w:trPr>
          <w:trHeight w:val="623"/>
          <w:jc w:val="center"/>
        </w:trPr>
        <w:tc>
          <w:tcPr>
            <w:tcW w:w="25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4C05" w:rsidRDefault="002F4C05" w:rsidP="0044650F"/>
        </w:tc>
        <w:tc>
          <w:tcPr>
            <w:tcW w:w="99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2F4C05" w:rsidRPr="001E2078" w:rsidRDefault="002F4C05" w:rsidP="00C2447F">
            <w:pPr>
              <w:jc w:val="center"/>
              <w:rPr>
                <w:rFonts w:eastAsia="Arial"/>
                <w:w w:val="103"/>
                <w:sz w:val="12"/>
                <w:szCs w:val="14"/>
              </w:rPr>
            </w:pPr>
            <w:r w:rsidRPr="001E2078">
              <w:rPr>
                <w:rFonts w:eastAsia="Arial"/>
                <w:position w:val="-1"/>
                <w:sz w:val="12"/>
                <w:szCs w:val="14"/>
              </w:rPr>
              <w:t>(</w:t>
            </w:r>
            <w:r w:rsidRPr="001E2078">
              <w:rPr>
                <w:rFonts w:eastAsia="Arial"/>
                <w:w w:val="103"/>
                <w:sz w:val="12"/>
                <w:szCs w:val="14"/>
              </w:rPr>
              <w:t>Dienstsiegel</w:t>
            </w:r>
            <w:r>
              <w:rPr>
                <w:rFonts w:eastAsia="Arial"/>
                <w:w w:val="103"/>
                <w:sz w:val="12"/>
                <w:szCs w:val="14"/>
              </w:rPr>
              <w:t xml:space="preserve"> </w:t>
            </w:r>
            <w:r>
              <w:rPr>
                <w:rFonts w:eastAsia="Arial"/>
                <w:w w:val="103"/>
                <w:sz w:val="12"/>
                <w:szCs w:val="14"/>
              </w:rPr>
              <w:br/>
            </w:r>
            <w:r w:rsidRPr="002F4C05">
              <w:rPr>
                <w:rFonts w:eastAsia="Arial"/>
                <w:w w:val="103"/>
                <w:sz w:val="12"/>
                <w:szCs w:val="14"/>
              </w:rPr>
              <w:t>der Schule)</w:t>
            </w:r>
          </w:p>
        </w:tc>
        <w:tc>
          <w:tcPr>
            <w:tcW w:w="2387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C2447F">
            <w:pPr>
              <w:jc w:val="center"/>
            </w:pPr>
          </w:p>
        </w:tc>
        <w:tc>
          <w:tcPr>
            <w:tcW w:w="1864" w:type="dxa"/>
            <w:tcBorders>
              <w:top w:val="nil"/>
              <w:left w:val="nil"/>
              <w:right w:val="nil"/>
            </w:tcBorders>
            <w:vAlign w:val="center"/>
          </w:tcPr>
          <w:p w:rsidR="002F4C05" w:rsidRDefault="002F4C05" w:rsidP="003F4608">
            <w:pPr>
              <w:jc w:val="center"/>
            </w:pPr>
          </w:p>
        </w:tc>
      </w:tr>
      <w:tr w:rsidR="002F4C05" w:rsidTr="009329A5">
        <w:trPr>
          <w:trHeight w:hRule="exact" w:val="336"/>
          <w:jc w:val="center"/>
        </w:trPr>
        <w:tc>
          <w:tcPr>
            <w:tcW w:w="496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4C05" w:rsidRPr="002F4C05" w:rsidRDefault="009C282E" w:rsidP="00A60F9E">
            <w:pPr>
              <w:jc w:val="center"/>
              <w:rPr>
                <w:sz w:val="18"/>
              </w:rPr>
            </w:pPr>
            <w:sdt>
              <w:sdtPr>
                <w:rPr>
                  <w:rStyle w:val="Formatvorlage92"/>
                </w:rPr>
                <w:id w:val="884521538"/>
                <w:placeholder>
                  <w:docPart w:val="CD94FD8BA40C4997A25454A8C89767AF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18"/>
                  <w:szCs w:val="16"/>
                </w:rPr>
              </w:sdtEndPr>
              <w:sdtContent>
                <w:r w:rsidR="00B376FE">
                  <w:rPr>
                    <w:rStyle w:val="Formatvorlage92"/>
                  </w:rPr>
                  <w:t>${chair}</w:t>
                </w:r>
              </w:sdtContent>
            </w:sdt>
          </w:p>
        </w:tc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:rsidR="002F4C05" w:rsidRDefault="002F4C05" w:rsidP="00F91934">
            <w:pPr>
              <w:jc w:val="center"/>
            </w:pPr>
          </w:p>
        </w:tc>
        <w:tc>
          <w:tcPr>
            <w:tcW w:w="4251" w:type="dxa"/>
            <w:gridSpan w:val="3"/>
            <w:tcBorders>
              <w:left w:val="nil"/>
              <w:bottom w:val="nil"/>
              <w:right w:val="nil"/>
            </w:tcBorders>
          </w:tcPr>
          <w:p w:rsidR="002F4C05" w:rsidRPr="00A60F9E" w:rsidRDefault="009C282E" w:rsidP="00A60F9E">
            <w:pPr>
              <w:jc w:val="center"/>
              <w:rPr>
                <w:rFonts w:eastAsia="Arial"/>
                <w:noProof/>
                <w:sz w:val="16"/>
                <w:szCs w:val="16"/>
              </w:rPr>
            </w:pPr>
            <w:sdt>
              <w:sdtPr>
                <w:rPr>
                  <w:rFonts w:eastAsia="Arial"/>
                  <w:noProof/>
                  <w:sz w:val="16"/>
                  <w:szCs w:val="16"/>
                </w:rPr>
                <w:id w:val="-313106584"/>
                <w:placeholder>
                  <w:docPart w:val="F1A10AD8F74D4F009D04350E6E3C692C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/>
              <w:sdtContent>
                <w:r w:rsidR="00B376FE">
                  <w:rPr>
                    <w:rFonts w:eastAsia="Arial"/>
                    <w:noProof/>
                    <w:sz w:val="16"/>
                    <w:szCs w:val="16"/>
                  </w:rPr>
                  <w:t>${leiter}</w:t>
                </w:r>
              </w:sdtContent>
            </w:sdt>
          </w:p>
        </w:tc>
      </w:tr>
    </w:tbl>
    <w:p w:rsidR="00E75DC3" w:rsidRDefault="00F0608C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9329A5">
        <w:rPr>
          <w:rFonts w:eastAsia="Arial"/>
          <w:b/>
          <w:i/>
          <w:sz w:val="12"/>
          <w:szCs w:val="12"/>
        </w:rPr>
        <w:t>N</w:t>
      </w:r>
      <w:r w:rsidRPr="009329A5">
        <w:rPr>
          <w:rFonts w:eastAsia="Arial"/>
          <w:b/>
          <w:i/>
          <w:spacing w:val="1"/>
          <w:sz w:val="12"/>
          <w:szCs w:val="12"/>
        </w:rPr>
        <w:t>o</w:t>
      </w:r>
      <w:r w:rsidRPr="009329A5">
        <w:rPr>
          <w:rFonts w:eastAsia="Arial"/>
          <w:b/>
          <w:i/>
          <w:sz w:val="12"/>
          <w:szCs w:val="12"/>
        </w:rPr>
        <w:t>t</w:t>
      </w:r>
      <w:r w:rsidRPr="009329A5">
        <w:rPr>
          <w:rFonts w:eastAsia="Arial"/>
          <w:b/>
          <w:i/>
          <w:spacing w:val="1"/>
          <w:sz w:val="12"/>
          <w:szCs w:val="12"/>
        </w:rPr>
        <w:t>en</w:t>
      </w:r>
      <w:r w:rsidRPr="009329A5">
        <w:rPr>
          <w:rFonts w:eastAsia="Arial"/>
          <w:b/>
          <w:i/>
          <w:sz w:val="12"/>
          <w:szCs w:val="12"/>
        </w:rPr>
        <w:t>st</w:t>
      </w:r>
      <w:r w:rsidRPr="009329A5">
        <w:rPr>
          <w:rFonts w:eastAsia="Arial"/>
          <w:b/>
          <w:i/>
          <w:spacing w:val="1"/>
          <w:sz w:val="12"/>
          <w:szCs w:val="12"/>
        </w:rPr>
        <w:t>u</w:t>
      </w:r>
      <w:r w:rsidRPr="009329A5">
        <w:rPr>
          <w:rFonts w:eastAsia="Arial"/>
          <w:b/>
          <w:i/>
          <w:sz w:val="12"/>
          <w:szCs w:val="12"/>
        </w:rPr>
        <w:t>f</w:t>
      </w:r>
      <w:r w:rsidRPr="009329A5">
        <w:rPr>
          <w:rFonts w:eastAsia="Arial"/>
          <w:b/>
          <w:i/>
          <w:spacing w:val="1"/>
          <w:sz w:val="12"/>
          <w:szCs w:val="12"/>
        </w:rPr>
        <w:t>e</w:t>
      </w:r>
      <w:r w:rsidRPr="009329A5">
        <w:rPr>
          <w:rFonts w:eastAsia="Arial"/>
          <w:b/>
          <w:i/>
          <w:sz w:val="12"/>
          <w:szCs w:val="12"/>
        </w:rPr>
        <w:t>n</w:t>
      </w:r>
      <w:r w:rsidR="007B4B57" w:rsidRPr="009329A5">
        <w:rPr>
          <w:rFonts w:eastAsia="Arial"/>
          <w:b/>
          <w:i/>
          <w:sz w:val="12"/>
          <w:szCs w:val="12"/>
        </w:rPr>
        <w:t>:</w:t>
      </w:r>
      <w:r w:rsidR="00B15825">
        <w:rPr>
          <w:rFonts w:eastAsia="Arial"/>
          <w:b/>
          <w:i/>
          <w:sz w:val="12"/>
          <w:szCs w:val="12"/>
        </w:rPr>
        <w:t xml:space="preserve">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Pr="000A510C" w:rsidRDefault="00054D22" w:rsidP="00054D22">
      <w:pPr>
        <w:spacing w:line="135" w:lineRule="exact"/>
        <w:ind w:left="-567" w:right="-57"/>
        <w:rPr>
          <w:rFonts w:eastAsia="Arial"/>
          <w:i/>
          <w:sz w:val="12"/>
          <w:szCs w:val="12"/>
        </w:rPr>
      </w:pPr>
      <w:r w:rsidRPr="00054D22">
        <w:rPr>
          <w:rFonts w:eastAsia="Arial"/>
          <w:i/>
          <w:sz w:val="12"/>
          <w:szCs w:val="12"/>
        </w:rPr>
        <w:t xml:space="preserve">*Entsprechend dem Gemeinsamen Europäischen Referenzrahmen für </w:t>
      </w:r>
      <w:r w:rsidR="00B15825">
        <w:rPr>
          <w:rFonts w:eastAsia="Arial"/>
          <w:i/>
          <w:sz w:val="12"/>
          <w:szCs w:val="12"/>
        </w:rPr>
        <w:t>Sprachen</w:t>
      </w:r>
      <w:r w:rsidRPr="00054D22">
        <w:rPr>
          <w:rFonts w:eastAsia="Arial"/>
          <w:i/>
          <w:sz w:val="12"/>
          <w:szCs w:val="12"/>
        </w:rPr>
        <w:t xml:space="preserve"> (GER)</w:t>
      </w:r>
    </w:p>
    <w:sectPr w:rsidR="008E1881" w:rsidRPr="000A510C" w:rsidSect="006F448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82E" w:rsidRDefault="009C282E" w:rsidP="001E03DE">
      <w:r>
        <w:separator/>
      </w:r>
    </w:p>
  </w:endnote>
  <w:endnote w:type="continuationSeparator" w:id="0">
    <w:p w:rsidR="009C282E" w:rsidRDefault="009C282E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82E" w:rsidRDefault="009C282E" w:rsidP="001E03DE">
      <w:r>
        <w:separator/>
      </w:r>
    </w:p>
  </w:footnote>
  <w:footnote w:type="continuationSeparator" w:id="0">
    <w:p w:rsidR="009C282E" w:rsidRDefault="009C282E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BiT3h9DDNb+b+DZ0ATLo58Qq4or/WEb71H53rYNJnKBrYAUvt8g4yPSQbubmzavkOi7APR/Q+O9IiP4266o5kw==" w:salt="62aBtS3oInY99bB9ur/Sp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E"/>
    <w:rsid w:val="000376C0"/>
    <w:rsid w:val="00054D22"/>
    <w:rsid w:val="00056216"/>
    <w:rsid w:val="00057CF8"/>
    <w:rsid w:val="000741E9"/>
    <w:rsid w:val="00076BD9"/>
    <w:rsid w:val="000A510C"/>
    <w:rsid w:val="000D449A"/>
    <w:rsid w:val="001164F4"/>
    <w:rsid w:val="00122971"/>
    <w:rsid w:val="0012504D"/>
    <w:rsid w:val="00146005"/>
    <w:rsid w:val="00160A96"/>
    <w:rsid w:val="0016582B"/>
    <w:rsid w:val="00177791"/>
    <w:rsid w:val="001A2103"/>
    <w:rsid w:val="001E03DE"/>
    <w:rsid w:val="001E2078"/>
    <w:rsid w:val="001E4D4C"/>
    <w:rsid w:val="001E7A58"/>
    <w:rsid w:val="001E7CA1"/>
    <w:rsid w:val="00210F12"/>
    <w:rsid w:val="002223B8"/>
    <w:rsid w:val="00222837"/>
    <w:rsid w:val="00296589"/>
    <w:rsid w:val="002F4C05"/>
    <w:rsid w:val="003A1654"/>
    <w:rsid w:val="003E59E9"/>
    <w:rsid w:val="003E7CB4"/>
    <w:rsid w:val="003F4608"/>
    <w:rsid w:val="004303ED"/>
    <w:rsid w:val="0044650F"/>
    <w:rsid w:val="0046436C"/>
    <w:rsid w:val="004646F0"/>
    <w:rsid w:val="004961B4"/>
    <w:rsid w:val="004E77FA"/>
    <w:rsid w:val="00515D17"/>
    <w:rsid w:val="00541053"/>
    <w:rsid w:val="00541839"/>
    <w:rsid w:val="00544823"/>
    <w:rsid w:val="00564767"/>
    <w:rsid w:val="005D6875"/>
    <w:rsid w:val="005E332D"/>
    <w:rsid w:val="005E383D"/>
    <w:rsid w:val="005F5346"/>
    <w:rsid w:val="00606B7B"/>
    <w:rsid w:val="00637EBE"/>
    <w:rsid w:val="00677019"/>
    <w:rsid w:val="00692F2F"/>
    <w:rsid w:val="006B43B8"/>
    <w:rsid w:val="006C3EA7"/>
    <w:rsid w:val="006F4481"/>
    <w:rsid w:val="00747ADE"/>
    <w:rsid w:val="007863D4"/>
    <w:rsid w:val="00793CCA"/>
    <w:rsid w:val="00794412"/>
    <w:rsid w:val="007B4B57"/>
    <w:rsid w:val="007C64FB"/>
    <w:rsid w:val="007D6909"/>
    <w:rsid w:val="007E05A7"/>
    <w:rsid w:val="007E109A"/>
    <w:rsid w:val="00847408"/>
    <w:rsid w:val="008702B6"/>
    <w:rsid w:val="008921C3"/>
    <w:rsid w:val="008A7911"/>
    <w:rsid w:val="008B1E86"/>
    <w:rsid w:val="008C3D29"/>
    <w:rsid w:val="008C4296"/>
    <w:rsid w:val="008D3337"/>
    <w:rsid w:val="008D440B"/>
    <w:rsid w:val="008E1881"/>
    <w:rsid w:val="009329A5"/>
    <w:rsid w:val="009533B3"/>
    <w:rsid w:val="0096431B"/>
    <w:rsid w:val="009935DA"/>
    <w:rsid w:val="009A7179"/>
    <w:rsid w:val="009C05F9"/>
    <w:rsid w:val="009C282E"/>
    <w:rsid w:val="009C7A38"/>
    <w:rsid w:val="009F02C0"/>
    <w:rsid w:val="00A125DD"/>
    <w:rsid w:val="00A13DCC"/>
    <w:rsid w:val="00A60F9E"/>
    <w:rsid w:val="00A834BD"/>
    <w:rsid w:val="00A91AF4"/>
    <w:rsid w:val="00A96C3E"/>
    <w:rsid w:val="00AB1B41"/>
    <w:rsid w:val="00AB5C56"/>
    <w:rsid w:val="00AD3DFC"/>
    <w:rsid w:val="00AE5C68"/>
    <w:rsid w:val="00B15825"/>
    <w:rsid w:val="00B376FE"/>
    <w:rsid w:val="00B82575"/>
    <w:rsid w:val="00B934BC"/>
    <w:rsid w:val="00BD0219"/>
    <w:rsid w:val="00C22DA6"/>
    <w:rsid w:val="00C642E2"/>
    <w:rsid w:val="00C7555E"/>
    <w:rsid w:val="00CC6D24"/>
    <w:rsid w:val="00CD6932"/>
    <w:rsid w:val="00D05661"/>
    <w:rsid w:val="00D073EE"/>
    <w:rsid w:val="00D3301F"/>
    <w:rsid w:val="00D430B1"/>
    <w:rsid w:val="00DB3718"/>
    <w:rsid w:val="00DC18A6"/>
    <w:rsid w:val="00DD4D96"/>
    <w:rsid w:val="00DD7DC5"/>
    <w:rsid w:val="00DF0772"/>
    <w:rsid w:val="00E471C8"/>
    <w:rsid w:val="00E64547"/>
    <w:rsid w:val="00E64B7B"/>
    <w:rsid w:val="00E75DC3"/>
    <w:rsid w:val="00E91672"/>
    <w:rsid w:val="00EA568D"/>
    <w:rsid w:val="00ED07BE"/>
    <w:rsid w:val="00ED5F5C"/>
    <w:rsid w:val="00EF4D67"/>
    <w:rsid w:val="00F0608C"/>
    <w:rsid w:val="00F31AC2"/>
    <w:rsid w:val="00F44A67"/>
    <w:rsid w:val="00F554DA"/>
    <w:rsid w:val="00F56E21"/>
    <w:rsid w:val="00F76D2E"/>
    <w:rsid w:val="00F91934"/>
    <w:rsid w:val="00FB3661"/>
    <w:rsid w:val="00FC5CE9"/>
    <w:rsid w:val="00FC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61E3CBB-B6FE-4C07-A003-F68FF63E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541053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A13DCC"/>
    <w:rPr>
      <w:rFonts w:ascii="Arial" w:hAnsi="Arial"/>
      <w:b/>
      <w:sz w:val="22"/>
    </w:rPr>
  </w:style>
  <w:style w:type="character" w:customStyle="1" w:styleId="Formatvorlage60">
    <w:name w:val="Formatvorlage60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1">
    <w:name w:val="Formatvorlage61"/>
    <w:basedOn w:val="a0"/>
    <w:uiPriority w:val="1"/>
    <w:rsid w:val="001E2078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1E2078"/>
    <w:rPr>
      <w:rFonts w:ascii="Arial" w:hAnsi="Arial"/>
      <w:b/>
      <w:sz w:val="28"/>
    </w:rPr>
  </w:style>
  <w:style w:type="character" w:customStyle="1" w:styleId="Formatvorlage63">
    <w:name w:val="Formatvorlage63"/>
    <w:basedOn w:val="a0"/>
    <w:uiPriority w:val="1"/>
    <w:rsid w:val="00160A96"/>
    <w:rPr>
      <w:rFonts w:ascii="Arial" w:hAnsi="Arial"/>
      <w:sz w:val="16"/>
    </w:rPr>
  </w:style>
  <w:style w:type="character" w:customStyle="1" w:styleId="Formatvorlage64">
    <w:name w:val="Formatvorlage64"/>
    <w:basedOn w:val="a0"/>
    <w:uiPriority w:val="1"/>
    <w:rsid w:val="00160A96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160A96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160A96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160A96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DC18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2F4C05"/>
    <w:rPr>
      <w:rFonts w:ascii="Arial" w:hAnsi="Arial"/>
      <w:sz w:val="18"/>
    </w:rPr>
  </w:style>
  <w:style w:type="character" w:customStyle="1" w:styleId="Formatvorlage70">
    <w:name w:val="Formatvorlage70"/>
    <w:basedOn w:val="a0"/>
    <w:uiPriority w:val="1"/>
    <w:rsid w:val="004646F0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4646F0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7D6909"/>
    <w:rPr>
      <w:rFonts w:ascii="Arial" w:hAnsi="Arial"/>
      <w:sz w:val="16"/>
    </w:rPr>
  </w:style>
  <w:style w:type="character" w:customStyle="1" w:styleId="Formatvorlage73">
    <w:name w:val="Formatvorlage73"/>
    <w:basedOn w:val="a0"/>
    <w:uiPriority w:val="1"/>
    <w:rsid w:val="007D6909"/>
    <w:rPr>
      <w:rFonts w:ascii="Arial" w:hAnsi="Arial"/>
      <w:sz w:val="16"/>
    </w:rPr>
  </w:style>
  <w:style w:type="character" w:customStyle="1" w:styleId="Formatvorlage74">
    <w:name w:val="Formatvorlage74"/>
    <w:basedOn w:val="a0"/>
    <w:uiPriority w:val="1"/>
    <w:rsid w:val="00177791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177791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177791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177791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177791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177791"/>
    <w:rPr>
      <w:rFonts w:ascii="Arial" w:hAnsi="Arial"/>
      <w:sz w:val="20"/>
    </w:rPr>
  </w:style>
  <w:style w:type="character" w:customStyle="1" w:styleId="Formatvorlage80">
    <w:name w:val="Formatvorlage80"/>
    <w:basedOn w:val="a0"/>
    <w:uiPriority w:val="1"/>
    <w:rsid w:val="00177791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177791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177791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177791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177791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177791"/>
    <w:rPr>
      <w:rFonts w:ascii="Arial" w:hAnsi="Arial"/>
      <w:sz w:val="20"/>
    </w:rPr>
  </w:style>
  <w:style w:type="character" w:customStyle="1" w:styleId="Formatvorlage86">
    <w:name w:val="Formatvorlage86"/>
    <w:basedOn w:val="a0"/>
    <w:uiPriority w:val="1"/>
    <w:rsid w:val="00177791"/>
    <w:rPr>
      <w:rFonts w:ascii="Arial" w:hAnsi="Arial"/>
      <w:sz w:val="20"/>
    </w:rPr>
  </w:style>
  <w:style w:type="character" w:customStyle="1" w:styleId="Formatvorlage87">
    <w:name w:val="Formatvorlage87"/>
    <w:basedOn w:val="a0"/>
    <w:uiPriority w:val="1"/>
    <w:rsid w:val="00177791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177791"/>
    <w:rPr>
      <w:rFonts w:ascii="Arial" w:hAnsi="Arial"/>
      <w:sz w:val="20"/>
    </w:rPr>
  </w:style>
  <w:style w:type="character" w:customStyle="1" w:styleId="Formatvorlage89">
    <w:name w:val="Formatvorlage89"/>
    <w:basedOn w:val="a0"/>
    <w:uiPriority w:val="1"/>
    <w:rsid w:val="00177791"/>
    <w:rPr>
      <w:rFonts w:ascii="Arial" w:hAnsi="Arial"/>
      <w:sz w:val="20"/>
    </w:rPr>
  </w:style>
  <w:style w:type="character" w:customStyle="1" w:styleId="Formatvorlage90">
    <w:name w:val="Formatvorlage90"/>
    <w:basedOn w:val="a0"/>
    <w:uiPriority w:val="1"/>
    <w:rsid w:val="00793CCA"/>
    <w:rPr>
      <w:rFonts w:ascii="Arial" w:hAnsi="Arial"/>
      <w:sz w:val="20"/>
    </w:rPr>
  </w:style>
  <w:style w:type="character" w:customStyle="1" w:styleId="Formatvorlage91">
    <w:name w:val="Formatvorlage91"/>
    <w:basedOn w:val="a0"/>
    <w:uiPriority w:val="1"/>
    <w:rsid w:val="00793CCA"/>
    <w:rPr>
      <w:rFonts w:ascii="Arial" w:hAnsi="Arial"/>
      <w:sz w:val="20"/>
    </w:rPr>
  </w:style>
  <w:style w:type="character" w:customStyle="1" w:styleId="Formatvorlage92">
    <w:name w:val="Formatvorlage92"/>
    <w:basedOn w:val="a0"/>
    <w:uiPriority w:val="1"/>
    <w:rsid w:val="00793CCA"/>
    <w:rPr>
      <w:rFonts w:ascii="Arial" w:hAnsi="Arial"/>
      <w:sz w:val="16"/>
    </w:rPr>
  </w:style>
  <w:style w:type="character" w:customStyle="1" w:styleId="Formatvorlage93">
    <w:name w:val="Formatvorlage93"/>
    <w:basedOn w:val="a0"/>
    <w:uiPriority w:val="1"/>
    <w:rsid w:val="00793CCA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9329A5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9329A5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auptschulabschlusszeugnis%202004%20mit%20Projektpr&#252;f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0FF74F8DB48471CA714677514097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650C59-ADE3-4EC2-8DD8-1777360FF1F5}"/>
      </w:docPartPr>
      <w:docPartBody>
        <w:p w:rsidR="00DD7D40" w:rsidRDefault="007A09B0">
          <w:pPr>
            <w:pStyle w:val="60FF74F8DB48471CA714677514097DE9"/>
          </w:pPr>
          <w:r w:rsidRPr="00C23316">
            <w:rPr>
              <w:rStyle w:val="a3"/>
            </w:rPr>
            <w:t>Wählen Sie ein Element aus.</w:t>
          </w:r>
        </w:p>
      </w:docPartBody>
    </w:docPart>
    <w:docPart>
      <w:docPartPr>
        <w:name w:val="983C5741402544348D3FD0987D19D5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B509E-E96B-4950-A554-58E6DF232C34}"/>
      </w:docPartPr>
      <w:docPartBody>
        <w:p w:rsidR="00DD7D40" w:rsidRDefault="007A09B0">
          <w:pPr>
            <w:pStyle w:val="983C5741402544348D3FD0987D19D5C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AC012F1B0254EC89649E0B56D908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76674-3999-4589-B8B8-87F625DFB826}"/>
      </w:docPartPr>
      <w:docPartBody>
        <w:p w:rsidR="00DD7D40" w:rsidRDefault="007A09B0">
          <w:pPr>
            <w:pStyle w:val="BAC012F1B0254EC89649E0B56D9084C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3304188648294B77B0906E1E64D84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F8D8F1-8BBF-405F-A02D-E3A7DF2EA885}"/>
      </w:docPartPr>
      <w:docPartBody>
        <w:p w:rsidR="00DD7D40" w:rsidRDefault="007A09B0">
          <w:pPr>
            <w:pStyle w:val="3304188648294B77B0906E1E64D843F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7D927F20DAC4276936F0F9E98D897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F949CB-69D1-48C1-9BBB-3F5824698C05}"/>
      </w:docPartPr>
      <w:docPartBody>
        <w:p w:rsidR="00DD7D40" w:rsidRDefault="007A09B0">
          <w:pPr>
            <w:pStyle w:val="A7D927F20DAC4276936F0F9E98D897FC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7B7834A0EE64FCE8F6B3CE72F13A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BD0196-27A0-47B9-872A-A291242BF3FC}"/>
      </w:docPartPr>
      <w:docPartBody>
        <w:p w:rsidR="00DD7D40" w:rsidRDefault="007A09B0">
          <w:pPr>
            <w:pStyle w:val="47B7834A0EE64FCE8F6B3CE72F13A42E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81A9094F4B24916BDA5B8F28B742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EF777-6262-4BBC-AD6C-F152DA21CE31}"/>
      </w:docPartPr>
      <w:docPartBody>
        <w:p w:rsidR="00DD7D40" w:rsidRDefault="007A09B0">
          <w:pPr>
            <w:pStyle w:val="081A9094F4B24916BDA5B8F28B742ED0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6F0E37E1AE424B72ADC407136D321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CE1C80-5D75-4D7C-8DFD-DC27CF1D5719}"/>
      </w:docPartPr>
      <w:docPartBody>
        <w:p w:rsidR="00DD7D40" w:rsidRDefault="007A09B0">
          <w:pPr>
            <w:pStyle w:val="6F0E37E1AE424B72ADC407136D3215F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2F6C1570F26445C80D48204146CF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72F131-5940-40C8-8312-AA9DEDA63DC0}"/>
      </w:docPartPr>
      <w:docPartBody>
        <w:p w:rsidR="00DD7D40" w:rsidRDefault="007A09B0">
          <w:pPr>
            <w:pStyle w:val="42F6C1570F26445C80D48204146CFF17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9CBC254B2551440C8D011449DB4335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5FDEA-2064-41D1-BEBA-00D6585E95ED}"/>
      </w:docPartPr>
      <w:docPartBody>
        <w:p w:rsidR="00DD7D40" w:rsidRDefault="007A09B0">
          <w:pPr>
            <w:pStyle w:val="9CBC254B2551440C8D011449DB4335B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0C96D09DD63349BE9C6A2E71AA9E8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727DE-B35B-4D98-9025-2128D47CF4BA}"/>
      </w:docPartPr>
      <w:docPartBody>
        <w:p w:rsidR="00DD7D40" w:rsidRDefault="007A09B0">
          <w:pPr>
            <w:pStyle w:val="0C96D09DD63349BE9C6A2E71AA9E8731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7A928086813E44FCB0C84DB762FD8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014DEB-3A2B-497A-8665-DF544F0E321D}"/>
      </w:docPartPr>
      <w:docPartBody>
        <w:p w:rsidR="00DD7D40" w:rsidRDefault="007A09B0">
          <w:pPr>
            <w:pStyle w:val="7A928086813E44FCB0C84DB762FD865B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AE0664F90990486799CB02715C94DF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1692E-4681-4780-9DEB-E73070AF4AFA}"/>
      </w:docPartPr>
      <w:docPartBody>
        <w:p w:rsidR="00DD7D40" w:rsidRDefault="007A09B0">
          <w:pPr>
            <w:pStyle w:val="AE0664F90990486799CB02715C94DF1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4184BE078F7D48B0B1B41C2A3A281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1C0488-BD1D-4FA3-AD46-4CC2161446DD}"/>
      </w:docPartPr>
      <w:docPartBody>
        <w:p w:rsidR="00DD7D40" w:rsidRDefault="007A09B0">
          <w:pPr>
            <w:pStyle w:val="4184BE078F7D48B0B1B41C2A3A2817AD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53EB3E7FDDFC46A0A83EA748642C7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236422-4D39-4E76-971F-ED73E1C27B1D}"/>
      </w:docPartPr>
      <w:docPartBody>
        <w:p w:rsidR="00DD7D40" w:rsidRDefault="007A09B0">
          <w:pPr>
            <w:pStyle w:val="53EB3E7FDDFC46A0A83EA748642C74A8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B7808C77F59C44B18AFCC2E06F6E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00B1C-5C2E-42A6-9F88-0C68FEB2CE14}"/>
      </w:docPartPr>
      <w:docPartBody>
        <w:p w:rsidR="00DD7D40" w:rsidRDefault="007A09B0">
          <w:pPr>
            <w:pStyle w:val="B7808C77F59C44B18AFCC2E06F6EAEF5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EACD989D5F784EA6A552F1E91052F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638909-73D2-41C2-9B58-F23680D210AC}"/>
      </w:docPartPr>
      <w:docPartBody>
        <w:p w:rsidR="00DD7D40" w:rsidRDefault="007A09B0">
          <w:pPr>
            <w:pStyle w:val="EACD989D5F784EA6A552F1E91052FF55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  <w:docPart>
      <w:docPartPr>
        <w:name w:val="CD94FD8BA40C4997A25454A8C89767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A44F4B-0AEF-48CD-BD77-D1C6DCC25CE4}"/>
      </w:docPartPr>
      <w:docPartBody>
        <w:p w:rsidR="00DD7D40" w:rsidRDefault="007A09B0">
          <w:pPr>
            <w:pStyle w:val="CD94FD8BA40C4997A25454A8C89767AF"/>
          </w:pPr>
          <w:r w:rsidRPr="002F4C05">
            <w:rPr>
              <w:rStyle w:val="a3"/>
              <w:sz w:val="18"/>
            </w:rPr>
            <w:t>Wählen Sie ein Element aus.</w:t>
          </w:r>
        </w:p>
      </w:docPartBody>
    </w:docPart>
    <w:docPart>
      <w:docPartPr>
        <w:name w:val="F1A10AD8F74D4F009D04350E6E3C69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05633-9318-4F6D-ABF2-D26FC14DBA11}"/>
      </w:docPartPr>
      <w:docPartBody>
        <w:p w:rsidR="00DD7D40" w:rsidRDefault="007A09B0">
          <w:pPr>
            <w:pStyle w:val="F1A10AD8F74D4F009D04350E6E3C692C"/>
          </w:pPr>
          <w:r w:rsidRPr="00DF16D0">
            <w:rPr>
              <w:rStyle w:val="a3"/>
            </w:rPr>
            <w:t>Wählen Sie ein Element aus.</w:t>
          </w:r>
        </w:p>
      </w:docPartBody>
    </w:docPart>
    <w:docPart>
      <w:docPartPr>
        <w:name w:val="6745FDBDF808409F9B70AD1A5240F3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B3BD12-025A-4EBD-B808-45D3AA2A8E6D}"/>
      </w:docPartPr>
      <w:docPartBody>
        <w:p w:rsidR="00626439" w:rsidRDefault="00DD7D40" w:rsidP="00DD7D40">
          <w:pPr>
            <w:pStyle w:val="6745FDBDF808409F9B70AD1A5240F364"/>
          </w:pPr>
          <w:r w:rsidRPr="00177791">
            <w:rPr>
              <w:rStyle w:val="a3"/>
              <w:sz w:val="20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9B0"/>
    <w:rsid w:val="001C4664"/>
    <w:rsid w:val="00626439"/>
    <w:rsid w:val="007A09B0"/>
    <w:rsid w:val="007F3F3E"/>
    <w:rsid w:val="00D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D7D40"/>
    <w:rPr>
      <w:color w:val="808080"/>
    </w:rPr>
  </w:style>
  <w:style w:type="paragraph" w:customStyle="1" w:styleId="60FF74F8DB48471CA714677514097DE9">
    <w:name w:val="60FF74F8DB48471CA714677514097DE9"/>
  </w:style>
  <w:style w:type="paragraph" w:customStyle="1" w:styleId="983C5741402544348D3FD0987D19D5C0">
    <w:name w:val="983C5741402544348D3FD0987D19D5C0"/>
  </w:style>
  <w:style w:type="paragraph" w:customStyle="1" w:styleId="BAC012F1B0254EC89649E0B56D9084CE">
    <w:name w:val="BAC012F1B0254EC89649E0B56D9084CE"/>
  </w:style>
  <w:style w:type="paragraph" w:customStyle="1" w:styleId="3304188648294B77B0906E1E64D843FE">
    <w:name w:val="3304188648294B77B0906E1E64D843FE"/>
  </w:style>
  <w:style w:type="paragraph" w:customStyle="1" w:styleId="A7D927F20DAC4276936F0F9E98D897FC">
    <w:name w:val="A7D927F20DAC4276936F0F9E98D897FC"/>
  </w:style>
  <w:style w:type="paragraph" w:customStyle="1" w:styleId="47B7834A0EE64FCE8F6B3CE72F13A42E">
    <w:name w:val="47B7834A0EE64FCE8F6B3CE72F13A42E"/>
  </w:style>
  <w:style w:type="paragraph" w:customStyle="1" w:styleId="081A9094F4B24916BDA5B8F28B742ED0">
    <w:name w:val="081A9094F4B24916BDA5B8F28B742ED0"/>
  </w:style>
  <w:style w:type="paragraph" w:customStyle="1" w:styleId="6F0E37E1AE424B72ADC407136D3215FD">
    <w:name w:val="6F0E37E1AE424B72ADC407136D3215FD"/>
  </w:style>
  <w:style w:type="paragraph" w:customStyle="1" w:styleId="42F6C1570F26445C80D48204146CFF17">
    <w:name w:val="42F6C1570F26445C80D48204146CFF17"/>
  </w:style>
  <w:style w:type="paragraph" w:customStyle="1" w:styleId="9CBC254B2551440C8D011449DB4335BB">
    <w:name w:val="9CBC254B2551440C8D011449DB4335BB"/>
  </w:style>
  <w:style w:type="paragraph" w:customStyle="1" w:styleId="0C96D09DD63349BE9C6A2E71AA9E8731">
    <w:name w:val="0C96D09DD63349BE9C6A2E71AA9E8731"/>
  </w:style>
  <w:style w:type="paragraph" w:customStyle="1" w:styleId="7A928086813E44FCB0C84DB762FD865B">
    <w:name w:val="7A928086813E44FCB0C84DB762FD865B"/>
  </w:style>
  <w:style w:type="paragraph" w:customStyle="1" w:styleId="AE0664F90990486799CB02715C94DF18">
    <w:name w:val="AE0664F90990486799CB02715C94DF18"/>
  </w:style>
  <w:style w:type="paragraph" w:customStyle="1" w:styleId="4184BE078F7D48B0B1B41C2A3A2817AD">
    <w:name w:val="4184BE078F7D48B0B1B41C2A3A2817AD"/>
  </w:style>
  <w:style w:type="paragraph" w:customStyle="1" w:styleId="53EB3E7FDDFC46A0A83EA748642C74A8">
    <w:name w:val="53EB3E7FDDFC46A0A83EA748642C74A8"/>
  </w:style>
  <w:style w:type="paragraph" w:customStyle="1" w:styleId="B7808C77F59C44B18AFCC2E06F6EAEF5">
    <w:name w:val="B7808C77F59C44B18AFCC2E06F6EAEF5"/>
  </w:style>
  <w:style w:type="paragraph" w:customStyle="1" w:styleId="EACD989D5F784EA6A552F1E91052FF55">
    <w:name w:val="EACD989D5F784EA6A552F1E91052FF55"/>
  </w:style>
  <w:style w:type="paragraph" w:customStyle="1" w:styleId="CD94FD8BA40C4997A25454A8C89767AF">
    <w:name w:val="CD94FD8BA40C4997A25454A8C89767AF"/>
  </w:style>
  <w:style w:type="paragraph" w:customStyle="1" w:styleId="F1A10AD8F74D4F009D04350E6E3C692C">
    <w:name w:val="F1A10AD8F74D4F009D04350E6E3C692C"/>
  </w:style>
  <w:style w:type="paragraph" w:customStyle="1" w:styleId="6745FDBDF808409F9B70AD1A5240F364">
    <w:name w:val="6745FDBDF808409F9B70AD1A5240F364"/>
    <w:rsid w:val="00DD7D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Hauptschulabschlusszeugnis 2004 mit Projektprüfung</Template>
  <TotalTime>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2019-04-01T10:54:00Z</cp:lastPrinted>
  <dcterms:created xsi:type="dcterms:W3CDTF">2019-06-05T12:35:00Z</dcterms:created>
  <dcterms:modified xsi:type="dcterms:W3CDTF">2019-06-05T12:47:00Z</dcterms:modified>
</cp:coreProperties>
</file>