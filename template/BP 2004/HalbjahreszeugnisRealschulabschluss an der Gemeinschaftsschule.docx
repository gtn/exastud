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541171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C1641">
              <w:rPr>
                <w:rFonts w:ascii="Arial" w:hAnsi="Arial"/>
                <w:b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820427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C164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820427">
              <w:rPr>
                <w:rFonts w:ascii="Arial" w:hAnsi="Arial" w:cs="Arial"/>
                <w:noProof/>
                <w:lang w:val="de-DE"/>
              </w:rPr>
              <w:t>99</w:t>
            </w:r>
            <w:bookmarkStart w:id="3" w:name="_GoBack"/>
            <w:bookmarkEnd w:id="3"/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820427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C164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4F3820" w:rsidRPr="00820427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4C1641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E83E676C70349C5A1A20C594EBDD1C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C1641" w:rsidTr="002668C7">
        <w:trPr>
          <w:trHeight w:hRule="exact" w:val="454"/>
        </w:trPr>
        <w:sdt>
          <w:sdtPr>
            <w:rPr>
              <w:rStyle w:val="Formatvorlage85"/>
            </w:rPr>
            <w:id w:val="1575781071"/>
            <w:placeholder>
              <w:docPart w:val="1E83E676C70349C5A1A20C594EBDD1C9"/>
            </w:placeholder>
            <w:dropDownList>
              <w:listItem w:value="Wählen Sie ein Element aus."/>
              <w:listItem w:displayText="    " w:value="    "/>
              <w:listItem w:displayText="(evangelisch)" w:value="(evangelisch)"/>
              <w:listItem w:displayText="(katholisch)" w:value="(katholisch)"/>
              <w:listItem w:displayText="(altkatolisch)" w:value="(altkatolisch)"/>
              <w:listItem w:displayText="(syrisch-orthodox) " w:value="(syrisch-orthodox) 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Formatvorlage83"/>
              <w:sz w:val="20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D238C" w:rsidRDefault="004C1641" w:rsidP="00472118">
                <w:pPr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85"/>
                  </w:rPr>
                  <w:t>(evangelisch)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C1641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C1641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4C1641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4C1641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C1641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4C1641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1E83E676C70349C5A1A20C594EBDD1C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4C1641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1E83E676C70349C5A1A20C594EBDD1C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C1641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1E83E676C70349C5A1A20C594EBDD1C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4C1641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422D9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1641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35211C">
              <w:rPr>
                <w:rFonts w:ascii="Arial" w:hAnsi="Arial"/>
                <w:noProof/>
                <w:sz w:val="20"/>
                <w:lang w:val="de-DE"/>
              </w:rPr>
              <w:t>ags</w:t>
            </w:r>
            <w:r w:rsidR="004C1641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1422D9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1641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204DE2">
              <w:rPr>
                <w:rFonts w:ascii="Arial" w:hAnsi="Arial"/>
                <w:noProof/>
                <w:sz w:val="20"/>
                <w:lang w:val="de-DE"/>
              </w:rPr>
              <w:t>comments_short</w:t>
            </w:r>
            <w:r w:rsidR="004C1641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F02349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D46D3">
              <w:rPr>
                <w:rFonts w:ascii="Arial" w:hAnsi="Arial"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DA3" w:rsidRDefault="00C32DA3" w:rsidP="001E03DE">
      <w:r>
        <w:separator/>
      </w:r>
    </w:p>
  </w:endnote>
  <w:endnote w:type="continuationSeparator" w:id="0">
    <w:p w:rsidR="00C32DA3" w:rsidRDefault="00C32DA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DA3" w:rsidRDefault="00C32DA3" w:rsidP="001E03DE">
      <w:r>
        <w:separator/>
      </w:r>
    </w:p>
  </w:footnote>
  <w:footnote w:type="continuationSeparator" w:id="0">
    <w:p w:rsidR="00C32DA3" w:rsidRDefault="00C32DA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9bwl6/SIKq4Aq9P+u6lXPX51I6NKePhwHLOuNjQ2vOczA/A1CR+osvvJC+N/YYwT2Fknf2/PSVikjsgWLW+yxQ==" w:salt="XIo/boHatoNllGrYBU35n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A0"/>
    <w:rsid w:val="000458F8"/>
    <w:rsid w:val="00046B49"/>
    <w:rsid w:val="00090A44"/>
    <w:rsid w:val="000971A0"/>
    <w:rsid w:val="000F60DF"/>
    <w:rsid w:val="000F77F6"/>
    <w:rsid w:val="00130D2B"/>
    <w:rsid w:val="00131E31"/>
    <w:rsid w:val="001422D9"/>
    <w:rsid w:val="001442C3"/>
    <w:rsid w:val="0014703F"/>
    <w:rsid w:val="001742C5"/>
    <w:rsid w:val="001A2103"/>
    <w:rsid w:val="001E03DE"/>
    <w:rsid w:val="00204DE2"/>
    <w:rsid w:val="002223B8"/>
    <w:rsid w:val="0022684A"/>
    <w:rsid w:val="002377AB"/>
    <w:rsid w:val="00266602"/>
    <w:rsid w:val="002668C7"/>
    <w:rsid w:val="00296589"/>
    <w:rsid w:val="002A1999"/>
    <w:rsid w:val="002D2E1A"/>
    <w:rsid w:val="0033746F"/>
    <w:rsid w:val="0035211C"/>
    <w:rsid w:val="003967BD"/>
    <w:rsid w:val="003D1870"/>
    <w:rsid w:val="003D2124"/>
    <w:rsid w:val="003D594A"/>
    <w:rsid w:val="003F7EC7"/>
    <w:rsid w:val="00404C2D"/>
    <w:rsid w:val="0044650F"/>
    <w:rsid w:val="00472118"/>
    <w:rsid w:val="00483C4A"/>
    <w:rsid w:val="004C1641"/>
    <w:rsid w:val="004D238C"/>
    <w:rsid w:val="004F3820"/>
    <w:rsid w:val="00517A7D"/>
    <w:rsid w:val="00524E27"/>
    <w:rsid w:val="00541171"/>
    <w:rsid w:val="005C58F2"/>
    <w:rsid w:val="005D1DAD"/>
    <w:rsid w:val="005D46D3"/>
    <w:rsid w:val="005F3E72"/>
    <w:rsid w:val="00635953"/>
    <w:rsid w:val="006626CD"/>
    <w:rsid w:val="00695699"/>
    <w:rsid w:val="006E188A"/>
    <w:rsid w:val="007320E0"/>
    <w:rsid w:val="007378D2"/>
    <w:rsid w:val="007453DB"/>
    <w:rsid w:val="00817C59"/>
    <w:rsid w:val="00820427"/>
    <w:rsid w:val="00822044"/>
    <w:rsid w:val="008464F4"/>
    <w:rsid w:val="008736CB"/>
    <w:rsid w:val="008A7911"/>
    <w:rsid w:val="008F2826"/>
    <w:rsid w:val="00902921"/>
    <w:rsid w:val="009533B3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E33FF"/>
    <w:rsid w:val="00B060E1"/>
    <w:rsid w:val="00B75F60"/>
    <w:rsid w:val="00B80B33"/>
    <w:rsid w:val="00BD5FFA"/>
    <w:rsid w:val="00C04CE4"/>
    <w:rsid w:val="00C22DA6"/>
    <w:rsid w:val="00C32DA3"/>
    <w:rsid w:val="00C35CD1"/>
    <w:rsid w:val="00C5427E"/>
    <w:rsid w:val="00C8447F"/>
    <w:rsid w:val="00CA1B2A"/>
    <w:rsid w:val="00CB488E"/>
    <w:rsid w:val="00CD4707"/>
    <w:rsid w:val="00CD6932"/>
    <w:rsid w:val="00D007AF"/>
    <w:rsid w:val="00D51FB3"/>
    <w:rsid w:val="00D85308"/>
    <w:rsid w:val="00DA653D"/>
    <w:rsid w:val="00DC35C4"/>
    <w:rsid w:val="00E07817"/>
    <w:rsid w:val="00E45AA8"/>
    <w:rsid w:val="00E5360B"/>
    <w:rsid w:val="00E62A48"/>
    <w:rsid w:val="00E7396D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CF5F3"/>
  <w15:docId w15:val="{71D2EC98-C3CF-4FA6-9FF7-DFBD53F5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DefaultParagraphFon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DefaultParagraphFon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DefaultParagraphFon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DefaultParagraphFon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DefaultParagraphFon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DefaultParagraphFont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DefaultParagraphFont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DefaultParagraphFont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DefaultParagraphFont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DefaultParagraphFont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DefaultParagraphFont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DefaultParagraphFont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DefaultParagraphFont"/>
    <w:uiPriority w:val="1"/>
    <w:rsid w:val="004D238C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todo\HalbjahreszeugnisRealschulabschluss%20an%20der%20Gemeinschaftsschule%20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83E676C70349C5A1A20C594EBD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F468C-9E82-4F82-95AB-E7BA2815C7A9}"/>
      </w:docPartPr>
      <w:docPartBody>
        <w:p w:rsidR="006762AA" w:rsidRDefault="00036CE9">
          <w:pPr>
            <w:pStyle w:val="1E83E676C70349C5A1A20C594EBDD1C9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E9"/>
    <w:rsid w:val="00036CE9"/>
    <w:rsid w:val="001C194D"/>
    <w:rsid w:val="006762AA"/>
    <w:rsid w:val="00747039"/>
    <w:rsid w:val="00853B8A"/>
    <w:rsid w:val="00947EE0"/>
    <w:rsid w:val="00BC4FAA"/>
    <w:rsid w:val="00D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83E676C70349C5A1A20C594EBDD1C9">
    <w:name w:val="1E83E676C70349C5A1A20C594EBDD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HalbjahreszeugnisRealschulabschluss an der Gemeinschaftsschule (Formular).dotx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9</cp:revision>
  <cp:lastPrinted>2016-11-30T17:50:00Z</cp:lastPrinted>
  <dcterms:created xsi:type="dcterms:W3CDTF">2017-05-21T22:06:00Z</dcterms:created>
  <dcterms:modified xsi:type="dcterms:W3CDTF">2017-05-21T23:47:00Z</dcterms:modified>
</cp:coreProperties>
</file>