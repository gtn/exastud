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307"/>
        <w:gridCol w:w="1538"/>
        <w:gridCol w:w="931"/>
        <w:gridCol w:w="793"/>
        <w:gridCol w:w="1983"/>
      </w:tblGrid>
      <w:tr w:rsidR="0014703F" w:rsidRPr="006626CD" w:rsidTr="00F160CF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5670D">
              <w:rPr>
                <w:rFonts w:ascii="Arial" w:hAnsi="Arial"/>
                <w:b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5916C3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7861B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0A04FB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670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7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BD3C16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4" w:name="_GoBack"/>
            <w:r w:rsidR="00BD3C16">
              <w:rPr>
                <w:rFonts w:ascii="Arial" w:hAnsi="Arial" w:cs="Arial"/>
                <w:noProof/>
                <w:lang w:val="de-DE"/>
              </w:rPr>
              <w:t>99</w:t>
            </w:r>
            <w:bookmarkEnd w:id="4"/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A04FB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8124B" w:rsidP="000A04FB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670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A13A34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BD3C16" w:rsidTr="005F38C9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05670D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F0A747494A074D419E19FB3502EB866F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756643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2"/>
            </w:rPr>
            <w:id w:val="-1120831726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5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A970AD" w:rsidRDefault="003D5DD0" w:rsidP="000A04FB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2"/>
                  </w:rPr>
                  <w:t>2 plus</w:t>
                </w:r>
              </w:p>
            </w:tc>
          </w:sdtContent>
        </w:sdt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80"/>
            </w:rPr>
            <w:id w:val="-925024763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2 plus</w:t>
                </w:r>
              </w:p>
            </w:tc>
          </w:sdtContent>
        </w:sdt>
      </w:tr>
      <w:tr w:rsidR="0014703F" w:rsidRPr="0005670D" w:rsidTr="005F38C9">
        <w:trPr>
          <w:trHeight w:hRule="exact" w:val="454"/>
        </w:trPr>
        <w:sdt>
          <w:sdtPr>
            <w:rPr>
              <w:rStyle w:val="Formatvorlage91"/>
            </w:rPr>
            <w:id w:val="1575781071"/>
            <w:placeholder>
              <w:docPart w:val="F0A747494A074D419E19FB3502EB866F"/>
            </w:placeholder>
            <w:dropDownList>
              <w:listItem w:value="Wählen Sie ein Element aus."/>
              <w:listItem w:displayText="    " w:value=" 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756643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81"/>
            </w:rPr>
            <w:id w:val="123823761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1"/>
                  </w:rPr>
                  <w:t>2 plus</w:t>
                </w:r>
              </w:p>
            </w:tc>
          </w:sdtContent>
        </w:sdt>
      </w:tr>
      <w:tr w:rsidR="00BD5FFA" w:rsidRPr="0005670D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84"/>
            </w:rPr>
            <w:id w:val="1288547103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4"/>
                  </w:rPr>
                  <w:t>2 plus</w:t>
                </w:r>
              </w:p>
            </w:tc>
          </w:sdtContent>
        </w:sdt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95699" w:rsidRPr="0005670D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85"/>
            </w:rPr>
            <w:id w:val="-1426565352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5"/>
                  </w:rPr>
                  <w:t>2 plus</w:t>
                </w:r>
              </w:p>
            </w:tc>
          </w:sdtContent>
        </w:sdt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83"/>
            </w:rPr>
            <w:id w:val="2114779097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3"/>
                  </w:rPr>
                  <w:t>2 plus</w:t>
                </w:r>
              </w:p>
            </w:tc>
          </w:sdtContent>
        </w:sdt>
      </w:tr>
      <w:tr w:rsidR="002668C7" w:rsidRPr="0005670D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86"/>
            </w:rPr>
            <w:id w:val="948900676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6"/>
                  </w:rPr>
                  <w:t>2 plus</w:t>
                </w:r>
              </w:p>
            </w:tc>
          </w:sdtContent>
        </w:sdt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05670D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87"/>
            </w:rPr>
            <w:id w:val="-74135598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7"/>
                  </w:rPr>
                  <w:t>2 plus</w:t>
                </w:r>
              </w:p>
            </w:tc>
          </w:sdtContent>
        </w:sdt>
      </w:tr>
      <w:tr w:rsidR="00695699" w:rsidRPr="0005670D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88"/>
            </w:rPr>
            <w:id w:val="2032523950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8"/>
                  </w:rPr>
                  <w:t>2 plus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05670D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0A747494A074D419E19FB3502EB866F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56643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F160CF" w:rsidRDefault="00695699" w:rsidP="000A04FB">
            <w:pPr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05670D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0A747494A074D419E19FB3502EB866F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56643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F0A747494A074D419E19FB3502EB86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3D5DD0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B8124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56643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C74706">
              <w:rPr>
                <w:rFonts w:ascii="Arial" w:hAnsi="Arial"/>
                <w:noProof/>
                <w:sz w:val="20"/>
                <w:lang w:val="de-DE"/>
              </w:rPr>
              <w:t>ags</w:t>
            </w:r>
            <w:r w:rsidR="00756643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B8124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1248E5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CF7418">
              <w:rPr>
                <w:rFonts w:ascii="Arial" w:hAnsi="Arial"/>
                <w:noProof/>
                <w:sz w:val="20"/>
                <w:lang w:val="de-DE"/>
              </w:rPr>
              <w:t>comments_short</w:t>
            </w:r>
            <w:r w:rsidR="001248E5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670D"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3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DC372A" w:rsidRPr="00A13A34" w:rsidRDefault="00A13A34" w:rsidP="00A13A34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p w:rsidR="00F47C3C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spacing w:val="-2"/>
          <w:sz w:val="14"/>
          <w:szCs w:val="20"/>
          <w:lang w:val="de-DE"/>
        </w:rPr>
      </w:pPr>
    </w:p>
    <w:p w:rsidR="009B72A1" w:rsidRPr="007508A0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Cs w:val="20"/>
          <w:lang w:val="de-DE"/>
        </w:rPr>
      </w:pPr>
      <w:r w:rsidRPr="007508A0">
        <w:rPr>
          <w:rFonts w:ascii="Arial" w:eastAsia="Arial" w:hAnsi="Arial" w:cs="Arial"/>
          <w:b/>
          <w:spacing w:val="-2"/>
          <w:szCs w:val="20"/>
          <w:lang w:val="de-DE"/>
        </w:rPr>
        <w:t>Die Leistungen w</w:t>
      </w:r>
      <w:r w:rsidR="00404C2D" w:rsidRPr="007508A0">
        <w:rPr>
          <w:rFonts w:ascii="Arial" w:eastAsia="Arial" w:hAnsi="Arial" w:cs="Arial"/>
          <w:b/>
          <w:spacing w:val="-2"/>
          <w:szCs w:val="20"/>
          <w:lang w:val="de-DE"/>
        </w:rPr>
        <w:t>urden in allen Fächern auf dem</w:t>
      </w:r>
      <w:r w:rsidR="007508A0">
        <w:rPr>
          <w:rFonts w:ascii="Arial" w:eastAsia="Arial" w:hAnsi="Arial" w:cs="Arial"/>
          <w:b/>
          <w:spacing w:val="-2"/>
          <w:szCs w:val="20"/>
          <w:lang w:val="de-DE"/>
        </w:rPr>
        <w:t xml:space="preserve"> erweiterten </w:t>
      </w:r>
      <w:r w:rsidRPr="007508A0">
        <w:rPr>
          <w:rFonts w:ascii="Arial" w:eastAsia="Arial" w:hAnsi="Arial" w:cs="Arial"/>
          <w:b/>
          <w:spacing w:val="-2"/>
          <w:szCs w:val="20"/>
          <w:lang w:val="de-DE"/>
        </w:rPr>
        <w:t xml:space="preserve">Niveau </w:t>
      </w:r>
      <w:r w:rsidR="00A13A34">
        <w:rPr>
          <w:rFonts w:ascii="Arial" w:eastAsia="Arial" w:hAnsi="Arial" w:cs="Arial"/>
          <w:b/>
          <w:spacing w:val="-2"/>
          <w:szCs w:val="20"/>
          <w:lang w:val="de-DE"/>
        </w:rPr>
        <w:t xml:space="preserve">(E) </w:t>
      </w:r>
      <w:r w:rsidRPr="007508A0">
        <w:rPr>
          <w:rFonts w:ascii="Arial" w:eastAsia="Arial" w:hAnsi="Arial" w:cs="Arial"/>
          <w:b/>
          <w:spacing w:val="-2"/>
          <w:szCs w:val="20"/>
          <w:lang w:val="de-DE"/>
        </w:rPr>
        <w:t>beurteilt.</w:t>
      </w:r>
    </w:p>
    <w:sectPr w:rsidR="009B72A1" w:rsidRPr="007508A0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52" w:rsidRDefault="00EE2452" w:rsidP="001E03DE">
      <w:r>
        <w:separator/>
      </w:r>
    </w:p>
  </w:endnote>
  <w:endnote w:type="continuationSeparator" w:id="0">
    <w:p w:rsidR="00EE2452" w:rsidRDefault="00EE245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52" w:rsidRDefault="00EE2452" w:rsidP="001E03DE">
      <w:r>
        <w:separator/>
      </w:r>
    </w:p>
  </w:footnote>
  <w:footnote w:type="continuationSeparator" w:id="0">
    <w:p w:rsidR="00EE2452" w:rsidRDefault="00EE245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/sXeucpMjnaxDzOcnGv0dqCvu+w=" w:salt="NjrP9sk4afU+RnPuxYAQl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70"/>
    <w:rsid w:val="000458F8"/>
    <w:rsid w:val="00046B49"/>
    <w:rsid w:val="0005670D"/>
    <w:rsid w:val="000A04FB"/>
    <w:rsid w:val="000F77F6"/>
    <w:rsid w:val="001248E5"/>
    <w:rsid w:val="00130D2B"/>
    <w:rsid w:val="001442C3"/>
    <w:rsid w:val="0014703F"/>
    <w:rsid w:val="001516B3"/>
    <w:rsid w:val="001A2103"/>
    <w:rsid w:val="001E03DE"/>
    <w:rsid w:val="001F270A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967BD"/>
    <w:rsid w:val="003D1870"/>
    <w:rsid w:val="003D2124"/>
    <w:rsid w:val="003D2702"/>
    <w:rsid w:val="003D594A"/>
    <w:rsid w:val="003D5DD0"/>
    <w:rsid w:val="003F7EC7"/>
    <w:rsid w:val="00404C2D"/>
    <w:rsid w:val="0044650F"/>
    <w:rsid w:val="00472118"/>
    <w:rsid w:val="004F3820"/>
    <w:rsid w:val="00517A7D"/>
    <w:rsid w:val="00524E27"/>
    <w:rsid w:val="00541171"/>
    <w:rsid w:val="0058791F"/>
    <w:rsid w:val="005916C3"/>
    <w:rsid w:val="005C58F2"/>
    <w:rsid w:val="005D1DAD"/>
    <w:rsid w:val="005E2707"/>
    <w:rsid w:val="005F38C9"/>
    <w:rsid w:val="00635953"/>
    <w:rsid w:val="006626CD"/>
    <w:rsid w:val="00695699"/>
    <w:rsid w:val="006B2D3D"/>
    <w:rsid w:val="006E188A"/>
    <w:rsid w:val="00721379"/>
    <w:rsid w:val="00724A00"/>
    <w:rsid w:val="007320E0"/>
    <w:rsid w:val="007508A0"/>
    <w:rsid w:val="00756643"/>
    <w:rsid w:val="00790402"/>
    <w:rsid w:val="00817C59"/>
    <w:rsid w:val="00822044"/>
    <w:rsid w:val="008736CB"/>
    <w:rsid w:val="008A7911"/>
    <w:rsid w:val="008F2826"/>
    <w:rsid w:val="00915081"/>
    <w:rsid w:val="009300F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2F9E"/>
    <w:rsid w:val="00AC3611"/>
    <w:rsid w:val="00B060E1"/>
    <w:rsid w:val="00B75F60"/>
    <w:rsid w:val="00B80B33"/>
    <w:rsid w:val="00B8124B"/>
    <w:rsid w:val="00BD3C16"/>
    <w:rsid w:val="00BD5FFA"/>
    <w:rsid w:val="00C04CE4"/>
    <w:rsid w:val="00C22DA6"/>
    <w:rsid w:val="00C35CD1"/>
    <w:rsid w:val="00C46C70"/>
    <w:rsid w:val="00C5427E"/>
    <w:rsid w:val="00C65955"/>
    <w:rsid w:val="00C74706"/>
    <w:rsid w:val="00C8447F"/>
    <w:rsid w:val="00CA1B2A"/>
    <w:rsid w:val="00CD4707"/>
    <w:rsid w:val="00CD6932"/>
    <w:rsid w:val="00CF7418"/>
    <w:rsid w:val="00D007AF"/>
    <w:rsid w:val="00D157B4"/>
    <w:rsid w:val="00D51FB3"/>
    <w:rsid w:val="00D85308"/>
    <w:rsid w:val="00DA653D"/>
    <w:rsid w:val="00DC372A"/>
    <w:rsid w:val="00E07817"/>
    <w:rsid w:val="00E5360B"/>
    <w:rsid w:val="00E62A48"/>
    <w:rsid w:val="00EE2452"/>
    <w:rsid w:val="00F02349"/>
    <w:rsid w:val="00F160CF"/>
    <w:rsid w:val="00F44A67"/>
    <w:rsid w:val="00F47C3C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41179"/>
  <w15:docId w15:val="{F832AD26-624B-4CEC-AB0C-DE24A468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DefaultParagraphFon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DefaultParagraphFon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DefaultParagraphFon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DefaultParagraphFon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DefaultParagraphFon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DefaultParagraphFon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DefaultParagraphFon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DefaultParagraphFon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DefaultParagraphFon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DefaultParagraphFon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DefaultParagraphFon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DefaultParagraphFon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DefaultParagraphFont"/>
    <w:uiPriority w:val="1"/>
    <w:rsid w:val="00A970A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Halbjahresinformation%20Klasse%2010%20Gemeinschaftsschule_E-Niveau_BP%20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A747494A074D419E19FB3502EB86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25E9FF-3673-4536-8C1C-DCC32BBC3568}"/>
      </w:docPartPr>
      <w:docPartBody>
        <w:p w:rsidR="00D115EE" w:rsidRDefault="009F4999">
          <w:pPr>
            <w:pStyle w:val="F0A747494A074D419E19FB3502EB866F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99"/>
    <w:rsid w:val="000D4814"/>
    <w:rsid w:val="002E07CD"/>
    <w:rsid w:val="009D7C4C"/>
    <w:rsid w:val="009F4999"/>
    <w:rsid w:val="00D115EE"/>
    <w:rsid w:val="00F422AB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A747494A074D419E19FB3502EB866F">
    <w:name w:val="F0A747494A074D419E19FB3502EB8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Klasse 10 Gemeinschaftsschule_E-Niveau_BP 2004(Formular).dotx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11</cp:revision>
  <cp:lastPrinted>2016-11-30T17:02:00Z</cp:lastPrinted>
  <dcterms:created xsi:type="dcterms:W3CDTF">2017-01-23T13:23:00Z</dcterms:created>
  <dcterms:modified xsi:type="dcterms:W3CDTF">2017-05-21T23:46:00Z</dcterms:modified>
</cp:coreProperties>
</file>