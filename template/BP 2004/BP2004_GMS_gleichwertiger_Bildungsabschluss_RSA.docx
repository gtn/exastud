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F3F63" w:rsidRPr="002F4B8D" w:rsidRDefault="00EF3F63" w:rsidP="00EF3F63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F3F63" w:rsidRPr="005C0261" w:rsidRDefault="00EF3F63" w:rsidP="00EF3F63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699" wp14:editId="6C3635A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Pr="00EF3F63" w:rsidRDefault="00135EE8" w:rsidP="002377A2">
      <w:pPr>
        <w:pStyle w:val="a0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:rsidR="00135EE8" w:rsidRPr="00135EE8" w:rsidRDefault="00135EE8" w:rsidP="002377A2">
      <w:pPr>
        <w:pStyle w:val="a0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6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:rsidTr="004467DC">
        <w:sdt>
          <w:sdtPr>
            <w:rPr>
              <w:rStyle w:val="Formatvorlage4"/>
              <w:rFonts w:eastAsia="Calibri"/>
              <w:szCs w:val="22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  <w:sz w:val="24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4"/>
                    <w:rFonts w:eastAsia="Calibri"/>
                    <w:szCs w:val="22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726103988"/>
            <w:placeholder>
              <w:docPart w:val="43DFEB01F16346D9BC0A59E4B6AE12E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239553819"/>
            <w:placeholder>
              <w:docPart w:val="9AB1BCC233D34CAAA7BBB4425519211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84064901"/>
            <w:placeholder>
              <w:docPart w:val="BDA9DFAF35F74ED88593184DEB643C1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604870891"/>
            <w:placeholder>
              <w:docPart w:val="24E52C2A80C34648826B5D1F23CAD4F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40089541"/>
            <w:placeholder>
              <w:docPart w:val="1C820BF8C7C8424EA38DC0C31BAA1F0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27156103"/>
            <w:placeholder>
              <w:docPart w:val="6FB2B1B4F7844A6982555DCE27FD915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26824686"/>
            <w:placeholder>
              <w:docPart w:val="8AE3711E0756405199A23FD7EB9EEEC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Erdkunde, Wirtschaftskunde, Gemeinschaftskunde (EWG)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50873838"/>
            <w:placeholder>
              <w:docPart w:val="B1069CBCC74E44C8B6A2B02BFC47344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20"/>
              <w:rFonts w:eastAsia="Calibri"/>
              <w:sz w:val="20"/>
              <w:szCs w:val="22"/>
            </w:rPr>
            <w:id w:val="1180784428"/>
            <w:placeholder>
              <w:docPart w:val="8CE1A8B583EC4E2E98C133743632072A"/>
            </w:placeholder>
            <w:comboBox>
              <w:listItem w:value="Wählen Sie ein Element aus."/>
              <w:listItem w:displayText="Technik" w:value="Technik"/>
              <w:listItem w:displayText="Französisch" w:value="Französisch"/>
              <w:listItem w:displayText="Mensch und Umwelt " w:value="Mensch und Umwelt "/>
              <w:listItem w:displayText="${wahlfach_titel}" w:value="${wahlfach_titel}"/>
            </w:comboBox>
          </w:sdtPr>
          <w:sdtEndPr>
            <w:rPr>
              <w:rStyle w:val="a1"/>
              <w:rFonts w:asciiTheme="minorHAnsi" w:hAnsiTheme="minorHAnsi" w:cs="Arial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${</w:t>
                </w:r>
                <w:proofErr w:type="spellStart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wahlfach_titel</w:t>
                </w:r>
                <w:proofErr w:type="spellEnd"/>
                <w:r w:rsidRPr="004467DC">
                  <w:rPr>
                    <w:rStyle w:val="Formatvorlage20"/>
                    <w:rFonts w:eastAsia="Calibri"/>
                    <w:sz w:val="20"/>
                    <w:szCs w:val="22"/>
                  </w:rPr>
                  <w:t>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8507152"/>
            <w:placeholder>
              <w:docPart w:val="F0DE4BA8B4E1489E93F1EF41F14619A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4467DC" w:rsidRPr="004467DC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Naturwissenschaftliches Arbeiten (NWA)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9975508"/>
            <w:placeholder>
              <w:docPart w:val="60AEA0480ABE4FDE8DD8CB8D5EA9234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65"/>
              <w:sz w:val="20"/>
              <w:szCs w:val="22"/>
            </w:rPr>
            <w:id w:val="-802465743"/>
            <w:placeholder>
              <w:docPart w:val="B7562F9353ED4A059C4E738067DC8D78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1"/>
              <w:rFonts w:asciiTheme="minorHAnsi" w:hAnsiTheme="minorHAnsi" w:cs="Arial"/>
              <w:lang w:val="de-DE"/>
            </w:rPr>
          </w:sdtEndPr>
          <w:sdtContent>
            <w:tc>
              <w:tcPr>
                <w:tcW w:w="2868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FC1D3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 w:rsidRPr="00FC1D3C">
                  <w:rPr>
                    <w:rStyle w:val="Formatvorlage65"/>
                    <w:sz w:val="20"/>
                    <w:szCs w:val="22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82147185"/>
            <w:placeholder>
              <w:docPart w:val="63014C84CBD041B6A04DDAF6AA5CDAD6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4467DC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44036211"/>
            <w:placeholder>
              <w:docPart w:val="740528A16857418EBC5E3C16EBC17E8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20442098"/>
            <w:placeholder>
              <w:docPart w:val="4A33EC60D8CD4ED4903A20B9F52C5DC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29693428"/>
            <w:placeholder>
              <w:docPart w:val="47E66C7C85D643D3BEA3D14BB6D3B23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5565108"/>
            <w:placeholder>
              <w:docPart w:val="6389084057A947A88F5AFC174FF2DC6F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4794652"/>
            <w:placeholder>
              <w:docPart w:val="00F3FC702FA345FF93F6D54BEE22913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987908329"/>
            <w:placeholder>
              <w:docPart w:val="CB22D17EA2CC45AEB287F31D13053DD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4467DC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 xml:space="preserve"> </w:t>
                </w:r>
              </w:p>
            </w:tc>
          </w:sdtContent>
        </w:sdt>
      </w:tr>
    </w:tbl>
    <w:p w:rsidR="003C05E6" w:rsidRPr="00EF3F63" w:rsidRDefault="003C05E6" w:rsidP="002377A2">
      <w:pPr>
        <w:pStyle w:val="a0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474FB0" w:rsidRPr="00EF3F63" w:rsidRDefault="0037223E" w:rsidP="006D14A2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2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2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3" w:name="Text20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      </w:t>
      </w:r>
      <w:sdt>
        <w:sdtPr>
          <w:rPr>
            <w:rStyle w:val="Formatvorlage140"/>
            <w:rFonts w:cs="Arial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40"/>
              <w:rFonts w:cs="Arial"/>
            </w:rPr>
            <w:t>${</w:t>
          </w:r>
          <w:proofErr w:type="spellStart"/>
          <w:r w:rsidR="00FD4787">
            <w:rPr>
              <w:rStyle w:val="Formatvorlage140"/>
              <w:rFonts w:cs="Arial"/>
            </w:rPr>
            <w:t>spa_graded</w:t>
          </w:r>
          <w:proofErr w:type="spellEnd"/>
          <w:r w:rsidR="00FD4787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4" w:name="Text21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     </w:t>
      </w:r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EF3F63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EF3F63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3C05E6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p w:rsidR="00135EE8" w:rsidRDefault="00135EE8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sectPr w:rsidR="00135EE8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EB7" w:rsidRDefault="00631EB7">
      <w:pPr>
        <w:spacing w:after="0"/>
      </w:pPr>
      <w:r>
        <w:separator/>
      </w:r>
    </w:p>
  </w:endnote>
  <w:endnote w:type="continuationSeparator" w:id="0">
    <w:p w:rsidR="00631EB7" w:rsidRDefault="00631E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EB7" w:rsidRDefault="00631EB7">
      <w:r>
        <w:separator/>
      </w:r>
    </w:p>
  </w:footnote>
  <w:footnote w:type="continuationSeparator" w:id="0">
    <w:p w:rsidR="00631EB7" w:rsidRDefault="00631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gPgRXiC34Mpt/g6s09Vqc61W+chYsCZTpP6fvdEyVc2EXwuKJKc8VqB4FTn6pbO4mvnuhmBDvQFzK14MBkNw1g==" w:salt="2PNadF6GAxl0ggiURYeNkA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11C8B"/>
    <w:rsid w:val="000151E4"/>
    <w:rsid w:val="000153DE"/>
    <w:rsid w:val="00017BC1"/>
    <w:rsid w:val="00056265"/>
    <w:rsid w:val="00064EBB"/>
    <w:rsid w:val="000951C5"/>
    <w:rsid w:val="000F1772"/>
    <w:rsid w:val="00135EE8"/>
    <w:rsid w:val="00193FB3"/>
    <w:rsid w:val="00235560"/>
    <w:rsid w:val="002369BF"/>
    <w:rsid w:val="002377A2"/>
    <w:rsid w:val="0029778F"/>
    <w:rsid w:val="002A3C10"/>
    <w:rsid w:val="002B2157"/>
    <w:rsid w:val="002F3876"/>
    <w:rsid w:val="00343A4E"/>
    <w:rsid w:val="0037223E"/>
    <w:rsid w:val="00381808"/>
    <w:rsid w:val="003C05E6"/>
    <w:rsid w:val="003D33A5"/>
    <w:rsid w:val="003F48BC"/>
    <w:rsid w:val="004467DC"/>
    <w:rsid w:val="00474FB0"/>
    <w:rsid w:val="00483EA8"/>
    <w:rsid w:val="004846E0"/>
    <w:rsid w:val="004E29B3"/>
    <w:rsid w:val="00524C6B"/>
    <w:rsid w:val="00590D07"/>
    <w:rsid w:val="005A0505"/>
    <w:rsid w:val="005A5BA4"/>
    <w:rsid w:val="005E3FB5"/>
    <w:rsid w:val="00631EB7"/>
    <w:rsid w:val="006731E6"/>
    <w:rsid w:val="00684FB7"/>
    <w:rsid w:val="006B2244"/>
    <w:rsid w:val="006B3448"/>
    <w:rsid w:val="006D14A2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B4D19"/>
    <w:rsid w:val="008B670B"/>
    <w:rsid w:val="008D6863"/>
    <w:rsid w:val="00961C1A"/>
    <w:rsid w:val="00975DB1"/>
    <w:rsid w:val="009A4A2E"/>
    <w:rsid w:val="00AA22D2"/>
    <w:rsid w:val="00AB5B1A"/>
    <w:rsid w:val="00AB678C"/>
    <w:rsid w:val="00AF5BD6"/>
    <w:rsid w:val="00B75A56"/>
    <w:rsid w:val="00B771A6"/>
    <w:rsid w:val="00B86B75"/>
    <w:rsid w:val="00BC48D5"/>
    <w:rsid w:val="00BE1588"/>
    <w:rsid w:val="00C36279"/>
    <w:rsid w:val="00C42C43"/>
    <w:rsid w:val="00C55498"/>
    <w:rsid w:val="00C62450"/>
    <w:rsid w:val="00C77F1C"/>
    <w:rsid w:val="00C8788D"/>
    <w:rsid w:val="00D315BC"/>
    <w:rsid w:val="00D4620C"/>
    <w:rsid w:val="00DB1F7C"/>
    <w:rsid w:val="00DF1BD1"/>
    <w:rsid w:val="00E25281"/>
    <w:rsid w:val="00E315A3"/>
    <w:rsid w:val="00E81A60"/>
    <w:rsid w:val="00EA2545"/>
    <w:rsid w:val="00EB3E93"/>
    <w:rsid w:val="00EF3F63"/>
    <w:rsid w:val="00F06771"/>
    <w:rsid w:val="00F6634F"/>
    <w:rsid w:val="00F7170B"/>
    <w:rsid w:val="00FC1D3C"/>
    <w:rsid w:val="00FD4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Placeholder Text"/>
    <w:basedOn w:val="a1"/>
    <w:rsid w:val="0037223E"/>
    <w:rPr>
      <w:color w:val="808080"/>
    </w:rPr>
  </w:style>
  <w:style w:type="character" w:customStyle="1" w:styleId="Formatvorlage139">
    <w:name w:val="Formatvorlage139"/>
    <w:basedOn w:val="a1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37223E"/>
    <w:rPr>
      <w:rFonts w:ascii="Arial" w:hAnsi="Arial"/>
      <w:sz w:val="20"/>
    </w:rPr>
  </w:style>
  <w:style w:type="character" w:styleId="af3">
    <w:name w:val="annotation reference"/>
    <w:basedOn w:val="a1"/>
    <w:rsid w:val="00EF3F63"/>
    <w:rPr>
      <w:sz w:val="16"/>
      <w:szCs w:val="16"/>
    </w:rPr>
  </w:style>
  <w:style w:type="paragraph" w:styleId="af4">
    <w:name w:val="annotation text"/>
    <w:basedOn w:val="a"/>
    <w:link w:val="af5"/>
    <w:rsid w:val="00EF3F63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EF3F63"/>
    <w:rPr>
      <w:sz w:val="20"/>
      <w:szCs w:val="20"/>
    </w:rPr>
  </w:style>
  <w:style w:type="table" w:styleId="af6">
    <w:name w:val="Table Grid"/>
    <w:basedOn w:val="a2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1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1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4467DC"/>
    <w:rPr>
      <w:rFonts w:ascii="Arial" w:hAnsi="Arial"/>
      <w:sz w:val="22"/>
    </w:rPr>
  </w:style>
  <w:style w:type="character" w:customStyle="1" w:styleId="Formatvorlage65">
    <w:name w:val="Formatvorlage65"/>
    <w:basedOn w:val="a1"/>
    <w:uiPriority w:val="1"/>
    <w:rsid w:val="00FC1D3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039D0" w:rsidRDefault="003C2907" w:rsidP="003C2907">
          <w:pPr>
            <w:pStyle w:val="C7FDEF9CE67841FFB2329FEA978D706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9AB1BCC233D34CAAA7BBB442551921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7B76D-7844-4083-8458-DF534FF6E3B6}"/>
      </w:docPartPr>
      <w:docPartBody>
        <w:p w:rsidR="000039D0" w:rsidRDefault="003C2907" w:rsidP="003C2907">
          <w:pPr>
            <w:pStyle w:val="9AB1BCC233D34CAAA7BBB4425519211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4E52C2A80C34648826B5D1F23CAD4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F463D-71B6-4CB3-AA64-960D52375093}"/>
      </w:docPartPr>
      <w:docPartBody>
        <w:p w:rsidR="000039D0" w:rsidRDefault="003C2907" w:rsidP="003C2907">
          <w:pPr>
            <w:pStyle w:val="24E52C2A80C34648826B5D1F23CAD4F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039D0" w:rsidRDefault="003C2907" w:rsidP="003C2907">
          <w:pPr>
            <w:pStyle w:val="306860ACFAE24A358D3FBE321347ABEF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8CE1A8B583EC4E2E98C13374363207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F6592B-C5A6-471C-B98E-A21631A6DBDA}"/>
      </w:docPartPr>
      <w:docPartBody>
        <w:p w:rsidR="000039D0" w:rsidRDefault="003C2907" w:rsidP="003C2907">
          <w:pPr>
            <w:pStyle w:val="8CE1A8B583EC4E2E98C133743632072A"/>
          </w:pPr>
          <w:r w:rsidRPr="005F3F0A">
            <w:rPr>
              <w:rStyle w:val="a3"/>
              <w:rFonts w:ascii="Calibri" w:eastAsiaTheme="minorHAnsi" w:hAnsi="Calibri"/>
              <w:sz w:val="18"/>
            </w:rPr>
            <w:t>Wählen Sie ein Element aus.</w:t>
          </w:r>
        </w:p>
      </w:docPartBody>
    </w:docPart>
    <w:docPart>
      <w:docPartPr>
        <w:name w:val="6FB2B1B4F7844A6982555DCE27FD9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2853C-423F-4DE6-82A2-5BBB7896996D}"/>
      </w:docPartPr>
      <w:docPartBody>
        <w:p w:rsidR="000039D0" w:rsidRDefault="003C2907" w:rsidP="003C2907">
          <w:pPr>
            <w:pStyle w:val="6FB2B1B4F7844A6982555DCE27FD915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1069CBCC74E44C8B6A2B02BFC4734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2D13CA-6753-4F2B-AEE0-028F29BF8747}"/>
      </w:docPartPr>
      <w:docPartBody>
        <w:p w:rsidR="000039D0" w:rsidRDefault="003C2907" w:rsidP="003C2907">
          <w:pPr>
            <w:pStyle w:val="B1069CBCC74E44C8B6A2B02BFC47344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0AEA0480ABE4FDE8DD8CB8D5EA92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D6EE9-0089-49D5-AC5D-C793FA6690DB}"/>
      </w:docPartPr>
      <w:docPartBody>
        <w:p w:rsidR="000039D0" w:rsidRDefault="003C2907" w:rsidP="003C2907">
          <w:pPr>
            <w:pStyle w:val="60AEA0480ABE4FDE8DD8CB8D5EA9234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40528A16857418EBC5E3C16EBC17E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FFD23A-26E5-4738-9FEA-818B9DEF7C0C}"/>
      </w:docPartPr>
      <w:docPartBody>
        <w:p w:rsidR="000039D0" w:rsidRDefault="003C2907" w:rsidP="003C2907">
          <w:pPr>
            <w:pStyle w:val="740528A16857418EBC5E3C16EBC17E8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7E66C7C85D643D3BEA3D14BB6D3B2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D25B65-B86B-4CF0-8CBA-ACE40245766A}"/>
      </w:docPartPr>
      <w:docPartBody>
        <w:p w:rsidR="000039D0" w:rsidRDefault="003C2907" w:rsidP="003C2907">
          <w:pPr>
            <w:pStyle w:val="47E66C7C85D643D3BEA3D14BB6D3B23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0F3FC702FA345FF93F6D54BEE2291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2C696A-9D10-4188-B1E8-8E69EA52341F}"/>
      </w:docPartPr>
      <w:docPartBody>
        <w:p w:rsidR="000039D0" w:rsidRDefault="003C2907" w:rsidP="003C2907">
          <w:pPr>
            <w:pStyle w:val="00F3FC702FA345FF93F6D54BEE22913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CB22D17EA2CC45AEB287F31D13053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2F083-21B5-4AD9-A457-C22550C92D68}"/>
      </w:docPartPr>
      <w:docPartBody>
        <w:p w:rsidR="000039D0" w:rsidRDefault="003C2907" w:rsidP="003C2907">
          <w:pPr>
            <w:pStyle w:val="CB22D17EA2CC45AEB287F31D13053DD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89084057A947A88F5AFC174FF2DC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30DBF-512F-48E5-8F5A-5721F85C7476}"/>
      </w:docPartPr>
      <w:docPartBody>
        <w:p w:rsidR="000039D0" w:rsidRDefault="003C2907" w:rsidP="003C2907">
          <w:pPr>
            <w:pStyle w:val="6389084057A947A88F5AFC174FF2DC6F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A33EC60D8CD4ED4903A20B9F52C5D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425778-35AC-4113-ACD1-1AFCE24CEC9D}"/>
      </w:docPartPr>
      <w:docPartBody>
        <w:p w:rsidR="000039D0" w:rsidRDefault="003C2907" w:rsidP="003C2907">
          <w:pPr>
            <w:pStyle w:val="4A33EC60D8CD4ED4903A20B9F52C5DC8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63014C84CBD041B6A04DDAF6AA5CDA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374FC-CC6E-424A-A1D1-258DBAD3DE7D}"/>
      </w:docPartPr>
      <w:docPartBody>
        <w:p w:rsidR="000039D0" w:rsidRDefault="003C2907" w:rsidP="003C2907">
          <w:pPr>
            <w:pStyle w:val="63014C84CBD041B6A04DDAF6AA5CDAD6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0DE4BA8B4E1489E93F1EF41F14619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728ED3-AAB8-41AE-91F8-F6011998C79F}"/>
      </w:docPartPr>
      <w:docPartBody>
        <w:p w:rsidR="000039D0" w:rsidRDefault="003C2907" w:rsidP="003C2907">
          <w:pPr>
            <w:pStyle w:val="F0DE4BA8B4E1489E93F1EF41F14619A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AE3711E0756405199A23FD7EB9EEE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D0DCA-0DB5-4BE7-AE73-D19DF451AA83}"/>
      </w:docPartPr>
      <w:docPartBody>
        <w:p w:rsidR="000039D0" w:rsidRDefault="003C2907" w:rsidP="003C2907">
          <w:pPr>
            <w:pStyle w:val="8AE3711E0756405199A23FD7EB9EEEC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C820BF8C7C8424EA38DC0C31BAA1F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F12898-90ED-4FFE-B866-9E3478C71082}"/>
      </w:docPartPr>
      <w:docPartBody>
        <w:p w:rsidR="000039D0" w:rsidRDefault="003C2907" w:rsidP="003C2907">
          <w:pPr>
            <w:pStyle w:val="1C820BF8C7C8424EA38DC0C31BAA1F0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DA9DFAF35F74ED88593184DEB643C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43D7D-1DC3-4329-BAB1-A329403D8629}"/>
      </w:docPartPr>
      <w:docPartBody>
        <w:p w:rsidR="000039D0" w:rsidRDefault="003C2907" w:rsidP="003C2907">
          <w:pPr>
            <w:pStyle w:val="BDA9DFAF35F74ED88593184DEB643C1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3DFEB01F16346D9BC0A59E4B6AE1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22B1C-F8FB-44AF-9044-27EE762CB88F}"/>
      </w:docPartPr>
      <w:docPartBody>
        <w:p w:rsidR="000039D0" w:rsidRDefault="003C2907" w:rsidP="003C2907">
          <w:pPr>
            <w:pStyle w:val="43DFEB01F16346D9BC0A59E4B6AE12E7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7562F9353ED4A059C4E738067DC8D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DF4C7-0F8A-4D1B-B58A-13082F80BF84}"/>
      </w:docPartPr>
      <w:docPartBody>
        <w:p w:rsidR="00000000" w:rsidRDefault="00F57EA4" w:rsidP="00F57EA4">
          <w:pPr>
            <w:pStyle w:val="B7562F9353ED4A059C4E738067DC8D78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039D0"/>
    <w:rsid w:val="003C2907"/>
    <w:rsid w:val="00432C59"/>
    <w:rsid w:val="00572388"/>
    <w:rsid w:val="005C2EF2"/>
    <w:rsid w:val="00B43410"/>
    <w:rsid w:val="00F5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F57EA4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87F6A12241114113A88CC5B179208776">
    <w:name w:val="87F6A12241114113A88CC5B179208776"/>
    <w:rsid w:val="000039D0"/>
  </w:style>
  <w:style w:type="paragraph" w:customStyle="1" w:styleId="B7562F9353ED4A059C4E738067DC8D78">
    <w:name w:val="B7562F9353ED4A059C4E738067DC8D78"/>
    <w:rsid w:val="00F57EA4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DD931-E1B9-4BD3-BDEC-F005A069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</Template>
  <TotalTime>12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7</cp:revision>
  <cp:lastPrinted>2019-05-13T14:17:00Z</cp:lastPrinted>
  <dcterms:created xsi:type="dcterms:W3CDTF">2019-06-05T12:15:00Z</dcterms:created>
  <dcterms:modified xsi:type="dcterms:W3CDTF">2019-06-17T14:01:00Z</dcterms:modified>
</cp:coreProperties>
</file>