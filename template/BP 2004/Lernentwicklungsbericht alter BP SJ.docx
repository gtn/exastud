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CB0F44" w:rsidP="007F4C3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A4DD3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Schuljahr"/>
      <w:bookmarkStart w:id="2" w:name="Schuljahrneu"/>
      <w:r w:rsidRPr="0033388A"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 w:rsidR="00521F7F" w:rsidRPr="0033388A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300B6B" w:rsidRPr="0033388A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A4DD3">
        <w:rPr>
          <w:rFonts w:ascii="Arial" w:hAnsi="Arial" w:cs="Arial"/>
          <w:noProof/>
          <w:sz w:val="24"/>
          <w:szCs w:val="24"/>
          <w:lang w:eastAsia="de-DE"/>
        </w:rPr>
        <w:t>16</w: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300B6B" w:rsidRPr="0033388A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3"/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A4DD3">
        <w:rPr>
          <w:rFonts w:ascii="Arial" w:hAnsi="Arial" w:cs="Arial"/>
          <w:noProof/>
          <w:sz w:val="24"/>
          <w:szCs w:val="24"/>
          <w:lang w:eastAsia="de-DE"/>
        </w:rPr>
        <w:t>17</w:t>
      </w:r>
      <w:r w:rsidR="0003391B" w:rsidRPr="0033388A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5547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E5F4F">
        <w:rPr>
          <w:rStyle w:val="Formatvorlage10"/>
        </w:rPr>
        <w:fldChar w:fldCharType="begin">
          <w:ffData>
            <w:name w:val="Text9"/>
            <w:enabled/>
            <w:calcOnExit w:val="0"/>
            <w:textInput>
              <w:maxLength w:val="40"/>
            </w:textInput>
          </w:ffData>
        </w:fldChar>
      </w:r>
      <w:bookmarkStart w:id="5" w:name="Text9"/>
      <w:r w:rsidR="007E5F4F">
        <w:rPr>
          <w:rStyle w:val="Formatvorlage10"/>
        </w:rPr>
        <w:instrText xml:space="preserve"> FORMTEXT </w:instrText>
      </w:r>
      <w:r w:rsidR="007E5F4F">
        <w:rPr>
          <w:rStyle w:val="Formatvorlage10"/>
        </w:rPr>
      </w:r>
      <w:r w:rsidR="007E5F4F">
        <w:rPr>
          <w:rStyle w:val="Formatvorlage10"/>
        </w:rPr>
        <w:fldChar w:fldCharType="separate"/>
      </w:r>
      <w:r w:rsidR="00CA4DD3">
        <w:rPr>
          <w:rStyle w:val="Formatvorlage10"/>
          <w:noProof/>
        </w:rPr>
        <w:t>${name}</w:t>
      </w:r>
      <w:r w:rsidR="007E5F4F">
        <w:rPr>
          <w:rStyle w:val="Formatvorlage10"/>
        </w:rPr>
        <w:fldChar w:fldCharType="end"/>
      </w:r>
      <w:bookmarkEnd w:id="5"/>
    </w:p>
    <w:p w:rsidR="00521F7F" w:rsidRDefault="000C3ACB" w:rsidP="00CC2869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>
        <w:rPr>
          <w:rStyle w:val="Formatvorlage11"/>
          <w:noProof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dd</w:t>
      </w:r>
      <w:r w:rsidR="005F22AA">
        <w:rPr>
          <w:rStyle w:val="Formatvorlage11"/>
          <w:noProof/>
        </w:rPr>
        <w:fldChar w:fldCharType="end"/>
      </w:r>
      <w:bookmarkEnd w:id="6"/>
      <w:r w:rsidR="005F22AA">
        <w:rPr>
          <w:rStyle w:val="Formatvorlage11"/>
          <w:noProof/>
        </w:rPr>
        <w:t>.</w:t>
      </w:r>
      <w:r w:rsidR="005F22AA">
        <w:rPr>
          <w:rStyle w:val="Formatvorlage11"/>
          <w:noProof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mm</w:t>
      </w:r>
      <w:r w:rsidR="005F22AA">
        <w:rPr>
          <w:rStyle w:val="Formatvorlage11"/>
          <w:noProof/>
        </w:rPr>
        <w:fldChar w:fldCharType="end"/>
      </w:r>
      <w:bookmarkEnd w:id="7"/>
      <w:r w:rsidR="005F22AA">
        <w:rPr>
          <w:rStyle w:val="Formatvorlage11"/>
          <w:noProof/>
        </w:rPr>
        <w:t>.</w:t>
      </w:r>
      <w:r w:rsidR="005F22AA">
        <w:rPr>
          <w:rStyle w:val="Formatvorlage11"/>
          <w:noProof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>
        <w:rPr>
          <w:rStyle w:val="Formatvorlage11"/>
          <w:noProof/>
        </w:rPr>
        <w:instrText xml:space="preserve"> FORMTEXT </w:instrText>
      </w:r>
      <w:r w:rsidR="005F22AA">
        <w:rPr>
          <w:rStyle w:val="Formatvorlage11"/>
          <w:noProof/>
        </w:rPr>
      </w:r>
      <w:r w:rsidR="005F22AA">
        <w:rPr>
          <w:rStyle w:val="Formatvorlage11"/>
          <w:noProof/>
        </w:rPr>
        <w:fldChar w:fldCharType="separate"/>
      </w:r>
      <w:r w:rsidR="00D74FAB">
        <w:rPr>
          <w:rStyle w:val="Formatvorlage11"/>
          <w:noProof/>
        </w:rPr>
        <w:t>yyyy</w:t>
      </w:r>
      <w:r w:rsidR="005F22AA">
        <w:rPr>
          <w:rStyle w:val="Formatvorlage11"/>
          <w:noProof/>
        </w:rPr>
        <w:fldChar w:fldCharType="end"/>
      </w:r>
    </w:p>
    <w:p w:rsidR="00521F7F" w:rsidRDefault="00521F7F" w:rsidP="000D0E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8" w:name="Text14"/>
      <w:r w:rsidR="005F22AA">
        <w:rPr>
          <w:rStyle w:val="Formatvorlage12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>
        <w:rPr>
          <w:rStyle w:val="Formatvorlage12"/>
        </w:rPr>
        <w:instrText xml:space="preserve"> FORMTEXT </w:instrText>
      </w:r>
      <w:r w:rsidR="005F22AA">
        <w:rPr>
          <w:rStyle w:val="Formatvorlage12"/>
        </w:rPr>
      </w:r>
      <w:r w:rsidR="005F22AA">
        <w:rPr>
          <w:rStyle w:val="Formatvorlage12"/>
        </w:rPr>
        <w:fldChar w:fldCharType="separate"/>
      </w:r>
      <w:r w:rsidR="00CA4DD3">
        <w:rPr>
          <w:rStyle w:val="Formatvorlage12"/>
        </w:rPr>
        <w:t>${klasse}</w:t>
      </w:r>
      <w:r w:rsidR="005F22AA">
        <w:rPr>
          <w:rStyle w:val="Formatvorlage12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7E5F4F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890FD4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9294A2F053D4A6FAB9053459027F44A"/>
                </w:placeholder>
                <w:showingPlcHdr/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006C82" w:rsidRPr="004D74C5">
                  <w:rPr>
                    <w:rStyle w:val="PlaceholderText"/>
                  </w:rPr>
                  <w:t xml:space="preserve">Wählen Sie ein </w:t>
                </w:r>
                <w:r w:rsidR="00006C82">
                  <w:rPr>
                    <w:rStyle w:val="PlaceholderText"/>
                  </w:rPr>
                  <w:t>Fach</w:t>
                </w:r>
                <w:r w:rsidR="00006C82" w:rsidRPr="004D74C5">
                  <w:rPr>
                    <w:rStyle w:val="PlaceholderText"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1C0C1F">
            <w:pPr>
              <w:rPr>
                <w:rFonts w:ascii="Arial" w:hAnsi="Arial" w:cs="Arial"/>
              </w:rPr>
            </w:pPr>
            <w:r w:rsidRPr="007E5F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7E5F4F">
              <w:rPr>
                <w:rFonts w:ascii="Arial" w:hAnsi="Arial" w:cs="Arial"/>
                <w:sz w:val="20"/>
              </w:rPr>
              <w:instrText xml:space="preserve"> FORMTEXT </w:instrText>
            </w:r>
            <w:r w:rsidRPr="007E5F4F">
              <w:rPr>
                <w:rFonts w:ascii="Arial" w:hAnsi="Arial" w:cs="Arial"/>
                <w:sz w:val="20"/>
              </w:rPr>
            </w:r>
            <w:r w:rsidRPr="007E5F4F"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sz w:val="20"/>
              </w:rPr>
              <w:t>${religion}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="00CA4DD3">
              <w:rPr>
                <w:rFonts w:ascii="Arial" w:hAnsi="Arial" w:cs="Arial"/>
                <w:sz w:val="20"/>
              </w:rPr>
              <w:t> </w:t>
            </w:r>
            <w:r w:rsidRPr="007E5F4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C12AABAC4815440F9AAB5BC56D9ABA9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F3778C31F7AF4700A3ED4C71A3CBC0A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7E5F4F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A322CAB487B34F60998B496C78DA8D0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2F356BF88EA144DFA429F1B0E718B35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1CFB91C975BB4CB5AD9475C96015EE1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BD394FEE442943748088C2185545D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 w:rsidRPr="007E5F4F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7E5F4F">
              <w:rPr>
                <w:rFonts w:ascii="Arial" w:hAnsi="Arial" w:cs="Arial"/>
                <w:sz w:val="20"/>
              </w:rPr>
              <w:instrText xml:space="preserve"> FORMTEXT </w:instrText>
            </w:r>
            <w:r w:rsidRPr="007E5F4F">
              <w:rPr>
                <w:rFonts w:ascii="Arial" w:hAnsi="Arial" w:cs="Arial"/>
                <w:sz w:val="20"/>
              </w:rPr>
            </w:r>
            <w:r w:rsidRPr="007E5F4F"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${englisch}</w:t>
            </w:r>
            <w:r w:rsidRPr="007E5F4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2BB7ED575F2C49EDB973714E271753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A36F00C05D8D4C8486DBA30F022421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3ECA41F2CB71485390AE654AC371B19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A37BA2295BFF446DBB350C84C6762E0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B32F05AC6EF14EEB83D7FDA571854A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AFC677EFD8A24FFD84AF1B497224D9B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CF18BF97DB2F4A93B70E5A4CE59E295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1542E305404B423685537D949E3468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74305549"/>
              <w:placeholder>
                <w:docPart w:val="43719CF3F1AA49269B67E9931D80938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22AED04D03C64F949813ECC842968DB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2388787"/>
              <w:placeholder>
                <w:docPart w:val="1E27964360324821B3E213869E0D32F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6E060ADD8BD840A9B917CB221CAC9F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511220289"/>
              <w:placeholder>
                <w:docPart w:val="C567808DA1044D56982338ECFE9FA7A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63C7C3EEADE543ADBE102411C25D5A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7A455947C834800B71A40EAB626FB4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F05BF7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FEB246BF4CFE46C0BD049673BCD9BF6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49AD598658A44B44ADE0B38895C35A0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EE4E0A82E215487585DA542AD3CBA6F3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F05BF7">
                  <w:rPr>
                    <w:rStyle w:val="Formatvorlage1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13AB4BAEC3304F45A3B916C72C48D1D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FAFA20F8F71408283242D2B4BC583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032315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E5F4F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${bemerkungen}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D4AA4" w:rsidP="00032315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 w:rsidRPr="006D4AA4"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 w:rsidRPr="006D4AA4">
              <w:rPr>
                <w:rFonts w:ascii="Arial" w:hAnsi="Arial" w:cs="Arial"/>
                <w:noProof/>
              </w:rPr>
            </w:r>
            <w:r w:rsidRPr="006D4AA4">
              <w:rPr>
                <w:rFonts w:ascii="Arial" w:hAnsi="Arial" w:cs="Arial"/>
                <w:noProof/>
              </w:rPr>
              <w:fldChar w:fldCharType="separate"/>
            </w:r>
            <w:r w:rsidR="00CA4DD3" w:rsidRPr="00CA4DD3">
              <w:rPr>
                <w:rFonts w:ascii="Arial" w:hAnsi="Arial" w:cs="Arial"/>
                <w:noProof/>
                <w:sz w:val="20"/>
              </w:rPr>
              <w:t>${ort}, ${certdate}</w:t>
            </w:r>
            <w:r w:rsidRPr="006D4AA4"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AE31ED" w:rsidRDefault="00BE4491" w:rsidP="00AE31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AE31ED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D4" w:rsidRDefault="00890FD4" w:rsidP="001E03DE">
      <w:r>
        <w:separator/>
      </w:r>
    </w:p>
  </w:endnote>
  <w:endnote w:type="continuationSeparator" w:id="0">
    <w:p w:rsidR="00890FD4" w:rsidRDefault="00890FD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0C3" w:rsidRDefault="00F912F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05BF7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05BF7">
      <w:rPr>
        <w:b/>
        <w:noProof/>
      </w:rPr>
      <w:t>3</w:t>
    </w:r>
    <w:r>
      <w:rPr>
        <w:b/>
      </w:rPr>
      <w:fldChar w:fldCharType="end"/>
    </w:r>
    <w:bookmarkStart w:id="12" w:name="Schulhalbjahr"/>
    <w:bookmarkStart w:id="13" w:name="Schulhalbjahr12neu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D4" w:rsidRDefault="00890FD4" w:rsidP="001E03DE">
      <w:r>
        <w:separator/>
      </w:r>
    </w:p>
  </w:footnote>
  <w:footnote w:type="continuationSeparator" w:id="0">
    <w:p w:rsidR="00890FD4" w:rsidRDefault="00890FD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7D" w:rsidRPr="00DF53EF" w:rsidRDefault="00215F85" w:rsidP="00DF53EF">
    <w:pPr>
      <w:pStyle w:val="Header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Text9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A4DD3" w:rsidRPr="00CA4DD3">
      <w:rPr>
        <w:rStyle w:val="Formatvorlage10"/>
        <w:sz w:val="22"/>
        <w:szCs w:val="22"/>
      </w:rPr>
      <w:t>$</w:t>
    </w:r>
    <w:r w:rsidR="00CA4DD3">
      <w:rPr>
        <w:rStyle w:val="Formatvorlage10"/>
        <w:noProof/>
      </w:rPr>
      <w:t>{name}</w:t>
    </w:r>
    <w:r w:rsidR="00DF53EF" w:rsidRPr="00DF53EF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1" w:name="Text11"/>
    <w:bookmarkEnd w:id="11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A4DD3" w:rsidRPr="00CA4DD3">
      <w:rPr>
        <w:rStyle w:val="Formatvorlage12"/>
        <w:sz w:val="22"/>
        <w:szCs w:val="22"/>
      </w:rPr>
      <w:t>$</w:t>
    </w:r>
    <w:r w:rsidR="00CA4DD3">
      <w:rPr>
        <w:rStyle w:val="Formatvorlage12"/>
      </w:rPr>
      <w:t>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A4DD3" w:rsidRPr="00CA4DD3">
      <w:rPr>
        <w:rFonts w:ascii="Arial" w:hAnsi="Arial" w:cs="Arial"/>
        <w:noProof/>
        <w:szCs w:val="22"/>
      </w:rPr>
      <w:t>Schuljahr 2016/2017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z+tx/OaMXHcRMeJHppdMBiKhUHKEDn1YZNehuZ2aA6hQcjgQGTdtw12q3GM69tBcbDWxzyBP1qYkZHY0OqoDFQ==" w:salt="Vtl8c1LzIpRny+ECN2Mpd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1C"/>
    <w:rsid w:val="00003139"/>
    <w:rsid w:val="0000330D"/>
    <w:rsid w:val="00006C82"/>
    <w:rsid w:val="00020755"/>
    <w:rsid w:val="00020867"/>
    <w:rsid w:val="00023600"/>
    <w:rsid w:val="0002471B"/>
    <w:rsid w:val="00032315"/>
    <w:rsid w:val="0003391B"/>
    <w:rsid w:val="00035CB0"/>
    <w:rsid w:val="00074179"/>
    <w:rsid w:val="00083D8A"/>
    <w:rsid w:val="00092B39"/>
    <w:rsid w:val="00093A8C"/>
    <w:rsid w:val="00093DBB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391B"/>
    <w:rsid w:val="000F55EC"/>
    <w:rsid w:val="00113315"/>
    <w:rsid w:val="001171DD"/>
    <w:rsid w:val="00121CBB"/>
    <w:rsid w:val="00125C46"/>
    <w:rsid w:val="001302C2"/>
    <w:rsid w:val="001570B0"/>
    <w:rsid w:val="00164F0D"/>
    <w:rsid w:val="0016787F"/>
    <w:rsid w:val="001817CF"/>
    <w:rsid w:val="0019567B"/>
    <w:rsid w:val="001A2103"/>
    <w:rsid w:val="001B49EE"/>
    <w:rsid w:val="001C0F88"/>
    <w:rsid w:val="001D5177"/>
    <w:rsid w:val="001E03DE"/>
    <w:rsid w:val="001E30BB"/>
    <w:rsid w:val="001E5296"/>
    <w:rsid w:val="00215F85"/>
    <w:rsid w:val="002223B8"/>
    <w:rsid w:val="00245985"/>
    <w:rsid w:val="002512D4"/>
    <w:rsid w:val="00253CCD"/>
    <w:rsid w:val="002668E4"/>
    <w:rsid w:val="00296589"/>
    <w:rsid w:val="002B1261"/>
    <w:rsid w:val="002B679A"/>
    <w:rsid w:val="002B739F"/>
    <w:rsid w:val="002C1560"/>
    <w:rsid w:val="002D410E"/>
    <w:rsid w:val="002E1A41"/>
    <w:rsid w:val="002F298F"/>
    <w:rsid w:val="00300B6B"/>
    <w:rsid w:val="00314522"/>
    <w:rsid w:val="003256D8"/>
    <w:rsid w:val="0032637F"/>
    <w:rsid w:val="0033388A"/>
    <w:rsid w:val="00366286"/>
    <w:rsid w:val="003A37A9"/>
    <w:rsid w:val="003B33CF"/>
    <w:rsid w:val="003E2269"/>
    <w:rsid w:val="003E65FF"/>
    <w:rsid w:val="003F7269"/>
    <w:rsid w:val="00403AD1"/>
    <w:rsid w:val="00404B23"/>
    <w:rsid w:val="00420BCB"/>
    <w:rsid w:val="00433773"/>
    <w:rsid w:val="0044328C"/>
    <w:rsid w:val="0044650F"/>
    <w:rsid w:val="00454D35"/>
    <w:rsid w:val="004D26D8"/>
    <w:rsid w:val="004D653F"/>
    <w:rsid w:val="00503FFD"/>
    <w:rsid w:val="00510B07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A32CB"/>
    <w:rsid w:val="005F22AA"/>
    <w:rsid w:val="005F7161"/>
    <w:rsid w:val="0061664D"/>
    <w:rsid w:val="00626ABC"/>
    <w:rsid w:val="0063651B"/>
    <w:rsid w:val="0064457B"/>
    <w:rsid w:val="00653FF8"/>
    <w:rsid w:val="006543E3"/>
    <w:rsid w:val="006648DA"/>
    <w:rsid w:val="00665ABA"/>
    <w:rsid w:val="0067497F"/>
    <w:rsid w:val="006754A5"/>
    <w:rsid w:val="00677221"/>
    <w:rsid w:val="00695BD3"/>
    <w:rsid w:val="006A6612"/>
    <w:rsid w:val="006A7C7D"/>
    <w:rsid w:val="006D2A46"/>
    <w:rsid w:val="006D4AA4"/>
    <w:rsid w:val="00707B90"/>
    <w:rsid w:val="00752FF6"/>
    <w:rsid w:val="00761BD9"/>
    <w:rsid w:val="00767C8E"/>
    <w:rsid w:val="00772490"/>
    <w:rsid w:val="00776709"/>
    <w:rsid w:val="007841DA"/>
    <w:rsid w:val="007E5F4F"/>
    <w:rsid w:val="00812A8E"/>
    <w:rsid w:val="00832483"/>
    <w:rsid w:val="00833C2D"/>
    <w:rsid w:val="00844267"/>
    <w:rsid w:val="008761E4"/>
    <w:rsid w:val="00876C70"/>
    <w:rsid w:val="00890FD4"/>
    <w:rsid w:val="008A62F6"/>
    <w:rsid w:val="008A7911"/>
    <w:rsid w:val="008D7B34"/>
    <w:rsid w:val="008F5648"/>
    <w:rsid w:val="008F5CD6"/>
    <w:rsid w:val="009336C5"/>
    <w:rsid w:val="009533B3"/>
    <w:rsid w:val="00980FD9"/>
    <w:rsid w:val="0099068B"/>
    <w:rsid w:val="009935DA"/>
    <w:rsid w:val="009B0814"/>
    <w:rsid w:val="009C05F9"/>
    <w:rsid w:val="009D0D22"/>
    <w:rsid w:val="009D2AB0"/>
    <w:rsid w:val="009D4ECB"/>
    <w:rsid w:val="00A12FA5"/>
    <w:rsid w:val="00A245D0"/>
    <w:rsid w:val="00A34EF3"/>
    <w:rsid w:val="00A414D8"/>
    <w:rsid w:val="00AA46FB"/>
    <w:rsid w:val="00AA7634"/>
    <w:rsid w:val="00AA7743"/>
    <w:rsid w:val="00AE31ED"/>
    <w:rsid w:val="00AE392C"/>
    <w:rsid w:val="00AF0DF2"/>
    <w:rsid w:val="00B25EDB"/>
    <w:rsid w:val="00B34D2B"/>
    <w:rsid w:val="00B424E9"/>
    <w:rsid w:val="00B52007"/>
    <w:rsid w:val="00B67428"/>
    <w:rsid w:val="00B7228E"/>
    <w:rsid w:val="00B72579"/>
    <w:rsid w:val="00B76638"/>
    <w:rsid w:val="00B90AA4"/>
    <w:rsid w:val="00B94E78"/>
    <w:rsid w:val="00BD10B4"/>
    <w:rsid w:val="00BE4491"/>
    <w:rsid w:val="00BF06D2"/>
    <w:rsid w:val="00BF441C"/>
    <w:rsid w:val="00C22DA6"/>
    <w:rsid w:val="00C37597"/>
    <w:rsid w:val="00C414F8"/>
    <w:rsid w:val="00C440C3"/>
    <w:rsid w:val="00C461C6"/>
    <w:rsid w:val="00CA4DD3"/>
    <w:rsid w:val="00CB0C1E"/>
    <w:rsid w:val="00CB0F44"/>
    <w:rsid w:val="00CC2869"/>
    <w:rsid w:val="00CD4624"/>
    <w:rsid w:val="00CD6932"/>
    <w:rsid w:val="00CE0F86"/>
    <w:rsid w:val="00D10A2F"/>
    <w:rsid w:val="00D16D4D"/>
    <w:rsid w:val="00D250F6"/>
    <w:rsid w:val="00D27078"/>
    <w:rsid w:val="00D35EC3"/>
    <w:rsid w:val="00D5242C"/>
    <w:rsid w:val="00D61916"/>
    <w:rsid w:val="00D65166"/>
    <w:rsid w:val="00D70A77"/>
    <w:rsid w:val="00D74FAB"/>
    <w:rsid w:val="00D8658A"/>
    <w:rsid w:val="00DE24A9"/>
    <w:rsid w:val="00DF2D40"/>
    <w:rsid w:val="00DF53EF"/>
    <w:rsid w:val="00E10D52"/>
    <w:rsid w:val="00E32292"/>
    <w:rsid w:val="00E33680"/>
    <w:rsid w:val="00E56F3D"/>
    <w:rsid w:val="00E57507"/>
    <w:rsid w:val="00E7385B"/>
    <w:rsid w:val="00EE3730"/>
    <w:rsid w:val="00F029CD"/>
    <w:rsid w:val="00F05BF7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4E3C1B-9187-4583-95F1-BA6504CB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1">
    <w:name w:val="Formatvorlage1"/>
    <w:basedOn w:val="DefaultParagraphFont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DefaultParagraphFont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DefaultParagraphFon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DefaultParagraphFon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DefaultParagraphFont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DefaultParagraphFon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DefaultParagraphFont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DefaultParagraphFon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DefaultParagraphFont"/>
    <w:uiPriority w:val="1"/>
    <w:rsid w:val="00A34EF3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Lernentwicklungsbericht%20alter%20BP%20S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294A2F053D4A6FAB9053459027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8E7D-B741-48B8-8819-9BA7F1409B09}"/>
      </w:docPartPr>
      <w:docPartBody>
        <w:p w:rsidR="00184884" w:rsidRDefault="007C789A">
          <w:pPr>
            <w:pStyle w:val="E9294A2F053D4A6FAB9053459027F44A"/>
          </w:pPr>
          <w:r w:rsidRPr="004D74C5">
            <w:rPr>
              <w:rStyle w:val="PlaceholderText"/>
            </w:rPr>
            <w:t xml:space="preserve">Wählen Sie ein </w:t>
          </w:r>
          <w:r>
            <w:rPr>
              <w:rStyle w:val="PlaceholderText"/>
            </w:rPr>
            <w:t>Fach</w:t>
          </w:r>
          <w:r w:rsidRPr="004D74C5">
            <w:rPr>
              <w:rStyle w:val="PlaceholderText"/>
            </w:rPr>
            <w:t xml:space="preserve"> aus.</w:t>
          </w:r>
        </w:p>
      </w:docPartBody>
    </w:docPart>
    <w:docPart>
      <w:docPartPr>
        <w:name w:val="C12AABAC4815440F9AAB5BC56D9A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EDD5-14DC-493A-B0D0-524DE13056E8}"/>
      </w:docPartPr>
      <w:docPartBody>
        <w:p w:rsidR="00184884" w:rsidRDefault="007C789A">
          <w:pPr>
            <w:pStyle w:val="C12AABAC4815440F9AAB5BC56D9ABA9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F3778C31F7AF4700A3ED4C71A3CB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8AD4-121C-4915-A112-C190832767B7}"/>
      </w:docPartPr>
      <w:docPartBody>
        <w:p w:rsidR="00184884" w:rsidRDefault="007C789A">
          <w:pPr>
            <w:pStyle w:val="F3778C31F7AF4700A3ED4C71A3CBC0A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A322CAB487B34F60998B496C78DA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5D4A-C662-401C-AEFE-6006E0E81F64}"/>
      </w:docPartPr>
      <w:docPartBody>
        <w:p w:rsidR="00184884" w:rsidRDefault="007C789A">
          <w:pPr>
            <w:pStyle w:val="A322CAB487B34F60998B496C78DA8D0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F356BF88EA144DFA429F1B0E718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867E1-30B4-4003-967E-BC83923A62F9}"/>
      </w:docPartPr>
      <w:docPartBody>
        <w:p w:rsidR="00184884" w:rsidRDefault="007C789A">
          <w:pPr>
            <w:pStyle w:val="2F356BF88EA144DFA429F1B0E718B35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1CFB91C975BB4CB5AD9475C96015E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90A05-EFB0-4414-BC0B-9BA893E6B93D}"/>
      </w:docPartPr>
      <w:docPartBody>
        <w:p w:rsidR="00184884" w:rsidRDefault="007C789A">
          <w:pPr>
            <w:pStyle w:val="1CFB91C975BB4CB5AD9475C96015EE18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D394FEE442943748088C2185545D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55881-E9E2-4009-8361-0C49CFD68161}"/>
      </w:docPartPr>
      <w:docPartBody>
        <w:p w:rsidR="00184884" w:rsidRDefault="007C789A">
          <w:pPr>
            <w:pStyle w:val="BD394FEE442943748088C2185545D746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2BB7ED575F2C49EDB973714E2717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C93F0-9646-4B3C-B3BB-C67733D6553E}"/>
      </w:docPartPr>
      <w:docPartBody>
        <w:p w:rsidR="00184884" w:rsidRDefault="007C789A">
          <w:pPr>
            <w:pStyle w:val="2BB7ED575F2C49EDB973714E271753A2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36F00C05D8D4C8486DBA30F02242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4CC4-CB73-41B1-9B02-332F3C04A86E}"/>
      </w:docPartPr>
      <w:docPartBody>
        <w:p w:rsidR="00184884" w:rsidRDefault="007C789A">
          <w:pPr>
            <w:pStyle w:val="A36F00C05D8D4C8486DBA30F022421E4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3ECA41F2CB71485390AE654AC371B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939B-3469-467E-8485-8E9A1E6897C6}"/>
      </w:docPartPr>
      <w:docPartBody>
        <w:p w:rsidR="00184884" w:rsidRDefault="007C789A">
          <w:pPr>
            <w:pStyle w:val="3ECA41F2CB71485390AE654AC371B19D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37BA2295BFF446DBB350C84C676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DDAA-F099-4DBA-919E-AFB505D33F6E}"/>
      </w:docPartPr>
      <w:docPartBody>
        <w:p w:rsidR="00184884" w:rsidRDefault="007C789A">
          <w:pPr>
            <w:pStyle w:val="A37BA2295BFF446DBB350C84C6762E0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B32F05AC6EF14EEB83D7FDA571854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9A09-D4D0-4E0F-B6F6-13036DBAA6C5}"/>
      </w:docPartPr>
      <w:docPartBody>
        <w:p w:rsidR="00184884" w:rsidRDefault="007C789A">
          <w:pPr>
            <w:pStyle w:val="B32F05AC6EF14EEB83D7FDA571854A30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AFC677EFD8A24FFD84AF1B497224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90CD4-6B30-45B6-AEE6-8F7FE9422123}"/>
      </w:docPartPr>
      <w:docPartBody>
        <w:p w:rsidR="00184884" w:rsidRDefault="007C789A">
          <w:pPr>
            <w:pStyle w:val="AFC677EFD8A24FFD84AF1B497224D9B3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F18BF97DB2F4A93B70E5A4CE59E2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3DD8-D0A6-4A94-92C7-A9827376FADF}"/>
      </w:docPartPr>
      <w:docPartBody>
        <w:p w:rsidR="00184884" w:rsidRDefault="007C789A">
          <w:pPr>
            <w:pStyle w:val="CF18BF97DB2F4A93B70E5A4CE59E295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1542E305404B423685537D949E34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986F-C9C9-4402-8717-FAD0E8CE50DB}"/>
      </w:docPartPr>
      <w:docPartBody>
        <w:p w:rsidR="00184884" w:rsidRDefault="007C789A">
          <w:pPr>
            <w:pStyle w:val="1542E305404B423685537D949E3468B7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43719CF3F1AA49269B67E9931D80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4FED-76BF-42C8-9AE0-231BBD608050}"/>
      </w:docPartPr>
      <w:docPartBody>
        <w:p w:rsidR="00184884" w:rsidRDefault="007C789A">
          <w:pPr>
            <w:pStyle w:val="43719CF3F1AA49269B67E9931D80938B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22AED04D03C64F949813ECC842968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E794-68FF-4A2D-83FF-87D65146C6FE}"/>
      </w:docPartPr>
      <w:docPartBody>
        <w:p w:rsidR="00184884" w:rsidRDefault="007C789A">
          <w:pPr>
            <w:pStyle w:val="22AED04D03C64F949813ECC842968DB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1E27964360324821B3E213869E0D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5251-F742-4855-9140-A87535709A2E}"/>
      </w:docPartPr>
      <w:docPartBody>
        <w:p w:rsidR="00184884" w:rsidRDefault="007C789A">
          <w:pPr>
            <w:pStyle w:val="1E27964360324821B3E213869E0D32FE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6E060ADD8BD840A9B917CB221CAC9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C07CC-1FE8-4E07-94EE-D3AB493A9D86}"/>
      </w:docPartPr>
      <w:docPartBody>
        <w:p w:rsidR="00184884" w:rsidRDefault="007C789A">
          <w:pPr>
            <w:pStyle w:val="6E060ADD8BD840A9B917CB221CAC9FC5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C567808DA1044D56982338ECFE9FA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E986E-9C31-4123-B569-DCC2267F6919}"/>
      </w:docPartPr>
      <w:docPartBody>
        <w:p w:rsidR="00184884" w:rsidRDefault="007C789A">
          <w:pPr>
            <w:pStyle w:val="C567808DA1044D56982338ECFE9FA7A1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63C7C3EEADE543ADBE102411C25D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83A55-420C-47DE-A17F-6ED55BF3CA1F}"/>
      </w:docPartPr>
      <w:docPartBody>
        <w:p w:rsidR="00184884" w:rsidRDefault="007C789A">
          <w:pPr>
            <w:pStyle w:val="63C7C3EEADE543ADBE102411C25D5A29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D7A455947C834800B71A40EAB626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C777-62E2-471F-BFA0-592743445BBC}"/>
      </w:docPartPr>
      <w:docPartBody>
        <w:p w:rsidR="00184884" w:rsidRDefault="007C789A">
          <w:pPr>
            <w:pStyle w:val="D7A455947C834800B71A40EAB626FB41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EB246BF4CFE46C0BD049673BCD9B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F6A4-544D-451E-97CA-1AF238AD2A4F}"/>
      </w:docPartPr>
      <w:docPartBody>
        <w:p w:rsidR="00184884" w:rsidRDefault="007C789A">
          <w:pPr>
            <w:pStyle w:val="FEB246BF4CFE46C0BD049673BCD9BF69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49AD598658A44B44ADE0B38895C3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EEDED-0617-4F72-BB60-7BD195124D49}"/>
      </w:docPartPr>
      <w:docPartBody>
        <w:p w:rsidR="00184884" w:rsidRDefault="007C789A">
          <w:pPr>
            <w:pStyle w:val="49AD598658A44B44ADE0B38895C35A0E"/>
          </w:pPr>
          <w:r>
            <w:rPr>
              <w:rStyle w:val="PlaceholderText"/>
            </w:rPr>
            <w:t>ggf. Note</w:t>
          </w:r>
        </w:p>
      </w:docPartBody>
    </w:docPart>
    <w:docPart>
      <w:docPartPr>
        <w:name w:val="EE4E0A82E215487585DA542AD3CB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C635-99B3-40C7-8376-FF71581ED1E9}"/>
      </w:docPartPr>
      <w:docPartBody>
        <w:p w:rsidR="00184884" w:rsidRDefault="007C789A">
          <w:pPr>
            <w:pStyle w:val="EE4E0A82E215487585DA542AD3CBA6F3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3AB4BAEC3304F45A3B916C72C48D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3B81-5CCA-49DC-836F-93A197F10A30}"/>
      </w:docPartPr>
      <w:docPartBody>
        <w:p w:rsidR="00184884" w:rsidRDefault="007C789A">
          <w:pPr>
            <w:pStyle w:val="13AB4BAEC3304F45A3B916C72C48D1DF"/>
          </w:pPr>
          <w:r>
            <w:rPr>
              <w:rStyle w:val="PlaceholderText"/>
            </w:rPr>
            <w:t>Bitte die Niveaustufe auswählen, auf der überwiegend gelernt wurde.</w:t>
          </w:r>
        </w:p>
      </w:docPartBody>
    </w:docPart>
    <w:docPart>
      <w:docPartPr>
        <w:name w:val="BFAFA20F8F71408283242D2B4BC5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6D9CE-51B3-4C1B-A7D5-1962AEB574B8}"/>
      </w:docPartPr>
      <w:docPartBody>
        <w:p w:rsidR="00184884" w:rsidRDefault="007C789A">
          <w:pPr>
            <w:pStyle w:val="BFAFA20F8F71408283242D2B4BC583C3"/>
          </w:pPr>
          <w:r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9A"/>
    <w:rsid w:val="00184884"/>
    <w:rsid w:val="007C789A"/>
    <w:rsid w:val="00BA7645"/>
    <w:rsid w:val="00E324F3"/>
    <w:rsid w:val="00E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294A2F053D4A6FAB9053459027F44A">
    <w:name w:val="E9294A2F053D4A6FAB9053459027F44A"/>
  </w:style>
  <w:style w:type="paragraph" w:customStyle="1" w:styleId="C12AABAC4815440F9AAB5BC56D9ABA90">
    <w:name w:val="C12AABAC4815440F9AAB5BC56D9ABA90"/>
  </w:style>
  <w:style w:type="paragraph" w:customStyle="1" w:styleId="F3778C31F7AF4700A3ED4C71A3CBC0A4">
    <w:name w:val="F3778C31F7AF4700A3ED4C71A3CBC0A4"/>
  </w:style>
  <w:style w:type="paragraph" w:customStyle="1" w:styleId="A322CAB487B34F60998B496C78DA8D0F">
    <w:name w:val="A322CAB487B34F60998B496C78DA8D0F"/>
  </w:style>
  <w:style w:type="paragraph" w:customStyle="1" w:styleId="2F356BF88EA144DFA429F1B0E718B35E">
    <w:name w:val="2F356BF88EA144DFA429F1B0E718B35E"/>
  </w:style>
  <w:style w:type="paragraph" w:customStyle="1" w:styleId="1CFB91C975BB4CB5AD9475C96015EE18">
    <w:name w:val="1CFB91C975BB4CB5AD9475C96015EE18"/>
  </w:style>
  <w:style w:type="paragraph" w:customStyle="1" w:styleId="BD394FEE442943748088C2185545D746">
    <w:name w:val="BD394FEE442943748088C2185545D746"/>
  </w:style>
  <w:style w:type="paragraph" w:customStyle="1" w:styleId="2BB7ED575F2C49EDB973714E271753A2">
    <w:name w:val="2BB7ED575F2C49EDB973714E271753A2"/>
  </w:style>
  <w:style w:type="paragraph" w:customStyle="1" w:styleId="A36F00C05D8D4C8486DBA30F022421E4">
    <w:name w:val="A36F00C05D8D4C8486DBA30F022421E4"/>
  </w:style>
  <w:style w:type="paragraph" w:customStyle="1" w:styleId="3ECA41F2CB71485390AE654AC371B19D">
    <w:name w:val="3ECA41F2CB71485390AE654AC371B19D"/>
  </w:style>
  <w:style w:type="paragraph" w:customStyle="1" w:styleId="A37BA2295BFF446DBB350C84C6762E09">
    <w:name w:val="A37BA2295BFF446DBB350C84C6762E09"/>
  </w:style>
  <w:style w:type="paragraph" w:customStyle="1" w:styleId="B32F05AC6EF14EEB83D7FDA571854A30">
    <w:name w:val="B32F05AC6EF14EEB83D7FDA571854A30"/>
  </w:style>
  <w:style w:type="paragraph" w:customStyle="1" w:styleId="AFC677EFD8A24FFD84AF1B497224D9B3">
    <w:name w:val="AFC677EFD8A24FFD84AF1B497224D9B3"/>
  </w:style>
  <w:style w:type="paragraph" w:customStyle="1" w:styleId="CF18BF97DB2F4A93B70E5A4CE59E2951">
    <w:name w:val="CF18BF97DB2F4A93B70E5A4CE59E2951"/>
  </w:style>
  <w:style w:type="paragraph" w:customStyle="1" w:styleId="1542E305404B423685537D949E3468B7">
    <w:name w:val="1542E305404B423685537D949E3468B7"/>
  </w:style>
  <w:style w:type="paragraph" w:customStyle="1" w:styleId="43719CF3F1AA49269B67E9931D80938B">
    <w:name w:val="43719CF3F1AA49269B67E9931D80938B"/>
  </w:style>
  <w:style w:type="paragraph" w:customStyle="1" w:styleId="22AED04D03C64F949813ECC842968DB5">
    <w:name w:val="22AED04D03C64F949813ECC842968DB5"/>
  </w:style>
  <w:style w:type="paragraph" w:customStyle="1" w:styleId="1E27964360324821B3E213869E0D32FE">
    <w:name w:val="1E27964360324821B3E213869E0D32FE"/>
  </w:style>
  <w:style w:type="paragraph" w:customStyle="1" w:styleId="6E060ADD8BD840A9B917CB221CAC9FC5">
    <w:name w:val="6E060ADD8BD840A9B917CB221CAC9FC5"/>
  </w:style>
  <w:style w:type="paragraph" w:customStyle="1" w:styleId="C567808DA1044D56982338ECFE9FA7A1">
    <w:name w:val="C567808DA1044D56982338ECFE9FA7A1"/>
  </w:style>
  <w:style w:type="paragraph" w:customStyle="1" w:styleId="63C7C3EEADE543ADBE102411C25D5A29">
    <w:name w:val="63C7C3EEADE543ADBE102411C25D5A29"/>
  </w:style>
  <w:style w:type="paragraph" w:customStyle="1" w:styleId="D7A455947C834800B71A40EAB626FB41">
    <w:name w:val="D7A455947C834800B71A40EAB626FB41"/>
  </w:style>
  <w:style w:type="paragraph" w:customStyle="1" w:styleId="FEB246BF4CFE46C0BD049673BCD9BF69">
    <w:name w:val="FEB246BF4CFE46C0BD049673BCD9BF69"/>
  </w:style>
  <w:style w:type="paragraph" w:customStyle="1" w:styleId="49AD598658A44B44ADE0B38895C35A0E">
    <w:name w:val="49AD598658A44B44ADE0B38895C35A0E"/>
  </w:style>
  <w:style w:type="paragraph" w:customStyle="1" w:styleId="EE4E0A82E215487585DA542AD3CBA6F3">
    <w:name w:val="EE4E0A82E215487585DA542AD3CBA6F3"/>
  </w:style>
  <w:style w:type="paragraph" w:customStyle="1" w:styleId="13AB4BAEC3304F45A3B916C72C48D1DF">
    <w:name w:val="13AB4BAEC3304F45A3B916C72C48D1DF"/>
  </w:style>
  <w:style w:type="paragraph" w:customStyle="1" w:styleId="BFAFA20F8F71408283242D2B4BC583C3">
    <w:name w:val="BFAFA20F8F71408283242D2B4BC58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EC4E4-F2E6-4FA3-9DD2-4516D55E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alter BP SJ.dotx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daniel</dc:creator>
  <cp:lastModifiedBy>daniel daniel</cp:lastModifiedBy>
  <cp:revision>3</cp:revision>
  <cp:lastPrinted>2016-05-31T10:35:00Z</cp:lastPrinted>
  <dcterms:created xsi:type="dcterms:W3CDTF">2017-04-13T09:32:00Z</dcterms:created>
  <dcterms:modified xsi:type="dcterms:W3CDTF">2017-04-13T10:00:00Z</dcterms:modified>
</cp:coreProperties>
</file>