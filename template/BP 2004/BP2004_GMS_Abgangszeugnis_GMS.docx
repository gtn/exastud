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72"/>
        <w:gridCol w:w="1130"/>
        <w:gridCol w:w="1108"/>
        <w:gridCol w:w="933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FF1E28" w:rsidRDefault="00DF0FFD" w:rsidP="003E1661">
            <w:pPr>
              <w:spacing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 w:rsidRPr="00FF1E28"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FF1E28"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 w:rsidRPr="00FF1E28">
              <w:rPr>
                <w:rFonts w:eastAsia="Arial"/>
                <w:b/>
                <w:sz w:val="26"/>
                <w:szCs w:val="26"/>
              </w:rPr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030DE5" w:rsidRPr="00030DE5">
              <w:t>${schule}</w:t>
            </w:r>
            <w:r w:rsidRPr="00FF1E28"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 w:rsidRPr="00030DE5"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030DE5"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717AC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394FE3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394FE3" w:rsidRDefault="001E6C19" w:rsidP="008F3E9D">
            <w:pPr>
              <w:spacing w:before="36"/>
              <w:ind w:right="-23"/>
              <w:rPr>
                <w:rFonts w:eastAsia="Arial"/>
              </w:rPr>
            </w:pPr>
            <w:r w:rsidRPr="00394FE3">
              <w:rPr>
                <w:rFonts w:eastAsia="Arial"/>
                <w:spacing w:val="2"/>
              </w:rPr>
              <w:t>verlässt nach Erfüllung der Pflicht zum Besuch einer auf der Grundschule aufbauenden Schule</w:t>
            </w:r>
            <w:r w:rsidR="00394FE3">
              <w:rPr>
                <w:rFonts w:eastAsia="Arial"/>
                <w:spacing w:val="2"/>
              </w:rPr>
              <w:t xml:space="preserve"> </w:t>
            </w:r>
            <w:sdt>
              <w:sdtPr>
                <w:rPr>
                  <w:rStyle w:val="Formatvorlage62"/>
                </w:rPr>
                <w:id w:val="-1789965578"/>
                <w:placeholder>
                  <w:docPart w:val="43A4BCEC6F754A22A49B395F8A529C88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7C5B0D">
                  <w:rPr>
                    <w:rStyle w:val="Formatvorlage62"/>
                  </w:rPr>
                  <w:t>am Ende der Klasse 8 die Schule.</w:t>
                </w:r>
              </w:sdtContent>
            </w:sdt>
            <w:r w:rsidRPr="00394FE3">
              <w:rPr>
                <w:rFonts w:eastAsia="Arial"/>
                <w:spacing w:val="2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443B4F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443B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EB360B0E74ED464EBE485F301A9E0714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C85055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1164F4">
            <w:pPr>
              <w:rPr>
                <w:sz w:val="22"/>
              </w:rPr>
            </w:pPr>
            <w:r w:rsidRPr="00577580">
              <w:rPr>
                <w:sz w:val="22"/>
              </w:rPr>
              <w:t>Erdkunde, Wirtschaftskunde, Gemeinschaftskunde (EWG)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454"/>
          <w:jc w:val="center"/>
        </w:trPr>
        <w:tc>
          <w:tcPr>
            <w:tcW w:w="72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sz w:val="22"/>
              </w:rPr>
              <w:t>Naturwissenschaftliches Arbeiten (NWA)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C85055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443B4F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076BD9">
            <w:pPr>
              <w:rPr>
                <w:sz w:val="22"/>
              </w:rPr>
            </w:pPr>
            <w:r w:rsidRPr="00577580">
              <w:rPr>
                <w:rFonts w:eastAsia="Arial"/>
                <w:w w:val="112"/>
                <w:position w:val="-1"/>
                <w:sz w:val="22"/>
              </w:rPr>
              <w:t>Leistungen im Wahlpflichtbereich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443B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EB360B0E74ED464EBE485F301A9E0714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9729D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6D4340">
        <w:trPr>
          <w:trHeight w:hRule="exact" w:val="34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577580" w:rsidP="009A7179">
            <w:pPr>
              <w:rPr>
                <w:sz w:val="22"/>
              </w:rPr>
            </w:pPr>
            <w:r w:rsidRPr="00577580">
              <w:rPr>
                <w:rFonts w:eastAsia="Times New Roman"/>
                <w:spacing w:val="2"/>
                <w:w w:val="112"/>
                <w:position w:val="-1"/>
                <w:sz w:val="22"/>
              </w:rPr>
              <w:t>Leistungen im Profilfach</w:t>
            </w:r>
            <w:r w:rsidR="00747ADE"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:</w:t>
            </w:r>
          </w:p>
        </w:tc>
      </w:tr>
      <w:tr w:rsidR="00ED07BE" w:rsidRPr="009A7179" w:rsidTr="00394FE3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EB360B0E74ED464EBE485F301A9E0714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9729D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EB360B0E74ED464EBE485F301A9E07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C85055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Tr="00394FE3">
        <w:trPr>
          <w:trHeight w:hRule="exact" w:val="28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E7FEA">
            <w:pPr>
              <w:spacing w:before="36"/>
              <w:ind w:right="-20"/>
              <w:rPr>
                <w:rFonts w:eastAsia="Arial"/>
                <w:spacing w:val="-3"/>
                <w:w w:val="108"/>
                <w:sz w:val="22"/>
              </w:rPr>
            </w:pPr>
          </w:p>
        </w:tc>
      </w:tr>
      <w:tr w:rsidR="00747ADE" w:rsidTr="00394FE3">
        <w:trPr>
          <w:trHeight w:hRule="exact" w:val="45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394FE3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EF7C78" w:rsidRDefault="00DF0FFD" w:rsidP="0096431B">
            <w:pPr>
              <w:rPr>
                <w:sz w:val="22"/>
              </w:rPr>
            </w:pPr>
            <w:r w:rsidRPr="00EF7C78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"/>
            <w:r w:rsidRPr="00EF7C78">
              <w:rPr>
                <w:sz w:val="22"/>
              </w:rPr>
              <w:instrText xml:space="preserve"> FORMTEXT </w:instrText>
            </w:r>
            <w:r w:rsidRPr="00EF7C78">
              <w:rPr>
                <w:sz w:val="22"/>
              </w:rPr>
            </w:r>
            <w:r w:rsidRPr="00EF7C78">
              <w:rPr>
                <w:sz w:val="22"/>
              </w:rPr>
              <w:fldChar w:fldCharType="separate"/>
            </w:r>
            <w:r w:rsidR="0089448F" w:rsidRPr="00EF7C78">
              <w:rPr>
                <w:noProof/>
                <w:sz w:val="22"/>
              </w:rPr>
              <w:t>${</w:t>
            </w:r>
            <w:r w:rsidR="00C2336B" w:rsidRPr="00EF7C78">
              <w:rPr>
                <w:noProof/>
                <w:sz w:val="22"/>
              </w:rPr>
              <w:t>ags</w:t>
            </w:r>
            <w:r w:rsidR="0089448F" w:rsidRPr="00EF7C78">
              <w:rPr>
                <w:noProof/>
                <w:sz w:val="22"/>
              </w:rPr>
              <w:t>}</w:t>
            </w:r>
            <w:r w:rsidRPr="00EF7C78">
              <w:rPr>
                <w:sz w:val="22"/>
              </w:rPr>
              <w:fldChar w:fldCharType="end"/>
            </w:r>
            <w:bookmarkEnd w:id="4"/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394FE3" w:rsidTr="00394FE3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394FE3" w:rsidRPr="008D440B" w:rsidRDefault="00394FE3" w:rsidP="00076BD9">
            <w:pPr>
              <w:rPr>
                <w:rFonts w:eastAsia="Arial"/>
                <w:w w:val="111"/>
                <w:sz w:val="22"/>
              </w:rPr>
            </w:pPr>
          </w:p>
        </w:tc>
      </w:tr>
      <w:tr w:rsidR="00076BD9" w:rsidTr="00443B4F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bottom w:val="single" w:sz="4" w:space="0" w:color="auto"/>
            </w:tcBorders>
            <w:vAlign w:val="center"/>
          </w:tcPr>
          <w:p w:rsidR="00076BD9" w:rsidRPr="00460D86" w:rsidRDefault="00DF0FFD" w:rsidP="0096431B">
            <w:pPr>
              <w:rPr>
                <w:sz w:val="22"/>
              </w:rPr>
            </w:pPr>
            <w:r w:rsidRPr="00460D86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2"/>
            <w:r w:rsidRPr="00460D86">
              <w:rPr>
                <w:rStyle w:val="Formatvorlage21"/>
              </w:rPr>
              <w:instrText xml:space="preserve"> FORMTEXT </w:instrText>
            </w:r>
            <w:r w:rsidRPr="00460D86">
              <w:rPr>
                <w:rStyle w:val="Formatvorlage21"/>
              </w:rPr>
            </w:r>
            <w:r w:rsidRPr="00460D86">
              <w:rPr>
                <w:rStyle w:val="Formatvorlage21"/>
              </w:rPr>
              <w:fldChar w:fldCharType="separate"/>
            </w:r>
            <w:r w:rsidR="0089448F" w:rsidRPr="00460D86">
              <w:rPr>
                <w:rStyle w:val="Formatvorlage21"/>
                <w:noProof/>
              </w:rPr>
              <w:t>${</w:t>
            </w:r>
            <w:r w:rsidR="00C2336B" w:rsidRPr="00460D86">
              <w:rPr>
                <w:rStyle w:val="Formatvorlage21"/>
                <w:noProof/>
              </w:rPr>
              <w:t>comments_short</w:t>
            </w:r>
            <w:r w:rsidR="0089448F" w:rsidRPr="00460D86">
              <w:rPr>
                <w:rStyle w:val="Formatvorlage21"/>
                <w:noProof/>
              </w:rPr>
              <w:t>}</w:t>
            </w:r>
            <w:r w:rsidRPr="00460D86">
              <w:rPr>
                <w:rStyle w:val="Formatvorlage21"/>
              </w:rPr>
              <w:fldChar w:fldCharType="end"/>
            </w:r>
            <w:bookmarkEnd w:id="5"/>
          </w:p>
        </w:tc>
      </w:tr>
      <w:tr w:rsidR="00394FE3" w:rsidTr="00C951BB">
        <w:trPr>
          <w:trHeight w:hRule="exact" w:val="397"/>
          <w:jc w:val="center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vAlign w:val="center"/>
          </w:tcPr>
          <w:p w:rsidR="00394FE3" w:rsidRPr="008D440B" w:rsidRDefault="00394FE3" w:rsidP="00394FE3">
            <w:pPr>
              <w:jc w:val="center"/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162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C951BB" w:rsidRDefault="00C951BB" w:rsidP="00394FE3">
            <w:pPr>
              <w:jc w:val="center"/>
              <w:rPr>
                <w:sz w:val="22"/>
              </w:rPr>
            </w:pPr>
            <w:r w:rsidRPr="00C951BB">
              <w:rPr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" w:name="Text16"/>
            <w:r w:rsidRPr="00C951BB">
              <w:rPr>
                <w:sz w:val="22"/>
              </w:rPr>
              <w:instrText xml:space="preserve"> FORMTEXT </w:instrText>
            </w:r>
            <w:r w:rsidRPr="00C951BB">
              <w:rPr>
                <w:sz w:val="22"/>
              </w:rPr>
            </w:r>
            <w:r w:rsidRPr="00C951BB">
              <w:rPr>
                <w:sz w:val="22"/>
              </w:rPr>
              <w:fldChar w:fldCharType="separate"/>
            </w:r>
            <w:r w:rsidR="00030DE5" w:rsidRPr="00030DE5">
              <w:t>${certda}</w:t>
            </w:r>
            <w:r w:rsidRPr="00C951BB">
              <w:rPr>
                <w:sz w:val="22"/>
              </w:rPr>
              <w:fldChar w:fldCharType="end"/>
            </w:r>
            <w:bookmarkEnd w:id="6"/>
          </w:p>
        </w:tc>
        <w:tc>
          <w:tcPr>
            <w:tcW w:w="223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  <w:bookmarkStart w:id="7" w:name="Text11"/>
          </w:p>
        </w:tc>
        <w:bookmarkEnd w:id="7"/>
        <w:tc>
          <w:tcPr>
            <w:tcW w:w="2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Pr="007E05A7" w:rsidRDefault="00394FE3" w:rsidP="00394FE3">
            <w:pPr>
              <w:jc w:val="center"/>
              <w:rPr>
                <w:sz w:val="22"/>
              </w:rPr>
            </w:pPr>
          </w:p>
        </w:tc>
        <w:tc>
          <w:tcPr>
            <w:tcW w:w="297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394FE3" w:rsidRDefault="00394FE3" w:rsidP="00394FE3">
            <w:pPr>
              <w:jc w:val="center"/>
            </w:pPr>
          </w:p>
        </w:tc>
      </w:tr>
      <w:tr w:rsidR="000E7FEA" w:rsidTr="00443B4F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E7FEA" w:rsidRPr="007E40FA" w:rsidRDefault="000E7FEA" w:rsidP="000E7FEA">
            <w:pPr>
              <w:jc w:val="center"/>
              <w:rPr>
                <w:sz w:val="13"/>
                <w:szCs w:val="13"/>
              </w:rPr>
            </w:pPr>
            <w:r w:rsidRPr="000E7FEA">
              <w:rPr>
                <w:sz w:val="13"/>
                <w:szCs w:val="13"/>
              </w:rPr>
              <w:t>(Dienstsiegel der Schule)</w:t>
            </w:r>
          </w:p>
        </w:tc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394FE3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rFonts w:eastAsia="Arial"/>
                <w:w w:val="103"/>
                <w:sz w:val="18"/>
                <w:szCs w:val="16"/>
              </w:rPr>
              <w:t>Schulleiter/in</w:t>
            </w:r>
          </w:p>
        </w:tc>
        <w:tc>
          <w:tcPr>
            <w:tcW w:w="2041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E7FEA" w:rsidRDefault="000E7FEA" w:rsidP="000E7FEA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E7FEA" w:rsidRDefault="001E6C19" w:rsidP="00394FE3">
            <w:pPr>
              <w:jc w:val="center"/>
            </w:pPr>
            <w:r w:rsidRPr="00394FE3">
              <w:rPr>
                <w:sz w:val="18"/>
              </w:rPr>
              <w:t>Lerngruppenbegleiter</w:t>
            </w:r>
            <w:r w:rsidR="000E7FEA" w:rsidRPr="00394FE3">
              <w:rPr>
                <w:sz w:val="18"/>
              </w:rPr>
              <w:t>/in</w:t>
            </w:r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8E172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394FE3" w:rsidRDefault="00394FE3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77E0A" w:rsidRPr="008E1728" w:rsidRDefault="00877E0A" w:rsidP="008E1728">
      <w:pPr>
        <w:spacing w:line="240" w:lineRule="atLeast"/>
        <w:ind w:right="-23"/>
        <w:rPr>
          <w:rFonts w:eastAsia="Arial"/>
          <w:sz w:val="8"/>
          <w:szCs w:val="24"/>
        </w:rPr>
      </w:pPr>
    </w:p>
    <w:p w:rsidR="008E1881" w:rsidRPr="008F3E9D" w:rsidRDefault="001E6C19" w:rsidP="00704BAC">
      <w:pPr>
        <w:spacing w:line="240" w:lineRule="atLeast"/>
        <w:ind w:left="-567" w:right="-569"/>
        <w:rPr>
          <w:rFonts w:eastAsia="Arial"/>
          <w:b/>
          <w:szCs w:val="24"/>
        </w:rPr>
      </w:pPr>
      <w:r w:rsidRPr="008F3E9D">
        <w:rPr>
          <w:rFonts w:eastAsia="Arial"/>
          <w:b/>
          <w:szCs w:val="24"/>
        </w:rPr>
        <w:t xml:space="preserve">Die Leistungen </w:t>
      </w:r>
      <w:r w:rsidR="008F3E9D" w:rsidRPr="008F3E9D">
        <w:rPr>
          <w:rFonts w:eastAsia="Arial"/>
          <w:b/>
          <w:szCs w:val="24"/>
        </w:rPr>
        <w:t>wurden in allen Fächern auf dem</w:t>
      </w:r>
      <w:r w:rsidRPr="008F3E9D">
        <w:rPr>
          <w:rFonts w:eastAsia="Arial"/>
          <w:b/>
          <w:szCs w:val="24"/>
        </w:rPr>
        <w:t xml:space="preserve"> </w:t>
      </w:r>
      <w:sdt>
        <w:sdtPr>
          <w:rPr>
            <w:rStyle w:val="Formatvorlage67"/>
          </w:rPr>
          <w:id w:val="1333180765"/>
          <w:placeholder>
            <w:docPart w:val="43A4BCEC6F754A22A49B395F8A529C88"/>
          </w:placeholder>
          <w:dropDownList>
            <w:listItem w:value="Wählen Sie ein Element aus."/>
            <w:listItem w:displayText="grundlegenden Niveau (G) beurteilt." w:value="grundlegenden Niveau (G) beurteilt."/>
            <w:listItem w:displayText="mittleren Niveau (M) beurteilt." w:value="mittleren Niveau (M) beurteilt."/>
            <w:listItem w:displayText="erweiteren Niveau (E) beurteilt." w:value="erweiteren Niveau (E) beurteilt."/>
          </w:dropDownList>
        </w:sdtPr>
        <w:sdtEndPr>
          <w:rPr>
            <w:rStyle w:val="Formatvorlage65"/>
            <w:sz w:val="22"/>
          </w:rPr>
        </w:sdtEndPr>
        <w:sdtContent>
          <w:r w:rsidR="00BF1AC4">
            <w:rPr>
              <w:rStyle w:val="Formatvorlage67"/>
            </w:rPr>
            <w:t>grundlegenden Niveau (G) beurteilt.</w:t>
          </w:r>
        </w:sdtContent>
      </w:sdt>
    </w:p>
    <w:sectPr w:rsidR="008E1881" w:rsidRPr="008F3E9D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9BF" w:rsidRDefault="006E29BF" w:rsidP="001E03DE">
      <w:r>
        <w:separator/>
      </w:r>
    </w:p>
  </w:endnote>
  <w:endnote w:type="continuationSeparator" w:id="0">
    <w:p w:rsidR="006E29BF" w:rsidRDefault="006E29B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9BF" w:rsidRDefault="006E29BF" w:rsidP="001E03DE">
      <w:r>
        <w:separator/>
      </w:r>
    </w:p>
  </w:footnote>
  <w:footnote w:type="continuationSeparator" w:id="0">
    <w:p w:rsidR="006E29BF" w:rsidRDefault="006E29B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bcLW55w2AgN5Mtf32ACHHwxC3dXMJQVoTbPCi3fG8PjUim1rGUxH6ZJVq3JGa5oWv4ZoJ/U/zrHY42A+wtFPmQ==" w:salt="L6O7Dpr8ga/9w95D1rigL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13DE"/>
    <w:rsid w:val="00005A7F"/>
    <w:rsid w:val="000158DB"/>
    <w:rsid w:val="00030DE5"/>
    <w:rsid w:val="000416D4"/>
    <w:rsid w:val="00044446"/>
    <w:rsid w:val="00076BD9"/>
    <w:rsid w:val="0009035A"/>
    <w:rsid w:val="000A510C"/>
    <w:rsid w:val="000B64BE"/>
    <w:rsid w:val="000E380A"/>
    <w:rsid w:val="000E7FEA"/>
    <w:rsid w:val="001164F4"/>
    <w:rsid w:val="00165C72"/>
    <w:rsid w:val="00185D9A"/>
    <w:rsid w:val="001A2103"/>
    <w:rsid w:val="001E03DE"/>
    <w:rsid w:val="001E4D4C"/>
    <w:rsid w:val="001E6C19"/>
    <w:rsid w:val="001E7CA1"/>
    <w:rsid w:val="00210F12"/>
    <w:rsid w:val="00215DBF"/>
    <w:rsid w:val="002223B8"/>
    <w:rsid w:val="00296589"/>
    <w:rsid w:val="00394FE3"/>
    <w:rsid w:val="003A0D90"/>
    <w:rsid w:val="003A1654"/>
    <w:rsid w:val="003E1661"/>
    <w:rsid w:val="003F4608"/>
    <w:rsid w:val="003F46AA"/>
    <w:rsid w:val="0040499D"/>
    <w:rsid w:val="004102FE"/>
    <w:rsid w:val="00443B4F"/>
    <w:rsid w:val="0044650F"/>
    <w:rsid w:val="00460D86"/>
    <w:rsid w:val="0046436C"/>
    <w:rsid w:val="004709A0"/>
    <w:rsid w:val="004961B4"/>
    <w:rsid w:val="004D13DE"/>
    <w:rsid w:val="004F71DD"/>
    <w:rsid w:val="00515D17"/>
    <w:rsid w:val="0053402F"/>
    <w:rsid w:val="00541839"/>
    <w:rsid w:val="00577580"/>
    <w:rsid w:val="00621A2E"/>
    <w:rsid w:val="00666AC0"/>
    <w:rsid w:val="0068567C"/>
    <w:rsid w:val="006D4340"/>
    <w:rsid w:val="006D4AA2"/>
    <w:rsid w:val="006E29BF"/>
    <w:rsid w:val="006F4481"/>
    <w:rsid w:val="00704BAC"/>
    <w:rsid w:val="00707782"/>
    <w:rsid w:val="00747ADE"/>
    <w:rsid w:val="007717AC"/>
    <w:rsid w:val="007C5B0D"/>
    <w:rsid w:val="007C64FB"/>
    <w:rsid w:val="007E05A7"/>
    <w:rsid w:val="007E40FA"/>
    <w:rsid w:val="007E7F6A"/>
    <w:rsid w:val="00820E37"/>
    <w:rsid w:val="00877E0A"/>
    <w:rsid w:val="008921C3"/>
    <w:rsid w:val="0089448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7179"/>
    <w:rsid w:val="009C05F9"/>
    <w:rsid w:val="009F02C0"/>
    <w:rsid w:val="00A5093A"/>
    <w:rsid w:val="00A545FC"/>
    <w:rsid w:val="00A56845"/>
    <w:rsid w:val="00A91268"/>
    <w:rsid w:val="00A94633"/>
    <w:rsid w:val="00A96C3E"/>
    <w:rsid w:val="00AA7AEA"/>
    <w:rsid w:val="00AE5C68"/>
    <w:rsid w:val="00B9513B"/>
    <w:rsid w:val="00BD06F8"/>
    <w:rsid w:val="00BF1AC4"/>
    <w:rsid w:val="00C12705"/>
    <w:rsid w:val="00C22DA6"/>
    <w:rsid w:val="00C2336B"/>
    <w:rsid w:val="00C7555E"/>
    <w:rsid w:val="00C85055"/>
    <w:rsid w:val="00C951BB"/>
    <w:rsid w:val="00CD6932"/>
    <w:rsid w:val="00D3301F"/>
    <w:rsid w:val="00D808E2"/>
    <w:rsid w:val="00D94721"/>
    <w:rsid w:val="00DD4D96"/>
    <w:rsid w:val="00DF0FFD"/>
    <w:rsid w:val="00E5291B"/>
    <w:rsid w:val="00E916D8"/>
    <w:rsid w:val="00ED07BE"/>
    <w:rsid w:val="00EF4D67"/>
    <w:rsid w:val="00EF7C78"/>
    <w:rsid w:val="00F0608C"/>
    <w:rsid w:val="00F407DE"/>
    <w:rsid w:val="00F44A67"/>
    <w:rsid w:val="00F554DA"/>
    <w:rsid w:val="00F56E21"/>
    <w:rsid w:val="00F9729D"/>
    <w:rsid w:val="00FB3661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0DE4DD-6C7E-40BF-8A0B-F8E21FD2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AppData\Local\Microsoft\Windows\Temporary%20Internet%20Files\Content.IE5\NVI0R531\Abgangszeugnis_der_Gemeinschaftsschule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A4BCEC6F754A22A49B395F8A529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66CEF8-1535-473B-B7F8-92AD6F2D288A}"/>
      </w:docPartPr>
      <w:docPartBody>
        <w:p w:rsidR="00DB515B" w:rsidRDefault="003A574E" w:rsidP="003A574E">
          <w:pPr>
            <w:pStyle w:val="43A4BCEC6F754A22A49B395F8A529C882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EB360B0E74ED464EBE485F301A9E0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1BC7F8-9F77-4D4F-BDA5-5DD1E21A3F1E}"/>
      </w:docPartPr>
      <w:docPartBody>
        <w:p w:rsidR="00DB515B" w:rsidRDefault="003A574E" w:rsidP="003A574E">
          <w:pPr>
            <w:pStyle w:val="EB360B0E74ED464EBE485F301A9E07142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74E"/>
    <w:rsid w:val="00047F71"/>
    <w:rsid w:val="000D151D"/>
    <w:rsid w:val="001E5B4D"/>
    <w:rsid w:val="00257936"/>
    <w:rsid w:val="00324664"/>
    <w:rsid w:val="003A574E"/>
    <w:rsid w:val="00524B68"/>
    <w:rsid w:val="0064192F"/>
    <w:rsid w:val="00BF5BA8"/>
    <w:rsid w:val="00D75E30"/>
    <w:rsid w:val="00DB515B"/>
    <w:rsid w:val="00EA4506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574E"/>
    <w:rPr>
      <w:color w:val="808080"/>
    </w:rPr>
  </w:style>
  <w:style w:type="paragraph" w:customStyle="1" w:styleId="43A4BCEC6F754A22A49B395F8A529C88">
    <w:name w:val="43A4BCEC6F754A22A49B395F8A529C88"/>
  </w:style>
  <w:style w:type="paragraph" w:customStyle="1" w:styleId="EB360B0E74ED464EBE485F301A9E0714">
    <w:name w:val="EB360B0E74ED464EBE485F301A9E0714"/>
  </w:style>
  <w:style w:type="paragraph" w:customStyle="1" w:styleId="43A4BCEC6F754A22A49B395F8A529C881">
    <w:name w:val="43A4BCEC6F754A22A49B395F8A529C88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1">
    <w:name w:val="EB360B0E74ED464EBE485F301A9E07141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43A4BCEC6F754A22A49B395F8A529C882">
    <w:name w:val="43A4BCEC6F754A22A49B395F8A529C88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  <w:style w:type="paragraph" w:customStyle="1" w:styleId="EB360B0E74ED464EBE485F301A9E07142">
    <w:name w:val="EB360B0E74ED464EBE485F301A9E07142"/>
    <w:rsid w:val="003A574E"/>
    <w:pPr>
      <w:spacing w:after="0" w:line="240" w:lineRule="auto"/>
    </w:pPr>
    <w:rPr>
      <w:rFonts w:ascii="Arial" w:eastAsiaTheme="minorHAnsi" w:hAnsi="Arial" w:cs="Arial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Abgangszeugnis_der_Gemeinschaftsschule_(Formular)</Template>
  <TotalTime>10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Innenverwaltung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Sergey Zavarzin</cp:lastModifiedBy>
  <cp:revision>13</cp:revision>
  <cp:lastPrinted>2016-11-10T12:58:00Z</cp:lastPrinted>
  <dcterms:created xsi:type="dcterms:W3CDTF">2017-04-18T08:42:00Z</dcterms:created>
  <dcterms:modified xsi:type="dcterms:W3CDTF">2019-01-24T16:58:00Z</dcterms:modified>
</cp:coreProperties>
</file>