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079"/>
        <w:gridCol w:w="230"/>
        <w:gridCol w:w="1121"/>
        <w:gridCol w:w="671"/>
        <w:gridCol w:w="1278"/>
        <w:gridCol w:w="730"/>
        <w:gridCol w:w="1255"/>
        <w:gridCol w:w="1842"/>
      </w:tblGrid>
      <w:tr w:rsidR="00DA7C79" w:rsidRPr="00DA7C79" w14:paraId="24F0E810" w14:textId="77777777" w:rsidTr="00FE2720">
        <w:trPr>
          <w:trHeight w:val="113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5587F" w14:textId="77777777" w:rsidR="00DA7C79" w:rsidRPr="00DA7C79" w:rsidRDefault="00DA7C79" w:rsidP="00265D34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4515DA23" wp14:editId="725E477B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79" w:rsidRPr="00DA7C79" w14:paraId="2719079C" w14:textId="77777777" w:rsidTr="00FE2720">
        <w:trPr>
          <w:trHeight w:val="379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903852E" w14:textId="77777777" w:rsidR="00DA7C79" w:rsidRPr="00DA7C79" w:rsidRDefault="00DA7C79" w:rsidP="00265D34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084444" w14:paraId="3B08032C" w14:textId="77777777" w:rsidTr="001E03B7">
        <w:trPr>
          <w:trHeight w:hRule="exact" w:val="736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5B39B" w14:textId="7356DA22" w:rsidR="00084444" w:rsidRPr="00FC5CE9" w:rsidRDefault="00084444" w:rsidP="001E03B7">
            <w:pPr>
              <w:spacing w:after="60"/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0E1BD7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</w:p>
        </w:tc>
      </w:tr>
      <w:tr w:rsidR="00084444" w14:paraId="11CD5D20" w14:textId="77777777" w:rsidTr="00084444">
        <w:trPr>
          <w:trHeight w:hRule="exact" w:val="1002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6E7BDC" w14:textId="77777777" w:rsidR="00084444" w:rsidRDefault="00084444" w:rsidP="001C3097">
            <w:pPr>
              <w:pStyle w:val="ad"/>
              <w:spacing w:before="0" w:after="0"/>
              <w:ind w:left="181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_____________________________________________________________</w:t>
            </w:r>
            <w:r w:rsidR="001C3097">
              <w:rPr>
                <w:rFonts w:ascii="Arial" w:hAnsi="Arial" w:cs="Arial"/>
                <w:sz w:val="18"/>
                <w:szCs w:val="18"/>
                <w:lang w:val="de-DE"/>
              </w:rPr>
              <w:t>________________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___________________</w:t>
            </w:r>
          </w:p>
          <w:p w14:paraId="52928EB2" w14:textId="77777777" w:rsidR="00084444" w:rsidRDefault="00084444" w:rsidP="001E03B7">
            <w:pPr>
              <w:pStyle w:val="ad"/>
              <w:spacing w:before="0" w:after="0"/>
              <w:ind w:left="181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5B793275" w14:textId="77777777" w:rsidR="00084444" w:rsidRPr="005F7230" w:rsidRDefault="00084444" w:rsidP="001E03B7">
            <w:pPr>
              <w:pStyle w:val="ad"/>
              <w:spacing w:before="0" w:after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</w:p>
          <w:p w14:paraId="53918CA4" w14:textId="77777777" w:rsidR="00084444" w:rsidRPr="0016582B" w:rsidRDefault="00084444" w:rsidP="001E03B7">
            <w:pPr>
              <w:ind w:left="181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Zeugnis über den </w:t>
            </w:r>
            <w:r w:rsidRPr="00080DE6">
              <w:rPr>
                <w:b/>
                <w:sz w:val="28"/>
              </w:rPr>
              <w:t>Realschulabschluss</w:t>
            </w:r>
          </w:p>
        </w:tc>
      </w:tr>
      <w:tr w:rsidR="00076BD9" w:rsidRPr="007E6EBE" w14:paraId="7B22A804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79" w:type="dxa"/>
            <w:vAlign w:val="center"/>
          </w:tcPr>
          <w:p w14:paraId="0E7A5D89" w14:textId="77777777"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127" w:type="dxa"/>
            <w:gridSpan w:val="7"/>
            <w:vAlign w:val="center"/>
          </w:tcPr>
          <w:p w14:paraId="0762FA22" w14:textId="614629EC" w:rsidR="00076BD9" w:rsidRPr="007E6EBE" w:rsidRDefault="007E6EBE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0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E1BD7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0"/>
          </w:p>
        </w:tc>
      </w:tr>
      <w:tr w:rsidR="009A7179" w:rsidRPr="007E6EBE" w14:paraId="0F744C23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79" w:type="dxa"/>
            <w:vAlign w:val="center"/>
          </w:tcPr>
          <w:p w14:paraId="7B948E19" w14:textId="77777777" w:rsidR="009A7179" w:rsidRPr="007E6EBE" w:rsidRDefault="009A717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127" w:type="dxa"/>
            <w:gridSpan w:val="7"/>
            <w:vAlign w:val="center"/>
          </w:tcPr>
          <w:p w14:paraId="0D1C3D9C" w14:textId="03C96DE5" w:rsidR="009A7179" w:rsidRPr="007E6EBE" w:rsidRDefault="008C4296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1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0E1BD7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1"/>
          </w:p>
        </w:tc>
      </w:tr>
      <w:tr w:rsidR="00076BD9" w:rsidRPr="007E6EBE" w14:paraId="3528C5F9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79" w:type="dxa"/>
            <w:vAlign w:val="center"/>
          </w:tcPr>
          <w:p w14:paraId="7B99929C" w14:textId="77777777"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127" w:type="dxa"/>
            <w:gridSpan w:val="7"/>
            <w:vAlign w:val="center"/>
          </w:tcPr>
          <w:p w14:paraId="4D9A57D8" w14:textId="613D45AC" w:rsidR="00076BD9" w:rsidRPr="007E6EBE" w:rsidRDefault="000A6356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2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0E1BD7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2"/>
          </w:p>
        </w:tc>
      </w:tr>
      <w:tr w:rsidR="00C64F41" w:rsidRPr="007E6EBE" w14:paraId="3CDF285D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8"/>
            <w:vAlign w:val="center"/>
          </w:tcPr>
          <w:p w14:paraId="783FA663" w14:textId="77777777" w:rsidR="00C64F41" w:rsidRPr="007E6EBE" w:rsidRDefault="00C64F41" w:rsidP="00C64F41">
            <w:pPr>
              <w:spacing w:line="249" w:lineRule="exact"/>
              <w:ind w:left="181" w:right="-20"/>
              <w:jc w:val="both"/>
              <w:rPr>
                <w:rFonts w:eastAsia="Times New Roman"/>
                <w:b/>
                <w:spacing w:val="15"/>
                <w:sz w:val="20"/>
              </w:rPr>
            </w:pPr>
            <w:r>
              <w:rPr>
                <w:rFonts w:eastAsia="Arial"/>
                <w:spacing w:val="-2"/>
                <w:sz w:val="20"/>
              </w:rPr>
              <w:t>h</w:t>
            </w:r>
            <w:r w:rsidRPr="004769B3">
              <w:rPr>
                <w:rFonts w:eastAsia="Arial"/>
                <w:spacing w:val="-2"/>
                <w:sz w:val="20"/>
              </w:rPr>
              <w:t xml:space="preserve">at die </w:t>
            </w:r>
            <w:r>
              <w:rPr>
                <w:rFonts w:eastAsia="Arial"/>
                <w:spacing w:val="-2"/>
                <w:sz w:val="20"/>
              </w:rPr>
              <w:t>Realschula</w:t>
            </w:r>
            <w:r w:rsidRPr="004769B3">
              <w:rPr>
                <w:rFonts w:eastAsia="Arial"/>
                <w:spacing w:val="-2"/>
                <w:sz w:val="20"/>
              </w:rPr>
              <w:t>bschlussprüfung für Schulfremde mit Erfolg abgelegt.</w:t>
            </w:r>
          </w:p>
        </w:tc>
      </w:tr>
      <w:tr w:rsidR="00084444" w:rsidRPr="007E6EBE" w14:paraId="55337DAF" w14:textId="77777777" w:rsidTr="000844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67"/>
        </w:trPr>
        <w:tc>
          <w:tcPr>
            <w:tcW w:w="10206" w:type="dxa"/>
            <w:gridSpan w:val="8"/>
            <w:vAlign w:val="center"/>
          </w:tcPr>
          <w:p w14:paraId="581C5020" w14:textId="77777777" w:rsidR="00084444" w:rsidRDefault="00084444" w:rsidP="00A35049">
            <w:pPr>
              <w:spacing w:line="249" w:lineRule="exact"/>
              <w:ind w:left="181" w:right="-20"/>
              <w:jc w:val="both"/>
              <w:rPr>
                <w:rFonts w:eastAsia="Times New Roman"/>
                <w:spacing w:val="15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 xml:space="preserve">Schriftliche Prüfungsfächer waren: </w:t>
            </w:r>
            <w:r>
              <w:rPr>
                <w:rFonts w:eastAsia="Times New Roman"/>
                <w:spacing w:val="15"/>
                <w:sz w:val="20"/>
              </w:rPr>
              <w:t>Deutsch, Mathematik, Englisch</w:t>
            </w:r>
          </w:p>
          <w:p w14:paraId="513ABB62" w14:textId="77777777" w:rsidR="00084444" w:rsidRPr="007E6EBE" w:rsidRDefault="00084444" w:rsidP="005D58D2">
            <w:pPr>
              <w:spacing w:line="249" w:lineRule="exact"/>
              <w:ind w:left="181" w:right="-23"/>
              <w:jc w:val="both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5D58D2">
              <w:rPr>
                <w:color w:val="FFFFFF" w:themeColor="background1"/>
                <w:sz w:val="14"/>
                <w:szCs w:val="16"/>
              </w:rPr>
              <w:fldChar w:fldCharType="begin"/>
            </w:r>
            <w:r w:rsidRPr="005D58D2">
              <w:rPr>
                <w:color w:val="FFFFFF" w:themeColor="background1"/>
                <w:sz w:val="14"/>
                <w:szCs w:val="16"/>
              </w:rPr>
              <w:instrText xml:space="preserve"> EQ \x \to(   ) </w:instrText>
            </w:r>
            <w:r w:rsidRPr="005D58D2">
              <w:rPr>
                <w:color w:val="FFFFFF" w:themeColor="background1"/>
                <w:sz w:val="14"/>
                <w:szCs w:val="16"/>
              </w:rPr>
              <w:fldChar w:fldCharType="end"/>
            </w:r>
          </w:p>
        </w:tc>
      </w:tr>
      <w:tr w:rsidR="00A35049" w:rsidRPr="007E6EBE" w14:paraId="73B97EF1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8"/>
            <w:vAlign w:val="bottom"/>
          </w:tcPr>
          <w:p w14:paraId="33698FAC" w14:textId="77777777" w:rsidR="00A35049" w:rsidRPr="007E6EBE" w:rsidRDefault="00A35049" w:rsidP="00084444">
            <w:pPr>
              <w:spacing w:line="249" w:lineRule="exact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</w:t>
            </w:r>
            <w:r w:rsidR="00084444">
              <w:rPr>
                <w:rFonts w:eastAsia="Times New Roman"/>
                <w:b/>
                <w:spacing w:val="15"/>
                <w:sz w:val="20"/>
              </w:rPr>
              <w:t>tungen in den einzelnen Fächern:</w:t>
            </w:r>
          </w:p>
        </w:tc>
      </w:tr>
      <w:tr w:rsidR="00A35049" w:rsidRPr="00C96D86" w14:paraId="17B5D6B3" w14:textId="77777777" w:rsidTr="000E1BD7">
        <w:trPr>
          <w:trHeight w:val="397"/>
        </w:trPr>
        <w:tc>
          <w:tcPr>
            <w:tcW w:w="33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7CC01" w14:textId="43C00796" w:rsidR="00A35049" w:rsidRPr="00F13AF9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" w:name="Text27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${subj1}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  <w:sdt>
          <w:sdtPr>
            <w:rPr>
              <w:rStyle w:val="Formatvorlage75"/>
              <w:szCs w:val="20"/>
            </w:rPr>
            <w:id w:val="-12157293"/>
            <w:placeholder>
              <w:docPart w:val="4C55C659B00B49E6B8B8A521CD3FA41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_grade}" w:value="${subj1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369FDEF" w14:textId="0E9E9993" w:rsidR="00A35049" w:rsidRPr="007C37DF" w:rsidRDefault="000E1BD7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${subj1_grade}</w:t>
                </w:r>
              </w:p>
            </w:tc>
          </w:sdtContent>
        </w:sdt>
        <w:tc>
          <w:tcPr>
            <w:tcW w:w="3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F7CCF" w14:textId="5508CD21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${subj7}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501429738"/>
            <w:placeholder>
              <w:docPart w:val="8F9655EEFB9D4F9EBDAFE50F4C4CF30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7_grade}" w:value="${subj7_grade}"/>
              <w:listItem w:displayText=" " w:value=" "/>
            </w:dropDownList>
          </w:sdtPr>
          <w:sdtContent>
            <w:tc>
              <w:tcPr>
                <w:tcW w:w="184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2A3F9DF" w14:textId="6D65FF39" w:rsidR="00A35049" w:rsidRPr="007C37DF" w:rsidRDefault="000E1BD7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${subj7_grade}</w:t>
                </w:r>
              </w:p>
            </w:tc>
          </w:sdtContent>
        </w:sdt>
      </w:tr>
      <w:tr w:rsidR="00A35049" w:rsidRPr="00C96D86" w14:paraId="530BBACE" w14:textId="77777777" w:rsidTr="000E1BD7">
        <w:trPr>
          <w:trHeight w:val="397"/>
        </w:trPr>
        <w:tc>
          <w:tcPr>
            <w:tcW w:w="33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A6014" w14:textId="3B3010BB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${subj2}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591360574"/>
            <w:placeholder>
              <w:docPart w:val="1CDB71747F1F41B5B9E660FEF9E4E34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2_grade}" w:value="${subj2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144AAF1" w14:textId="76D54FE3" w:rsidR="00A35049" w:rsidRPr="007C37DF" w:rsidRDefault="000E1BD7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${subj2_grade}</w:t>
                </w:r>
              </w:p>
            </w:tc>
          </w:sdtContent>
        </w:sdt>
        <w:tc>
          <w:tcPr>
            <w:tcW w:w="3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ECAED" w14:textId="20BDE5CD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${subj8}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2017569924"/>
            <w:placeholder>
              <w:docPart w:val="1D46C6FB4AC149F6A5130D12EEBE0B0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8_grade}" w:value="${subj8_grade}"/>
              <w:listItem w:displayText=" " w:value=" "/>
            </w:dropDownList>
          </w:sdtPr>
          <w:sdtContent>
            <w:tc>
              <w:tcPr>
                <w:tcW w:w="184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99BA4BD" w14:textId="2BE8B714" w:rsidR="00A35049" w:rsidRPr="007C37DF" w:rsidRDefault="000E1BD7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${subj8_grade}</w:t>
                </w:r>
              </w:p>
            </w:tc>
          </w:sdtContent>
        </w:sdt>
      </w:tr>
      <w:tr w:rsidR="00A35049" w:rsidRPr="00C96D86" w14:paraId="393F4E9E" w14:textId="77777777" w:rsidTr="000E1BD7">
        <w:trPr>
          <w:trHeight w:val="397"/>
        </w:trPr>
        <w:tc>
          <w:tcPr>
            <w:tcW w:w="33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A4A01" w14:textId="0495C76F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${subj3}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70891921"/>
            <w:placeholder>
              <w:docPart w:val="7F4197F5BB964138B12963D88F2DD01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3_grade}" w:value="${subj3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9C5C1B0" w14:textId="15B03413" w:rsidR="00A35049" w:rsidRPr="007C37DF" w:rsidRDefault="000E1BD7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${subj3_grade}</w:t>
                </w:r>
              </w:p>
            </w:tc>
          </w:sdtContent>
        </w:sdt>
        <w:tc>
          <w:tcPr>
            <w:tcW w:w="3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42EB0" w14:textId="73DCA99E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${subj9}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2022977608"/>
            <w:placeholder>
              <w:docPart w:val="846C4CC4ADC84367A99B4B5558545A5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9_grade}" w:value="${subj9_grade}"/>
              <w:listItem w:displayText=" " w:value=" "/>
            </w:dropDownList>
          </w:sdtPr>
          <w:sdtContent>
            <w:tc>
              <w:tcPr>
                <w:tcW w:w="184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A00727" w14:textId="29ADB1DD" w:rsidR="00A35049" w:rsidRPr="007C37DF" w:rsidRDefault="000E1BD7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${subj9_grade}</w:t>
                </w:r>
              </w:p>
            </w:tc>
          </w:sdtContent>
        </w:sdt>
      </w:tr>
      <w:tr w:rsidR="00A35049" w:rsidRPr="00C96D86" w14:paraId="4A32019C" w14:textId="77777777" w:rsidTr="000E1BD7">
        <w:trPr>
          <w:trHeight w:val="397"/>
        </w:trPr>
        <w:tc>
          <w:tcPr>
            <w:tcW w:w="33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7C928" w14:textId="539E2719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${subj4}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1518428039"/>
            <w:placeholder>
              <w:docPart w:val="3FCE004477CC4CBFBC46ACC7F20FDCF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4_grade}" w:value="${subj4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1ACE17E" w14:textId="6B80E8B9" w:rsidR="00A35049" w:rsidRPr="007C37DF" w:rsidRDefault="000E1BD7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${subj4_grade}</w:t>
                </w:r>
              </w:p>
            </w:tc>
          </w:sdtContent>
        </w:sdt>
        <w:tc>
          <w:tcPr>
            <w:tcW w:w="3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37013" w14:textId="03B9A165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${subj10}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1460455476"/>
            <w:placeholder>
              <w:docPart w:val="A1E3265329E74AAB9E08AC718AB85C4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0_grade}" w:value="${subj10_grade}"/>
              <w:listItem w:displayText=" " w:value=" "/>
            </w:dropDownList>
          </w:sdtPr>
          <w:sdtContent>
            <w:tc>
              <w:tcPr>
                <w:tcW w:w="184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BFF3F73" w14:textId="49E99D9A" w:rsidR="00A35049" w:rsidRPr="007C37DF" w:rsidRDefault="000E1BD7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${subj10_grade}</w:t>
                </w:r>
              </w:p>
            </w:tc>
          </w:sdtContent>
        </w:sdt>
      </w:tr>
      <w:tr w:rsidR="00A35049" w:rsidRPr="00C96D86" w14:paraId="37CCEDF1" w14:textId="77777777" w:rsidTr="000E1BD7">
        <w:trPr>
          <w:trHeight w:val="397"/>
        </w:trPr>
        <w:tc>
          <w:tcPr>
            <w:tcW w:w="33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4878C" w14:textId="4A76C56B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${subj5}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2046205081"/>
            <w:placeholder>
              <w:docPart w:val="6ACCE75EBE01480D8976509BE3444F9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5_grade}" w:value="${subj5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08109CF" w14:textId="7763029D" w:rsidR="00A35049" w:rsidRPr="007C37DF" w:rsidRDefault="000E1BD7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${subj5_grade}</w:t>
                </w:r>
              </w:p>
            </w:tc>
          </w:sdtContent>
        </w:sdt>
        <w:tc>
          <w:tcPr>
            <w:tcW w:w="3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21F18" w14:textId="54FB5D85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${subj11}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-70815049"/>
            <w:placeholder>
              <w:docPart w:val="4F97D720454740C6B01C03305C23CC4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1_grade}" w:value="${subj11_grade}"/>
              <w:listItem w:displayText=" " w:value=" "/>
            </w:dropDownList>
          </w:sdtPr>
          <w:sdtContent>
            <w:tc>
              <w:tcPr>
                <w:tcW w:w="184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C4FADD8" w14:textId="508BD736" w:rsidR="00A35049" w:rsidRPr="007C37DF" w:rsidRDefault="000E1BD7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${subj11_grade}</w:t>
                </w:r>
              </w:p>
            </w:tc>
          </w:sdtContent>
        </w:sdt>
      </w:tr>
      <w:tr w:rsidR="00A35049" w:rsidRPr="00C96D86" w14:paraId="7511A34C" w14:textId="77777777" w:rsidTr="000E1BD7">
        <w:trPr>
          <w:trHeight w:val="397"/>
        </w:trPr>
        <w:tc>
          <w:tcPr>
            <w:tcW w:w="33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1126A" w14:textId="5342DEF5" w:rsidR="00A35049" w:rsidRPr="007C37DF" w:rsidRDefault="00A3504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${subj6}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1065995173"/>
            <w:placeholder>
              <w:docPart w:val="76E8720DBBFC4958B0FCD34AF08E89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6_grade}" w:value="${subj6_grade}"/>
              <w:listItem w:displayText=" " w:value=" "/>
            </w:dropDownList>
          </w:sdtPr>
          <w:sdtContent>
            <w:tc>
              <w:tcPr>
                <w:tcW w:w="179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BC3A82" w14:textId="3BA275F1" w:rsidR="00A35049" w:rsidRPr="007C37DF" w:rsidRDefault="000E1BD7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${subj6_grade}</w:t>
                </w:r>
              </w:p>
            </w:tc>
          </w:sdtContent>
        </w:sdt>
        <w:tc>
          <w:tcPr>
            <w:tcW w:w="3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D6A71" w14:textId="2A9322A6" w:rsidR="00A35049" w:rsidRPr="007C37DF" w:rsidRDefault="00A35049" w:rsidP="002F35B2">
            <w:pPr>
              <w:ind w:left="16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noProof/>
                <w:sz w:val="20"/>
                <w:szCs w:val="20"/>
              </w:rPr>
              <w:instrText xml:space="preserve"> FORMTEXT </w:instrText>
            </w: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${subj12}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777144975"/>
            <w:placeholder>
              <w:docPart w:val="E799965D69C343E49027F48EBC6C47B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subj12_grade}" w:value="${subj12_grade}"/>
              <w:listItem w:displayText=" " w:value=" "/>
            </w:dropDownList>
          </w:sdtPr>
          <w:sdtContent>
            <w:tc>
              <w:tcPr>
                <w:tcW w:w="184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1892307" w14:textId="1D1063F4" w:rsidR="00A35049" w:rsidRPr="007C37DF" w:rsidRDefault="000E1BD7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${subj12_grade}</w:t>
                </w:r>
              </w:p>
            </w:tc>
          </w:sdtContent>
        </w:sdt>
      </w:tr>
      <w:tr w:rsidR="00B764C9" w:rsidRPr="00C96D86" w14:paraId="36CF7E68" w14:textId="77777777" w:rsidTr="00FE2720">
        <w:trPr>
          <w:trHeight w:hRule="exact" w:val="6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2A00F" w14:textId="77777777" w:rsidR="00B764C9" w:rsidRDefault="00B764C9" w:rsidP="00B764C9">
            <w:pPr>
              <w:ind w:left="164"/>
              <w:rPr>
                <w:b/>
                <w:sz w:val="20"/>
                <w:szCs w:val="20"/>
              </w:rPr>
            </w:pPr>
            <w:r w:rsidRPr="00FB2649">
              <w:rPr>
                <w:b/>
                <w:sz w:val="20"/>
                <w:szCs w:val="20"/>
              </w:rPr>
              <w:t xml:space="preserve">Niveau der erworbenen Kenntnisse in </w:t>
            </w:r>
            <w:r w:rsidR="001B409E" w:rsidRPr="001B409E">
              <w:rPr>
                <w:b/>
                <w:sz w:val="20"/>
                <w:szCs w:val="20"/>
              </w:rPr>
              <w:t>der angegebenen Pflichtfremdsprache</w:t>
            </w:r>
            <w:r w:rsidRPr="00FB2649">
              <w:rPr>
                <w:b/>
                <w:sz w:val="20"/>
                <w:szCs w:val="20"/>
              </w:rPr>
              <w:t>*:</w:t>
            </w:r>
          </w:p>
          <w:p w14:paraId="1FB32642" w14:textId="5B470CB4" w:rsidR="00B764C9" w:rsidRPr="00CC2197" w:rsidRDefault="00B764C9" w:rsidP="001B409E">
            <w:pPr>
              <w:ind w:left="16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Pflichtfremdsprache: </w:t>
            </w:r>
            <w:r w:rsidR="00084444">
              <w:rPr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" w:name="Text28"/>
            <w:r w:rsidR="00084444">
              <w:rPr>
                <w:sz w:val="20"/>
                <w:szCs w:val="20"/>
              </w:rPr>
              <w:instrText xml:space="preserve"> FORMTEXT </w:instrText>
            </w:r>
            <w:r w:rsidR="00084444">
              <w:rPr>
                <w:sz w:val="20"/>
                <w:szCs w:val="20"/>
              </w:rPr>
            </w:r>
            <w:r w:rsidR="00084444">
              <w:rPr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${lang_main}</w:t>
            </w:r>
            <w:r w:rsidR="00084444"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1B409E" w:rsidRPr="00C96D86" w14:paraId="63B5968A" w14:textId="77777777" w:rsidTr="00FE2720">
        <w:trPr>
          <w:trHeight w:hRule="exact" w:val="6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119BF" w14:textId="77777777" w:rsidR="001B409E" w:rsidRPr="00FB2649" w:rsidRDefault="001B409E" w:rsidP="00B764C9">
            <w:pPr>
              <w:ind w:left="164"/>
              <w:rPr>
                <w:b/>
                <w:sz w:val="20"/>
                <w:szCs w:val="20"/>
              </w:rPr>
            </w:pPr>
          </w:p>
        </w:tc>
      </w:tr>
      <w:tr w:rsidR="00A35049" w:rsidRPr="00273216" w14:paraId="392FF447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8"/>
            <w:vAlign w:val="bottom"/>
          </w:tcPr>
          <w:p w14:paraId="485D2A63" w14:textId="77777777" w:rsidR="00A35049" w:rsidRPr="00273216" w:rsidRDefault="00B764C9" w:rsidP="00B764C9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>
              <w:rPr>
                <w:rFonts w:eastAsia="Times New Roman"/>
                <w:b/>
                <w:spacing w:val="15"/>
                <w:sz w:val="20"/>
              </w:rPr>
              <w:t>Leistungen in den einzelnen Fächerverbünden</w:t>
            </w:r>
            <w:r w:rsidR="00A35049" w:rsidRPr="00273216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B764C9" w:rsidRPr="00C96D86" w14:paraId="4AA63B77" w14:textId="77777777" w:rsidTr="00FE2720">
        <w:trPr>
          <w:trHeight w:val="397"/>
        </w:trPr>
        <w:tc>
          <w:tcPr>
            <w:tcW w:w="51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B193D" w14:textId="3015F1D3" w:rsidR="00B764C9" w:rsidRPr="007C37DF" w:rsidRDefault="00B764C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${group1}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35013609"/>
            <w:placeholder>
              <w:docPart w:val="79B280FA217C40379BB37C281A65DAE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group1_grade}" w:value="${group1_grade}"/>
              <w:listItem w:displayText=" " w:value=" "/>
            </w:dropDownList>
          </w:sdtPr>
          <w:sdtContent>
            <w:tc>
              <w:tcPr>
                <w:tcW w:w="510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7C42402" w14:textId="4117146C" w:rsidR="00B764C9" w:rsidRPr="007C37DF" w:rsidRDefault="000E1BD7" w:rsidP="002F35B2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${group1_grade}</w:t>
                </w:r>
              </w:p>
            </w:tc>
          </w:sdtContent>
        </w:sdt>
      </w:tr>
      <w:tr w:rsidR="00B764C9" w:rsidRPr="00C96D86" w14:paraId="62446ADD" w14:textId="77777777" w:rsidTr="00FE2720">
        <w:trPr>
          <w:trHeight w:val="397"/>
        </w:trPr>
        <w:tc>
          <w:tcPr>
            <w:tcW w:w="51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1CCB" w14:textId="3A5551F2" w:rsidR="00B764C9" w:rsidRPr="007C37DF" w:rsidRDefault="00B764C9" w:rsidP="002F35B2">
            <w:pPr>
              <w:ind w:left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0E1BD7">
              <w:rPr>
                <w:noProof/>
                <w:sz w:val="20"/>
                <w:szCs w:val="20"/>
              </w:rPr>
              <w:t>${group2}</w:t>
            </w:r>
            <w:r>
              <w:rPr>
                <w:sz w:val="20"/>
                <w:szCs w:val="20"/>
              </w:rPr>
              <w:fldChar w:fldCharType="end"/>
            </w:r>
          </w:p>
        </w:tc>
        <w:sdt>
          <w:sdtPr>
            <w:rPr>
              <w:rStyle w:val="Formatvorlage75"/>
              <w:szCs w:val="20"/>
            </w:rPr>
            <w:id w:val="2083944851"/>
            <w:placeholder>
              <w:docPart w:val="1D5A3370B92648DD9709057B6F940D4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${group2_grade}" w:value="${group2_grade}"/>
              <w:listItem w:displayText=" " w:value=" "/>
            </w:dropDownList>
          </w:sdtPr>
          <w:sdtContent>
            <w:tc>
              <w:tcPr>
                <w:tcW w:w="510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E118C68" w14:textId="417ED64F" w:rsidR="00B764C9" w:rsidRPr="007C37DF" w:rsidRDefault="000E1BD7" w:rsidP="00B764C9">
                <w:pPr>
                  <w:ind w:left="165"/>
                  <w:rPr>
                    <w:noProof/>
                    <w:sz w:val="20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${group2_grade}</w:t>
                </w:r>
              </w:p>
            </w:tc>
          </w:sdtContent>
        </w:sdt>
      </w:tr>
      <w:tr w:rsidR="00A35049" w:rsidRPr="007E6EBE" w14:paraId="109BCC20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8"/>
            <w:vAlign w:val="center"/>
          </w:tcPr>
          <w:p w14:paraId="75C48E80" w14:textId="77777777" w:rsidR="00A35049" w:rsidRPr="007E6EBE" w:rsidRDefault="00A35049" w:rsidP="00A35049">
            <w:pPr>
              <w:spacing w:before="36"/>
              <w:ind w:left="181" w:right="-20"/>
              <w:rPr>
                <w:rFonts w:eastAsia="Arial"/>
                <w:b/>
                <w:sz w:val="20"/>
              </w:rPr>
            </w:pPr>
          </w:p>
        </w:tc>
      </w:tr>
      <w:tr w:rsidR="00A35049" w:rsidRPr="006F4481" w14:paraId="4BE7951E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31"/>
        </w:trPr>
        <w:tc>
          <w:tcPr>
            <w:tcW w:w="10206" w:type="dxa"/>
            <w:gridSpan w:val="8"/>
          </w:tcPr>
          <w:p w14:paraId="43F29269" w14:textId="77777777" w:rsidR="00A35049" w:rsidRPr="006F4481" w:rsidRDefault="00A35049" w:rsidP="00A35049">
            <w:pPr>
              <w:spacing w:before="60"/>
              <w:ind w:left="181"/>
              <w:rPr>
                <w:sz w:val="22"/>
              </w:rPr>
            </w:pPr>
          </w:p>
        </w:tc>
      </w:tr>
      <w:tr w:rsidR="00A35049" w:rsidRPr="007E6EBE" w14:paraId="42F03B96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62"/>
        </w:trPr>
        <w:tc>
          <w:tcPr>
            <w:tcW w:w="10206" w:type="dxa"/>
            <w:gridSpan w:val="8"/>
            <w:vAlign w:val="center"/>
          </w:tcPr>
          <w:p w14:paraId="0E508AF9" w14:textId="5945A2D2" w:rsidR="00A35049" w:rsidRPr="007E6EBE" w:rsidRDefault="00A35049" w:rsidP="00A35049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="000E1BD7">
              <w:rPr>
                <w:rFonts w:eastAsia="Arial"/>
                <w:b/>
                <w:spacing w:val="-1"/>
                <w:w w:val="109"/>
                <w:sz w:val="20"/>
              </w:rPr>
              <w:t>erkun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A35049" w14:paraId="263252EE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727"/>
        </w:trPr>
        <w:tc>
          <w:tcPr>
            <w:tcW w:w="10206" w:type="dxa"/>
            <w:gridSpan w:val="8"/>
          </w:tcPr>
          <w:p w14:paraId="152ACE20" w14:textId="194D8D64" w:rsidR="00A35049" w:rsidRPr="006F4481" w:rsidRDefault="00A35049" w:rsidP="00A35049">
            <w:pPr>
              <w:spacing w:before="60"/>
              <w:ind w:left="181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0E1BD7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5"/>
          </w:p>
        </w:tc>
      </w:tr>
      <w:tr w:rsidR="00A35049" w:rsidRPr="007E6EBE" w14:paraId="6FB0D94C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3079" w:type="dxa"/>
            <w:vAlign w:val="center"/>
          </w:tcPr>
          <w:p w14:paraId="73A43BDD" w14:textId="0698D20B" w:rsidR="00A35049" w:rsidRPr="007E6EBE" w:rsidRDefault="00A35049" w:rsidP="00A35049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>
              <w:rPr>
                <w:rFonts w:eastAsia="Arial"/>
                <w:w w:val="102"/>
                <w:sz w:val="20"/>
              </w:rPr>
              <w:t>:</w:t>
            </w:r>
            <w:r w:rsidRPr="007E6EBE">
              <w:rPr>
                <w:rFonts w:eastAsia="Arial"/>
                <w:w w:val="102"/>
                <w:sz w:val="20"/>
              </w:rPr>
              <w:t xml:space="preserve"> </w:t>
            </w:r>
            <w:r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6" w:name="Text15"/>
            <w:r>
              <w:rPr>
                <w:rFonts w:eastAsia="Arial"/>
                <w:w w:val="102"/>
                <w:sz w:val="20"/>
              </w:rPr>
              <w:instrText xml:space="preserve"> FORMTEXT </w:instrText>
            </w:r>
            <w:r>
              <w:rPr>
                <w:rFonts w:eastAsia="Arial"/>
                <w:w w:val="102"/>
                <w:sz w:val="20"/>
              </w:rPr>
            </w:r>
            <w:r>
              <w:rPr>
                <w:rFonts w:eastAsia="Arial"/>
                <w:w w:val="102"/>
                <w:sz w:val="20"/>
              </w:rPr>
              <w:fldChar w:fldCharType="separate"/>
            </w:r>
            <w:r w:rsidR="000E1BD7">
              <w:rPr>
                <w:rFonts w:eastAsia="Arial"/>
                <w:noProof/>
                <w:w w:val="102"/>
                <w:sz w:val="20"/>
              </w:rPr>
              <w:t>${certda}</w:t>
            </w:r>
            <w:r>
              <w:rPr>
                <w:rFonts w:eastAsia="Arial"/>
                <w:w w:val="102"/>
                <w:sz w:val="20"/>
              </w:rPr>
              <w:fldChar w:fldCharType="end"/>
            </w:r>
            <w:bookmarkEnd w:id="6"/>
          </w:p>
        </w:tc>
        <w:tc>
          <w:tcPr>
            <w:tcW w:w="4030" w:type="dxa"/>
            <w:gridSpan w:val="5"/>
            <w:vAlign w:val="center"/>
          </w:tcPr>
          <w:p w14:paraId="7E999175" w14:textId="77777777" w:rsidR="00A35049" w:rsidRPr="007E6EBE" w:rsidRDefault="00A35049" w:rsidP="00A35049">
            <w:pPr>
              <w:ind w:left="181"/>
              <w:rPr>
                <w:sz w:val="20"/>
              </w:rPr>
            </w:pPr>
          </w:p>
        </w:tc>
        <w:tc>
          <w:tcPr>
            <w:tcW w:w="3097" w:type="dxa"/>
            <w:gridSpan w:val="2"/>
            <w:vAlign w:val="center"/>
          </w:tcPr>
          <w:p w14:paraId="646E1F3A" w14:textId="77777777" w:rsidR="00A35049" w:rsidRPr="007E6EBE" w:rsidRDefault="00A35049" w:rsidP="00A35049">
            <w:pPr>
              <w:ind w:left="181"/>
              <w:rPr>
                <w:sz w:val="20"/>
              </w:rPr>
            </w:pPr>
          </w:p>
        </w:tc>
      </w:tr>
      <w:tr w:rsidR="005D58D2" w14:paraId="01380204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1"/>
        </w:trPr>
        <w:tc>
          <w:tcPr>
            <w:tcW w:w="4430" w:type="dxa"/>
            <w:gridSpan w:val="3"/>
            <w:vAlign w:val="bottom"/>
          </w:tcPr>
          <w:p w14:paraId="6E8D21A8" w14:textId="77777777" w:rsidR="005D58D2" w:rsidRPr="005D58D2" w:rsidRDefault="005D58D2" w:rsidP="005D58D2">
            <w:pPr>
              <w:spacing w:after="20"/>
              <w:ind w:left="164"/>
              <w:jc w:val="center"/>
              <w:rPr>
                <w:sz w:val="14"/>
                <w:szCs w:val="14"/>
              </w:rPr>
            </w:pPr>
            <w:r w:rsidRPr="005D58D2">
              <w:rPr>
                <w:sz w:val="14"/>
                <w:szCs w:val="14"/>
              </w:rPr>
              <w:t>_________________________________________________</w:t>
            </w:r>
          </w:p>
          <w:p w14:paraId="37511D59" w14:textId="77777777" w:rsidR="005D58D2" w:rsidRPr="00A77010" w:rsidRDefault="005D58D2" w:rsidP="005D58D2">
            <w:pPr>
              <w:ind w:left="165"/>
              <w:jc w:val="center"/>
              <w:rPr>
                <w:sz w:val="14"/>
                <w:szCs w:val="14"/>
              </w:rPr>
            </w:pPr>
            <w:r w:rsidRPr="00A77010">
              <w:rPr>
                <w:sz w:val="14"/>
                <w:szCs w:val="14"/>
              </w:rPr>
              <w:t>Vorsitzende/Vorsitzender des Prüfungsausschusses</w:t>
            </w:r>
          </w:p>
        </w:tc>
        <w:tc>
          <w:tcPr>
            <w:tcW w:w="1949" w:type="dxa"/>
            <w:gridSpan w:val="2"/>
            <w:vAlign w:val="center"/>
          </w:tcPr>
          <w:p w14:paraId="3DDFA7CA" w14:textId="77777777" w:rsidR="005D58D2" w:rsidRDefault="005D58D2" w:rsidP="005D58D2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14:paraId="4834BCA9" w14:textId="77777777" w:rsidR="005D58D2" w:rsidRPr="00870366" w:rsidRDefault="005D58D2" w:rsidP="005D58D2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3827" w:type="dxa"/>
            <w:gridSpan w:val="3"/>
            <w:vAlign w:val="bottom"/>
          </w:tcPr>
          <w:p w14:paraId="2A3675CA" w14:textId="77777777" w:rsidR="005D58D2" w:rsidRPr="005D58D2" w:rsidRDefault="005D58D2" w:rsidP="005D58D2">
            <w:pPr>
              <w:spacing w:after="20"/>
              <w:ind w:left="164"/>
              <w:jc w:val="center"/>
              <w:rPr>
                <w:sz w:val="14"/>
                <w:szCs w:val="14"/>
              </w:rPr>
            </w:pPr>
            <w:r w:rsidRPr="005D58D2">
              <w:rPr>
                <w:sz w:val="14"/>
                <w:szCs w:val="14"/>
              </w:rPr>
              <w:t>____________________</w:t>
            </w:r>
            <w:r>
              <w:rPr>
                <w:sz w:val="14"/>
                <w:szCs w:val="14"/>
              </w:rPr>
              <w:t>____</w:t>
            </w:r>
            <w:r w:rsidRPr="005D58D2">
              <w:rPr>
                <w:sz w:val="14"/>
                <w:szCs w:val="14"/>
              </w:rPr>
              <w:t>__________________</w:t>
            </w:r>
          </w:p>
          <w:p w14:paraId="06518A6C" w14:textId="77777777" w:rsidR="005D58D2" w:rsidRPr="00A77010" w:rsidRDefault="005D58D2" w:rsidP="005D58D2">
            <w:pPr>
              <w:ind w:left="165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Schulleiterin/Schulleiter</w:t>
            </w:r>
          </w:p>
        </w:tc>
      </w:tr>
      <w:tr w:rsidR="005D58D2" w14:paraId="133A4753" w14:textId="77777777" w:rsidTr="00FE27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1"/>
        </w:trPr>
        <w:tc>
          <w:tcPr>
            <w:tcW w:w="10206" w:type="dxa"/>
            <w:gridSpan w:val="8"/>
            <w:vAlign w:val="bottom"/>
          </w:tcPr>
          <w:p w14:paraId="5CB21071" w14:textId="77777777" w:rsidR="005D58D2" w:rsidRDefault="005D58D2" w:rsidP="005D58D2">
            <w:pPr>
              <w:ind w:left="181"/>
              <w:rPr>
                <w:rFonts w:eastAsia="Arial"/>
                <w:i/>
                <w:sz w:val="12"/>
                <w:szCs w:val="12"/>
              </w:rPr>
            </w:pPr>
            <w:r w:rsidRPr="00EE1866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 xml:space="preserve">n: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14:paraId="362DB9B6" w14:textId="77777777" w:rsidR="005D58D2" w:rsidRDefault="005D58D2" w:rsidP="005D58D2">
            <w:pPr>
              <w:spacing w:after="40" w:line="160" w:lineRule="exact"/>
              <w:ind w:left="181"/>
              <w:rPr>
                <w:rStyle w:val="Formatvorlage89"/>
              </w:rPr>
            </w:pPr>
            <w:r w:rsidRPr="0020561C">
              <w:rPr>
                <w:rFonts w:eastAsia="Arial"/>
                <w:i/>
                <w:sz w:val="12"/>
                <w:szCs w:val="12"/>
              </w:rPr>
              <w:t xml:space="preserve">*Entsprechend dem Gemeinsamen Europäischen Referenzrahmen für </w:t>
            </w:r>
            <w:r>
              <w:rPr>
                <w:rFonts w:eastAsia="Arial"/>
                <w:i/>
                <w:sz w:val="12"/>
                <w:szCs w:val="12"/>
              </w:rPr>
              <w:t xml:space="preserve">Sprachen </w:t>
            </w:r>
            <w:r w:rsidRPr="0020561C">
              <w:rPr>
                <w:rFonts w:eastAsia="Arial"/>
                <w:i/>
                <w:sz w:val="12"/>
                <w:szCs w:val="12"/>
              </w:rPr>
              <w:t>(GER)</w:t>
            </w:r>
          </w:p>
        </w:tc>
      </w:tr>
    </w:tbl>
    <w:p w14:paraId="3DCEE437" w14:textId="77777777" w:rsidR="00DA7C79" w:rsidRDefault="00DA7C79" w:rsidP="00AF482E">
      <w:pPr>
        <w:spacing w:line="160" w:lineRule="exact"/>
        <w:ind w:left="-567" w:right="-57"/>
        <w:rPr>
          <w:rFonts w:eastAsia="Arial"/>
          <w:b/>
          <w:i/>
          <w:sz w:val="12"/>
          <w:szCs w:val="12"/>
        </w:rPr>
      </w:pPr>
    </w:p>
    <w:sectPr w:rsidR="00DA7C79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87D0F" w14:textId="77777777" w:rsidR="00C038DF" w:rsidRDefault="00C038DF" w:rsidP="001E03DE">
      <w:r>
        <w:separator/>
      </w:r>
    </w:p>
  </w:endnote>
  <w:endnote w:type="continuationSeparator" w:id="0">
    <w:p w14:paraId="18B8151C" w14:textId="77777777" w:rsidR="00C038DF" w:rsidRDefault="00C038D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BB626" w14:textId="77777777" w:rsidR="00C038DF" w:rsidRDefault="00C038DF" w:rsidP="001E03DE">
      <w:r>
        <w:separator/>
      </w:r>
    </w:p>
  </w:footnote>
  <w:footnote w:type="continuationSeparator" w:id="0">
    <w:p w14:paraId="69C5F8D5" w14:textId="77777777" w:rsidR="00C038DF" w:rsidRDefault="00C038D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urUUMRGbfMUqxCfN6QNSNpN4+a+X7ZnO0fSY9sKGyzVyRk1n/TXVXOclViBKjCsa9+HRAM6WN8eQLszKvIsbuw==" w:salt="3UD/ZjNEgTQ0IP+xvT29K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B37"/>
    <w:rsid w:val="000008C8"/>
    <w:rsid w:val="00024AC1"/>
    <w:rsid w:val="000406CF"/>
    <w:rsid w:val="000416D4"/>
    <w:rsid w:val="00044446"/>
    <w:rsid w:val="00055C24"/>
    <w:rsid w:val="00076BD9"/>
    <w:rsid w:val="00084444"/>
    <w:rsid w:val="0009035A"/>
    <w:rsid w:val="000A510C"/>
    <w:rsid w:val="000A6356"/>
    <w:rsid w:val="000E1BD7"/>
    <w:rsid w:val="000E52FA"/>
    <w:rsid w:val="000E7FEA"/>
    <w:rsid w:val="000F0C1D"/>
    <w:rsid w:val="000F0E1C"/>
    <w:rsid w:val="00110365"/>
    <w:rsid w:val="001164F4"/>
    <w:rsid w:val="00117717"/>
    <w:rsid w:val="00142C47"/>
    <w:rsid w:val="00162D4F"/>
    <w:rsid w:val="001A2103"/>
    <w:rsid w:val="001B409E"/>
    <w:rsid w:val="001B5D1C"/>
    <w:rsid w:val="001C3097"/>
    <w:rsid w:val="001E03DE"/>
    <w:rsid w:val="001E4D4C"/>
    <w:rsid w:val="001E7CA1"/>
    <w:rsid w:val="0020561C"/>
    <w:rsid w:val="00210F12"/>
    <w:rsid w:val="002223B8"/>
    <w:rsid w:val="00227742"/>
    <w:rsid w:val="00265D34"/>
    <w:rsid w:val="00273216"/>
    <w:rsid w:val="00274089"/>
    <w:rsid w:val="002952A8"/>
    <w:rsid w:val="00296589"/>
    <w:rsid w:val="002A2CB4"/>
    <w:rsid w:val="002D48E5"/>
    <w:rsid w:val="00340DAF"/>
    <w:rsid w:val="003A0D90"/>
    <w:rsid w:val="003A1654"/>
    <w:rsid w:val="003E413E"/>
    <w:rsid w:val="003F4608"/>
    <w:rsid w:val="004114E6"/>
    <w:rsid w:val="0044650F"/>
    <w:rsid w:val="0046436C"/>
    <w:rsid w:val="0046673F"/>
    <w:rsid w:val="004961B4"/>
    <w:rsid w:val="004B1937"/>
    <w:rsid w:val="004C45DB"/>
    <w:rsid w:val="004D1362"/>
    <w:rsid w:val="004F71DD"/>
    <w:rsid w:val="00515D17"/>
    <w:rsid w:val="00541839"/>
    <w:rsid w:val="0055715E"/>
    <w:rsid w:val="005D58D2"/>
    <w:rsid w:val="005F2C76"/>
    <w:rsid w:val="005F5ED1"/>
    <w:rsid w:val="005F794F"/>
    <w:rsid w:val="00621A2E"/>
    <w:rsid w:val="00666AC0"/>
    <w:rsid w:val="0069223E"/>
    <w:rsid w:val="006D4AA2"/>
    <w:rsid w:val="006F4481"/>
    <w:rsid w:val="00707782"/>
    <w:rsid w:val="00747ADE"/>
    <w:rsid w:val="007A5DB2"/>
    <w:rsid w:val="007C64FB"/>
    <w:rsid w:val="007E05A7"/>
    <w:rsid w:val="007E40FA"/>
    <w:rsid w:val="007E6EBE"/>
    <w:rsid w:val="00815D48"/>
    <w:rsid w:val="00870366"/>
    <w:rsid w:val="0087395F"/>
    <w:rsid w:val="008921C3"/>
    <w:rsid w:val="008A65F9"/>
    <w:rsid w:val="008A7911"/>
    <w:rsid w:val="008B7695"/>
    <w:rsid w:val="008C4296"/>
    <w:rsid w:val="008D440B"/>
    <w:rsid w:val="008E1881"/>
    <w:rsid w:val="008E251B"/>
    <w:rsid w:val="009333E7"/>
    <w:rsid w:val="0094766C"/>
    <w:rsid w:val="009533B3"/>
    <w:rsid w:val="0096431B"/>
    <w:rsid w:val="009935DA"/>
    <w:rsid w:val="009A7179"/>
    <w:rsid w:val="009B6193"/>
    <w:rsid w:val="009C05F9"/>
    <w:rsid w:val="009C3D01"/>
    <w:rsid w:val="009D7245"/>
    <w:rsid w:val="009F02C0"/>
    <w:rsid w:val="00A35049"/>
    <w:rsid w:val="00A475CE"/>
    <w:rsid w:val="00A545FC"/>
    <w:rsid w:val="00A819A4"/>
    <w:rsid w:val="00A82895"/>
    <w:rsid w:val="00A96C3E"/>
    <w:rsid w:val="00AE5C68"/>
    <w:rsid w:val="00AF482E"/>
    <w:rsid w:val="00B02094"/>
    <w:rsid w:val="00B07849"/>
    <w:rsid w:val="00B20182"/>
    <w:rsid w:val="00B241BD"/>
    <w:rsid w:val="00B764C9"/>
    <w:rsid w:val="00B8266E"/>
    <w:rsid w:val="00BD6E14"/>
    <w:rsid w:val="00BF482A"/>
    <w:rsid w:val="00C038DF"/>
    <w:rsid w:val="00C22DA6"/>
    <w:rsid w:val="00C64F41"/>
    <w:rsid w:val="00C7413A"/>
    <w:rsid w:val="00C7555E"/>
    <w:rsid w:val="00CD6932"/>
    <w:rsid w:val="00D12B9A"/>
    <w:rsid w:val="00D3301F"/>
    <w:rsid w:val="00D64B37"/>
    <w:rsid w:val="00D94721"/>
    <w:rsid w:val="00DA7C79"/>
    <w:rsid w:val="00DB05B5"/>
    <w:rsid w:val="00DD4D96"/>
    <w:rsid w:val="00E17E81"/>
    <w:rsid w:val="00E42DF2"/>
    <w:rsid w:val="00E50F61"/>
    <w:rsid w:val="00E5291B"/>
    <w:rsid w:val="00E6357F"/>
    <w:rsid w:val="00ED07BE"/>
    <w:rsid w:val="00EE1866"/>
    <w:rsid w:val="00EF4D67"/>
    <w:rsid w:val="00F0608C"/>
    <w:rsid w:val="00F44A67"/>
    <w:rsid w:val="00F554DA"/>
    <w:rsid w:val="00F56E21"/>
    <w:rsid w:val="00F66AF5"/>
    <w:rsid w:val="00FA5255"/>
    <w:rsid w:val="00FB3661"/>
    <w:rsid w:val="00FC051E"/>
    <w:rsid w:val="00FC5CE9"/>
    <w:rsid w:val="00F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6CA57"/>
  <w15:docId w15:val="{586EC155-37FB-4335-A0D7-6993A7AD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EE186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EE186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Abt_3\Allgemein\Zeugnisse\GMS\Realschulabschlusszeugnis_Schulfremde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55C659B00B49E6B8B8A521CD3FA4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C72DA1-EEC9-4DED-AB5F-882E353FD7A5}"/>
      </w:docPartPr>
      <w:docPartBody>
        <w:p w:rsidR="00000000" w:rsidRDefault="00B431E3" w:rsidP="00B431E3">
          <w:pPr>
            <w:pStyle w:val="4C55C659B00B49E6B8B8A521CD3FA41C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1CDB71747F1F41B5B9E660FEF9E4E3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3DA0D-90CE-422C-90B4-F2526CBE1CE7}"/>
      </w:docPartPr>
      <w:docPartBody>
        <w:p w:rsidR="00000000" w:rsidRDefault="00B431E3" w:rsidP="00B431E3">
          <w:pPr>
            <w:pStyle w:val="1CDB71747F1F41B5B9E660FEF9E4E343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7F4197F5BB964138B12963D88F2DD0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02574-FA15-46F0-89C9-9B1A1B7FD42A}"/>
      </w:docPartPr>
      <w:docPartBody>
        <w:p w:rsidR="00000000" w:rsidRDefault="00B431E3" w:rsidP="00B431E3">
          <w:pPr>
            <w:pStyle w:val="7F4197F5BB964138B12963D88F2DD010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3FCE004477CC4CBFBC46ACC7F20FDC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8FC61-8AB5-4753-B995-9D72C1DB384E}"/>
      </w:docPartPr>
      <w:docPartBody>
        <w:p w:rsidR="00000000" w:rsidRDefault="00B431E3" w:rsidP="00B431E3">
          <w:pPr>
            <w:pStyle w:val="3FCE004477CC4CBFBC46ACC7F20FDCF6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ACCE75EBE01480D8976509BE3444F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130875-9A2C-4E37-92B2-078E259AE6AA}"/>
      </w:docPartPr>
      <w:docPartBody>
        <w:p w:rsidR="00000000" w:rsidRDefault="00B431E3" w:rsidP="00B431E3">
          <w:pPr>
            <w:pStyle w:val="6ACCE75EBE01480D8976509BE3444F9F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76E8720DBBFC4958B0FCD34AF08E89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9AEB59-BF09-4405-AF2D-7D44BDEFB508}"/>
      </w:docPartPr>
      <w:docPartBody>
        <w:p w:rsidR="00000000" w:rsidRDefault="00B431E3" w:rsidP="00B431E3">
          <w:pPr>
            <w:pStyle w:val="76E8720DBBFC4958B0FCD34AF08E8986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8F9655EEFB9D4F9EBDAFE50F4C4CF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7C7B20-761E-44F5-B10E-18C64BA30243}"/>
      </w:docPartPr>
      <w:docPartBody>
        <w:p w:rsidR="00000000" w:rsidRDefault="00B431E3" w:rsidP="00B431E3">
          <w:pPr>
            <w:pStyle w:val="8F9655EEFB9D4F9EBDAFE50F4C4CF300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1D46C6FB4AC149F6A5130D12EEBE0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D4F0C1-A5F7-4DBA-B50E-8F9CE37C45A6}"/>
      </w:docPartPr>
      <w:docPartBody>
        <w:p w:rsidR="00000000" w:rsidRDefault="00B431E3" w:rsidP="00B431E3">
          <w:pPr>
            <w:pStyle w:val="1D46C6FB4AC149F6A5130D12EEBE0B0E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846C4CC4ADC84367A99B4B5558545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E2E403-44E7-4E95-A1F1-810D126295F7}"/>
      </w:docPartPr>
      <w:docPartBody>
        <w:p w:rsidR="00000000" w:rsidRDefault="00B431E3" w:rsidP="00B431E3">
          <w:pPr>
            <w:pStyle w:val="846C4CC4ADC84367A99B4B5558545A5B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1E3265329E74AAB9E08AC718AB85C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0104D-AE2F-4E09-8931-CFC76456CB17}"/>
      </w:docPartPr>
      <w:docPartBody>
        <w:p w:rsidR="00000000" w:rsidRDefault="00B431E3" w:rsidP="00B431E3">
          <w:pPr>
            <w:pStyle w:val="A1E3265329E74AAB9E08AC718AB85C4F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F97D720454740C6B01C03305C23CC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192C10-9D29-413B-AA94-2D3F6BB34A4A}"/>
      </w:docPartPr>
      <w:docPartBody>
        <w:p w:rsidR="00000000" w:rsidRDefault="00B431E3" w:rsidP="00B431E3">
          <w:pPr>
            <w:pStyle w:val="4F97D720454740C6B01C03305C23CC49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E799965D69C343E49027F48EBC6C47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7492CF-4114-43F6-B00C-71054EB138CD}"/>
      </w:docPartPr>
      <w:docPartBody>
        <w:p w:rsidR="00000000" w:rsidRDefault="00B431E3" w:rsidP="00B431E3">
          <w:pPr>
            <w:pStyle w:val="E799965D69C343E49027F48EBC6C47BA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79B280FA217C40379BB37C281A65D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1C2BB6-29EC-43B4-A569-18A4233A7ED0}"/>
      </w:docPartPr>
      <w:docPartBody>
        <w:p w:rsidR="00000000" w:rsidRDefault="00B431E3" w:rsidP="00B431E3">
          <w:pPr>
            <w:pStyle w:val="79B280FA217C40379BB37C281A65DAE9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1D5A3370B92648DD9709057B6F940D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D40E2-B4FD-4D89-B02C-389F1BC9AE81}"/>
      </w:docPartPr>
      <w:docPartBody>
        <w:p w:rsidR="00000000" w:rsidRDefault="00B431E3" w:rsidP="00B431E3">
          <w:pPr>
            <w:pStyle w:val="1D5A3370B92648DD9709057B6F940D4C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E3"/>
    <w:rsid w:val="000D6C41"/>
    <w:rsid w:val="00B4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31E3"/>
    <w:rPr>
      <w:color w:val="808080"/>
    </w:rPr>
  </w:style>
  <w:style w:type="paragraph" w:customStyle="1" w:styleId="4C55C659B00B49E6B8B8A521CD3FA41C">
    <w:name w:val="4C55C659B00B49E6B8B8A521CD3FA41C"/>
    <w:rsid w:val="00B431E3"/>
  </w:style>
  <w:style w:type="paragraph" w:customStyle="1" w:styleId="1CDB71747F1F41B5B9E660FEF9E4E343">
    <w:name w:val="1CDB71747F1F41B5B9E660FEF9E4E343"/>
    <w:rsid w:val="00B431E3"/>
  </w:style>
  <w:style w:type="paragraph" w:customStyle="1" w:styleId="7F4197F5BB964138B12963D88F2DD010">
    <w:name w:val="7F4197F5BB964138B12963D88F2DD010"/>
    <w:rsid w:val="00B431E3"/>
  </w:style>
  <w:style w:type="paragraph" w:customStyle="1" w:styleId="3FCE004477CC4CBFBC46ACC7F20FDCF6">
    <w:name w:val="3FCE004477CC4CBFBC46ACC7F20FDCF6"/>
    <w:rsid w:val="00B431E3"/>
  </w:style>
  <w:style w:type="paragraph" w:customStyle="1" w:styleId="6ACCE75EBE01480D8976509BE3444F9F">
    <w:name w:val="6ACCE75EBE01480D8976509BE3444F9F"/>
    <w:rsid w:val="00B431E3"/>
  </w:style>
  <w:style w:type="paragraph" w:customStyle="1" w:styleId="76E8720DBBFC4958B0FCD34AF08E8986">
    <w:name w:val="76E8720DBBFC4958B0FCD34AF08E8986"/>
    <w:rsid w:val="00B431E3"/>
  </w:style>
  <w:style w:type="paragraph" w:customStyle="1" w:styleId="8F9655EEFB9D4F9EBDAFE50F4C4CF300">
    <w:name w:val="8F9655EEFB9D4F9EBDAFE50F4C4CF300"/>
    <w:rsid w:val="00B431E3"/>
  </w:style>
  <w:style w:type="paragraph" w:customStyle="1" w:styleId="1D46C6FB4AC149F6A5130D12EEBE0B0E">
    <w:name w:val="1D46C6FB4AC149F6A5130D12EEBE0B0E"/>
    <w:rsid w:val="00B431E3"/>
  </w:style>
  <w:style w:type="paragraph" w:customStyle="1" w:styleId="846C4CC4ADC84367A99B4B5558545A5B">
    <w:name w:val="846C4CC4ADC84367A99B4B5558545A5B"/>
    <w:rsid w:val="00B431E3"/>
  </w:style>
  <w:style w:type="paragraph" w:customStyle="1" w:styleId="A1E3265329E74AAB9E08AC718AB85C4F">
    <w:name w:val="A1E3265329E74AAB9E08AC718AB85C4F"/>
    <w:rsid w:val="00B431E3"/>
  </w:style>
  <w:style w:type="paragraph" w:customStyle="1" w:styleId="4F97D720454740C6B01C03305C23CC49">
    <w:name w:val="4F97D720454740C6B01C03305C23CC49"/>
    <w:rsid w:val="00B431E3"/>
  </w:style>
  <w:style w:type="paragraph" w:customStyle="1" w:styleId="E799965D69C343E49027F48EBC6C47BA">
    <w:name w:val="E799965D69C343E49027F48EBC6C47BA"/>
    <w:rsid w:val="00B431E3"/>
  </w:style>
  <w:style w:type="paragraph" w:customStyle="1" w:styleId="79B280FA217C40379BB37C281A65DAE9">
    <w:name w:val="79B280FA217C40379BB37C281A65DAE9"/>
    <w:rsid w:val="00B431E3"/>
  </w:style>
  <w:style w:type="paragraph" w:customStyle="1" w:styleId="1D5A3370B92648DD9709057B6F940D4C">
    <w:name w:val="1D5A3370B92648DD9709057B6F940D4C"/>
    <w:rsid w:val="00B431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Realschulabschlusszeugnis_Schulfremde_2004</Template>
  <TotalTime>16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Thiede, Benjamin (KM)</dc:creator>
  <cp:lastModifiedBy>Ras</cp:lastModifiedBy>
  <cp:revision>5</cp:revision>
  <cp:lastPrinted>2019-03-20T16:24:00Z</cp:lastPrinted>
  <dcterms:created xsi:type="dcterms:W3CDTF">2020-06-29T13:44:00Z</dcterms:created>
  <dcterms:modified xsi:type="dcterms:W3CDTF">2020-06-30T07:51:00Z</dcterms:modified>
</cp:coreProperties>
</file>