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44650F"/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2771"/>
        <w:gridCol w:w="1846"/>
        <w:gridCol w:w="1846"/>
        <w:gridCol w:w="1725"/>
        <w:gridCol w:w="1985"/>
      </w:tblGrid>
      <w:tr w:rsidR="0014703F" w:rsidRPr="006626CD" w:rsidTr="004863E8">
        <w:trPr>
          <w:trHeight w:hRule="exact" w:val="851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01266A" w:rsidRDefault="002419EB" w:rsidP="004863E8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6F742A">
              <w:rPr>
                <w:rFonts w:ascii="Arial" w:hAnsi="Arial"/>
                <w:b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2668C7">
        <w:tc>
          <w:tcPr>
            <w:tcW w:w="10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FD5497" w:rsidTr="002668C7"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14703F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m Schuljahr des Hauptschulabschlusses</w:t>
            </w:r>
          </w:p>
        </w:tc>
      </w:tr>
      <w:tr w:rsidR="0014703F" w:rsidRPr="0014703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4F3820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6F742A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4863E8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FD5497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FD5497">
              <w:rPr>
                <w:rFonts w:ascii="Arial" w:hAnsi="Arial"/>
                <w:noProof/>
                <w:lang w:val="de-DE"/>
              </w:rPr>
              <w:t>99</w:t>
            </w:r>
            <w:bookmarkStart w:id="4" w:name="_GoBack"/>
            <w:bookmarkEnd w:id="4"/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F382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26122D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F742A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4F3820" w:rsidRPr="00FD5497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</w:p>
        </w:tc>
      </w:tr>
      <w:tr w:rsidR="002668C7" w:rsidRPr="006F742A" w:rsidTr="002668C7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1B5A5F1231024519B5103F52B0088042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1B5A5F1231024519B5103F52B00880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1B5A5F1231024519B5103F52B00880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6F742A" w:rsidTr="002668C7">
        <w:trPr>
          <w:trHeight w:hRule="exact" w:val="454"/>
        </w:trPr>
        <w:sdt>
          <w:sdtPr>
            <w:rPr>
              <w:rStyle w:val="Formatvorlage80"/>
            </w:rPr>
            <w:id w:val="1575781071"/>
            <w:placeholder>
              <w:docPart w:val="1B5A5F1231024519B5103F52B0088042"/>
            </w:placeholder>
            <w:dropDownList>
              <w:listItem w:value="Wählen Sie ein Element aus."/>
              <w:listItem w:displayText="   " w:value="   "/>
              <w:listItem w:displayText="(evangelisch)" w:value="(evangelisch)"/>
              <w:listItem w:displayText="(katholisch)" w:value="(katholisch)"/>
              <w:listItem w:displayText="(altkatholisch)" w:value="(altkatholisch)"/>
              <w:listItem w:displayText="(syrisch-orthodox)" w:value="(syrisch-orthodox)"/>
              <w:listItem w:displayText="(orthodox)" w:value="(orthodox)"/>
              <w:listItem w:displayText="(jüdisch)" w:value="(jüdisch)"/>
              <w:listItem w:displayText="(alevitisch)" w:value="(alevitisch)"/>
              <w:listItem w:displayText="(islamisch sunnitischer Prägung)" w:value="(islamisch sunnitischer Prägung)"/>
              <w:listItem w:displayText="---" w:value="---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vertAlign w:val="baseline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0"/>
                  </w:rPr>
                  <w:t>(evangelisch)</w:t>
                </w:r>
              </w:p>
            </w:tc>
          </w:sdtContent>
        </w:sdt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472118">
            <w:pPr>
              <w:rPr>
                <w:lang w:val="de-DE"/>
              </w:rPr>
            </w:pPr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1B5A5F1231024519B5103F52B00880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6F742A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Deutsch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1B5A5F1231024519B5103F52B00880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1B5A5F1231024519B5103F52B00880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6F742A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1B5A5F1231024519B5103F52B00880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1B5A5F1231024519B5103F52B00880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2668C7" w:rsidRPr="006F742A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3"/>
            </w:rPr>
            <w:id w:val="948900676"/>
            <w:placeholder>
              <w:docPart w:val="1B5A5F1231024519B5103F52B00880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3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6F742A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1B5A5F1231024519B5103F52B00880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6F742A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1B5A5F1231024519B5103F52B00880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6F742A" w:rsidTr="002668C7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1B5A5F1231024519B5103F52B0088042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F742A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1B5A5F1231024519B5103F52B00880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2419EB" w:rsidRDefault="00695699" w:rsidP="00472118">
            <w:pPr>
              <w:rPr>
                <w:rFonts w:ascii="Arial" w:hAnsi="Arial" w:cs="Arial"/>
                <w:lang w:val="de-DE"/>
              </w:rPr>
            </w:pPr>
            <w:r w:rsidRPr="002419E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6F742A" w:rsidTr="002668C7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1B5A5F1231024519B5103F52B0088042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F742A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1B5A5F1231024519B5103F52B00880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6F742A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2419EB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2419E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26122D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F742A">
              <w:rPr>
                <w:rFonts w:ascii="Arial" w:hAnsi="Arial"/>
                <w:noProof/>
                <w:lang w:val="de-DE"/>
              </w:rPr>
              <w:t>${</w:t>
            </w:r>
            <w:r w:rsidR="006133F5">
              <w:rPr>
                <w:rFonts w:ascii="Arial" w:hAnsi="Arial"/>
                <w:noProof/>
                <w:lang w:val="de-DE"/>
              </w:rPr>
              <w:t>ags</w:t>
            </w:r>
            <w:r w:rsidR="006F742A">
              <w:rPr>
                <w:rFonts w:ascii="Arial" w:hAnsi="Arial"/>
                <w:noProof/>
                <w:lang w:val="de-DE"/>
              </w:rPr>
              <w:t>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bottom w:val="single" w:sz="4" w:space="0" w:color="auto"/>
            </w:tcBorders>
            <w:vAlign w:val="center"/>
          </w:tcPr>
          <w:p w:rsidR="00695699" w:rsidRPr="00B060E1" w:rsidRDefault="0026122D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F742A">
              <w:rPr>
                <w:rFonts w:ascii="Arial" w:hAnsi="Arial"/>
                <w:noProof/>
                <w:lang w:val="de-DE"/>
              </w:rPr>
              <w:t>${</w:t>
            </w:r>
            <w:r w:rsidR="006F0E93">
              <w:rPr>
                <w:rFonts w:ascii="Arial" w:hAnsi="Arial"/>
                <w:noProof/>
                <w:lang w:val="de-DE"/>
              </w:rPr>
              <w:t>comments_short</w:t>
            </w:r>
            <w:r w:rsidR="006F742A">
              <w:rPr>
                <w:rFonts w:ascii="Arial" w:hAnsi="Arial"/>
                <w:noProof/>
                <w:lang w:val="de-DE"/>
              </w:rPr>
              <w:t>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8F2826" w:rsidRPr="008F2826" w:rsidTr="002668C7">
        <w:trPr>
          <w:trHeight w:hRule="exact" w:val="454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266602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903C5F" w:rsidP="00266602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F742A">
              <w:rPr>
                <w:rFonts w:ascii="Arial" w:hAnsi="Arial"/>
                <w:noProof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</w:tr>
      <w:tr w:rsidR="008F2826" w:rsidRPr="008F2826" w:rsidTr="002668C7">
        <w:trPr>
          <w:trHeight w:hRule="exact" w:val="567"/>
        </w:trPr>
        <w:tc>
          <w:tcPr>
            <w:tcW w:w="4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6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D977CF">
        <w:trPr>
          <w:trHeight w:hRule="exact" w:val="454"/>
        </w:trPr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D977CF" w:rsidRDefault="008F2826" w:rsidP="00D977C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D977CF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6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D977C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977C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2668C7">
        <w:trPr>
          <w:trHeight w:hRule="exact" w:val="567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Pr="00F22C5A" w:rsidRDefault="00695699" w:rsidP="00695699">
      <w:pPr>
        <w:spacing w:before="44" w:after="0" w:line="160" w:lineRule="exact"/>
        <w:ind w:left="113"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5A5933" w:rsidRDefault="00695699" w:rsidP="00130D2B">
      <w:pPr>
        <w:spacing w:before="56" w:after="0" w:line="240" w:lineRule="exact"/>
        <w:ind w:left="114" w:right="-20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5A5933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Die Leistungen wurden in allen Fächern auf dem </w:t>
      </w:r>
      <w:r w:rsidR="003C3D05" w:rsidRPr="003C3D05">
        <w:rPr>
          <w:rStyle w:val="Formatvorlage79"/>
          <w:lang w:val="de-DE"/>
        </w:rPr>
        <w:t xml:space="preserve">grundlegenden Niveau </w:t>
      </w:r>
      <w:r w:rsidR="004863E8" w:rsidRPr="004863E8">
        <w:rPr>
          <w:rStyle w:val="Formatvorlage79"/>
          <w:lang w:val="de-DE"/>
        </w:rPr>
        <w:t>(G)</w:t>
      </w:r>
      <w:r w:rsidR="004863E8">
        <w:rPr>
          <w:rStyle w:val="Formatvorlage79"/>
          <w:lang w:val="de-DE"/>
        </w:rPr>
        <w:t xml:space="preserve"> </w:t>
      </w:r>
      <w:r w:rsidR="003C3D05" w:rsidRPr="003C3D05">
        <w:rPr>
          <w:rStyle w:val="Formatvorlage79"/>
          <w:lang w:val="de-DE"/>
        </w:rPr>
        <w:t>beurteilt.</w:t>
      </w:r>
    </w:p>
    <w:sectPr w:rsidR="009B72A1" w:rsidRPr="005A5933" w:rsidSect="00B80B33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F32" w:rsidRDefault="001E1F32" w:rsidP="001E03DE">
      <w:r>
        <w:separator/>
      </w:r>
    </w:p>
  </w:endnote>
  <w:endnote w:type="continuationSeparator" w:id="0">
    <w:p w:rsidR="001E1F32" w:rsidRDefault="001E1F3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F32" w:rsidRDefault="001E1F32" w:rsidP="001E03DE">
      <w:r>
        <w:separator/>
      </w:r>
    </w:p>
  </w:footnote>
  <w:footnote w:type="continuationSeparator" w:id="0">
    <w:p w:rsidR="001E1F32" w:rsidRDefault="001E1F3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eIb2RwAjaxvkEzsDmbBw6yeyNiQ=" w:salt="ePa05bP0JBy+XzhnNeJ6u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2A"/>
    <w:rsid w:val="0001266A"/>
    <w:rsid w:val="000458F8"/>
    <w:rsid w:val="00046B49"/>
    <w:rsid w:val="000F77F6"/>
    <w:rsid w:val="00130D2B"/>
    <w:rsid w:val="001442C3"/>
    <w:rsid w:val="0014703F"/>
    <w:rsid w:val="001A2103"/>
    <w:rsid w:val="001E03DE"/>
    <w:rsid w:val="001E1F32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E1A"/>
    <w:rsid w:val="0033746F"/>
    <w:rsid w:val="003967BD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F3820"/>
    <w:rsid w:val="00517A7D"/>
    <w:rsid w:val="00524E27"/>
    <w:rsid w:val="00541171"/>
    <w:rsid w:val="005654E3"/>
    <w:rsid w:val="005A5933"/>
    <w:rsid w:val="005C58F2"/>
    <w:rsid w:val="005D1DAD"/>
    <w:rsid w:val="006133F5"/>
    <w:rsid w:val="00635953"/>
    <w:rsid w:val="006626CD"/>
    <w:rsid w:val="00695699"/>
    <w:rsid w:val="006A590A"/>
    <w:rsid w:val="006E188A"/>
    <w:rsid w:val="006F0E93"/>
    <w:rsid w:val="006F742A"/>
    <w:rsid w:val="007320E0"/>
    <w:rsid w:val="00780379"/>
    <w:rsid w:val="00817C59"/>
    <w:rsid w:val="00822044"/>
    <w:rsid w:val="008736CB"/>
    <w:rsid w:val="008A7911"/>
    <w:rsid w:val="008F2826"/>
    <w:rsid w:val="00903C5F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34D7A"/>
    <w:rsid w:val="00A7189C"/>
    <w:rsid w:val="00AB5BDA"/>
    <w:rsid w:val="00AC1C3B"/>
    <w:rsid w:val="00AC3611"/>
    <w:rsid w:val="00B060E1"/>
    <w:rsid w:val="00B75F60"/>
    <w:rsid w:val="00B80B33"/>
    <w:rsid w:val="00BD5FFA"/>
    <w:rsid w:val="00C04CE4"/>
    <w:rsid w:val="00C22DA6"/>
    <w:rsid w:val="00C35CD1"/>
    <w:rsid w:val="00C5427E"/>
    <w:rsid w:val="00C8447F"/>
    <w:rsid w:val="00CD4707"/>
    <w:rsid w:val="00CD6932"/>
    <w:rsid w:val="00D007AF"/>
    <w:rsid w:val="00D51FB3"/>
    <w:rsid w:val="00D85308"/>
    <w:rsid w:val="00D977CF"/>
    <w:rsid w:val="00DA653D"/>
    <w:rsid w:val="00E07817"/>
    <w:rsid w:val="00E5360B"/>
    <w:rsid w:val="00E62A48"/>
    <w:rsid w:val="00E724F1"/>
    <w:rsid w:val="00F02349"/>
    <w:rsid w:val="00F44A67"/>
    <w:rsid w:val="00F50751"/>
    <w:rsid w:val="00F54EC1"/>
    <w:rsid w:val="00FD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263E5"/>
  <w15:docId w15:val="{D0F24069-1F8D-43C2-BFD3-6B321AD9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ooter">
    <w:name w:val="footer"/>
    <w:basedOn w:val="Normal"/>
    <w:link w:val="FooterChar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0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6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DefaultParagraphFon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DefaultParagraphFon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DefaultParagraphFon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DefaultParagraphFon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DefaultParagraphFon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DefaultParagraphFon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DefaultParagraphFont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DefaultParagraphFont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DefaultParagraphFont"/>
    <w:uiPriority w:val="1"/>
    <w:rsid w:val="002419EB"/>
    <w:rPr>
      <w:rFonts w:ascii="Arial" w:hAnsi="Arial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todo\HalbjahreszeugnisHauptschulabschluss%20an%20der%20Gemeinschaftsschule%20_BP%20alt%20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5A5F1231024519B5103F52B0088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F86DC-2A53-4F18-9763-F5CC6BD8D158}"/>
      </w:docPartPr>
      <w:docPartBody>
        <w:p w:rsidR="00E81C1E" w:rsidRDefault="006B33DC">
          <w:pPr>
            <w:pStyle w:val="1B5A5F1231024519B5103F52B0088042"/>
          </w:pPr>
          <w:r w:rsidRPr="004F3820">
            <w:rPr>
              <w:rStyle w:val="PlaceholderText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DC"/>
    <w:rsid w:val="0023014D"/>
    <w:rsid w:val="00417508"/>
    <w:rsid w:val="006B33DC"/>
    <w:rsid w:val="007A497B"/>
    <w:rsid w:val="00E81C1E"/>
    <w:rsid w:val="00FB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5A5F1231024519B5103F52B0088042">
    <w:name w:val="1B5A5F1231024519B5103F52B0088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HalbjahreszeugnisHauptschulabschluss an der Gemeinschaftsschule _BP alt (Formular).dotx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Prieler</cp:lastModifiedBy>
  <cp:revision>7</cp:revision>
  <cp:lastPrinted>2016-11-17T12:13:00Z</cp:lastPrinted>
  <dcterms:created xsi:type="dcterms:W3CDTF">2017-05-21T22:05:00Z</dcterms:created>
  <dcterms:modified xsi:type="dcterms:W3CDTF">2017-05-21T23:46:00Z</dcterms:modified>
</cp:coreProperties>
</file>