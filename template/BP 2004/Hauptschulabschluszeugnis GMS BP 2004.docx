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32" w:rsidRDefault="000D449A" w:rsidP="00747ADE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755"/>
        <w:gridCol w:w="2462"/>
        <w:gridCol w:w="1262"/>
        <w:gridCol w:w="893"/>
        <w:gridCol w:w="2834"/>
      </w:tblGrid>
      <w:tr w:rsidR="00747ADE" w:rsidTr="008C4296">
        <w:trPr>
          <w:trHeight w:hRule="exact" w:val="51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1E2078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8757B9" w:rsidRPr="008757B9">
              <w:rPr>
                <w:b/>
                <w:noProof/>
                <w:sz w:val="26"/>
              </w:rPr>
              <w:t>${schule}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747ADE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bottom w:val="nil"/>
              <w:right w:val="nil"/>
            </w:tcBorders>
          </w:tcPr>
          <w:p w:rsidR="00747ADE" w:rsidRPr="00747ADE" w:rsidRDefault="00747ADE" w:rsidP="00747ADE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  <w:r w:rsidRPr="00011513">
              <w:rPr>
                <w:rFonts w:eastAsia="Arial"/>
                <w:sz w:val="16"/>
                <w:szCs w:val="20"/>
              </w:rPr>
              <w:t>Name der Schule</w:t>
            </w:r>
          </w:p>
        </w:tc>
      </w:tr>
      <w:tr w:rsidR="00076BD9" w:rsidTr="008C4296">
        <w:trPr>
          <w:trHeight w:hRule="exact" w:val="56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6582B" w:rsidRDefault="0012504D" w:rsidP="00076BD9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Hauptschulabschlusszeugnis</w:t>
            </w:r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12504D" w:rsidP="008C4296">
            <w:r w:rsidRPr="0012504D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 w:rsidRPr="0012504D">
              <w:rPr>
                <w:sz w:val="22"/>
              </w:rPr>
              <w:instrText xml:space="preserve"> FORMTEXT </w:instrText>
            </w:r>
            <w:r w:rsidRPr="0012504D">
              <w:rPr>
                <w:sz w:val="22"/>
              </w:rPr>
            </w:r>
            <w:r w:rsidRPr="0012504D"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${name}</w:t>
            </w:r>
            <w:r w:rsidRPr="0012504D">
              <w:rPr>
                <w:sz w:val="22"/>
              </w:rPr>
              <w:fldChar w:fldCharType="end"/>
            </w:r>
            <w:bookmarkEnd w:id="2"/>
          </w:p>
        </w:tc>
      </w:tr>
      <w:tr w:rsidR="009A717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80010E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3"/>
          </w:p>
        </w:tc>
      </w:tr>
      <w:tr w:rsidR="00076BD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3F4608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757B9" w:rsidRPr="008757B9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4"/>
          </w:p>
        </w:tc>
      </w:tr>
      <w:tr w:rsidR="00747ADE" w:rsidTr="0016582B">
        <w:trPr>
          <w:trHeight w:hRule="exact" w:val="68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Style w:val="Formatvorlage61"/>
              </w:rPr>
              <w:id w:val="165905155"/>
              <w:placeholder>
                <w:docPart w:val="973A8C4CA2C840318B46E525C7898108"/>
              </w:placeholder>
              <w:dropDownList>
                <w:listItem w:value="Wählen Sie ein Element aus."/>
                <w:listItem w:displayText="hat die Hauptschulabschlussprüfung nach Klasse 9 der Gemeinschaftsschule mit Erfolg abgelegt." w:value="hat die Hauptschulabschlussprüfung nach Klasse 9 der Gemeinschaftsschule mit Erfolg abgelegt."/>
                <w:listItem w:displayText="hat die Hauptschulabschlussprüfung nach Klasse 10 der Gemeinschaftsschule mit Erfolg abgelegt." w:value="hat die Hauptschulabschlussprüfung nach Klasse 10 der Gemeinschaftsschule mit Erfolg abgelegt."/>
              </w:dropDownList>
            </w:sdtPr>
            <w:sdtEndPr>
              <w:rPr>
                <w:rStyle w:val="DefaultParagraphFont"/>
                <w:rFonts w:eastAsia="Arial"/>
                <w:b w:val="0"/>
                <w:sz w:val="24"/>
              </w:rPr>
            </w:sdtEndPr>
            <w:sdtContent>
              <w:p w:rsidR="00541053" w:rsidRPr="00076BD9" w:rsidRDefault="0046441F" w:rsidP="0096431B">
                <w:pPr>
                  <w:spacing w:before="36"/>
                  <w:ind w:right="-23"/>
                  <w:rPr>
                    <w:rFonts w:eastAsia="Arial"/>
                    <w:sz w:val="22"/>
                  </w:rPr>
                </w:pPr>
                <w:r>
                  <w:rPr>
                    <w:rStyle w:val="Formatvorlage61"/>
                  </w:rPr>
                  <w:t>hat die Hauptschulabschlussprüfung nach Klasse 9 der Gemeinschaftsschule mit Erfolg abgelegt.</w:t>
                </w:r>
              </w:p>
            </w:sdtContent>
          </w:sdt>
        </w:tc>
      </w:tr>
      <w:tr w:rsidR="00747ADE" w:rsidTr="0016582B">
        <w:trPr>
          <w:trHeight w:hRule="exact" w:val="340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747ADE" w:rsidRPr="00747ADE" w:rsidRDefault="00747ADE" w:rsidP="00A13DCC">
            <w:pPr>
              <w:rPr>
                <w:rFonts w:eastAsia="Arial"/>
              </w:rPr>
            </w:pP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A13DCC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A13DCC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A13DCC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-18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w w:val="113"/>
                <w:position w:val="-1"/>
              </w:rPr>
              <w:t>in</w:t>
            </w:r>
            <w:r w:rsidRPr="00011513">
              <w:rPr>
                <w:rFonts w:ascii="Times New Roman" w:eastAsia="Times New Roman" w:hAnsi="Times New Roman" w:cs="Times New Roman"/>
                <w:spacing w:val="5"/>
                <w:w w:val="113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d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3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i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</w:t>
            </w:r>
            <w:r w:rsidRPr="00011513">
              <w:rPr>
                <w:rFonts w:eastAsia="Arial"/>
                <w:w w:val="108"/>
                <w:position w:val="-1"/>
              </w:rPr>
              <w:t>z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e</w:t>
            </w:r>
            <w:r w:rsidRPr="00011513">
              <w:rPr>
                <w:rFonts w:eastAsia="Arial"/>
                <w:spacing w:val="2"/>
                <w:w w:val="108"/>
                <w:position w:val="-1"/>
              </w:rPr>
              <w:t>l</w:t>
            </w:r>
            <w:r w:rsidRPr="00011513">
              <w:rPr>
                <w:rFonts w:eastAsia="Arial"/>
                <w:spacing w:val="-1"/>
                <w:w w:val="108"/>
                <w:position w:val="-1"/>
              </w:rPr>
              <w:t>ne</w:t>
            </w:r>
            <w:r w:rsidRPr="00011513">
              <w:rPr>
                <w:rFonts w:eastAsia="Arial"/>
                <w:w w:val="108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spacing w:val="7"/>
                <w:w w:val="108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position w:val="-1"/>
              </w:rPr>
              <w:t>ch</w:t>
            </w:r>
            <w:r w:rsidRPr="00011513">
              <w:rPr>
                <w:rFonts w:eastAsia="Arial"/>
                <w:spacing w:val="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position w:val="-1"/>
              </w:rPr>
              <w:t>r</w:t>
            </w:r>
            <w:r w:rsidRPr="00011513">
              <w:rPr>
                <w:rFonts w:eastAsia="Arial"/>
                <w:position w:val="-1"/>
              </w:rPr>
              <w:t>n</w:t>
            </w:r>
            <w:r w:rsidRPr="00011513">
              <w:rPr>
                <w:rFonts w:ascii="Times New Roman" w:eastAsia="Times New Roman" w:hAnsi="Times New Roman" w:cs="Times New Roman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position w:val="-1"/>
              </w:rPr>
              <w:t>un</w:t>
            </w:r>
            <w:r w:rsidRPr="00011513">
              <w:rPr>
                <w:rFonts w:eastAsia="Arial"/>
                <w:position w:val="-1"/>
              </w:rPr>
              <w:t>d</w:t>
            </w:r>
            <w:r w:rsidRPr="00011513">
              <w:rPr>
                <w:rFonts w:ascii="Times New Roman" w:eastAsia="Times New Roman" w:hAnsi="Times New Roman" w:cs="Times New Roman"/>
                <w:spacing w:val="50"/>
                <w:position w:val="-1"/>
              </w:rPr>
              <w:t xml:space="preserve"> 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F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ä</w:t>
            </w:r>
            <w:r w:rsidRPr="00011513">
              <w:rPr>
                <w:rFonts w:eastAsia="Arial"/>
                <w:spacing w:val="-1"/>
                <w:w w:val="113"/>
                <w:position w:val="-1"/>
              </w:rPr>
              <w:t>c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h</w:t>
            </w:r>
            <w:r w:rsidRPr="00011513">
              <w:rPr>
                <w:rFonts w:eastAsia="Arial"/>
                <w:spacing w:val="2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-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3"/>
                <w:w w:val="113"/>
                <w:position w:val="-1"/>
              </w:rPr>
              <w:t>v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spacing w:val="1"/>
                <w:w w:val="119"/>
                <w:position w:val="-1"/>
              </w:rPr>
              <w:t>r</w:t>
            </w:r>
            <w:r w:rsidRPr="00011513">
              <w:rPr>
                <w:rFonts w:eastAsia="Arial"/>
                <w:spacing w:val="-1"/>
                <w:w w:val="112"/>
                <w:position w:val="-1"/>
              </w:rPr>
              <w:t>bünd</w:t>
            </w:r>
            <w:r w:rsidRPr="00011513">
              <w:rPr>
                <w:rFonts w:eastAsia="Arial"/>
                <w:spacing w:val="-1"/>
                <w:w w:val="102"/>
                <w:position w:val="-1"/>
              </w:rPr>
              <w:t>e</w:t>
            </w:r>
            <w:r w:rsidRPr="00011513">
              <w:rPr>
                <w:rFonts w:eastAsia="Arial"/>
                <w:w w:val="112"/>
                <w:position w:val="-1"/>
              </w:rPr>
              <w:t>n</w:t>
            </w:r>
            <w:r>
              <w:rPr>
                <w:rFonts w:eastAsia="Arial"/>
                <w:w w:val="112"/>
                <w:position w:val="-1"/>
              </w:rPr>
              <w:t>:</w:t>
            </w:r>
          </w:p>
        </w:tc>
      </w:tr>
      <w:tr w:rsidR="00747ADE" w:rsidTr="007C64FB">
        <w:trPr>
          <w:trHeight w:hRule="exact" w:val="454"/>
          <w:jc w:val="center"/>
        </w:trPr>
        <w:sdt>
          <w:sdtPr>
            <w:rPr>
              <w:rStyle w:val="Formatvorlage43"/>
            </w:rPr>
            <w:id w:val="-799451166"/>
            <w:placeholder>
              <w:docPart w:val="973A8C4CA2C840318B46E525C7898108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46441F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  <w:r w:rsidR="00057CF8">
              <w:rPr>
                <w:sz w:val="22"/>
              </w:rPr>
              <w:t>*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462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1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46441F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="0046441F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8C4296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973A8C4CA2C840318B46E525C7898108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FF70C6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46436C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973A8C4CA2C840318B46E525C7898108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372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46441F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83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46441F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41E9">
            <w:pPr>
              <w:spacing w:line="288" w:lineRule="auto"/>
              <w:ind w:right="-23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1"/>
                <w:w w:val="113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e</w:t>
            </w:r>
            <w:r w:rsidRPr="008D440B">
              <w:rPr>
                <w:rFonts w:eastAsia="Arial"/>
                <w:w w:val="113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unge</w:t>
            </w:r>
            <w:r w:rsidRPr="008D440B">
              <w:rPr>
                <w:rFonts w:eastAsia="Arial"/>
                <w:w w:val="113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18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w w:val="113"/>
                <w:sz w:val="22"/>
              </w:rPr>
              <w:t>in</w:t>
            </w:r>
            <w:r w:rsidRPr="008D440B">
              <w:rPr>
                <w:rFonts w:ascii="Times New Roman" w:eastAsia="Times New Roman" w:hAnsi="Times New Roman" w:cs="Times New Roman"/>
                <w:spacing w:val="5"/>
                <w:w w:val="113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sz w:val="22"/>
              </w:rPr>
              <w:t>d</w:t>
            </w:r>
            <w:r w:rsidRPr="008D440B">
              <w:rPr>
                <w:rFonts w:eastAsia="Arial"/>
                <w:spacing w:val="2"/>
                <w:sz w:val="22"/>
              </w:rPr>
              <w:t>e</w:t>
            </w:r>
            <w:r w:rsidRPr="008D440B">
              <w:rPr>
                <w:rFonts w:eastAsia="Arial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th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meno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nt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0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0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10"/>
                <w:sz w:val="22"/>
              </w:rPr>
              <w:t>e</w:t>
            </w:r>
            <w:r w:rsidRPr="008D440B">
              <w:rPr>
                <w:rFonts w:eastAsia="Arial"/>
                <w:w w:val="110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16"/>
                <w:w w:val="110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o</w:t>
            </w:r>
            <w:r w:rsidRPr="008D440B">
              <w:rPr>
                <w:rFonts w:eastAsia="Arial"/>
                <w:w w:val="128"/>
                <w:sz w:val="22"/>
              </w:rPr>
              <w:t>j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p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ü</w:t>
            </w:r>
            <w:r w:rsidRPr="008D440B">
              <w:rPr>
                <w:rFonts w:eastAsia="Arial"/>
                <w:spacing w:val="-1"/>
                <w:w w:val="123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</w:t>
            </w:r>
            <w:r w:rsidRPr="008D440B">
              <w:rPr>
                <w:rFonts w:eastAsia="Arial"/>
                <w:w w:val="112"/>
                <w:sz w:val="22"/>
              </w:rPr>
              <w:t>g:</w:t>
            </w:r>
          </w:p>
        </w:tc>
      </w:tr>
      <w:tr w:rsidR="00076BD9" w:rsidTr="00FC5CE9">
        <w:trPr>
          <w:trHeight w:hRule="exact" w:val="567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D440B" w:rsidRDefault="00076BD9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2"/>
                <w:position w:val="-1"/>
                <w:sz w:val="22"/>
              </w:rPr>
              <w:t>h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4"/>
                <w:position w:val="-1"/>
                <w:sz w:val="22"/>
              </w:rPr>
              <w:t>m</w:t>
            </w:r>
            <w:r w:rsidRPr="008D440B">
              <w:rPr>
                <w:rFonts w:eastAsia="Arial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47"/>
                <w:position w:val="-1"/>
                <w:sz w:val="22"/>
              </w:rPr>
              <w:t xml:space="preserve"> :</w:t>
            </w:r>
          </w:p>
        </w:tc>
        <w:tc>
          <w:tcPr>
            <w:tcW w:w="745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9A7179" w:rsidRDefault="00FC5CE9" w:rsidP="009A7179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5" w:name="Text12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6D7333">
              <w:rPr>
                <w:sz w:val="22"/>
              </w:rPr>
              <w:t>$</w:t>
            </w:r>
            <w:r w:rsidR="0080010E">
              <w:rPr>
                <w:noProof/>
                <w:sz w:val="22"/>
              </w:rPr>
              <w:t>{</w:t>
            </w:r>
            <w:r w:rsidR="006D7333">
              <w:rPr>
                <w:noProof/>
                <w:sz w:val="22"/>
              </w:rPr>
              <w:t>projekt_</w:t>
            </w:r>
            <w:r w:rsidR="0080010E">
              <w:rPr>
                <w:noProof/>
                <w:sz w:val="22"/>
              </w:rPr>
              <w:t>thema}</w:t>
            </w:r>
            <w:r>
              <w:rPr>
                <w:sz w:val="22"/>
              </w:rPr>
              <w:fldChar w:fldCharType="end"/>
            </w:r>
            <w:bookmarkEnd w:id="5"/>
          </w:p>
        </w:tc>
      </w:tr>
      <w:tr w:rsidR="00541839" w:rsidTr="008C4296">
        <w:trPr>
          <w:trHeight w:hRule="exact" w:val="454"/>
          <w:jc w:val="center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Pr="008D440B" w:rsidRDefault="00541839" w:rsidP="009A7179">
            <w:pPr>
              <w:rPr>
                <w:sz w:val="22"/>
              </w:rPr>
            </w:pPr>
            <w:r w:rsidRPr="008D440B">
              <w:rPr>
                <w:sz w:val="22"/>
              </w:rPr>
              <w:t>Note:</w:t>
            </w:r>
          </w:p>
        </w:tc>
        <w:sdt>
          <w:sdtPr>
            <w:rPr>
              <w:rStyle w:val="Formatvorlage55"/>
            </w:rPr>
            <w:id w:val="-2075732803"/>
            <w:placeholder>
              <w:docPart w:val="973A8C4CA2C840318B46E525C789810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451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541839" w:rsidRPr="009A7179" w:rsidRDefault="0046441F" w:rsidP="009A7179">
                <w:pPr>
                  <w:rPr>
                    <w:sz w:val="22"/>
                  </w:rPr>
                </w:pPr>
                <w:r>
                  <w:rPr>
                    <w:rStyle w:val="Formatvorlage55"/>
                  </w:rPr>
                  <w:t>sehr gut</w:t>
                </w:r>
              </w:p>
            </w:tc>
          </w:sdtContent>
        </w:sdt>
      </w:tr>
      <w:tr w:rsidR="00541839" w:rsidTr="008C4296">
        <w:trPr>
          <w:trHeight w:hRule="exact" w:val="227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1839" w:rsidRDefault="00541839" w:rsidP="00541839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747ADE" w:rsidTr="008C4296">
        <w:trPr>
          <w:trHeight w:hRule="exact" w:val="454"/>
          <w:jc w:val="center"/>
        </w:trPr>
        <w:tc>
          <w:tcPr>
            <w:tcW w:w="737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w w:val="108"/>
                <w:position w:val="-1"/>
                <w:sz w:val="22"/>
              </w:rPr>
              <w:t>G</w:t>
            </w:r>
            <w:r w:rsidRPr="008D440B">
              <w:rPr>
                <w:rFonts w:eastAsia="Arial"/>
                <w:spacing w:val="-1"/>
                <w:w w:val="108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2"/>
                <w:w w:val="108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-1"/>
                <w:w w:val="108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1"/>
                <w:w w:val="108"/>
                <w:position w:val="-1"/>
                <w:sz w:val="22"/>
              </w:rPr>
              <w:t>m</w:t>
            </w:r>
            <w:r w:rsidRPr="008D440B">
              <w:rPr>
                <w:rFonts w:eastAsia="Arial"/>
                <w:spacing w:val="-1"/>
                <w:w w:val="108"/>
                <w:position w:val="-1"/>
                <w:sz w:val="22"/>
              </w:rPr>
              <w:t>tno</w:t>
            </w:r>
            <w:r w:rsidRPr="008D440B">
              <w:rPr>
                <w:rFonts w:eastAsia="Arial"/>
                <w:spacing w:val="2"/>
                <w:w w:val="108"/>
                <w:position w:val="-1"/>
                <w:sz w:val="22"/>
              </w:rPr>
              <w:t>t</w:t>
            </w:r>
            <w:r w:rsidRPr="008D440B">
              <w:rPr>
                <w:rFonts w:eastAsia="Arial"/>
                <w:w w:val="108"/>
                <w:position w:val="-1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un</w:t>
            </w:r>
            <w:r w:rsidRPr="008D440B">
              <w:rPr>
                <w:rFonts w:eastAsia="Arial"/>
                <w:position w:val="-1"/>
                <w:sz w:val="22"/>
              </w:rPr>
              <w:t>d</w:t>
            </w:r>
            <w:r w:rsidRPr="008D440B">
              <w:rPr>
                <w:rFonts w:ascii="Times New Roman" w:eastAsia="Times New Roman" w:hAnsi="Times New Roman" w:cs="Times New Roman"/>
                <w:spacing w:val="53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13"/>
                <w:position w:val="-1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u</w:t>
            </w:r>
            <w:r w:rsidRPr="008D440B">
              <w:rPr>
                <w:rFonts w:eastAsia="Arial"/>
                <w:spacing w:val="1"/>
                <w:w w:val="113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ch</w:t>
            </w:r>
            <w:r w:rsidRPr="008D440B">
              <w:rPr>
                <w:rFonts w:eastAsia="Arial"/>
                <w:spacing w:val="2"/>
                <w:w w:val="113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chn</w:t>
            </w:r>
            <w:r w:rsidRPr="008D440B">
              <w:rPr>
                <w:rFonts w:eastAsia="Arial"/>
                <w:spacing w:val="2"/>
                <w:w w:val="113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t</w:t>
            </w:r>
            <w:r w:rsidRPr="008D440B">
              <w:rPr>
                <w:rFonts w:eastAsia="Arial"/>
                <w:w w:val="113"/>
                <w:position w:val="-1"/>
                <w:sz w:val="22"/>
              </w:rPr>
              <w:t>t</w:t>
            </w:r>
            <w:r w:rsidRPr="008D440B">
              <w:rPr>
                <w:rFonts w:ascii="Times New Roman" w:eastAsia="Times New Roman" w:hAnsi="Times New Roman" w:cs="Times New Roman"/>
                <w:spacing w:val="4"/>
                <w:w w:val="113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1"/>
                <w:position w:val="-1"/>
                <w:sz w:val="22"/>
              </w:rPr>
              <w:t>de</w:t>
            </w:r>
            <w:r w:rsidRPr="008D440B">
              <w:rPr>
                <w:rFonts w:eastAsia="Arial"/>
                <w:position w:val="-1"/>
                <w:sz w:val="22"/>
              </w:rPr>
              <w:t>r</w:t>
            </w:r>
            <w:r w:rsidRPr="008D440B">
              <w:rPr>
                <w:rFonts w:ascii="Times New Roman" w:eastAsia="Times New Roman" w:hAnsi="Times New Roman" w:cs="Times New Roman"/>
                <w:spacing w:val="39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09"/>
                <w:position w:val="-1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mt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09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-1"/>
                <w:w w:val="109"/>
                <w:position w:val="-1"/>
                <w:sz w:val="22"/>
              </w:rPr>
              <w:t>tung</w:t>
            </w:r>
            <w:r w:rsidRPr="008D440B">
              <w:rPr>
                <w:rFonts w:eastAsia="Arial"/>
                <w:spacing w:val="2"/>
                <w:w w:val="109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09"/>
                <w:position w:val="-1"/>
                <w:sz w:val="22"/>
              </w:rPr>
              <w:t>n: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F4481" w:rsidRDefault="003A1654" w:rsidP="0096431B">
            <w:pPr>
              <w:jc w:val="center"/>
              <w:rPr>
                <w:sz w:val="12"/>
                <w:szCs w:val="12"/>
              </w:rPr>
            </w:pPr>
            <w:r>
              <w:rPr>
                <w:rStyle w:val="Formatvorlage26"/>
              </w:rPr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  <w:maxLength w:val="5"/>
                    <w:format w:val="0,00"/>
                  </w:textInput>
                </w:ffData>
              </w:fldChar>
            </w:r>
            <w:bookmarkStart w:id="6" w:name="Text7"/>
            <w:r>
              <w:rPr>
                <w:rStyle w:val="Formatvorlage26"/>
              </w:rPr>
              <w:instrText xml:space="preserve"> FORMTEXT </w:instrText>
            </w:r>
            <w:r>
              <w:rPr>
                <w:rStyle w:val="Formatvorlage26"/>
              </w:rPr>
            </w:r>
            <w:r>
              <w:rPr>
                <w:rStyle w:val="Formatvorlage26"/>
              </w:rPr>
              <w:fldChar w:fldCharType="separate"/>
            </w:r>
            <w:r w:rsidR="0046441F">
              <w:rPr>
                <w:rStyle w:val="Formatvorlage26"/>
              </w:rPr>
              <w:t>${gd}</w:t>
            </w:r>
            <w:r>
              <w:rPr>
                <w:rStyle w:val="Formatvorlage26"/>
              </w:rPr>
              <w:fldChar w:fldCharType="end"/>
            </w:r>
            <w:bookmarkEnd w:id="6"/>
          </w:p>
        </w:tc>
      </w:tr>
      <w:tr w:rsidR="00747ADE" w:rsidTr="008C4296">
        <w:trPr>
          <w:trHeight w:hRule="exact" w:val="454"/>
          <w:jc w:val="center"/>
        </w:trPr>
        <w:tc>
          <w:tcPr>
            <w:tcW w:w="10206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747ADE" w:rsidRPr="008D440B" w:rsidRDefault="00747ADE" w:rsidP="00076BD9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/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0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ä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09"/>
                <w:sz w:val="22"/>
              </w:rPr>
              <w:t>z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end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4"/>
                <w:w w:val="109"/>
                <w:sz w:val="22"/>
              </w:rPr>
              <w:t xml:space="preserve"> </w:t>
            </w:r>
            <w:r w:rsidRPr="008D440B">
              <w:rPr>
                <w:rFonts w:eastAsia="Arial"/>
                <w:spacing w:val="-9"/>
                <w:w w:val="11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ng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bo</w:t>
            </w:r>
            <w:r w:rsidRPr="008D440B">
              <w:rPr>
                <w:rFonts w:eastAsia="Arial"/>
                <w:spacing w:val="2"/>
                <w:w w:val="123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RPr="006F4481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6F4481" w:rsidRDefault="0012504D" w:rsidP="0096431B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80010E" w:rsidRPr="0080010E">
              <w:rPr>
                <w:noProof/>
                <w:sz w:val="20"/>
              </w:rPr>
              <w:t>${teilnahme}</w:t>
            </w:r>
            <w:r>
              <w:rPr>
                <w:sz w:val="20"/>
              </w:rPr>
              <w:fldChar w:fldCharType="end"/>
            </w:r>
            <w:bookmarkEnd w:id="7"/>
          </w:p>
        </w:tc>
      </w:tr>
      <w:tr w:rsidR="00076BD9" w:rsidTr="008C4296">
        <w:trPr>
          <w:jc w:val="center"/>
        </w:trPr>
        <w:tc>
          <w:tcPr>
            <w:tcW w:w="10206" w:type="dxa"/>
            <w:gridSpan w:val="5"/>
            <w:tcBorders>
              <w:left w:val="nil"/>
              <w:right w:val="nil"/>
            </w:tcBorders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FC5CE9">
        <w:trPr>
          <w:trHeight w:hRule="exact" w:val="737"/>
          <w:jc w:val="center"/>
        </w:trPr>
        <w:tc>
          <w:tcPr>
            <w:tcW w:w="10206" w:type="dxa"/>
            <w:gridSpan w:val="5"/>
            <w:tcBorders>
              <w:bottom w:val="single" w:sz="4" w:space="0" w:color="auto"/>
            </w:tcBorders>
            <w:vAlign w:val="center"/>
          </w:tcPr>
          <w:p w:rsidR="00076BD9" w:rsidRPr="006F4481" w:rsidRDefault="0012504D" w:rsidP="0096431B">
            <w:pPr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8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80010E" w:rsidRPr="0080010E">
              <w:rPr>
                <w:rStyle w:val="Formatvorlage21"/>
                <w:noProof/>
                <w:sz w:val="20"/>
              </w:rPr>
              <w:t>${bemerkungen}</w:t>
            </w:r>
            <w:r>
              <w:rPr>
                <w:rStyle w:val="Formatvorlage21"/>
                <w:sz w:val="20"/>
              </w:rPr>
              <w:fldChar w:fldCharType="end"/>
            </w:r>
            <w:bookmarkEnd w:id="8"/>
          </w:p>
        </w:tc>
      </w:tr>
      <w:tr w:rsidR="006F4481" w:rsidTr="007E05A7">
        <w:trPr>
          <w:jc w:val="center"/>
        </w:trPr>
        <w:tc>
          <w:tcPr>
            <w:tcW w:w="2755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Pr="008D440B" w:rsidRDefault="006F4481" w:rsidP="007E05A7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</w:p>
        </w:tc>
        <w:tc>
          <w:tcPr>
            <w:tcW w:w="4617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6F4481" w:rsidRPr="007E05A7" w:rsidRDefault="00A13DCC" w:rsidP="007E05A7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9" w:name="Text11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80010E" w:rsidRPr="0080010E">
              <w:rPr>
                <w:noProof/>
                <w:sz w:val="22"/>
              </w:rPr>
              <w:t>${certda}</w:t>
            </w:r>
            <w:r>
              <w:rPr>
                <w:sz w:val="22"/>
              </w:rPr>
              <w:fldChar w:fldCharType="end"/>
            </w:r>
            <w:bookmarkEnd w:id="9"/>
          </w:p>
        </w:tc>
        <w:tc>
          <w:tcPr>
            <w:tcW w:w="2834" w:type="dxa"/>
            <w:tcBorders>
              <w:left w:val="nil"/>
              <w:bottom w:val="nil"/>
              <w:right w:val="nil"/>
            </w:tcBorders>
            <w:vAlign w:val="bottom"/>
          </w:tcPr>
          <w:p w:rsidR="006F4481" w:rsidRDefault="006F4481" w:rsidP="007E05A7"/>
        </w:tc>
      </w:tr>
      <w:tr w:rsidR="00F0608C" w:rsidTr="008C4296">
        <w:trPr>
          <w:jc w:val="center"/>
        </w:trPr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0608C" w:rsidRDefault="00F0608C" w:rsidP="0044650F"/>
        </w:tc>
        <w:tc>
          <w:tcPr>
            <w:tcW w:w="37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0608C" w:rsidRPr="001E2078" w:rsidRDefault="00F0608C" w:rsidP="003F4608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</w:p>
          <w:p w:rsidR="00F0608C" w:rsidRDefault="00F0608C" w:rsidP="003F4608">
            <w:pPr>
              <w:jc w:val="center"/>
            </w:pPr>
            <w:r w:rsidRPr="001E2078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</w:tr>
      <w:tr w:rsidR="00F0608C" w:rsidTr="008C4296">
        <w:trPr>
          <w:jc w:val="center"/>
        </w:trPr>
        <w:tc>
          <w:tcPr>
            <w:tcW w:w="6479" w:type="dxa"/>
            <w:gridSpan w:val="3"/>
            <w:tcBorders>
              <w:left w:val="nil"/>
              <w:bottom w:val="nil"/>
              <w:right w:val="nil"/>
            </w:tcBorders>
          </w:tcPr>
          <w:p w:rsidR="00F0608C" w:rsidRDefault="00F0608C" w:rsidP="00F0608C">
            <w:pPr>
              <w:jc w:val="center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16"/>
                <w:szCs w:val="16"/>
              </w:rPr>
              <w:t>Name</w:t>
            </w:r>
          </w:p>
          <w:p w:rsidR="00F0608C" w:rsidRDefault="00F0608C" w:rsidP="00F0608C">
            <w:pPr>
              <w:jc w:val="center"/>
            </w:pPr>
            <w:r>
              <w:rPr>
                <w:rFonts w:eastAsia="Arial"/>
                <w:w w:val="103"/>
                <w:sz w:val="16"/>
                <w:szCs w:val="16"/>
              </w:rPr>
              <w:t>Vorsitzende/r des P</w:t>
            </w:r>
            <w:r w:rsidRPr="00011513">
              <w:rPr>
                <w:rFonts w:eastAsia="Arial"/>
                <w:w w:val="103"/>
                <w:sz w:val="16"/>
                <w:szCs w:val="16"/>
              </w:rPr>
              <w:t>r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ü</w:t>
            </w:r>
            <w:r w:rsidRPr="00011513">
              <w:rPr>
                <w:rFonts w:eastAsia="Arial"/>
                <w:spacing w:val="4"/>
                <w:w w:val="103"/>
                <w:sz w:val="16"/>
                <w:szCs w:val="16"/>
              </w:rPr>
              <w:t>f</w:t>
            </w:r>
            <w:r w:rsidRPr="00011513">
              <w:rPr>
                <w:rFonts w:eastAsia="Arial"/>
                <w:spacing w:val="-1"/>
                <w:w w:val="103"/>
                <w:sz w:val="16"/>
                <w:szCs w:val="16"/>
              </w:rPr>
              <w:t>un</w:t>
            </w:r>
            <w:r w:rsidRPr="00011513">
              <w:rPr>
                <w:rFonts w:eastAsia="Arial"/>
                <w:spacing w:val="2"/>
                <w:w w:val="103"/>
                <w:sz w:val="16"/>
                <w:szCs w:val="16"/>
              </w:rPr>
              <w:t>g</w:t>
            </w:r>
            <w:r w:rsidRPr="00011513">
              <w:rPr>
                <w:rFonts w:eastAsia="Arial"/>
                <w:spacing w:val="1"/>
                <w:w w:val="103"/>
                <w:sz w:val="16"/>
                <w:szCs w:val="16"/>
              </w:rPr>
              <w:t>s</w:t>
            </w:r>
            <w:r>
              <w:rPr>
                <w:rFonts w:eastAsia="Arial"/>
                <w:spacing w:val="-4"/>
                <w:w w:val="103"/>
                <w:sz w:val="16"/>
                <w:szCs w:val="16"/>
              </w:rPr>
              <w:t>ausschusses</w:t>
            </w:r>
          </w:p>
        </w:tc>
        <w:tc>
          <w:tcPr>
            <w:tcW w:w="37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F0608C" w:rsidRDefault="00F0608C" w:rsidP="0044650F"/>
        </w:tc>
      </w:tr>
    </w:tbl>
    <w:p w:rsidR="00747ADE" w:rsidRPr="0016582B" w:rsidRDefault="00747ADE" w:rsidP="0044650F">
      <w:pPr>
        <w:rPr>
          <w:sz w:val="18"/>
        </w:rPr>
      </w:pPr>
    </w:p>
    <w:p w:rsidR="00F0608C" w:rsidRPr="00D859CF" w:rsidRDefault="00F0608C" w:rsidP="00EA568D">
      <w:pPr>
        <w:spacing w:line="135" w:lineRule="exact"/>
        <w:ind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>
        <w:rPr>
          <w:rFonts w:eastAsia="Arial"/>
          <w:i/>
          <w:sz w:val="12"/>
          <w:szCs w:val="12"/>
        </w:rPr>
        <w:t>:</w:t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>
        <w:rPr>
          <w:rFonts w:eastAsia="Arial"/>
          <w:i/>
          <w:sz w:val="12"/>
          <w:szCs w:val="12"/>
        </w:rPr>
        <w:tab/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F0608C" w:rsidRDefault="00057CF8" w:rsidP="00EA568D">
      <w:pPr>
        <w:spacing w:before="73"/>
        <w:ind w:left="1416" w:right="-20" w:firstLine="708"/>
        <w:rPr>
          <w:rFonts w:eastAsia="Arial"/>
          <w:i/>
          <w:sz w:val="12"/>
          <w:szCs w:val="12"/>
        </w:rPr>
      </w:pPr>
      <w:r>
        <w:rPr>
          <w:rFonts w:eastAsia="Arial"/>
          <w:i/>
          <w:spacing w:val="2"/>
          <w:sz w:val="12"/>
          <w:szCs w:val="12"/>
        </w:rPr>
        <w:t xml:space="preserve">Die schriftlichen </w:t>
      </w:r>
      <w:r w:rsidR="00F0608C" w:rsidRPr="00D859CF">
        <w:rPr>
          <w:rFonts w:eastAsia="Arial"/>
          <w:i/>
          <w:spacing w:val="2"/>
          <w:sz w:val="12"/>
          <w:szCs w:val="12"/>
        </w:rPr>
        <w:t>P</w:t>
      </w:r>
      <w:r w:rsidR="00F0608C" w:rsidRPr="00D859CF">
        <w:rPr>
          <w:rFonts w:eastAsia="Arial"/>
          <w:i/>
          <w:spacing w:val="-2"/>
          <w:sz w:val="12"/>
          <w:szCs w:val="12"/>
        </w:rPr>
        <w:t>r</w:t>
      </w:r>
      <w:r w:rsidR="00F0608C" w:rsidRPr="00D859CF">
        <w:rPr>
          <w:rFonts w:eastAsia="Arial"/>
          <w:i/>
          <w:spacing w:val="1"/>
          <w:sz w:val="12"/>
          <w:szCs w:val="12"/>
        </w:rPr>
        <w:t>ü</w:t>
      </w:r>
      <w:r w:rsidR="00F0608C" w:rsidRPr="00D859CF">
        <w:rPr>
          <w:rFonts w:eastAsia="Arial"/>
          <w:i/>
          <w:sz w:val="12"/>
          <w:szCs w:val="12"/>
        </w:rPr>
        <w:t>f</w:t>
      </w:r>
      <w:r w:rsidR="00F0608C" w:rsidRPr="00D859CF">
        <w:rPr>
          <w:rFonts w:eastAsia="Arial"/>
          <w:i/>
          <w:spacing w:val="1"/>
          <w:sz w:val="12"/>
          <w:szCs w:val="12"/>
        </w:rPr>
        <w:t>ung</w:t>
      </w:r>
      <w:r w:rsidR="00F0608C" w:rsidRPr="00D859CF">
        <w:rPr>
          <w:rFonts w:eastAsia="Arial"/>
          <w:i/>
          <w:sz w:val="12"/>
          <w:szCs w:val="12"/>
        </w:rPr>
        <w:t>sf</w:t>
      </w:r>
      <w:r w:rsidR="00F0608C" w:rsidRPr="00D859CF">
        <w:rPr>
          <w:rFonts w:eastAsia="Arial"/>
          <w:i/>
          <w:spacing w:val="1"/>
          <w:sz w:val="12"/>
          <w:szCs w:val="12"/>
        </w:rPr>
        <w:t>ä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-2"/>
          <w:sz w:val="12"/>
          <w:szCs w:val="12"/>
        </w:rPr>
        <w:t>h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r</w:t>
      </w:r>
      <w:r w:rsidR="00F0608C"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s</w:t>
      </w:r>
      <w:r w:rsidR="00F0608C" w:rsidRPr="00D859CF">
        <w:rPr>
          <w:rFonts w:eastAsia="Arial"/>
          <w:i/>
          <w:spacing w:val="2"/>
          <w:sz w:val="12"/>
          <w:szCs w:val="12"/>
        </w:rPr>
        <w:t>i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z w:val="12"/>
          <w:szCs w:val="12"/>
        </w:rPr>
        <w:t>d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3"/>
          <w:sz w:val="12"/>
          <w:szCs w:val="12"/>
        </w:rPr>
        <w:t>m</w:t>
      </w:r>
      <w:r w:rsidR="00F0608C" w:rsidRPr="00D859CF">
        <w:rPr>
          <w:rFonts w:eastAsia="Arial"/>
          <w:i/>
          <w:sz w:val="12"/>
          <w:szCs w:val="12"/>
        </w:rPr>
        <w:t>it</w:t>
      </w:r>
      <w:r w:rsidR="00F0608C"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1"/>
          <w:sz w:val="12"/>
          <w:szCs w:val="12"/>
        </w:rPr>
        <w:t>n</w:t>
      </w:r>
      <w:r w:rsidR="00F0608C" w:rsidRPr="00D859CF">
        <w:rPr>
          <w:rFonts w:eastAsia="Arial"/>
          <w:i/>
          <w:spacing w:val="-2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m</w:t>
      </w:r>
      <w:r w:rsidR="00F0608C" w:rsidRPr="00D859CF">
        <w:rPr>
          <w:rFonts w:ascii="Times New Roman" w:eastAsia="Times New Roman" w:hAnsi="Times New Roman" w:cs="Times New Roman"/>
          <w:i/>
          <w:spacing w:val="4"/>
          <w:sz w:val="12"/>
          <w:szCs w:val="12"/>
        </w:rPr>
        <w:t xml:space="preserve"> </w:t>
      </w:r>
      <w:r>
        <w:rPr>
          <w:rFonts w:eastAsia="Arial"/>
          <w:i/>
          <w:spacing w:val="2"/>
          <w:sz w:val="12"/>
          <w:szCs w:val="12"/>
        </w:rPr>
        <w:t>Stern</w:t>
      </w:r>
      <w:r w:rsidR="00A91AF4">
        <w:rPr>
          <w:rFonts w:eastAsia="Arial"/>
          <w:i/>
          <w:spacing w:val="2"/>
          <w:sz w:val="12"/>
          <w:szCs w:val="12"/>
        </w:rPr>
        <w:t xml:space="preserve"> *</w:t>
      </w:r>
      <w:r>
        <w:rPr>
          <w:rFonts w:eastAsia="Arial"/>
          <w:i/>
          <w:spacing w:val="2"/>
          <w:sz w:val="12"/>
          <w:szCs w:val="12"/>
        </w:rPr>
        <w:t xml:space="preserve"> </w:t>
      </w:r>
      <w:r w:rsidR="00F0608C"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="00F0608C" w:rsidRPr="00D859CF">
        <w:rPr>
          <w:rFonts w:eastAsia="Arial"/>
          <w:i/>
          <w:sz w:val="12"/>
          <w:szCs w:val="12"/>
        </w:rPr>
        <w:t>g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k</w:t>
      </w:r>
      <w:r w:rsidR="00F0608C" w:rsidRPr="00D859CF">
        <w:rPr>
          <w:rFonts w:eastAsia="Arial"/>
          <w:i/>
          <w:spacing w:val="1"/>
          <w:sz w:val="12"/>
          <w:szCs w:val="12"/>
        </w:rPr>
        <w:t>enn</w:t>
      </w:r>
      <w:r w:rsidR="00F0608C" w:rsidRPr="00D859CF">
        <w:rPr>
          <w:rFonts w:eastAsia="Arial"/>
          <w:i/>
          <w:spacing w:val="-2"/>
          <w:sz w:val="12"/>
          <w:szCs w:val="12"/>
        </w:rPr>
        <w:t>z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i</w:t>
      </w:r>
      <w:r w:rsidR="00F0608C" w:rsidRPr="00D859CF">
        <w:rPr>
          <w:rFonts w:eastAsia="Arial"/>
          <w:i/>
          <w:spacing w:val="2"/>
          <w:sz w:val="12"/>
          <w:szCs w:val="12"/>
        </w:rPr>
        <w:t>c</w:t>
      </w:r>
      <w:r w:rsidR="00F0608C" w:rsidRPr="00D859CF">
        <w:rPr>
          <w:rFonts w:eastAsia="Arial"/>
          <w:i/>
          <w:spacing w:val="1"/>
          <w:sz w:val="12"/>
          <w:szCs w:val="12"/>
        </w:rPr>
        <w:t>h</w:t>
      </w:r>
      <w:r w:rsidR="00F0608C" w:rsidRPr="00D859CF">
        <w:rPr>
          <w:rFonts w:eastAsia="Arial"/>
          <w:i/>
          <w:spacing w:val="-2"/>
          <w:sz w:val="12"/>
          <w:szCs w:val="12"/>
        </w:rPr>
        <w:t>n</w:t>
      </w:r>
      <w:r w:rsidR="00F0608C" w:rsidRPr="00D859CF">
        <w:rPr>
          <w:rFonts w:eastAsia="Arial"/>
          <w:i/>
          <w:spacing w:val="1"/>
          <w:sz w:val="12"/>
          <w:szCs w:val="12"/>
        </w:rPr>
        <w:t>e</w:t>
      </w:r>
      <w:r w:rsidR="00F0608C" w:rsidRPr="00D859CF">
        <w:rPr>
          <w:rFonts w:eastAsia="Arial"/>
          <w:i/>
          <w:sz w:val="12"/>
          <w:szCs w:val="12"/>
        </w:rPr>
        <w:t>t.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Fächer des Wahlpflichtbereichs: </w:t>
      </w:r>
      <w:r w:rsidRPr="00D859CF">
        <w:rPr>
          <w:rFonts w:ascii="Arial" w:eastAsia="Arial" w:hAnsi="Arial" w:cs="Arial"/>
          <w:sz w:val="24"/>
          <w:szCs w:val="24"/>
          <w:lang w:val="de-DE"/>
        </w:rPr>
        <w:br/>
        <w:t>Mensch und Umwelt oder Technik oder Französisch</w:t>
      </w: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Spanisch; für die Berechnung des Durchschnitts der Gesamtleistungen und bei der Feststellung, ob die Prüfung bestanden ist, bleibt das Profilfach unberücksichtigt.</w:t>
      </w: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Pr="00D859CF">
        <w:rPr>
          <w:rFonts w:ascii="Arial" w:eastAsia="Times New Roman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a</w:t>
      </w:r>
      <w:r w:rsidRPr="00D859CF">
        <w:rPr>
          <w:rFonts w:ascii="Arial" w:eastAsia="Arial" w:hAnsi="Arial" w:cs="Arial"/>
          <w:spacing w:val="3"/>
          <w:sz w:val="24"/>
          <w:szCs w:val="24"/>
          <w:lang w:val="de-DE"/>
        </w:rPr>
        <w:t>m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tl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g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n und bei der 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Times New Roman" w:hAnsi="Arial" w:cs="Arial"/>
          <w:spacing w:val="6"/>
          <w:sz w:val="24"/>
          <w:szCs w:val="24"/>
          <w:lang w:val="de-DE"/>
        </w:rPr>
        <w:t>Für die Projektprüfung ist das bestehende Beiblatt zu verwenden</w:t>
      </w:r>
      <w:r>
        <w:rPr>
          <w:rFonts w:ascii="Arial" w:eastAsia="Times New Roman" w:hAnsi="Arial" w:cs="Arial"/>
          <w:spacing w:val="6"/>
          <w:sz w:val="24"/>
          <w:szCs w:val="24"/>
          <w:lang w:val="de-DE"/>
        </w:rPr>
        <w:t>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3F4" w:rsidRDefault="000503F4" w:rsidP="001E03DE">
      <w:r>
        <w:separator/>
      </w:r>
    </w:p>
  </w:endnote>
  <w:endnote w:type="continuationSeparator" w:id="0">
    <w:p w:rsidR="000503F4" w:rsidRDefault="000503F4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3F4" w:rsidRDefault="000503F4" w:rsidP="001E03DE">
      <w:r>
        <w:separator/>
      </w:r>
    </w:p>
  </w:footnote>
  <w:footnote w:type="continuationSeparator" w:id="0">
    <w:p w:rsidR="000503F4" w:rsidRDefault="000503F4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lDBRC4xeVs5XWLs0BfRxePGcB/ZFRGXBA7SZrmHv/GwJqtbjYOoO5Q3ai5E9SYd7i1whpbbVuBnnmPBIFM/vKg==" w:salt="UA/RT7F43eA2OhYfRoIOm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56"/>
    <w:rsid w:val="000503F4"/>
    <w:rsid w:val="00057CF8"/>
    <w:rsid w:val="000741E9"/>
    <w:rsid w:val="00076BD9"/>
    <w:rsid w:val="000A510C"/>
    <w:rsid w:val="000D449A"/>
    <w:rsid w:val="00112B9B"/>
    <w:rsid w:val="001164F4"/>
    <w:rsid w:val="0012504D"/>
    <w:rsid w:val="0016582B"/>
    <w:rsid w:val="001A2103"/>
    <w:rsid w:val="001B0EB0"/>
    <w:rsid w:val="001E03DE"/>
    <w:rsid w:val="001E2078"/>
    <w:rsid w:val="001E4D4C"/>
    <w:rsid w:val="001E7CA1"/>
    <w:rsid w:val="00210F12"/>
    <w:rsid w:val="002223B8"/>
    <w:rsid w:val="00296589"/>
    <w:rsid w:val="002C03BA"/>
    <w:rsid w:val="003018F8"/>
    <w:rsid w:val="003A1654"/>
    <w:rsid w:val="003C7DB6"/>
    <w:rsid w:val="003F4608"/>
    <w:rsid w:val="0044650F"/>
    <w:rsid w:val="0046436C"/>
    <w:rsid w:val="0046441F"/>
    <w:rsid w:val="004961B4"/>
    <w:rsid w:val="00515D17"/>
    <w:rsid w:val="00541053"/>
    <w:rsid w:val="00541839"/>
    <w:rsid w:val="006D7333"/>
    <w:rsid w:val="006F4481"/>
    <w:rsid w:val="00747ADE"/>
    <w:rsid w:val="007C64FB"/>
    <w:rsid w:val="007D4CDF"/>
    <w:rsid w:val="007E05A7"/>
    <w:rsid w:val="0080010E"/>
    <w:rsid w:val="0086565D"/>
    <w:rsid w:val="008757B9"/>
    <w:rsid w:val="008921C3"/>
    <w:rsid w:val="008A7911"/>
    <w:rsid w:val="008C3D29"/>
    <w:rsid w:val="008C4296"/>
    <w:rsid w:val="008D440B"/>
    <w:rsid w:val="008E1881"/>
    <w:rsid w:val="009533B3"/>
    <w:rsid w:val="00957F78"/>
    <w:rsid w:val="0096431B"/>
    <w:rsid w:val="009935DA"/>
    <w:rsid w:val="009A7179"/>
    <w:rsid w:val="009C05F9"/>
    <w:rsid w:val="009C7A38"/>
    <w:rsid w:val="009F02C0"/>
    <w:rsid w:val="00A13DCC"/>
    <w:rsid w:val="00A36348"/>
    <w:rsid w:val="00A91AF4"/>
    <w:rsid w:val="00A96C3E"/>
    <w:rsid w:val="00AB5C56"/>
    <w:rsid w:val="00AD4F9C"/>
    <w:rsid w:val="00AE5C68"/>
    <w:rsid w:val="00C22DA6"/>
    <w:rsid w:val="00C7555E"/>
    <w:rsid w:val="00CD6932"/>
    <w:rsid w:val="00D05661"/>
    <w:rsid w:val="00D3301F"/>
    <w:rsid w:val="00D430B1"/>
    <w:rsid w:val="00DD4D96"/>
    <w:rsid w:val="00EA568D"/>
    <w:rsid w:val="00EB304A"/>
    <w:rsid w:val="00ED07BE"/>
    <w:rsid w:val="00EF4D67"/>
    <w:rsid w:val="00EF6F0A"/>
    <w:rsid w:val="00F0608C"/>
    <w:rsid w:val="00F44A67"/>
    <w:rsid w:val="00F554DA"/>
    <w:rsid w:val="00F56E21"/>
    <w:rsid w:val="00FA348A"/>
    <w:rsid w:val="00FB3661"/>
    <w:rsid w:val="00FC5CE9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8344A3-3F20-486A-9E50-6ABA7824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DefaultParagraphFon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DefaultParagraphFont"/>
    <w:uiPriority w:val="1"/>
    <w:rsid w:val="001E7CA1"/>
  </w:style>
  <w:style w:type="character" w:customStyle="1" w:styleId="Formatvorlage24">
    <w:name w:val="Formatvorlage24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DefaultParagraphFont"/>
    <w:uiPriority w:val="1"/>
    <w:rsid w:val="007E05A7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DefaultParagraphFon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DefaultParagraphFont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DefaultParagraphFont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DefaultParagraphFont"/>
    <w:uiPriority w:val="1"/>
    <w:rsid w:val="001E2078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Hauptschulabschluszeugnis_GMS__BP_2004_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3A8C4CA2C840318B46E525C78981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02BE48-0274-4112-881A-87D4C8E65059}"/>
      </w:docPartPr>
      <w:docPartBody>
        <w:p w:rsidR="00DB108A" w:rsidRDefault="00A219CD">
          <w:pPr>
            <w:pStyle w:val="973A8C4CA2C840318B46E525C7898108"/>
          </w:pPr>
          <w:r w:rsidRPr="00326EC7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9CD"/>
    <w:rsid w:val="001A3985"/>
    <w:rsid w:val="00471F74"/>
    <w:rsid w:val="004734E9"/>
    <w:rsid w:val="00656C55"/>
    <w:rsid w:val="00887535"/>
    <w:rsid w:val="009F45D1"/>
    <w:rsid w:val="00A219CD"/>
    <w:rsid w:val="00BE7015"/>
    <w:rsid w:val="00D86E2E"/>
    <w:rsid w:val="00DB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73A8C4CA2C840318B46E525C7898108">
    <w:name w:val="973A8C4CA2C840318B46E525C78981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Hauptschulabschluszeugnis_GMS__BP_2004_(Formular).dotx</Template>
  <TotalTime>0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Daniel Prieler</cp:lastModifiedBy>
  <cp:revision>7</cp:revision>
  <cp:lastPrinted>2016-12-01T16:32:00Z</cp:lastPrinted>
  <dcterms:created xsi:type="dcterms:W3CDTF">2017-01-23T14:05:00Z</dcterms:created>
  <dcterms:modified xsi:type="dcterms:W3CDTF">2017-05-16T13:03:00Z</dcterms:modified>
</cp:coreProperties>
</file>