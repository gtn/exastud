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w w:val="101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A71F78" w:rsidRPr="00A71F78" w:rsidRDefault="00A71F78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10"/>
          <w:szCs w:val="28"/>
          <w:lang w:val="de-DE"/>
        </w:rPr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774"/>
        <w:gridCol w:w="1445"/>
        <w:gridCol w:w="284"/>
        <w:gridCol w:w="425"/>
        <w:gridCol w:w="1276"/>
        <w:gridCol w:w="1559"/>
        <w:gridCol w:w="2410"/>
      </w:tblGrid>
      <w:tr w:rsidR="0014703F" w:rsidRPr="00F368C5" w:rsidTr="00A71F78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972772" w:rsidP="00F368C5">
            <w:pPr>
              <w:spacing w:after="6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D67723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</w:t>
            </w:r>
            <w:r w:rsidR="00234FF9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_nametype</w:t>
            </w:r>
            <w:r w:rsidR="00D67723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RPr="00CA1B2A" w:rsidTr="00A71F78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F43" w:rsidRPr="005F7230" w:rsidRDefault="00BD0F43" w:rsidP="00BD0F43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Pr="00A1035B" w:rsidRDefault="0014703F" w:rsidP="00A1035B">
            <w:pPr>
              <w:spacing w:before="60" w:afterLines="60" w:after="144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58791F" w:rsidRPr="00C9003E" w:rsidTr="003B04EF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Lerngruppe</w:t>
            </w:r>
          </w:p>
        </w:tc>
        <w:tc>
          <w:tcPr>
            <w:tcW w:w="1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0F1384" w:rsidP="00F368C5">
            <w:pPr>
              <w:spacing w:after="0"/>
              <w:rPr>
                <w:sz w:val="20"/>
                <w:szCs w:val="18"/>
                <w:lang w:val="de-DE"/>
              </w:rPr>
            </w:pPr>
            <w:r>
              <w:rPr>
                <w:rStyle w:val="Formatvorlage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" w:name="Text2"/>
            <w:r>
              <w:rPr>
                <w:rStyle w:val="Formatvorlage2"/>
                <w:sz w:val="20"/>
              </w:rPr>
              <w:instrText xml:space="preserve"> FORMTEXT </w:instrText>
            </w:r>
            <w:r>
              <w:rPr>
                <w:rStyle w:val="Formatvorlage2"/>
                <w:sz w:val="20"/>
              </w:rPr>
            </w:r>
            <w:r>
              <w:rPr>
                <w:rStyle w:val="Formatvorlage2"/>
                <w:sz w:val="20"/>
              </w:rPr>
              <w:fldChar w:fldCharType="separate"/>
            </w:r>
            <w:r>
              <w:rPr>
                <w:rStyle w:val="Formatvorlage2"/>
                <w:noProof/>
                <w:sz w:val="20"/>
              </w:rPr>
              <w:t>${kla}</w:t>
            </w:r>
            <w:r>
              <w:rPr>
                <w:rStyle w:val="Formatvorlage2"/>
                <w:sz w:val="20"/>
              </w:rPr>
              <w:fldChar w:fldCharType="end"/>
            </w:r>
            <w:bookmarkEnd w:id="1"/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F368C5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Schuljahr</w:t>
            </w:r>
            <w:r w:rsidRPr="00C9003E">
              <w:rPr>
                <w:sz w:val="20"/>
                <w:lang w:val="de-DE"/>
              </w:rPr>
              <w:t xml:space="preserve"> </w:t>
            </w:r>
            <w:r w:rsidR="004855D9">
              <w:rPr>
                <w:rFonts w:ascii="Arial" w:hAnsi="Arial" w:cs="Arial"/>
                <w:sz w:val="20"/>
                <w:lang w:val="de-DE"/>
              </w:rPr>
              <w:t>${</w:t>
            </w:r>
            <w:proofErr w:type="spellStart"/>
            <w:r w:rsidR="004855D9">
              <w:rPr>
                <w:rFonts w:ascii="Arial" w:hAnsi="Arial" w:cs="Arial"/>
                <w:sz w:val="20"/>
                <w:lang w:val="de-DE"/>
              </w:rPr>
              <w:t>year</w:t>
            </w:r>
            <w:proofErr w:type="spellEnd"/>
            <w:r w:rsidR="004855D9">
              <w:rPr>
                <w:rFonts w:ascii="Arial" w:hAnsi="Arial" w:cs="Arial"/>
                <w:sz w:val="20"/>
                <w:lang w:val="de-DE"/>
              </w:rPr>
              <w:t>}</w:t>
            </w:r>
          </w:p>
        </w:tc>
      </w:tr>
      <w:tr w:rsidR="00DA653D" w:rsidRPr="00C9003E" w:rsidTr="00EC04A1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DA653D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Vor- und Zuname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F368C5" w:rsidP="00F368C5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3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bookmarkStart w:id="3" w:name="_GoBack"/>
            <w:r w:rsidR="00D67723">
              <w:rPr>
                <w:rFonts w:ascii="Arial" w:hAnsi="Arial"/>
                <w:noProof/>
                <w:sz w:val="20"/>
                <w:lang w:val="de-DE"/>
              </w:rPr>
              <w:t>${name}</w:t>
            </w:r>
            <w:bookmarkEnd w:id="3"/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2"/>
          </w:p>
        </w:tc>
      </w:tr>
      <w:tr w:rsidR="00C65955" w:rsidRPr="00BC66DB" w:rsidTr="00D424CA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955" w:rsidRPr="00EF30CD" w:rsidRDefault="00C65955" w:rsidP="00D424CA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>Verhalten</w:t>
            </w:r>
          </w:p>
        </w:tc>
        <w:sdt>
          <w:sdtPr>
            <w:rPr>
              <w:rStyle w:val="Formatvorlage95"/>
            </w:rPr>
            <w:id w:val="567314328"/>
            <w:placeholder>
              <w:docPart w:val="9FE52A57319A42ECA346CB575EDB113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65955" w:rsidRPr="00EF30CD" w:rsidRDefault="00D67723" w:rsidP="00D424CA">
                <w:pPr>
                  <w:spacing w:after="0"/>
                  <w:rPr>
                    <w:rFonts w:ascii="Arial" w:hAnsi="Arial"/>
                    <w:sz w:val="20"/>
                    <w:lang w:val="de-DE"/>
                  </w:rPr>
                </w:pPr>
                <w:r>
                  <w:rPr>
                    <w:rStyle w:val="Formatvorlage95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955" w:rsidRPr="00EF30CD" w:rsidRDefault="00C65955" w:rsidP="00D424CA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>Mitarbeit</w:t>
            </w:r>
          </w:p>
        </w:tc>
        <w:sdt>
          <w:sdtPr>
            <w:rPr>
              <w:rStyle w:val="Formatvorlage96"/>
            </w:rPr>
            <w:id w:val="1086197562"/>
            <w:placeholder>
              <w:docPart w:val="9CE40B0920BF49E48FC90FBBD51AD41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sz w:val="14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65955" w:rsidRPr="00EF30CD" w:rsidRDefault="00D67723" w:rsidP="00D424CA">
                <w:pPr>
                  <w:spacing w:after="0"/>
                  <w:rPr>
                    <w:sz w:val="14"/>
                    <w:szCs w:val="14"/>
                    <w:lang w:val="de-DE"/>
                  </w:rPr>
                </w:pPr>
                <w:r>
                  <w:rPr>
                    <w:rStyle w:val="Formatvorlage96"/>
                  </w:rPr>
                  <w:t>sgt</w:t>
                </w:r>
              </w:p>
            </w:tc>
          </w:sdtContent>
        </w:sdt>
      </w:tr>
      <w:tr w:rsidR="004F3820" w:rsidRPr="00BC66DB" w:rsidTr="00D424CA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3820" w:rsidRPr="00C9003E" w:rsidRDefault="004F3820" w:rsidP="00D424CA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C9003E">
              <w:rPr>
                <w:rFonts w:ascii="Arial" w:hAnsi="Arial"/>
                <w:b/>
                <w:sz w:val="20"/>
                <w:lang w:val="de-DE"/>
              </w:rPr>
              <w:t>Leistungen in den einzelnen Fächern und Fächerverbünden</w:t>
            </w:r>
            <w:r w:rsidR="00614B07">
              <w:rPr>
                <w:rFonts w:ascii="Arial" w:hAnsi="Arial"/>
                <w:b/>
                <w:sz w:val="20"/>
                <w:lang w:val="de-DE"/>
              </w:rPr>
              <w:t xml:space="preserve"> auf erweitertem Niveau</w:t>
            </w:r>
            <w:r w:rsidR="00972772">
              <w:rPr>
                <w:rFonts w:ascii="Arial" w:hAnsi="Arial"/>
                <w:b/>
                <w:sz w:val="20"/>
                <w:lang w:val="de-DE"/>
              </w:rPr>
              <w:t>:</w:t>
            </w:r>
          </w:p>
        </w:tc>
      </w:tr>
      <w:tr w:rsidR="002668C7" w:rsidRPr="00BC66DB" w:rsidTr="00D424CA">
        <w:trPr>
          <w:trHeight w:hRule="exact" w:val="397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2A2E76E8F38744EA856F8B5C96BCF831"/>
            </w:placeholder>
            <w:dropDownList>
              <w:listItem w:value="Wählen Sie ein Element aus."/>
              <w:listItem w:displayText="Religionslehre (rk)" w:value="Religionslehre (rk)"/>
              <w:listItem w:displayText="Religionslehre (ev)" w:value="Religionslehre (ev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7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99"/>
            </w:rPr>
            <w:id w:val="-1120831726"/>
            <w:placeholder>
              <w:docPart w:val="2A2E76E8F38744EA856F8B5C96BCF83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99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EF30CD" w:rsidRDefault="00BD5FFA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3"/>
            </w:rPr>
            <w:id w:val="-925024763"/>
            <w:placeholder>
              <w:docPart w:val="2A2E76E8F38744EA856F8B5C96BCF83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3"/>
                  </w:rPr>
                  <w:t>sgt</w:t>
                </w:r>
              </w:p>
            </w:tc>
          </w:sdtContent>
        </w:sdt>
      </w:tr>
      <w:tr w:rsidR="00EC04A1" w:rsidRPr="00BC66DB" w:rsidTr="00D424CA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Deutsch</w:t>
            </w:r>
          </w:p>
        </w:tc>
        <w:sdt>
          <w:sdtPr>
            <w:rPr>
              <w:rStyle w:val="Formatvorlage100"/>
            </w:rPr>
            <w:id w:val="-281800382"/>
            <w:placeholder>
              <w:docPart w:val="0F4E864F91774441A326C9F7E4E6C3DB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sz w:val="20"/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4"/>
            </w:rPr>
            <w:id w:val="123823761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4"/>
                  </w:rPr>
                  <w:t>sgt</w:t>
                </w:r>
              </w:p>
            </w:tc>
          </w:sdtContent>
        </w:sdt>
      </w:tr>
      <w:tr w:rsidR="00EC04A1" w:rsidRPr="00BC66DB" w:rsidTr="00D424CA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1"/>
            </w:rPr>
            <w:id w:val="1288547103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5"/>
            </w:rPr>
            <w:id w:val="-1353953227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5"/>
                  </w:rPr>
                  <w:t>sgt</w:t>
                </w:r>
              </w:p>
            </w:tc>
          </w:sdtContent>
        </w:sdt>
      </w:tr>
      <w:tr w:rsidR="00EC04A1" w:rsidRPr="00BC66DB" w:rsidTr="00D424CA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2"/>
            </w:rPr>
            <w:id w:val="-1426565352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2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6"/>
            </w:rPr>
            <w:id w:val="2114779097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6"/>
                  </w:rPr>
                  <w:t>sgt</w:t>
                </w:r>
              </w:p>
            </w:tc>
          </w:sdtContent>
        </w:sdt>
      </w:tr>
      <w:tr w:rsidR="00EC04A1" w:rsidRPr="00BC66DB" w:rsidTr="00D424CA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Erdkunde, Wirtschaftskunde, Gemeinschaftskunde</w:t>
            </w:r>
          </w:p>
        </w:tc>
        <w:sdt>
          <w:sdtPr>
            <w:rPr>
              <w:rStyle w:val="Formatvorlage107"/>
            </w:rPr>
            <w:id w:val="-74135598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07"/>
                  </w:rPr>
                  <w:t>sgt</w:t>
                </w:r>
              </w:p>
            </w:tc>
          </w:sdtContent>
        </w:sdt>
      </w:tr>
      <w:tr w:rsidR="00EC04A1" w:rsidRPr="00BC66DB" w:rsidTr="00D424CA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Naturwissenschaftliches Arbeiten</w:t>
            </w:r>
          </w:p>
        </w:tc>
        <w:sdt>
          <w:sdtPr>
            <w:rPr>
              <w:rStyle w:val="Formatvorlage108"/>
            </w:rPr>
            <w:id w:val="2032523950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EC04A1" w:rsidRPr="00EF30CD" w:rsidTr="00D424CA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Leistungen im Wahlpflichtbereich: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sz w:val="20"/>
                <w:szCs w:val="20"/>
                <w:lang w:val="de-DE"/>
              </w:rPr>
            </w:pPr>
          </w:p>
        </w:tc>
      </w:tr>
      <w:tr w:rsidR="00EC04A1" w:rsidRPr="00BC66DB" w:rsidTr="00D424CA">
        <w:trPr>
          <w:trHeight w:hRule="exact" w:val="397"/>
        </w:trPr>
        <w:sdt>
          <w:sdtPr>
            <w:rPr>
              <w:rStyle w:val="Formatvorlage97"/>
            </w:rPr>
            <w:id w:val="-1638948130"/>
            <w:placeholder>
              <w:docPart w:val="64FA903301DB4D808930AEE48336DC68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776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7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109"/>
            </w:rPr>
            <w:id w:val="-1033100603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EC04A1" w:rsidRPr="00EF30CD" w:rsidTr="00D424CA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Leistungen im Profilfach: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04A1" w:rsidRPr="00EF30CD" w:rsidRDefault="00EC04A1" w:rsidP="00D424CA">
            <w:pPr>
              <w:spacing w:after="0"/>
              <w:rPr>
                <w:sz w:val="20"/>
                <w:szCs w:val="20"/>
                <w:lang w:val="de-DE"/>
              </w:rPr>
            </w:pPr>
          </w:p>
        </w:tc>
      </w:tr>
      <w:tr w:rsidR="00EC04A1" w:rsidRPr="00BC66DB" w:rsidTr="00D424CA">
        <w:trPr>
          <w:trHeight w:hRule="exact" w:val="397"/>
        </w:trPr>
        <w:sdt>
          <w:sdtPr>
            <w:rPr>
              <w:rStyle w:val="Formatvorlage98"/>
            </w:rPr>
            <w:id w:val="-802465743"/>
            <w:placeholder>
              <w:docPart w:val="64FA903301DB4D808930AEE48336DC68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Informatik, Mathematik, Physik" w:value="Informatik, Mathematik, Physik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776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98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110"/>
            </w:rPr>
            <w:id w:val="-673025341"/>
            <w:placeholder>
              <w:docPart w:val="64FA903301DB4D808930AEE48336DC6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C04A1" w:rsidRPr="00EF30CD" w:rsidRDefault="00D67723" w:rsidP="00D424CA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10"/>
                  </w:rPr>
                  <w:t>sgt</w:t>
                </w:r>
              </w:p>
            </w:tc>
          </w:sdtContent>
        </w:sdt>
      </w:tr>
      <w:tr w:rsidR="00A1035B" w:rsidRPr="00BC66DB" w:rsidTr="001D7D95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5B" w:rsidRPr="00A654D2" w:rsidRDefault="00A1035B" w:rsidP="001D7D95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5210B3">
              <w:rPr>
                <w:rFonts w:ascii="Arial" w:hAnsi="Arial"/>
                <w:b/>
                <w:sz w:val="20"/>
                <w:lang w:val="de-DE"/>
              </w:rPr>
              <w:t>Niveau der erworbenen Kenntnisse in den angegebenen Fremdsprachen*:</w:t>
            </w:r>
          </w:p>
        </w:tc>
      </w:tr>
      <w:tr w:rsidR="00A1035B" w:rsidRPr="00F368C5" w:rsidTr="001D7D95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5B" w:rsidRPr="00A654D2" w:rsidRDefault="00A1035B" w:rsidP="0030259A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 xml:space="preserve">Englisch: 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4" w:name="Text14"/>
            <w:r w:rsidR="0030259A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30259A">
              <w:rPr>
                <w:rFonts w:ascii="Arial" w:hAnsi="Arial"/>
                <w:sz w:val="20"/>
                <w:lang w:val="de-DE"/>
              </w:rPr>
            </w:r>
            <w:r w:rsidR="0030259A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${eng_niveau}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4"/>
            <w:r w:rsidRPr="00C9003E">
              <w:rPr>
                <w:rFonts w:ascii="Arial" w:hAnsi="Arial"/>
                <w:b/>
                <w:sz w:val="20"/>
                <w:lang w:val="de-DE"/>
              </w:rPr>
              <w:t xml:space="preserve">      </w:t>
            </w:r>
            <w:r w:rsidRPr="00EF30CD">
              <w:rPr>
                <w:rFonts w:ascii="Arial" w:hAnsi="Arial"/>
                <w:b/>
                <w:sz w:val="20"/>
                <w:lang w:val="de-DE"/>
              </w:rPr>
              <w:t xml:space="preserve">    </w:t>
            </w:r>
            <w:sdt>
              <w:sdtPr>
                <w:rPr>
                  <w:rStyle w:val="Formatvorlage111"/>
                  <w:lang w:val="de-DE"/>
                </w:rPr>
                <w:id w:val="-703868232"/>
                <w:placeholder>
                  <w:docPart w:val="6E254101A589431DB1A702BDE0ACEDCA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D67723">
                  <w:rPr>
                    <w:rStyle w:val="Formatvorlage111"/>
                    <w:lang w:val="de-DE"/>
                  </w:rPr>
                  <w:t>${fra_graded}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 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8"/>
            <w:r w:rsidR="0030259A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30259A">
              <w:rPr>
                <w:rFonts w:ascii="Arial" w:hAnsi="Arial"/>
                <w:sz w:val="20"/>
                <w:lang w:val="de-DE"/>
              </w:rPr>
            </w:r>
            <w:r w:rsidR="0030259A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${fra_niveau}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  <w:r>
              <w:rPr>
                <w:rFonts w:ascii="Arial" w:hAnsi="Arial"/>
                <w:b/>
                <w:lang w:val="de-DE"/>
              </w:rPr>
              <w:t xml:space="preserve">        </w:t>
            </w:r>
            <w:sdt>
              <w:sdtPr>
                <w:rPr>
                  <w:rStyle w:val="Formatvorlage112"/>
                  <w:lang w:val="de-DE"/>
                </w:rPr>
                <w:id w:val="-1750883851"/>
                <w:placeholder>
                  <w:docPart w:val="D83CBB2A73AB4901ACB0E3DFE2E21AB8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D67723">
                  <w:rPr>
                    <w:rStyle w:val="Formatvorlage112"/>
                    <w:lang w:val="de-DE"/>
                  </w:rPr>
                  <w:t>${spa_graded}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19"/>
            <w:r w:rsidR="0030259A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30259A">
              <w:rPr>
                <w:rFonts w:ascii="Arial" w:hAnsi="Arial"/>
                <w:sz w:val="20"/>
                <w:lang w:val="de-DE"/>
              </w:rPr>
            </w:r>
            <w:r w:rsidR="0030259A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${spa_niveau}</w:t>
            </w:r>
            <w:r w:rsidR="0030259A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EC04A1" w:rsidRPr="00EF30CD" w:rsidTr="00261534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szCs w:val="20"/>
                <w:lang w:val="de-DE"/>
              </w:rPr>
              <w:t>Teilnahme an Arbeitsgemeinschaften:</w:t>
            </w:r>
          </w:p>
        </w:tc>
      </w:tr>
      <w:tr w:rsidR="00EC04A1" w:rsidRPr="00472118" w:rsidTr="00394562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C04A1" w:rsidRPr="00472118" w:rsidRDefault="00F368C5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6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EC04A1" w:rsidRPr="0014703F" w:rsidTr="00261534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lang w:val="de-DE"/>
              </w:rPr>
              <w:t>Bemerkungen:</w:t>
            </w:r>
          </w:p>
        </w:tc>
      </w:tr>
      <w:tr w:rsidR="00EC04A1" w:rsidRPr="00472118" w:rsidTr="00394562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C04A1" w:rsidRPr="00B060E1" w:rsidRDefault="00F368C5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8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8"/>
          </w:p>
        </w:tc>
      </w:tr>
      <w:tr w:rsidR="00EC04A1" w:rsidRPr="00BC66DB" w:rsidTr="00394562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A654D2" w:rsidRDefault="00EC04A1" w:rsidP="00EC04A1">
            <w:pPr>
              <w:spacing w:after="0"/>
              <w:jc w:val="center"/>
              <w:rPr>
                <w:rFonts w:ascii="Arial" w:hAnsi="Arial"/>
                <w:b/>
                <w:lang w:val="de-DE"/>
              </w:rPr>
            </w:pPr>
          </w:p>
        </w:tc>
      </w:tr>
      <w:tr w:rsidR="006C6512" w:rsidRPr="00BC66DB" w:rsidTr="00EF30CD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C6512" w:rsidRPr="0014703F" w:rsidRDefault="00006E52" w:rsidP="006C6512">
            <w:pPr>
              <w:spacing w:after="0"/>
              <w:rPr>
                <w:lang w:val="de-DE"/>
              </w:rPr>
            </w:pPr>
            <w:sdt>
              <w:sdtPr>
                <w:rPr>
                  <w:rStyle w:val="Formatvorlage113"/>
                </w:rPr>
                <w:id w:val="-1239562034"/>
                <w:placeholder>
                  <w:docPart w:val="0F4E864F91774441A326C9F7E4E6C3DB"/>
                </w:placeholder>
                <w:comboBox>
                  <w:listItem w:value="Wählen Sie ein Element aus."/>
                  <w:listItem w:displayText="Die Schülerin wird versetzt." w:value="Die Schülerin wird versetzt."/>
                  <w:listItem w:displayText="Die Schülerin wird nicht versetzt." w:value="Die Schülerin wird nicht versetzt."/>
                  <w:listItem w:displayText="Der Schüler wird versetzt." w:value="Der Schüler wird versetzt."/>
                  <w:listItem w:displayText="Der Schüler wird nicht versetzt." w:value="Der Schüler wird nicht versetzt."/>
                  <w:listItem w:displayText="${student_transfered}" w:value="${student_transfer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D67723">
                  <w:rPr>
                    <w:rStyle w:val="Formatvorlage113"/>
                  </w:rPr>
                  <w:t>${student_transfered}</w:t>
                </w:r>
              </w:sdtContent>
            </w:sdt>
          </w:p>
        </w:tc>
      </w:tr>
      <w:tr w:rsidR="00641A57" w:rsidRPr="008F2826" w:rsidTr="00A75861">
        <w:trPr>
          <w:trHeight w:hRule="exact" w:val="397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41A57" w:rsidRPr="00472118" w:rsidRDefault="00641A57" w:rsidP="002D7BC3">
            <w:pPr>
              <w:spacing w:after="0"/>
              <w:rPr>
                <w:rFonts w:ascii="Arial" w:hAnsi="Arial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r w:rsidR="002D7BC3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9" w:name="Text17"/>
            <w:r w:rsidR="002D7BC3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2D7BC3">
              <w:rPr>
                <w:rFonts w:ascii="Arial" w:hAnsi="Arial" w:cs="Arial"/>
                <w:sz w:val="20"/>
                <w:lang w:val="de-DE"/>
              </w:rPr>
            </w:r>
            <w:r w:rsidR="002D7BC3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D67723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 w:rsidR="002D7BC3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9"/>
          </w:p>
        </w:tc>
        <w:tc>
          <w:tcPr>
            <w:tcW w:w="198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1A57" w:rsidRPr="008F2826" w:rsidRDefault="00641A57" w:rsidP="00EC04A1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1A57" w:rsidRPr="0014703F" w:rsidRDefault="00641A57" w:rsidP="00EC04A1">
            <w:pPr>
              <w:spacing w:after="0"/>
              <w:rPr>
                <w:lang w:val="de-DE"/>
              </w:rPr>
            </w:pPr>
          </w:p>
        </w:tc>
      </w:tr>
      <w:tr w:rsidR="00EC04A1" w:rsidRPr="008F2826" w:rsidTr="00641A57">
        <w:trPr>
          <w:trHeight w:hRule="exact" w:val="567"/>
        </w:trPr>
        <w:tc>
          <w:tcPr>
            <w:tcW w:w="42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04A1" w:rsidRPr="0014703F" w:rsidRDefault="00EC04A1" w:rsidP="0044650F">
            <w:pPr>
              <w:rPr>
                <w:lang w:val="de-DE"/>
              </w:rPr>
            </w:pPr>
          </w:p>
        </w:tc>
        <w:tc>
          <w:tcPr>
            <w:tcW w:w="1985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EC04A1" w:rsidRPr="0014703F" w:rsidRDefault="00EC04A1" w:rsidP="0044650F">
            <w:pPr>
              <w:rPr>
                <w:lang w:val="de-DE"/>
              </w:rPr>
            </w:pP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04A1" w:rsidRPr="0014703F" w:rsidRDefault="00EC04A1" w:rsidP="0044650F">
            <w:pPr>
              <w:rPr>
                <w:lang w:val="de-DE"/>
              </w:rPr>
            </w:pPr>
          </w:p>
        </w:tc>
      </w:tr>
      <w:tr w:rsidR="00EC04A1" w:rsidRPr="00BC66DB" w:rsidTr="00641A57">
        <w:trPr>
          <w:trHeight w:hRule="exact" w:val="454"/>
        </w:trPr>
        <w:tc>
          <w:tcPr>
            <w:tcW w:w="42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C04A1" w:rsidRPr="00517A7D" w:rsidRDefault="00006E52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6"/>
                </w:rPr>
                <w:id w:val="-811710349"/>
                <w:placeholder>
                  <w:docPart w:val="6201283582A5430B80C89118E407EBBB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D67723">
                  <w:rPr>
                    <w:rStyle w:val="Formatvorlage116"/>
                  </w:rPr>
                  <w:t>${leiter}</w:t>
                </w:r>
              </w:sdtContent>
            </w:sdt>
          </w:p>
        </w:tc>
        <w:tc>
          <w:tcPr>
            <w:tcW w:w="1985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EC04A1" w:rsidRPr="00517A7D" w:rsidRDefault="00EC04A1" w:rsidP="008D316D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2"/>
            <w:tcBorders>
              <w:left w:val="nil"/>
              <w:bottom w:val="nil"/>
              <w:right w:val="nil"/>
            </w:tcBorders>
          </w:tcPr>
          <w:p w:rsidR="00EC04A1" w:rsidRPr="00517A7D" w:rsidRDefault="00006E52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7"/>
                </w:rPr>
                <w:id w:val="-1499106143"/>
                <w:placeholder>
                  <w:docPart w:val="ED959473185A44BCB3B712B4C41AA818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D67723">
                  <w:rPr>
                    <w:rStyle w:val="Formatvorlage117"/>
                  </w:rPr>
                  <w:t>${gruppen_leiter}</w:t>
                </w:r>
              </w:sdtContent>
            </w:sdt>
          </w:p>
        </w:tc>
      </w:tr>
      <w:tr w:rsidR="00EC04A1" w:rsidRPr="008F2826" w:rsidTr="00261534">
        <w:trPr>
          <w:trHeight w:hRule="exact" w:val="170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EF30CD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C04A1" w:rsidRPr="00517A7D" w:rsidRDefault="00EC04A1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EC04A1" w:rsidRPr="008F2826" w:rsidTr="00EF30CD">
        <w:trPr>
          <w:trHeight w:hRule="exact" w:val="56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517A7D" w:rsidRDefault="00EC04A1" w:rsidP="00EF30C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C04A1" w:rsidRPr="00517A7D" w:rsidRDefault="00EC04A1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695699" w:rsidRDefault="00695699" w:rsidP="00721379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0A04FB" w:rsidRPr="000A04FB" w:rsidRDefault="000A04FB" w:rsidP="00721379">
      <w:pPr>
        <w:spacing w:before="44" w:after="0" w:line="160" w:lineRule="exact"/>
        <w:ind w:left="-113" w:right="-567"/>
        <w:rPr>
          <w:rFonts w:ascii="Arial" w:eastAsia="Arial" w:hAnsi="Arial" w:cs="Arial"/>
          <w:i/>
          <w:sz w:val="16"/>
          <w:szCs w:val="16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sgt, gut = gut, </w:t>
      </w:r>
      <w:r w:rsidR="00A335A9"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>= bfr,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unbfr</w:t>
      </w:r>
    </w:p>
    <w:p w:rsidR="00695699" w:rsidRDefault="00695699" w:rsidP="00721379">
      <w:pPr>
        <w:spacing w:before="56" w:after="0" w:line="160" w:lineRule="exact"/>
        <w:ind w:left="-113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Leistungen in den einzelnen Fächern 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und Fächerverbünden: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="00721379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A335A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A335A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Default="00695699" w:rsidP="00721379">
      <w:pPr>
        <w:spacing w:before="56" w:after="0" w:line="160" w:lineRule="exact"/>
        <w:ind w:left="4135" w:right="-567" w:firstLine="821"/>
        <w:rPr>
          <w:rFonts w:ascii="Arial" w:eastAsia="Arial" w:hAnsi="Arial" w:cs="Arial"/>
          <w:i/>
          <w:spacing w:val="-2"/>
          <w:sz w:val="16"/>
          <w:szCs w:val="16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p w:rsidR="00A654D2" w:rsidRPr="008A7DDC" w:rsidRDefault="005210B3" w:rsidP="005210B3">
      <w:pPr>
        <w:spacing w:before="56" w:after="0" w:line="160" w:lineRule="exact"/>
        <w:ind w:left="-113"/>
        <w:rPr>
          <w:rFonts w:ascii="Arial" w:eastAsia="Arial" w:hAnsi="Arial" w:cs="Arial"/>
          <w:i/>
          <w:spacing w:val="2"/>
          <w:sz w:val="16"/>
          <w:szCs w:val="16"/>
          <w:lang w:val="de-DE"/>
        </w:rPr>
      </w:pPr>
      <w:r w:rsidRPr="005210B3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*Entsprechend dem Gemeinsamen Europäischen Referenzrahmen für </w:t>
      </w:r>
      <w:r w:rsidR="00614B07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Sprachen</w:t>
      </w:r>
      <w:r w:rsidRPr="005210B3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(GER)</w:t>
      </w:r>
    </w:p>
    <w:sectPr w:rsidR="00A654D2" w:rsidRPr="008A7DDC" w:rsidSect="00EF30CD">
      <w:pgSz w:w="11906" w:h="16838" w:code="9"/>
      <w:pgMar w:top="851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E52" w:rsidRDefault="00006E52" w:rsidP="001E03DE">
      <w:r>
        <w:separator/>
      </w:r>
    </w:p>
  </w:endnote>
  <w:endnote w:type="continuationSeparator" w:id="0">
    <w:p w:rsidR="00006E52" w:rsidRDefault="00006E52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E52" w:rsidRDefault="00006E52" w:rsidP="001E03DE">
      <w:r>
        <w:separator/>
      </w:r>
    </w:p>
  </w:footnote>
  <w:footnote w:type="continuationSeparator" w:id="0">
    <w:p w:rsidR="00006E52" w:rsidRDefault="00006E52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6AsJSwZNmZB2RB3JV8uxFjn1KqshZemO9GAaz1G9OtLq3xBeYQeqV0AsgQt98qRrXzAueTS00NnRY7VdNE8uSw==" w:salt="nf0Ng0qw7E5GRBf2aHsBK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4"/>
    <w:rsid w:val="00006E52"/>
    <w:rsid w:val="000458F8"/>
    <w:rsid w:val="00046B49"/>
    <w:rsid w:val="000720EF"/>
    <w:rsid w:val="000A04FB"/>
    <w:rsid w:val="000C2E86"/>
    <w:rsid w:val="000F1384"/>
    <w:rsid w:val="000F77F6"/>
    <w:rsid w:val="00130D2B"/>
    <w:rsid w:val="001442C3"/>
    <w:rsid w:val="0014703F"/>
    <w:rsid w:val="00150323"/>
    <w:rsid w:val="001516B3"/>
    <w:rsid w:val="001A2103"/>
    <w:rsid w:val="001E03DE"/>
    <w:rsid w:val="001E58C3"/>
    <w:rsid w:val="001F66E6"/>
    <w:rsid w:val="00203DF4"/>
    <w:rsid w:val="002223B8"/>
    <w:rsid w:val="0022684A"/>
    <w:rsid w:val="00234FF9"/>
    <w:rsid w:val="002377AB"/>
    <w:rsid w:val="00261534"/>
    <w:rsid w:val="00266602"/>
    <w:rsid w:val="002668C7"/>
    <w:rsid w:val="00296589"/>
    <w:rsid w:val="002A1999"/>
    <w:rsid w:val="002C26C6"/>
    <w:rsid w:val="002D2E1A"/>
    <w:rsid w:val="002D7BC3"/>
    <w:rsid w:val="0030259A"/>
    <w:rsid w:val="00324A38"/>
    <w:rsid w:val="0033435A"/>
    <w:rsid w:val="0033746F"/>
    <w:rsid w:val="00394562"/>
    <w:rsid w:val="003967BD"/>
    <w:rsid w:val="003B04EF"/>
    <w:rsid w:val="003D1870"/>
    <w:rsid w:val="003D2124"/>
    <w:rsid w:val="003D2702"/>
    <w:rsid w:val="003D3082"/>
    <w:rsid w:val="003D594A"/>
    <w:rsid w:val="003F7EC7"/>
    <w:rsid w:val="00404C2D"/>
    <w:rsid w:val="0044650F"/>
    <w:rsid w:val="00472118"/>
    <w:rsid w:val="004855D9"/>
    <w:rsid w:val="004F3820"/>
    <w:rsid w:val="0050713B"/>
    <w:rsid w:val="00517A7D"/>
    <w:rsid w:val="005210B3"/>
    <w:rsid w:val="00521FB9"/>
    <w:rsid w:val="00524E27"/>
    <w:rsid w:val="00526C17"/>
    <w:rsid w:val="00541171"/>
    <w:rsid w:val="005738CD"/>
    <w:rsid w:val="00580DE5"/>
    <w:rsid w:val="0058791F"/>
    <w:rsid w:val="005C58F2"/>
    <w:rsid w:val="005D1DAD"/>
    <w:rsid w:val="005E2707"/>
    <w:rsid w:val="005F38C9"/>
    <w:rsid w:val="00614B07"/>
    <w:rsid w:val="00635953"/>
    <w:rsid w:val="00641A57"/>
    <w:rsid w:val="006626CD"/>
    <w:rsid w:val="00695699"/>
    <w:rsid w:val="006C6512"/>
    <w:rsid w:val="006E188A"/>
    <w:rsid w:val="00721379"/>
    <w:rsid w:val="007320E0"/>
    <w:rsid w:val="007579CC"/>
    <w:rsid w:val="00780398"/>
    <w:rsid w:val="00790402"/>
    <w:rsid w:val="007920FC"/>
    <w:rsid w:val="007D522F"/>
    <w:rsid w:val="00815521"/>
    <w:rsid w:val="00817C59"/>
    <w:rsid w:val="00822044"/>
    <w:rsid w:val="008736CB"/>
    <w:rsid w:val="008A1A2C"/>
    <w:rsid w:val="008A7911"/>
    <w:rsid w:val="008A7DDC"/>
    <w:rsid w:val="008D316D"/>
    <w:rsid w:val="008F2826"/>
    <w:rsid w:val="009533B3"/>
    <w:rsid w:val="00972772"/>
    <w:rsid w:val="009935DA"/>
    <w:rsid w:val="00994D98"/>
    <w:rsid w:val="009A5DD4"/>
    <w:rsid w:val="009B72A1"/>
    <w:rsid w:val="009C05F9"/>
    <w:rsid w:val="009C354C"/>
    <w:rsid w:val="009F622D"/>
    <w:rsid w:val="00A04B52"/>
    <w:rsid w:val="00A0676F"/>
    <w:rsid w:val="00A067A7"/>
    <w:rsid w:val="00A1035B"/>
    <w:rsid w:val="00A136CD"/>
    <w:rsid w:val="00A335A9"/>
    <w:rsid w:val="00A654D2"/>
    <w:rsid w:val="00A7189C"/>
    <w:rsid w:val="00A71F78"/>
    <w:rsid w:val="00AC1C3B"/>
    <w:rsid w:val="00AC3611"/>
    <w:rsid w:val="00AF33E4"/>
    <w:rsid w:val="00B060E1"/>
    <w:rsid w:val="00B525A7"/>
    <w:rsid w:val="00B61392"/>
    <w:rsid w:val="00B75F60"/>
    <w:rsid w:val="00B80B33"/>
    <w:rsid w:val="00BC66DB"/>
    <w:rsid w:val="00BD0F43"/>
    <w:rsid w:val="00BD5FFA"/>
    <w:rsid w:val="00C04CE4"/>
    <w:rsid w:val="00C22DA6"/>
    <w:rsid w:val="00C35CD1"/>
    <w:rsid w:val="00C5427E"/>
    <w:rsid w:val="00C65955"/>
    <w:rsid w:val="00C8447F"/>
    <w:rsid w:val="00C9003E"/>
    <w:rsid w:val="00CA1B2A"/>
    <w:rsid w:val="00CD4707"/>
    <w:rsid w:val="00CD6932"/>
    <w:rsid w:val="00D007AF"/>
    <w:rsid w:val="00D157B4"/>
    <w:rsid w:val="00D424CA"/>
    <w:rsid w:val="00D46EA1"/>
    <w:rsid w:val="00D51FB3"/>
    <w:rsid w:val="00D67723"/>
    <w:rsid w:val="00D75571"/>
    <w:rsid w:val="00D85308"/>
    <w:rsid w:val="00DA4917"/>
    <w:rsid w:val="00DA653D"/>
    <w:rsid w:val="00DF39AD"/>
    <w:rsid w:val="00E07817"/>
    <w:rsid w:val="00E5360B"/>
    <w:rsid w:val="00E62A48"/>
    <w:rsid w:val="00EB0D76"/>
    <w:rsid w:val="00EB28D1"/>
    <w:rsid w:val="00EC04A1"/>
    <w:rsid w:val="00EF30CD"/>
    <w:rsid w:val="00F02349"/>
    <w:rsid w:val="00F368C5"/>
    <w:rsid w:val="00F44A67"/>
    <w:rsid w:val="00FA7C70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51DE"/>
  <w15:docId w15:val="{37874866-51CF-47CF-B4F5-2B7C0EB1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150323"/>
    <w:rPr>
      <w:rFonts w:ascii="Arial" w:hAnsi="Arial"/>
      <w:sz w:val="24"/>
      <w:vertAlign w:val="superscript"/>
    </w:rPr>
  </w:style>
  <w:style w:type="character" w:customStyle="1" w:styleId="Formatvorlage80">
    <w:name w:val="Formatvorlage80"/>
    <w:basedOn w:val="a0"/>
    <w:uiPriority w:val="1"/>
    <w:rsid w:val="00A654D2"/>
    <w:rPr>
      <w:rFonts w:ascii="Arial" w:hAnsi="Arial"/>
      <w:sz w:val="18"/>
    </w:rPr>
  </w:style>
  <w:style w:type="character" w:customStyle="1" w:styleId="Formatvorlage81">
    <w:name w:val="Formatvorlage81"/>
    <w:basedOn w:val="a0"/>
    <w:uiPriority w:val="1"/>
    <w:rsid w:val="00A654D2"/>
    <w:rPr>
      <w:rFonts w:ascii="Arial" w:hAnsi="Arial"/>
      <w:sz w:val="18"/>
    </w:rPr>
  </w:style>
  <w:style w:type="character" w:customStyle="1" w:styleId="Formatvorlage82">
    <w:name w:val="Formatvorlage82"/>
    <w:basedOn w:val="a0"/>
    <w:uiPriority w:val="1"/>
    <w:rsid w:val="00EC04A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D3082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6C6512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6C6512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6C6512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6C6512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EF30CD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EF30CD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EF30CD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EF30CD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EF30CD"/>
    <w:rPr>
      <w:rFonts w:ascii="Arial" w:hAnsi="Arial"/>
      <w:sz w:val="20"/>
    </w:rPr>
  </w:style>
  <w:style w:type="character" w:customStyle="1" w:styleId="Formatvorlage93">
    <w:name w:val="Formatvorlage93"/>
    <w:basedOn w:val="a0"/>
    <w:uiPriority w:val="1"/>
    <w:rsid w:val="00EF30CD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EF30CD"/>
    <w:rPr>
      <w:rFonts w:asciiTheme="minorHAnsi" w:hAnsiTheme="minorHAnsi"/>
      <w:sz w:val="14"/>
    </w:rPr>
  </w:style>
  <w:style w:type="character" w:customStyle="1" w:styleId="Formatvorlage95">
    <w:name w:val="Formatvorlage95"/>
    <w:basedOn w:val="a0"/>
    <w:uiPriority w:val="1"/>
    <w:rsid w:val="00EF30CD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EF30CD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EF30CD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EF30CD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5">
    <w:name w:val="Formatvorlage115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6">
    <w:name w:val="Formatvorlage116"/>
    <w:basedOn w:val="a0"/>
    <w:uiPriority w:val="1"/>
    <w:rsid w:val="008D316D"/>
    <w:rPr>
      <w:rFonts w:ascii="Arial" w:hAnsi="Arial"/>
      <w:sz w:val="16"/>
    </w:rPr>
  </w:style>
  <w:style w:type="character" w:customStyle="1" w:styleId="Formatvorlage117">
    <w:name w:val="Formatvorlage117"/>
    <w:basedOn w:val="a0"/>
    <w:uiPriority w:val="1"/>
    <w:rsid w:val="008D316D"/>
    <w:rPr>
      <w:rFonts w:ascii="Arial" w:hAnsi="Arial"/>
      <w:sz w:val="16"/>
    </w:rPr>
  </w:style>
  <w:style w:type="paragraph" w:styleId="ad">
    <w:name w:val="Body Text"/>
    <w:basedOn w:val="a"/>
    <w:link w:val="ae"/>
    <w:qFormat/>
    <w:rsid w:val="00BD0F43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BD0F43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E-Niveau-Jahreszeugnis%20Klasse%2010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E52A57319A42ECA346CB575EDB11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91E753-7B9E-4404-B52D-76C157AAB143}"/>
      </w:docPartPr>
      <w:docPartBody>
        <w:p w:rsidR="00641DED" w:rsidRDefault="00A50577">
          <w:pPr>
            <w:pStyle w:val="9FE52A57319A42ECA346CB575EDB1137"/>
          </w:pPr>
          <w:r w:rsidRPr="00EF30CD">
            <w:rPr>
              <w:rStyle w:val="a3"/>
              <w:sz w:val="14"/>
              <w:szCs w:val="16"/>
              <w:lang w:val="de-DE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  <w:lang w:val="de-DE"/>
            </w:rPr>
            <w:t>aus.</w:t>
          </w:r>
        </w:p>
      </w:docPartBody>
    </w:docPart>
    <w:docPart>
      <w:docPartPr>
        <w:name w:val="9CE40B0920BF49E48FC90FBBD51AD4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1480CE-9D03-4DFC-A4BF-35F1AF7F2907}"/>
      </w:docPartPr>
      <w:docPartBody>
        <w:p w:rsidR="00641DED" w:rsidRDefault="00A50577">
          <w:pPr>
            <w:pStyle w:val="9CE40B0920BF49E48FC90FBBD51AD41E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2A2E76E8F38744EA856F8B5C96BCF8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4C1ED2-8821-481A-A1AA-BA9A7CAF6DDC}"/>
      </w:docPartPr>
      <w:docPartBody>
        <w:p w:rsidR="00641DED" w:rsidRDefault="00A50577">
          <w:pPr>
            <w:pStyle w:val="2A2E76E8F38744EA856F8B5C96BCF831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0F4E864F91774441A326C9F7E4E6C3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3BB08A-0195-4C6D-AE53-FD320882429F}"/>
      </w:docPartPr>
      <w:docPartBody>
        <w:p w:rsidR="00641DED" w:rsidRDefault="00A50577">
          <w:pPr>
            <w:pStyle w:val="0F4E864F91774441A326C9F7E4E6C3DB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64FA903301DB4D808930AEE48336DC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EAEAB3-64FA-4FF4-BEA5-E655E1644DB4}"/>
      </w:docPartPr>
      <w:docPartBody>
        <w:p w:rsidR="00641DED" w:rsidRDefault="00A50577">
          <w:pPr>
            <w:pStyle w:val="64FA903301DB4D808930AEE48336DC68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</w:t>
          </w:r>
          <w:r w:rsidRPr="00EF30CD">
            <w:rPr>
              <w:rStyle w:val="a3"/>
              <w:sz w:val="20"/>
              <w:szCs w:val="14"/>
              <w:lang w:val="de-DE"/>
            </w:rPr>
            <w:t xml:space="preserve"> aus.</w:t>
          </w:r>
        </w:p>
      </w:docPartBody>
    </w:docPart>
    <w:docPart>
      <w:docPartPr>
        <w:name w:val="6E254101A589431DB1A702BDE0ACED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30220F-AD3F-402F-A91A-526D03E5C4B5}"/>
      </w:docPartPr>
      <w:docPartBody>
        <w:p w:rsidR="00641DED" w:rsidRDefault="00A50577">
          <w:pPr>
            <w:pStyle w:val="6E254101A589431DB1A702BDE0ACEDCA"/>
          </w:pPr>
          <w:r w:rsidRPr="00EF30CD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83CBB2A73AB4901ACB0E3DFE2E21A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45C953-66B1-4FEE-ABC3-111D38179BF7}"/>
      </w:docPartPr>
      <w:docPartBody>
        <w:p w:rsidR="00641DED" w:rsidRDefault="00A50577">
          <w:pPr>
            <w:pStyle w:val="D83CBB2A73AB4901ACB0E3DFE2E21AB8"/>
          </w:pPr>
          <w:r w:rsidRPr="00EF30CD">
            <w:rPr>
              <w:rStyle w:val="a3"/>
              <w:sz w:val="10"/>
            </w:rPr>
            <w:t>Wählen Sie ein Element aus.</w:t>
          </w:r>
        </w:p>
      </w:docPartBody>
    </w:docPart>
    <w:docPart>
      <w:docPartPr>
        <w:name w:val="6201283582A5430B80C89118E407EB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19EA4A-2FF1-441C-8316-392388E4B08F}"/>
      </w:docPartPr>
      <w:docPartBody>
        <w:p w:rsidR="00641DED" w:rsidRDefault="00A50577">
          <w:pPr>
            <w:pStyle w:val="6201283582A5430B80C89118E407EBBB"/>
          </w:pPr>
          <w:r w:rsidRPr="00A654D2">
            <w:rPr>
              <w:rStyle w:val="a3"/>
              <w:sz w:val="18"/>
              <w:lang w:val="de-DE"/>
            </w:rPr>
            <w:t>Wählen Sie ein Element aus.</w:t>
          </w:r>
        </w:p>
      </w:docPartBody>
    </w:docPart>
    <w:docPart>
      <w:docPartPr>
        <w:name w:val="ED959473185A44BCB3B712B4C41AA8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19689-04D7-466E-8884-5BFB3985AE5E}"/>
      </w:docPartPr>
      <w:docPartBody>
        <w:p w:rsidR="00641DED" w:rsidRDefault="00A50577">
          <w:pPr>
            <w:pStyle w:val="ED959473185A44BCB3B712B4C41AA818"/>
          </w:pPr>
          <w:r w:rsidRPr="00A654D2">
            <w:rPr>
              <w:rStyle w:val="a3"/>
              <w:sz w:val="20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77"/>
    <w:rsid w:val="002D635E"/>
    <w:rsid w:val="004575A2"/>
    <w:rsid w:val="00641DED"/>
    <w:rsid w:val="006A2C29"/>
    <w:rsid w:val="008550CD"/>
    <w:rsid w:val="00A50577"/>
    <w:rsid w:val="00C523B2"/>
    <w:rsid w:val="00F8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FE52A57319A42ECA346CB575EDB1137">
    <w:name w:val="9FE52A57319A42ECA346CB575EDB1137"/>
  </w:style>
  <w:style w:type="paragraph" w:customStyle="1" w:styleId="9CE40B0920BF49E48FC90FBBD51AD41E">
    <w:name w:val="9CE40B0920BF49E48FC90FBBD51AD41E"/>
  </w:style>
  <w:style w:type="paragraph" w:customStyle="1" w:styleId="2A2E76E8F38744EA856F8B5C96BCF831">
    <w:name w:val="2A2E76E8F38744EA856F8B5C96BCF831"/>
  </w:style>
  <w:style w:type="paragraph" w:customStyle="1" w:styleId="0F4E864F91774441A326C9F7E4E6C3DB">
    <w:name w:val="0F4E864F91774441A326C9F7E4E6C3DB"/>
  </w:style>
  <w:style w:type="paragraph" w:customStyle="1" w:styleId="64FA903301DB4D808930AEE48336DC68">
    <w:name w:val="64FA903301DB4D808930AEE48336DC68"/>
  </w:style>
  <w:style w:type="paragraph" w:customStyle="1" w:styleId="6E254101A589431DB1A702BDE0ACEDCA">
    <w:name w:val="6E254101A589431DB1A702BDE0ACEDCA"/>
  </w:style>
  <w:style w:type="paragraph" w:customStyle="1" w:styleId="D83CBB2A73AB4901ACB0E3DFE2E21AB8">
    <w:name w:val="D83CBB2A73AB4901ACB0E3DFE2E21AB8"/>
  </w:style>
  <w:style w:type="paragraph" w:customStyle="1" w:styleId="6201283582A5430B80C89118E407EBBB">
    <w:name w:val="6201283582A5430B80C89118E407EBBB"/>
  </w:style>
  <w:style w:type="paragraph" w:customStyle="1" w:styleId="ED959473185A44BCB3B712B4C41AA818">
    <w:name w:val="ED959473185A44BCB3B712B4C41AA8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3F16DBDE-B468-4B2A-AA42-823AC330C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E-Niveau-Jahreszeugnis Klasse 10 2004</Template>
  <TotalTime>10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7</cp:revision>
  <cp:lastPrinted>2019-03-21T11:13:00Z</cp:lastPrinted>
  <dcterms:created xsi:type="dcterms:W3CDTF">2019-06-03T10:01:00Z</dcterms:created>
  <dcterms:modified xsi:type="dcterms:W3CDTF">2019-10-16T08:33:00Z</dcterms:modified>
</cp:coreProperties>
</file>