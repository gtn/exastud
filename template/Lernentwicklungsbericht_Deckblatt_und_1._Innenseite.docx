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1C7E1C3C" wp14:editId="2D0DE2F8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D5C55" w:rsidRDefault="007D5C55" w:rsidP="007D5C55">
      <w:pPr>
        <w:jc w:val="center"/>
        <w:rPr>
          <w:noProof/>
          <w:lang w:eastAsia="de-DE"/>
        </w:rPr>
      </w:pPr>
    </w:p>
    <w:p w:rsidR="00601AFE" w:rsidRDefault="00601AFE" w:rsidP="007D5C55">
      <w:pPr>
        <w:jc w:val="center"/>
        <w:rPr>
          <w:noProof/>
          <w:lang w:eastAsia="de-DE"/>
        </w:rPr>
      </w:pPr>
    </w:p>
    <w:p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0D4B4D" w:rsidRPr="00E3185C" w:rsidRDefault="00CA7526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0" w:name="Text3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9B192E">
              <w:rPr>
                <w:rFonts w:ascii="Arial" w:hAnsi="Arial" w:cs="Arial"/>
                <w:b/>
                <w:noProof/>
                <w:sz w:val="52"/>
                <w:szCs w:val="52"/>
              </w:rPr>
              <w:t>${schule}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</w:p>
        </w:tc>
      </w:tr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19003C" w:rsidRPr="00E3185C" w:rsidRDefault="00196E8D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9"/>
                  </w:textInput>
                </w:ffData>
              </w:fldChar>
            </w:r>
            <w:bookmarkStart w:id="1" w:name="Text2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9B192E">
              <w:rPr>
                <w:rFonts w:ascii="Arial" w:hAnsi="Arial" w:cs="Arial"/>
                <w:b/>
                <w:noProof/>
                <w:sz w:val="52"/>
                <w:szCs w:val="52"/>
              </w:rPr>
              <w:t>${ort}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1"/>
          </w:p>
        </w:tc>
      </w:tr>
    </w:tbl>
    <w:p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:rsidR="007D5C55" w:rsidRPr="00C25B82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2" w:name="OLE_LINK1"/>
    <w:p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3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9B192E">
        <w:rPr>
          <w:rFonts w:ascii="Arial" w:hAnsi="Arial" w:cs="Arial"/>
          <w:noProof/>
          <w:sz w:val="48"/>
          <w:szCs w:val="48"/>
          <w:lang w:eastAsia="de-DE"/>
        </w:rPr>
        <w:t>${name}</w:t>
      </w:r>
      <w:r w:rsidR="00133957">
        <w:rPr>
          <w:rFonts w:ascii="Arial" w:hAnsi="Arial" w:cs="Arial"/>
          <w:noProof/>
          <w:sz w:val="48"/>
          <w:szCs w:val="48"/>
          <w:lang w:eastAsia="de-DE"/>
        </w:rPr>
        <w:t xml:space="preserve"> 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2"/>
      <w:bookmarkEnd w:id="3"/>
    </w:p>
    <w:p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a8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tc>
          <w:tcPr>
            <w:tcW w:w="6368" w:type="dxa"/>
            <w:noWrap/>
            <w:vAlign w:val="center"/>
          </w:tcPr>
          <w:p w:rsidR="007D5C55" w:rsidRPr="00CF04EC" w:rsidRDefault="00CF04EC" w:rsidP="00B564D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REF OLE_LINK1 \h  \* MERGEFORMAT </w:instrTex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9B192E">
              <w:rPr>
                <w:rFonts w:ascii="Arial" w:hAnsi="Arial" w:cs="Arial"/>
                <w:noProof/>
                <w:sz w:val="24"/>
                <w:szCs w:val="24"/>
              </w:rPr>
              <w:t>${name}</w:t>
            </w:r>
            <w:r w:rsidR="005E4956" w:rsidRPr="005E4956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</w:tc>
      </w:tr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</w:sdtPr>
          <w:sdtEndPr/>
          <w:sdtContent>
            <w:tc>
              <w:tcPr>
                <w:tcW w:w="6368" w:type="dxa"/>
                <w:noWrap/>
                <w:vAlign w:val="center"/>
              </w:tcPr>
              <w:p w:rsidR="007D5C55" w:rsidRPr="00AB11D4" w:rsidRDefault="009B192E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${geburtsdatum}</w:t>
                </w:r>
              </w:p>
            </w:tc>
          </w:sdtContent>
        </w:sdt>
      </w:tr>
    </w:tbl>
    <w:p w:rsidR="00CD6932" w:rsidRDefault="00CD6932" w:rsidP="0044650F"/>
    <w:p w:rsidR="00395D35" w:rsidRDefault="00395D35" w:rsidP="0044650F"/>
    <w:p w:rsidR="00395D35" w:rsidRDefault="00395D35" w:rsidP="0044650F">
      <w:bookmarkStart w:id="4" w:name="_GoBack"/>
      <w:bookmarkEnd w:id="4"/>
    </w:p>
    <w:p w:rsidR="00395D35" w:rsidRDefault="00395D35" w:rsidP="0044650F"/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1D7" w:rsidRDefault="00FA61D7" w:rsidP="001E03DE">
      <w:r>
        <w:separator/>
      </w:r>
    </w:p>
  </w:endnote>
  <w:endnote w:type="continuationSeparator" w:id="0">
    <w:p w:rsidR="00FA61D7" w:rsidRDefault="00FA61D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1D7" w:rsidRDefault="00FA61D7" w:rsidP="001E03DE">
      <w:r>
        <w:separator/>
      </w:r>
    </w:p>
  </w:footnote>
  <w:footnote w:type="continuationSeparator" w:id="0">
    <w:p w:rsidR="00FA61D7" w:rsidRDefault="00FA61D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56"/>
    <w:rsid w:val="000139A1"/>
    <w:rsid w:val="000D4AD7"/>
    <w:rsid w:val="000D4B4D"/>
    <w:rsid w:val="000F2960"/>
    <w:rsid w:val="00111B34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E277E"/>
    <w:rsid w:val="003E6DE3"/>
    <w:rsid w:val="004018F2"/>
    <w:rsid w:val="0044650F"/>
    <w:rsid w:val="00451265"/>
    <w:rsid w:val="00482583"/>
    <w:rsid w:val="004D1277"/>
    <w:rsid w:val="00556F3B"/>
    <w:rsid w:val="00574257"/>
    <w:rsid w:val="00581F0F"/>
    <w:rsid w:val="005B07FA"/>
    <w:rsid w:val="005B6162"/>
    <w:rsid w:val="005D5D72"/>
    <w:rsid w:val="005E4956"/>
    <w:rsid w:val="00601AFE"/>
    <w:rsid w:val="0066314C"/>
    <w:rsid w:val="006C49FE"/>
    <w:rsid w:val="006D46DE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A7911"/>
    <w:rsid w:val="008E7FC2"/>
    <w:rsid w:val="008F5F7E"/>
    <w:rsid w:val="00943275"/>
    <w:rsid w:val="009533B3"/>
    <w:rsid w:val="009917CA"/>
    <w:rsid w:val="009935DA"/>
    <w:rsid w:val="009948A6"/>
    <w:rsid w:val="009B192E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F4F11"/>
    <w:rsid w:val="00C22DA6"/>
    <w:rsid w:val="00C75B29"/>
    <w:rsid w:val="00CA7526"/>
    <w:rsid w:val="00CC1F13"/>
    <w:rsid w:val="00CD6932"/>
    <w:rsid w:val="00CF04EC"/>
    <w:rsid w:val="00D115CC"/>
    <w:rsid w:val="00D236ED"/>
    <w:rsid w:val="00D532AC"/>
    <w:rsid w:val="00D54A23"/>
    <w:rsid w:val="00DA4CE6"/>
    <w:rsid w:val="00E001EA"/>
    <w:rsid w:val="00E30049"/>
    <w:rsid w:val="00E3185C"/>
    <w:rsid w:val="00E36105"/>
    <w:rsid w:val="00E64CC8"/>
    <w:rsid w:val="00F11F25"/>
    <w:rsid w:val="00F44A67"/>
    <w:rsid w:val="00FA61D7"/>
    <w:rsid w:val="00F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08F6D"/>
  <w15:docId w15:val="{97C728AB-D914-49E2-B1F9-DC0A0A57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D5C5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0"/>
    <w:uiPriority w:val="1"/>
    <w:rsid w:val="00395D35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0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0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0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0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Deckblatt%20und%201.%20Innenseite%20LEB_BP_2004_201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FE1EA-9781-42FA-9CBC-F25EF3BE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 und 1. Innenseite LEB_BP_2004_2016</Template>
  <TotalTime>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2016-05-30T08:37:00Z</cp:lastPrinted>
  <dcterms:created xsi:type="dcterms:W3CDTF">2019-04-12T13:19:00Z</dcterms:created>
  <dcterms:modified xsi:type="dcterms:W3CDTF">2019-04-12T13:21:00Z</dcterms:modified>
</cp:coreProperties>
</file>